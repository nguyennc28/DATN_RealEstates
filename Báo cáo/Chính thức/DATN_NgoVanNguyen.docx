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47F424" w14:textId="77777777" w:rsidR="001C77DD" w:rsidRPr="00C50162" w:rsidRDefault="001C77DD" w:rsidP="00394E42">
      <w:pPr>
        <w:pStyle w:val="Heading1"/>
        <w:numPr>
          <w:ilvl w:val="0"/>
          <w:numId w:val="0"/>
        </w:numPr>
      </w:pPr>
      <w:bookmarkStart w:id="0" w:name="_Toc169424238"/>
      <w:bookmarkStart w:id="1" w:name="_Toc169424237"/>
      <w:bookmarkStart w:id="2" w:name="_Toc422866049"/>
      <w:r w:rsidRPr="00C50162">
        <w:t>PHIẾU GIAO NHIỆM VỤ ĐỒ ÁN TỐT NGHIỆP</w:t>
      </w:r>
      <w:bookmarkEnd w:id="2"/>
    </w:p>
    <w:p w14:paraId="1E47F425" w14:textId="77777777" w:rsidR="001C77DD" w:rsidRPr="00337B4C" w:rsidRDefault="001C77DD" w:rsidP="001C77DD">
      <w:pPr>
        <w:ind w:firstLine="0"/>
        <w:rPr>
          <w:b/>
        </w:rPr>
      </w:pPr>
      <w:r w:rsidRPr="00337B4C">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64"/>
      </w:tblGrid>
      <w:tr w:rsidR="001C77DD" w14:paraId="1E47F428" w14:textId="77777777" w:rsidTr="0046767F">
        <w:tc>
          <w:tcPr>
            <w:tcW w:w="4233" w:type="dxa"/>
          </w:tcPr>
          <w:p w14:paraId="1E47F426" w14:textId="77777777" w:rsidR="001C77DD" w:rsidRPr="005B4F51" w:rsidRDefault="001C77DD" w:rsidP="0046767F">
            <w:pPr>
              <w:ind w:firstLine="0"/>
            </w:pPr>
            <w:r>
              <w:t>Tên đề tài</w:t>
            </w:r>
          </w:p>
        </w:tc>
        <w:tc>
          <w:tcPr>
            <w:tcW w:w="3949" w:type="dxa"/>
          </w:tcPr>
          <w:p w14:paraId="1E47F427" w14:textId="4443060E" w:rsidR="001C77DD" w:rsidRPr="00337B4C" w:rsidRDefault="007071B4" w:rsidP="0046767F">
            <w:pPr>
              <w:ind w:firstLine="0"/>
              <w:rPr>
                <w:highlight w:val="yellow"/>
              </w:rPr>
            </w:pPr>
            <w:r w:rsidRPr="007071B4">
              <w:t>Xây dụng Website trao đổi mua bán cho thuê các sản phẩm bất động sản</w:t>
            </w:r>
          </w:p>
        </w:tc>
      </w:tr>
      <w:tr w:rsidR="001C77DD" w14:paraId="1E47F42B" w14:textId="77777777" w:rsidTr="0046767F">
        <w:tc>
          <w:tcPr>
            <w:tcW w:w="4233" w:type="dxa"/>
          </w:tcPr>
          <w:p w14:paraId="1E47F429" w14:textId="77777777" w:rsidR="001C77DD" w:rsidRDefault="001C77DD" w:rsidP="0046767F">
            <w:pPr>
              <w:ind w:firstLine="0"/>
            </w:pPr>
            <w:r w:rsidRPr="005B4F51">
              <w:t>Họ và tên sinh viên:</w:t>
            </w:r>
          </w:p>
        </w:tc>
        <w:tc>
          <w:tcPr>
            <w:tcW w:w="3949" w:type="dxa"/>
          </w:tcPr>
          <w:p w14:paraId="1E47F42A" w14:textId="7F9ADFB3" w:rsidR="001C77DD" w:rsidRPr="00337B4C" w:rsidRDefault="00FF55B4" w:rsidP="0046767F">
            <w:pPr>
              <w:ind w:firstLine="0"/>
              <w:rPr>
                <w:highlight w:val="yellow"/>
              </w:rPr>
            </w:pPr>
            <w:r w:rsidRPr="00CC2F89">
              <w:t>Ngô Văn Nguyện</w:t>
            </w:r>
          </w:p>
        </w:tc>
      </w:tr>
      <w:tr w:rsidR="001C77DD" w14:paraId="1E47F42E" w14:textId="77777777" w:rsidTr="0046767F">
        <w:tc>
          <w:tcPr>
            <w:tcW w:w="4233" w:type="dxa"/>
          </w:tcPr>
          <w:p w14:paraId="1E47F42C" w14:textId="77777777" w:rsidR="001C77DD" w:rsidRDefault="001C77DD" w:rsidP="0046767F">
            <w:pPr>
              <w:ind w:firstLine="0"/>
            </w:pPr>
            <w:r w:rsidRPr="005B4F51">
              <w:t xml:space="preserve">Điện thoại liên lạc: </w:t>
            </w:r>
          </w:p>
        </w:tc>
        <w:tc>
          <w:tcPr>
            <w:tcW w:w="3949" w:type="dxa"/>
          </w:tcPr>
          <w:p w14:paraId="1E47F42D" w14:textId="36973DEA" w:rsidR="001C77DD" w:rsidRPr="00337B4C" w:rsidRDefault="00FF55B4" w:rsidP="0046767F">
            <w:pPr>
              <w:ind w:firstLine="0"/>
              <w:rPr>
                <w:highlight w:val="yellow"/>
              </w:rPr>
            </w:pPr>
            <w:r w:rsidRPr="00CC2F89">
              <w:t>0988867910</w:t>
            </w:r>
          </w:p>
        </w:tc>
      </w:tr>
      <w:tr w:rsidR="001C77DD" w:rsidRPr="009142C9" w14:paraId="1E47F431" w14:textId="77777777" w:rsidTr="0046767F">
        <w:tc>
          <w:tcPr>
            <w:tcW w:w="4233" w:type="dxa"/>
          </w:tcPr>
          <w:p w14:paraId="1E47F42F" w14:textId="282F5DC2" w:rsidR="001C77DD" w:rsidRDefault="001C77DD" w:rsidP="0046767F">
            <w:pPr>
              <w:ind w:firstLine="0"/>
            </w:pPr>
            <w:r w:rsidRPr="005B4F51">
              <w:t>E</w:t>
            </w:r>
            <w:r w:rsidR="00B74DEC">
              <w:t>-</w:t>
            </w:r>
            <w:r w:rsidRPr="005B4F51">
              <w:t>mail:</w:t>
            </w:r>
          </w:p>
        </w:tc>
        <w:tc>
          <w:tcPr>
            <w:tcW w:w="3949" w:type="dxa"/>
          </w:tcPr>
          <w:p w14:paraId="1E47F430" w14:textId="098455D9" w:rsidR="001C77DD" w:rsidRPr="009142C9" w:rsidRDefault="00FF55B4" w:rsidP="009142C9">
            <w:pPr>
              <w:spacing w:before="100"/>
              <w:ind w:firstLine="0"/>
              <w:rPr>
                <w:color w:val="4F81BD" w:themeColor="accent1"/>
                <w:highlight w:val="yellow"/>
              </w:rPr>
            </w:pPr>
            <w:r w:rsidRPr="009142C9">
              <w:rPr>
                <w:color w:val="4F81BD" w:themeColor="accent1"/>
              </w:rPr>
              <w:t>ngocongnguyen2805.vn@gmail.com</w:t>
            </w:r>
          </w:p>
        </w:tc>
      </w:tr>
      <w:tr w:rsidR="001C77DD" w14:paraId="1E47F434" w14:textId="77777777" w:rsidTr="0046767F">
        <w:tc>
          <w:tcPr>
            <w:tcW w:w="4233" w:type="dxa"/>
          </w:tcPr>
          <w:p w14:paraId="1E47F432" w14:textId="77777777" w:rsidR="001C77DD" w:rsidRDefault="001C77DD" w:rsidP="0046767F">
            <w:pPr>
              <w:ind w:firstLine="0"/>
            </w:pPr>
            <w:r w:rsidRPr="005B4F51">
              <w:t>Lớp:</w:t>
            </w:r>
          </w:p>
        </w:tc>
        <w:tc>
          <w:tcPr>
            <w:tcW w:w="3949" w:type="dxa"/>
          </w:tcPr>
          <w:p w14:paraId="1E47F433" w14:textId="11E2A00F" w:rsidR="001C77DD" w:rsidRDefault="00FF55B4" w:rsidP="0046767F">
            <w:pPr>
              <w:ind w:firstLine="0"/>
            </w:pPr>
            <w:r>
              <w:t>Công Nghệ Phần Mềm K55</w:t>
            </w:r>
          </w:p>
        </w:tc>
      </w:tr>
      <w:tr w:rsidR="001C77DD" w14:paraId="1E47F437" w14:textId="77777777" w:rsidTr="0046767F">
        <w:tc>
          <w:tcPr>
            <w:tcW w:w="4233" w:type="dxa"/>
          </w:tcPr>
          <w:p w14:paraId="1E47F435" w14:textId="77777777" w:rsidR="001C77DD" w:rsidRDefault="001C77DD" w:rsidP="0046767F">
            <w:pPr>
              <w:ind w:firstLine="0"/>
            </w:pPr>
            <w:r w:rsidRPr="005B4F51">
              <w:t>Hệ đào tạo:</w:t>
            </w:r>
          </w:p>
        </w:tc>
        <w:tc>
          <w:tcPr>
            <w:tcW w:w="3949" w:type="dxa"/>
          </w:tcPr>
          <w:p w14:paraId="1E47F436" w14:textId="77777777" w:rsidR="001C77DD" w:rsidRDefault="001C77DD" w:rsidP="0046767F">
            <w:pPr>
              <w:ind w:firstLine="0"/>
            </w:pPr>
            <w:r w:rsidRPr="005B4F51">
              <w:t>Đại học chính quy</w:t>
            </w:r>
          </w:p>
        </w:tc>
      </w:tr>
      <w:tr w:rsidR="001C77DD" w14:paraId="1E47F43A" w14:textId="77777777" w:rsidTr="0046767F">
        <w:tc>
          <w:tcPr>
            <w:tcW w:w="4233" w:type="dxa"/>
          </w:tcPr>
          <w:p w14:paraId="1E47F438" w14:textId="77777777" w:rsidR="001C77DD" w:rsidRDefault="001C77DD" w:rsidP="0046767F">
            <w:pPr>
              <w:ind w:firstLine="0"/>
            </w:pPr>
            <w:r w:rsidRPr="005B4F51">
              <w:t>Đồ án tốt nghiệp được thực hiện tại:</w:t>
            </w:r>
          </w:p>
        </w:tc>
        <w:tc>
          <w:tcPr>
            <w:tcW w:w="3949" w:type="dxa"/>
          </w:tcPr>
          <w:p w14:paraId="1E47F439" w14:textId="77777777" w:rsidR="001C77DD" w:rsidRDefault="001C77DD" w:rsidP="0046767F">
            <w:pPr>
              <w:ind w:firstLine="0"/>
            </w:pPr>
            <w:r>
              <w:t>Hà Nội</w:t>
            </w:r>
          </w:p>
        </w:tc>
      </w:tr>
      <w:tr w:rsidR="001C77DD" w14:paraId="1E47F43D" w14:textId="77777777" w:rsidTr="0046767F">
        <w:tc>
          <w:tcPr>
            <w:tcW w:w="4233" w:type="dxa"/>
          </w:tcPr>
          <w:p w14:paraId="1E47F43B" w14:textId="77777777" w:rsidR="001C77DD" w:rsidRDefault="001C77DD" w:rsidP="0046767F">
            <w:pPr>
              <w:ind w:firstLine="0"/>
            </w:pPr>
            <w:r w:rsidRPr="005B4F51">
              <w:t>Thời gian làm ĐATN:</w:t>
            </w:r>
          </w:p>
        </w:tc>
        <w:tc>
          <w:tcPr>
            <w:tcW w:w="3949" w:type="dxa"/>
          </w:tcPr>
          <w:p w14:paraId="1E47F43C" w14:textId="580FBAE6" w:rsidR="001C77DD" w:rsidRDefault="00FF55B4" w:rsidP="0046767F">
            <w:pPr>
              <w:ind w:firstLine="0"/>
            </w:pPr>
            <w:r>
              <w:t>2015</w:t>
            </w:r>
          </w:p>
        </w:tc>
      </w:tr>
    </w:tbl>
    <w:p w14:paraId="2EDAA520" w14:textId="0A7B9CBE" w:rsidR="00D13F67" w:rsidRDefault="001C77DD" w:rsidP="001C77DD">
      <w:pPr>
        <w:ind w:firstLine="0"/>
        <w:rPr>
          <w:b/>
        </w:rPr>
      </w:pPr>
      <w:r w:rsidRPr="00337B4C">
        <w:rPr>
          <w:b/>
        </w:rPr>
        <w:t>2. Mục tiêu của ĐATN</w:t>
      </w:r>
    </w:p>
    <w:p w14:paraId="1E47F441" w14:textId="738C6DC3" w:rsidR="001C77DD" w:rsidRPr="001D352D" w:rsidRDefault="00141A13" w:rsidP="00141A13">
      <w:pPr>
        <w:spacing w:line="288" w:lineRule="auto"/>
      </w:pPr>
      <w:r>
        <w:t>Xây dựng website trao đổi mua bán các sản phầm bất động sản, g</w:t>
      </w:r>
      <w:r w:rsidRPr="00CC2F89">
        <w:t>iúp người mua, người bán, người thuê và cho thuê đưa thông tin bất động sản lên website để có thể trao đổi mua bán cho thuê các sản phầm bất động sản.</w:t>
      </w:r>
      <w:r w:rsidR="001C77DD">
        <w:rPr>
          <w:szCs w:val="28"/>
        </w:rPr>
        <w:fldChar w:fldCharType="begin"/>
      </w:r>
      <w:r w:rsidR="001C77DD">
        <w:rPr>
          <w:szCs w:val="28"/>
        </w:rPr>
        <w:instrText xml:space="preserve"> </w:instrText>
      </w:r>
      <w:r w:rsidR="001C77DD" w:rsidRPr="00CF0B23">
        <w:rPr>
          <w:szCs w:val="28"/>
          <w:highlight w:val="yellow"/>
        </w:rPr>
        <w:instrText>[</w:instrText>
      </w:r>
      <w:r w:rsidR="001C77DD" w:rsidRPr="004500E2">
        <w:rPr>
          <w:szCs w:val="28"/>
          <w:highlight w:val="yellow"/>
        </w:rPr>
        <w:instrText>Là thực hiện điều gì hoặc hoạt động nào đó cụ thể, rõ ràng mà sinh viên sẽ hoàn thành theo kế hoạch đã đặt ra trong nghiên cứu. Mục tiêu có thể đo lường hay định lượng được. Nói cách khác, mục tiêu là nền tảng hoạt động của đề tài và làm cơ sở cho việc đánh giá kế hoạch nghiên cứu đã đưa ra, và là điều mà kết quả phải đạt được. Mục tiêu trả lời câu hỏi “làm cái gì?”.</w:instrText>
      </w:r>
      <w:r w:rsidR="001C77DD" w:rsidRPr="00CF0B23">
        <w:rPr>
          <w:szCs w:val="28"/>
          <w:highlight w:val="yellow"/>
        </w:rPr>
        <w:instrText>]</w:instrText>
      </w:r>
      <w:r w:rsidR="001C77DD">
        <w:rPr>
          <w:szCs w:val="28"/>
        </w:rPr>
        <w:instrText xml:space="preserve"> </w:instrText>
      </w:r>
      <w:r w:rsidR="001C77DD">
        <w:rPr>
          <w:szCs w:val="28"/>
        </w:rPr>
        <w:fldChar w:fldCharType="end"/>
      </w:r>
    </w:p>
    <w:p w14:paraId="1E47F442" w14:textId="77777777" w:rsidR="001C77DD" w:rsidRDefault="001C77DD" w:rsidP="001C77DD">
      <w:pPr>
        <w:ind w:firstLine="0"/>
        <w:rPr>
          <w:b/>
        </w:rPr>
      </w:pPr>
      <w:r w:rsidRPr="00337B4C">
        <w:rPr>
          <w:b/>
        </w:rPr>
        <w:t xml:space="preserve">3. Các nhiệm vụ cụ thể của ĐATN </w:t>
      </w:r>
    </w:p>
    <w:p w14:paraId="6D5BB7E4" w14:textId="72AA8EF3" w:rsidR="00141A13" w:rsidRPr="00FF55B4" w:rsidRDefault="00FF55B4" w:rsidP="00141A13">
      <w:r w:rsidRPr="00CC2F89">
        <w:t>Tìm hiểu về cách xây dựng website bằng mô hình ba lớp, thiết kế giao diện website có thể dùng cho nhiều loại màn hình.</w:t>
      </w:r>
    </w:p>
    <w:p w14:paraId="1E47F445" w14:textId="77777777" w:rsidR="001C77DD" w:rsidRPr="00337B4C" w:rsidRDefault="001C77DD" w:rsidP="001C77DD">
      <w:pPr>
        <w:ind w:firstLine="0"/>
        <w:rPr>
          <w:b/>
        </w:rPr>
      </w:pPr>
      <w:r w:rsidRPr="00337B4C">
        <w:rPr>
          <w:b/>
        </w:rPr>
        <w:t>4. Lời cam đoan của sinh viên:</w:t>
      </w:r>
    </w:p>
    <w:p w14:paraId="1E47F446" w14:textId="29A97EDE" w:rsidR="001C77DD" w:rsidRPr="00D950C8" w:rsidRDefault="001C77DD" w:rsidP="001C77DD">
      <w:r w:rsidRPr="00D950C8">
        <w:t xml:space="preserve">Tôi </w:t>
      </w:r>
      <w:r>
        <w:t>–</w:t>
      </w:r>
      <w:r w:rsidRPr="00D950C8">
        <w:t xml:space="preserve"> </w:t>
      </w:r>
      <w:r w:rsidR="00FF55B4" w:rsidRPr="00CC2F89">
        <w:t xml:space="preserve">Ngô Văn Nguyện </w:t>
      </w:r>
      <w:r>
        <w:t>– c</w:t>
      </w:r>
      <w:r w:rsidRPr="00D950C8">
        <w:t>am</w:t>
      </w:r>
      <w:r>
        <w:t xml:space="preserve"> </w:t>
      </w:r>
      <w:r w:rsidRPr="00D950C8">
        <w:t xml:space="preserve">kết ĐATN là công trình nghiên cứu của bản </w:t>
      </w:r>
      <w:r>
        <w:t xml:space="preserve">thân tôi dưới sự hướng dẫn của </w:t>
      </w:r>
      <w:r w:rsidR="00FF55B4" w:rsidRPr="00CC2F89">
        <w:t>ThS. Nguyễn Thế Lộc</w:t>
      </w:r>
    </w:p>
    <w:p w14:paraId="2914D2A9" w14:textId="061717A5" w:rsidR="000B2F80" w:rsidRDefault="001C77DD" w:rsidP="00E049D9">
      <w:r w:rsidRPr="00D950C8">
        <w:t>Các kết quả nêu trong ĐATN là trung thực, không phải là sao chép toàn văn của bất kỳ công trình nào khác.</w:t>
      </w:r>
      <w:r w:rsidR="008C49BF">
        <w:tab/>
      </w:r>
    </w:p>
    <w:p w14:paraId="280BEB23" w14:textId="77777777" w:rsidR="000B2F80" w:rsidRPr="00F27DD3" w:rsidRDefault="000B2F80" w:rsidP="001C77DD"/>
    <w:tbl>
      <w:tblPr>
        <w:tblW w:w="0" w:type="auto"/>
        <w:tblLook w:val="01E0" w:firstRow="1" w:lastRow="1" w:firstColumn="1" w:lastColumn="1" w:noHBand="0" w:noVBand="0"/>
      </w:tblPr>
      <w:tblGrid>
        <w:gridCol w:w="4502"/>
        <w:gridCol w:w="4502"/>
      </w:tblGrid>
      <w:tr w:rsidR="001C77DD" w:rsidRPr="00CB3FD8" w14:paraId="1E47F44D" w14:textId="77777777" w:rsidTr="0046767F">
        <w:tc>
          <w:tcPr>
            <w:tcW w:w="4502" w:type="dxa"/>
          </w:tcPr>
          <w:p w14:paraId="1E47F448" w14:textId="77777777" w:rsidR="001C77DD" w:rsidRPr="00CB3FD8" w:rsidRDefault="001C77DD" w:rsidP="0046767F">
            <w:pPr>
              <w:rPr>
                <w:i/>
                <w:iCs/>
              </w:rPr>
            </w:pPr>
          </w:p>
        </w:tc>
        <w:tc>
          <w:tcPr>
            <w:tcW w:w="4502" w:type="dxa"/>
          </w:tcPr>
          <w:p w14:paraId="1E47F449" w14:textId="39B4EAFA" w:rsidR="001C77DD" w:rsidRPr="00CB3FD8" w:rsidRDefault="001C77DD" w:rsidP="007071B4">
            <w:pPr>
              <w:ind w:firstLine="0"/>
              <w:rPr>
                <w:i/>
                <w:iCs/>
              </w:rPr>
            </w:pPr>
            <w:r w:rsidRPr="00CB3FD8">
              <w:rPr>
                <w:i/>
                <w:iCs/>
              </w:rPr>
              <w:t>Hà Nội, ngày</w:t>
            </w:r>
            <w:r w:rsidR="007071B4">
              <w:rPr>
                <w:i/>
                <w:iCs/>
              </w:rPr>
              <w:t xml:space="preserve"> 20</w:t>
            </w:r>
            <w:r w:rsidRPr="00CB3FD8">
              <w:rPr>
                <w:i/>
                <w:iCs/>
              </w:rPr>
              <w:t xml:space="preserve"> tháng</w:t>
            </w:r>
            <w:r w:rsidR="007071B4">
              <w:rPr>
                <w:i/>
                <w:iCs/>
              </w:rPr>
              <w:t xml:space="preserve"> 06</w:t>
            </w:r>
            <w:r w:rsidRPr="00CB3FD8">
              <w:rPr>
                <w:i/>
                <w:iCs/>
              </w:rPr>
              <w:t xml:space="preserve">  năm</w:t>
            </w:r>
            <w:r w:rsidR="007071B4">
              <w:rPr>
                <w:i/>
                <w:iCs/>
              </w:rPr>
              <w:t xml:space="preserve"> 2015</w:t>
            </w:r>
          </w:p>
          <w:p w14:paraId="1E47F44A" w14:textId="77777777" w:rsidR="001C77DD" w:rsidRPr="00CB3FD8" w:rsidRDefault="001C77DD" w:rsidP="0046767F">
            <w:pPr>
              <w:jc w:val="center"/>
            </w:pPr>
            <w:r w:rsidRPr="00CB3FD8">
              <w:t>Tác giả ĐATN</w:t>
            </w:r>
          </w:p>
          <w:p w14:paraId="1E47F44B" w14:textId="77777777" w:rsidR="001C77DD" w:rsidRPr="00CB3FD8" w:rsidRDefault="001C77DD" w:rsidP="0046767F"/>
          <w:p w14:paraId="1E47F44C" w14:textId="2C091041" w:rsidR="001C77DD" w:rsidRPr="00CB3FD8" w:rsidRDefault="00FF55B4" w:rsidP="0046767F">
            <w:pPr>
              <w:jc w:val="center"/>
              <w:rPr>
                <w:i/>
                <w:iCs/>
              </w:rPr>
            </w:pPr>
            <w:r w:rsidRPr="00CC2F89">
              <w:t>Ngô Văn Nguyện</w:t>
            </w:r>
          </w:p>
        </w:tc>
      </w:tr>
    </w:tbl>
    <w:p w14:paraId="1E47F44E" w14:textId="77777777" w:rsidR="001C77DD" w:rsidRDefault="001C77DD" w:rsidP="0005175D">
      <w:pPr>
        <w:ind w:right="162" w:firstLine="0"/>
        <w:rPr>
          <w:b/>
        </w:rPr>
      </w:pPr>
      <w:r w:rsidRPr="00337B4C">
        <w:rPr>
          <w:b/>
        </w:rPr>
        <w:lastRenderedPageBreak/>
        <w:t>5. Xác nhận của giáo viên hướng dẫn về mức độ hoàn thành của ĐATN và cho phép bảo vệ:</w:t>
      </w:r>
    </w:p>
    <w:p w14:paraId="3D564115" w14:textId="25332ED7" w:rsidR="009142C9" w:rsidRDefault="006001CF" w:rsidP="006001CF">
      <w:pPr>
        <w:tabs>
          <w:tab w:val="center" w:leader="dot" w:pos="8928"/>
        </w:tabs>
        <w:ind w:right="158" w:firstLine="0"/>
      </w:pPr>
      <w:r>
        <w:tab/>
      </w:r>
    </w:p>
    <w:p w14:paraId="3798C732" w14:textId="7B1EA1E0" w:rsidR="006001CF" w:rsidRDefault="006001CF" w:rsidP="006001CF">
      <w:pPr>
        <w:tabs>
          <w:tab w:val="center" w:leader="dot" w:pos="8928"/>
        </w:tabs>
        <w:ind w:right="158" w:firstLine="0"/>
      </w:pPr>
      <w:r>
        <w:tab/>
      </w:r>
    </w:p>
    <w:p w14:paraId="613510F9" w14:textId="4BD91160" w:rsidR="006001CF" w:rsidRDefault="006001CF" w:rsidP="006001CF">
      <w:pPr>
        <w:tabs>
          <w:tab w:val="center" w:leader="dot" w:pos="8928"/>
        </w:tabs>
        <w:ind w:right="158" w:firstLine="0"/>
      </w:pPr>
      <w:r>
        <w:tab/>
      </w:r>
    </w:p>
    <w:p w14:paraId="617C5F72" w14:textId="7B6694DE" w:rsidR="006001CF" w:rsidRDefault="006001CF" w:rsidP="006001CF">
      <w:pPr>
        <w:tabs>
          <w:tab w:val="center" w:leader="dot" w:pos="8928"/>
        </w:tabs>
        <w:ind w:right="158" w:firstLine="0"/>
      </w:pPr>
      <w:r>
        <w:tab/>
      </w:r>
    </w:p>
    <w:p w14:paraId="2969FD8A" w14:textId="62305865" w:rsidR="006001CF" w:rsidRDefault="006001CF" w:rsidP="006001CF">
      <w:pPr>
        <w:tabs>
          <w:tab w:val="center" w:leader="dot" w:pos="8928"/>
        </w:tabs>
        <w:ind w:right="158" w:firstLine="0"/>
      </w:pPr>
      <w:r>
        <w:tab/>
      </w:r>
    </w:p>
    <w:p w14:paraId="73BBFC8C" w14:textId="0DD4693E" w:rsidR="006001CF" w:rsidRDefault="006001CF" w:rsidP="006001CF">
      <w:pPr>
        <w:tabs>
          <w:tab w:val="center" w:leader="dot" w:pos="8928"/>
        </w:tabs>
        <w:ind w:right="158" w:firstLine="0"/>
      </w:pPr>
      <w:r>
        <w:tab/>
      </w:r>
    </w:p>
    <w:p w14:paraId="28D63608" w14:textId="3CE3A7D3" w:rsidR="006001CF" w:rsidRDefault="006001CF" w:rsidP="006001CF">
      <w:pPr>
        <w:tabs>
          <w:tab w:val="center" w:leader="dot" w:pos="8928"/>
        </w:tabs>
        <w:ind w:right="158" w:firstLine="0"/>
      </w:pPr>
      <w:r>
        <w:tab/>
      </w:r>
    </w:p>
    <w:p w14:paraId="04AA181B" w14:textId="0C6B7E1B" w:rsidR="006001CF" w:rsidRDefault="006001CF" w:rsidP="006001CF">
      <w:pPr>
        <w:tabs>
          <w:tab w:val="center" w:leader="dot" w:pos="8928"/>
        </w:tabs>
        <w:ind w:right="158" w:firstLine="0"/>
      </w:pPr>
      <w:r>
        <w:tab/>
      </w:r>
    </w:p>
    <w:p w14:paraId="12D1916D" w14:textId="0CC4BE3E" w:rsidR="006001CF" w:rsidRDefault="006001CF" w:rsidP="006001CF">
      <w:pPr>
        <w:tabs>
          <w:tab w:val="center" w:leader="dot" w:pos="8928"/>
        </w:tabs>
        <w:ind w:right="158" w:firstLine="0"/>
      </w:pPr>
      <w:r>
        <w:tab/>
      </w:r>
    </w:p>
    <w:p w14:paraId="72C31A7A" w14:textId="41DB9EE0" w:rsidR="006001CF" w:rsidRDefault="006001CF" w:rsidP="006001CF">
      <w:pPr>
        <w:tabs>
          <w:tab w:val="center" w:leader="dot" w:pos="8928"/>
        </w:tabs>
        <w:ind w:right="158" w:firstLine="0"/>
      </w:pPr>
      <w:r>
        <w:tab/>
      </w:r>
    </w:p>
    <w:p w14:paraId="216AC83A" w14:textId="18900C2D" w:rsidR="006001CF" w:rsidRDefault="006001CF" w:rsidP="006001CF">
      <w:pPr>
        <w:tabs>
          <w:tab w:val="center" w:leader="dot" w:pos="8928"/>
        </w:tabs>
        <w:ind w:right="158" w:firstLine="0"/>
      </w:pPr>
      <w:r>
        <w:tab/>
      </w:r>
    </w:p>
    <w:p w14:paraId="692FC92D" w14:textId="6945B157" w:rsidR="006001CF" w:rsidRDefault="006001CF" w:rsidP="006001CF">
      <w:pPr>
        <w:tabs>
          <w:tab w:val="center" w:leader="dot" w:pos="8928"/>
        </w:tabs>
        <w:ind w:right="158" w:firstLine="0"/>
      </w:pPr>
      <w:r>
        <w:tab/>
      </w:r>
    </w:p>
    <w:p w14:paraId="31B14952" w14:textId="7956AC26" w:rsidR="006001CF" w:rsidRDefault="006001CF" w:rsidP="006001CF">
      <w:pPr>
        <w:tabs>
          <w:tab w:val="center" w:leader="dot" w:pos="8928"/>
        </w:tabs>
        <w:ind w:right="158" w:firstLine="0"/>
      </w:pPr>
      <w:r>
        <w:tab/>
      </w:r>
    </w:p>
    <w:p w14:paraId="0D171416" w14:textId="496A4138" w:rsidR="006001CF" w:rsidRPr="009142C9" w:rsidRDefault="006001CF" w:rsidP="006001CF">
      <w:pPr>
        <w:tabs>
          <w:tab w:val="center" w:leader="dot" w:pos="8928"/>
        </w:tabs>
        <w:ind w:right="158" w:firstLine="0"/>
      </w:pPr>
      <w:r>
        <w:tab/>
      </w:r>
    </w:p>
    <w:tbl>
      <w:tblPr>
        <w:tblW w:w="0" w:type="auto"/>
        <w:tblLook w:val="01E0" w:firstRow="1" w:lastRow="1" w:firstColumn="1" w:lastColumn="1" w:noHBand="0" w:noVBand="0"/>
      </w:tblPr>
      <w:tblGrid>
        <w:gridCol w:w="4501"/>
        <w:gridCol w:w="4502"/>
      </w:tblGrid>
      <w:tr w:rsidR="001C77DD" w:rsidRPr="00CB3FD8" w14:paraId="1E47F457" w14:textId="77777777" w:rsidTr="0046767F">
        <w:tc>
          <w:tcPr>
            <w:tcW w:w="4501" w:type="dxa"/>
          </w:tcPr>
          <w:p w14:paraId="1E47F44F" w14:textId="496A4138" w:rsidR="001C77DD" w:rsidRPr="00CB3FD8" w:rsidRDefault="001C77DD" w:rsidP="0046767F">
            <w:pPr>
              <w:rPr>
                <w:i/>
                <w:iCs/>
              </w:rPr>
            </w:pPr>
          </w:p>
        </w:tc>
        <w:tc>
          <w:tcPr>
            <w:tcW w:w="4502" w:type="dxa"/>
          </w:tcPr>
          <w:p w14:paraId="1E47F450" w14:textId="2BCB3ACF" w:rsidR="001C77DD" w:rsidRPr="00CB3FD8" w:rsidRDefault="001C77DD" w:rsidP="00141A13">
            <w:pPr>
              <w:ind w:firstLine="0"/>
              <w:jc w:val="center"/>
              <w:rPr>
                <w:i/>
                <w:iCs/>
              </w:rPr>
            </w:pPr>
            <w:r w:rsidRPr="00CB3FD8">
              <w:rPr>
                <w:i/>
                <w:iCs/>
              </w:rPr>
              <w:t xml:space="preserve">Hà Nội, ngày </w:t>
            </w:r>
            <w:r w:rsidR="00141A13">
              <w:rPr>
                <w:i/>
                <w:iCs/>
              </w:rPr>
              <w:t xml:space="preserve">20 </w:t>
            </w:r>
            <w:r w:rsidRPr="00CB3FD8">
              <w:rPr>
                <w:i/>
                <w:iCs/>
              </w:rPr>
              <w:t>tháng</w:t>
            </w:r>
            <w:r w:rsidR="00141A13">
              <w:rPr>
                <w:i/>
                <w:iCs/>
              </w:rPr>
              <w:t xml:space="preserve"> 06</w:t>
            </w:r>
            <w:r w:rsidRPr="00CB3FD8">
              <w:rPr>
                <w:i/>
                <w:iCs/>
              </w:rPr>
              <w:t xml:space="preserve">  năm</w:t>
            </w:r>
            <w:r w:rsidR="00141A13">
              <w:rPr>
                <w:i/>
                <w:iCs/>
              </w:rPr>
              <w:t xml:space="preserve"> 2015</w:t>
            </w:r>
          </w:p>
          <w:p w14:paraId="1E47F451" w14:textId="77777777" w:rsidR="001C77DD" w:rsidRPr="00CB3FD8" w:rsidRDefault="001C77DD" w:rsidP="0046767F">
            <w:pPr>
              <w:jc w:val="center"/>
            </w:pPr>
            <w:r>
              <w:t>Cán bộ</w:t>
            </w:r>
            <w:r w:rsidRPr="00CB3FD8">
              <w:t xml:space="preserve"> hướng dẫn</w:t>
            </w:r>
          </w:p>
          <w:p w14:paraId="1E47F452" w14:textId="77777777" w:rsidR="001C77DD" w:rsidRPr="00CB3FD8" w:rsidRDefault="001C77DD" w:rsidP="0046767F"/>
          <w:p w14:paraId="1E47F453" w14:textId="6849C515" w:rsidR="001C77DD" w:rsidRPr="00CB3FD8" w:rsidRDefault="00CF26D1" w:rsidP="00CF26D1">
            <w:pPr>
              <w:tabs>
                <w:tab w:val="left" w:pos="3300"/>
              </w:tabs>
            </w:pPr>
            <w:r>
              <w:tab/>
            </w:r>
          </w:p>
          <w:p w14:paraId="1E47F455" w14:textId="72C15F95" w:rsidR="001C77DD" w:rsidRPr="00CB3FD8" w:rsidRDefault="00FF55B4" w:rsidP="00FF55B4">
            <w:pPr>
              <w:jc w:val="center"/>
            </w:pPr>
            <w:r>
              <w:t>Nguyễn Thế Lộc</w:t>
            </w:r>
          </w:p>
          <w:p w14:paraId="1E47F456" w14:textId="77777777" w:rsidR="001C77DD" w:rsidRPr="00CB3FD8" w:rsidRDefault="001C77DD" w:rsidP="0046767F">
            <w:pPr>
              <w:rPr>
                <w:i/>
                <w:iCs/>
              </w:rPr>
            </w:pPr>
          </w:p>
        </w:tc>
      </w:tr>
    </w:tbl>
    <w:p w14:paraId="1E47F458" w14:textId="77777777" w:rsidR="0014594F" w:rsidRDefault="0014594F" w:rsidP="00833BC6"/>
    <w:p w14:paraId="1E47F459" w14:textId="77777777" w:rsidR="0014594F" w:rsidRDefault="0014594F">
      <w:pPr>
        <w:spacing w:before="0" w:line="240" w:lineRule="auto"/>
        <w:ind w:firstLine="0"/>
        <w:jc w:val="left"/>
        <w:rPr>
          <w:rFonts w:cs="Arial"/>
          <w:b/>
          <w:bCs/>
          <w:kern w:val="32"/>
          <w:sz w:val="32"/>
          <w:szCs w:val="32"/>
        </w:rPr>
      </w:pPr>
      <w:r>
        <w:br w:type="page"/>
      </w:r>
    </w:p>
    <w:p w14:paraId="1E47F45A" w14:textId="77777777" w:rsidR="001C77DD" w:rsidRDefault="001C77DD" w:rsidP="00394E42">
      <w:pPr>
        <w:pStyle w:val="Heading1"/>
        <w:numPr>
          <w:ilvl w:val="0"/>
          <w:numId w:val="0"/>
        </w:numPr>
      </w:pPr>
      <w:bookmarkStart w:id="3" w:name="_Toc422866050"/>
      <w:r>
        <w:t>TÓM TẮT NỘI DUNG ĐỒ ÁN TỐT NGHIỆP</w:t>
      </w:r>
      <w:bookmarkEnd w:id="3"/>
    </w:p>
    <w:p w14:paraId="0608C495" w14:textId="77777777" w:rsidR="007B71B9" w:rsidRPr="007B71B9" w:rsidRDefault="007B71B9" w:rsidP="007B71B9">
      <w:pPr>
        <w:spacing w:before="0" w:after="160" w:line="360" w:lineRule="auto"/>
        <w:ind w:firstLine="360"/>
        <w:rPr>
          <w:rFonts w:eastAsia="Calibri"/>
          <w:szCs w:val="26"/>
        </w:rPr>
      </w:pPr>
      <w:r w:rsidRPr="007B71B9">
        <w:rPr>
          <w:rFonts w:eastAsia="Calibri"/>
          <w:szCs w:val="26"/>
        </w:rPr>
        <w:t>Đi kèm với sự gia tăng dân số là một lượng lớn nhu cầu về nhà ở, căn hộ, văn phòng hay là các khu vực đất đai vô cùng lớn như hiện nay thì không thể thiếu một trung tâm môi giới truyền tải các thông tin liên hệ để có thể giúp mọi người có thể thực hiên được nhu cầu của mình và giúp nhà cung cấp có thể rao bán cho thuê sản phẩm của mình một cách thuận tiện nhất. Đó là nhờ sự phát triển rất mạnh mẽ của ngành công nghệ thông tin, mà cụ thể là các hệ thống website mua bán rao vặt. Vì vậy mà một ý tưởng để có thể giúp người mua và người bán hay người cho thuê có thể tiếp cận với nhau một cách đơn giản và hiệu quả đó là xây dựng một website về trao đổi mua bán cho thuê các sản phẩm thuộc về lĩnh vực bất động sản được hình thành. Với những lý do kể trên, đồ án được lấy đề tài là: “</w:t>
      </w:r>
      <w:r w:rsidRPr="007B71B9">
        <w:rPr>
          <w:rFonts w:eastAsia="Calibri"/>
          <w:b/>
          <w:i/>
          <w:szCs w:val="26"/>
        </w:rPr>
        <w:t>Xây dụng Website trao đổi mua bán cho thuê các sản phẩm bất động sản</w:t>
      </w:r>
      <w:r w:rsidRPr="007B71B9">
        <w:rPr>
          <w:rFonts w:eastAsia="Calibri"/>
          <w:szCs w:val="26"/>
        </w:rPr>
        <w:t>” và trong đó có phần cho thuê trọ dành cho sinh viên.</w:t>
      </w:r>
      <w:r w:rsidRPr="007B71B9">
        <w:rPr>
          <w:b/>
        </w:rPr>
        <w:t xml:space="preserve"> </w:t>
      </w:r>
      <w:r w:rsidRPr="007B71B9">
        <w:t xml:space="preserve"> </w:t>
      </w:r>
    </w:p>
    <w:p w14:paraId="196A4BCB" w14:textId="47513805" w:rsidR="007B71B9" w:rsidRPr="007B71B9" w:rsidRDefault="007B71B9" w:rsidP="007B71B9">
      <w:r w:rsidRPr="007B71B9">
        <w:t>Để thực hiện đồ án em đã nghiên cứu sử dụng mô hình ba lớp để phát triển website cùng với các công nghệ .</w:t>
      </w:r>
      <w:r w:rsidR="001D345B">
        <w:t>NET</w:t>
      </w:r>
      <w:r w:rsidRPr="007B71B9">
        <w:t>(ASP.</w:t>
      </w:r>
      <w:r w:rsidR="001D345B">
        <w:t>NET</w:t>
      </w:r>
      <w:r w:rsidRPr="007B71B9">
        <w:t>), ngôn ngữ lập trình C#, hệ quản trị CSDL SQL Server của Microsoft. Giao diện chương trình sử dụng HTML, CSS và JavaScript để thiết kế. Quá trình phân tích thiết kế hệ thống được thực hiện theo phương pháp hướng đối tượng.</w:t>
      </w:r>
    </w:p>
    <w:p w14:paraId="1E47F45C" w14:textId="77777777" w:rsidR="001C77DD" w:rsidRDefault="001C77DD" w:rsidP="00D60D28">
      <w:pPr>
        <w:pStyle w:val="Heading1"/>
        <w:numPr>
          <w:ilvl w:val="0"/>
          <w:numId w:val="0"/>
        </w:numPr>
      </w:pPr>
      <w:r>
        <w:br w:type="page"/>
      </w:r>
      <w:bookmarkStart w:id="4" w:name="_Toc422866051"/>
      <w:r>
        <w:t>LỜI CẢM ƠN</w:t>
      </w:r>
      <w:bookmarkEnd w:id="4"/>
    </w:p>
    <w:p w14:paraId="00E24862" w14:textId="45ED8862" w:rsidR="005D2828" w:rsidRDefault="00872326" w:rsidP="007B71B9">
      <w:r>
        <w:t>Sau một thời gian tìm hiểu và quá trình học tập ở Đại học, em đã thực hiên xong đồ án tốt nghiệp của mình.  Có được kết quả này, ngoài sự nỗ lực của bản thân phải kẻ đến công lao to lớn của các thầy cô</w:t>
      </w:r>
      <w:r w:rsidR="00466A80">
        <w:t xml:space="preserve"> đã vun trồng chúng em hàng ngày</w:t>
      </w:r>
      <w:r>
        <w:t>.</w:t>
      </w:r>
      <w:r w:rsidR="00466A80">
        <w:t xml:space="preserve"> Nhân đây,</w:t>
      </w:r>
      <w:r>
        <w:t xml:space="preserve"> </w:t>
      </w:r>
      <w:r w:rsidR="00466A80">
        <w:t xml:space="preserve">em </w:t>
      </w:r>
      <w:r w:rsidRPr="00872326">
        <w:t>xin gửi lời cảm ơn chân thành tới quý thầy cô trong khoa Công Nghệ Thông Tin, đặc biệt các thầy cô trong bộ môn Công Nghệ Phần Mềm – trường Đại học Mỏ - Địa Chất, đã tận tình truyền đạt kiến thức cho em trong năm năm học vừa qua. Với vốn kiến thức quý báu ấy không chỉ là nền tảng giúp em hoàn thành khóa luận mà còn là hành trang quý báu giúp em tự tin hơn trên con đường sự nghiệp.</w:t>
      </w:r>
    </w:p>
    <w:p w14:paraId="0D02B35C" w14:textId="4E3325FC" w:rsidR="00466A80" w:rsidRDefault="00466A80" w:rsidP="007B71B9">
      <w:r w:rsidRPr="00466A80">
        <w:t>Tiếp theo em xin gửi lời cảm ơn chân thành nhất đến ThS. Nguyễn Thế Lộc người thầy trực tiếp hướng dẫn cho em hoàn thành đồ án này.  Thầy đã rất tận tình hướng dẫn, cung cấp những tài liệu quý báu, chỉnh sửa và góp ý kịp thời để em có thể hoàn thành đồ án đúng tiến độ.</w:t>
      </w:r>
    </w:p>
    <w:p w14:paraId="4495E261" w14:textId="3E94BE4B" w:rsidR="00466A80" w:rsidRDefault="00466A80" w:rsidP="00466A80">
      <w:r>
        <w:t>Ngoài ra, phải kể đến sự hỗ trợ, giúp đỡ, động viên, khích lệ rất chân thành từ phía gia đình, thầy cô và bè bạn. Qua đây, em xin gửi lời cảm ơn chân thành nhất tới nhưng người “bạn đồng hành” đáng quý này.</w:t>
      </w:r>
    </w:p>
    <w:p w14:paraId="6B55216E" w14:textId="2DFC28CB" w:rsidR="00466A80" w:rsidRPr="007B71B9" w:rsidRDefault="00466A80" w:rsidP="00466A80">
      <w:r w:rsidRPr="00466A80">
        <w:t>Lời cảm ơn cuối cùng, tôi xin gửi tới tập thể lớp Công Nghệ Phần Mềm K55, cảm ơn các bạn đã cùng tôi vượt qua những khó khăn, chia sẻ và giúp đỡ tôi trong học tập. Cảm ơn vì đã cùng tôi tạo ra những kỉ niệm đẹp của thời sinh viên.</w:t>
      </w:r>
    </w:p>
    <w:p w14:paraId="4E675506" w14:textId="77777777" w:rsidR="007B71B9" w:rsidRPr="007B71B9" w:rsidRDefault="007B71B9" w:rsidP="007B71B9">
      <w:r w:rsidRPr="007B71B9">
        <w:t>Xin chân thành cảm ơn!</w:t>
      </w:r>
    </w:p>
    <w:p w14:paraId="1E47F45D" w14:textId="2EA73D47" w:rsidR="001C77DD" w:rsidRDefault="001C77DD" w:rsidP="001C77DD">
      <w:r>
        <w:t xml:space="preserve"> </w:t>
      </w:r>
    </w:p>
    <w:p w14:paraId="1E47F45E" w14:textId="77777777" w:rsidR="001C77DD" w:rsidRDefault="001C77DD" w:rsidP="001C77DD">
      <w:pPr>
        <w:spacing w:before="0" w:line="240" w:lineRule="auto"/>
        <w:ind w:firstLine="0"/>
        <w:jc w:val="left"/>
        <w:rPr>
          <w:rFonts w:cs="Arial"/>
          <w:b/>
          <w:bCs/>
          <w:kern w:val="32"/>
          <w:sz w:val="32"/>
          <w:szCs w:val="32"/>
        </w:rPr>
      </w:pPr>
      <w:r w:rsidRPr="00505902">
        <w:br w:type="page"/>
      </w:r>
    </w:p>
    <w:p w14:paraId="1E47F45F" w14:textId="77777777" w:rsidR="004B4BF6" w:rsidRDefault="004B4BF6" w:rsidP="00D60D28">
      <w:pPr>
        <w:pStyle w:val="Heading1"/>
        <w:numPr>
          <w:ilvl w:val="0"/>
          <w:numId w:val="0"/>
        </w:numPr>
      </w:pPr>
      <w:bookmarkStart w:id="5" w:name="_Toc422866052"/>
      <w:r>
        <w:t>MỤC LỤC</w:t>
      </w:r>
      <w:bookmarkEnd w:id="0"/>
      <w:bookmarkEnd w:id="5"/>
    </w:p>
    <w:p w14:paraId="41001105" w14:textId="77777777" w:rsidR="00D92914" w:rsidRDefault="00FF0B44">
      <w:pPr>
        <w:pStyle w:val="TOC1"/>
        <w:rPr>
          <w:rFonts w:asciiTheme="minorHAnsi" w:eastAsiaTheme="minorEastAsia" w:hAnsiTheme="minorHAnsi" w:cstheme="minorBidi"/>
          <w:sz w:val="22"/>
          <w:szCs w:val="22"/>
        </w:rPr>
      </w:pPr>
      <w:r>
        <w:rPr>
          <w:bCs/>
          <w:sz w:val="28"/>
        </w:rPr>
        <w:fldChar w:fldCharType="begin"/>
      </w:r>
      <w:r>
        <w:rPr>
          <w:bCs/>
          <w:sz w:val="28"/>
        </w:rPr>
        <w:instrText xml:space="preserve"> TOC \o "1-3" \h \z \u </w:instrText>
      </w:r>
      <w:r>
        <w:rPr>
          <w:bCs/>
          <w:sz w:val="28"/>
        </w:rPr>
        <w:fldChar w:fldCharType="separate"/>
      </w:r>
      <w:hyperlink w:anchor="_Toc422866049" w:history="1">
        <w:r w:rsidR="00D92914" w:rsidRPr="00983C9A">
          <w:rPr>
            <w:rStyle w:val="Hyperlink"/>
          </w:rPr>
          <w:t>PHIẾU GIAO NHIỆM VỤ ĐỒ ÁN TỐT NGHIỆP</w:t>
        </w:r>
        <w:r w:rsidR="00D92914">
          <w:rPr>
            <w:webHidden/>
          </w:rPr>
          <w:tab/>
        </w:r>
        <w:r w:rsidR="00D92914">
          <w:rPr>
            <w:webHidden/>
          </w:rPr>
          <w:fldChar w:fldCharType="begin"/>
        </w:r>
        <w:r w:rsidR="00D92914">
          <w:rPr>
            <w:webHidden/>
          </w:rPr>
          <w:instrText xml:space="preserve"> PAGEREF _Toc422866049 \h </w:instrText>
        </w:r>
        <w:r w:rsidR="00D92914">
          <w:rPr>
            <w:webHidden/>
          </w:rPr>
        </w:r>
        <w:r w:rsidR="00D92914">
          <w:rPr>
            <w:webHidden/>
          </w:rPr>
          <w:fldChar w:fldCharType="separate"/>
        </w:r>
        <w:r w:rsidR="00D92914">
          <w:rPr>
            <w:webHidden/>
          </w:rPr>
          <w:t>I</w:t>
        </w:r>
        <w:r w:rsidR="00D92914">
          <w:rPr>
            <w:webHidden/>
          </w:rPr>
          <w:fldChar w:fldCharType="end"/>
        </w:r>
      </w:hyperlink>
    </w:p>
    <w:p w14:paraId="3A99D1D2" w14:textId="77777777" w:rsidR="00D92914" w:rsidRDefault="00D92914">
      <w:pPr>
        <w:pStyle w:val="TOC1"/>
        <w:rPr>
          <w:rFonts w:asciiTheme="minorHAnsi" w:eastAsiaTheme="minorEastAsia" w:hAnsiTheme="minorHAnsi" w:cstheme="minorBidi"/>
          <w:sz w:val="22"/>
          <w:szCs w:val="22"/>
        </w:rPr>
      </w:pPr>
      <w:hyperlink w:anchor="_Toc422866050" w:history="1">
        <w:r w:rsidRPr="00983C9A">
          <w:rPr>
            <w:rStyle w:val="Hyperlink"/>
          </w:rPr>
          <w:t>TÓM TẮT NỘI DUNG ĐỒ ÁN TỐT NGHIỆP</w:t>
        </w:r>
        <w:r>
          <w:rPr>
            <w:webHidden/>
          </w:rPr>
          <w:tab/>
        </w:r>
        <w:r>
          <w:rPr>
            <w:webHidden/>
          </w:rPr>
          <w:fldChar w:fldCharType="begin"/>
        </w:r>
        <w:r>
          <w:rPr>
            <w:webHidden/>
          </w:rPr>
          <w:instrText xml:space="preserve"> PAGEREF _Toc422866050 \h </w:instrText>
        </w:r>
        <w:r>
          <w:rPr>
            <w:webHidden/>
          </w:rPr>
        </w:r>
        <w:r>
          <w:rPr>
            <w:webHidden/>
          </w:rPr>
          <w:fldChar w:fldCharType="separate"/>
        </w:r>
        <w:r>
          <w:rPr>
            <w:webHidden/>
          </w:rPr>
          <w:t>III</w:t>
        </w:r>
        <w:r>
          <w:rPr>
            <w:webHidden/>
          </w:rPr>
          <w:fldChar w:fldCharType="end"/>
        </w:r>
      </w:hyperlink>
    </w:p>
    <w:p w14:paraId="3A13396F" w14:textId="77777777" w:rsidR="00D92914" w:rsidRDefault="00D92914">
      <w:pPr>
        <w:pStyle w:val="TOC1"/>
        <w:rPr>
          <w:rFonts w:asciiTheme="minorHAnsi" w:eastAsiaTheme="minorEastAsia" w:hAnsiTheme="minorHAnsi" w:cstheme="minorBidi"/>
          <w:sz w:val="22"/>
          <w:szCs w:val="22"/>
        </w:rPr>
      </w:pPr>
      <w:hyperlink w:anchor="_Toc422866051" w:history="1">
        <w:r w:rsidRPr="00983C9A">
          <w:rPr>
            <w:rStyle w:val="Hyperlink"/>
          </w:rPr>
          <w:t>LỜI CẢM ƠN</w:t>
        </w:r>
        <w:r>
          <w:rPr>
            <w:webHidden/>
          </w:rPr>
          <w:tab/>
        </w:r>
        <w:r>
          <w:rPr>
            <w:webHidden/>
          </w:rPr>
          <w:fldChar w:fldCharType="begin"/>
        </w:r>
        <w:r>
          <w:rPr>
            <w:webHidden/>
          </w:rPr>
          <w:instrText xml:space="preserve"> PAGEREF _Toc422866051 \h </w:instrText>
        </w:r>
        <w:r>
          <w:rPr>
            <w:webHidden/>
          </w:rPr>
        </w:r>
        <w:r>
          <w:rPr>
            <w:webHidden/>
          </w:rPr>
          <w:fldChar w:fldCharType="separate"/>
        </w:r>
        <w:r>
          <w:rPr>
            <w:webHidden/>
          </w:rPr>
          <w:t>IV</w:t>
        </w:r>
        <w:r>
          <w:rPr>
            <w:webHidden/>
          </w:rPr>
          <w:fldChar w:fldCharType="end"/>
        </w:r>
      </w:hyperlink>
    </w:p>
    <w:p w14:paraId="0E8F307E" w14:textId="77777777" w:rsidR="00D92914" w:rsidRDefault="00D92914">
      <w:pPr>
        <w:pStyle w:val="TOC1"/>
        <w:rPr>
          <w:rFonts w:asciiTheme="minorHAnsi" w:eastAsiaTheme="minorEastAsia" w:hAnsiTheme="minorHAnsi" w:cstheme="minorBidi"/>
          <w:sz w:val="22"/>
          <w:szCs w:val="22"/>
        </w:rPr>
      </w:pPr>
      <w:hyperlink w:anchor="_Toc422866052" w:history="1">
        <w:r w:rsidRPr="00983C9A">
          <w:rPr>
            <w:rStyle w:val="Hyperlink"/>
          </w:rPr>
          <w:t>MỤC LỤC</w:t>
        </w:r>
        <w:r>
          <w:rPr>
            <w:webHidden/>
          </w:rPr>
          <w:tab/>
        </w:r>
        <w:r>
          <w:rPr>
            <w:webHidden/>
          </w:rPr>
          <w:fldChar w:fldCharType="begin"/>
        </w:r>
        <w:r>
          <w:rPr>
            <w:webHidden/>
          </w:rPr>
          <w:instrText xml:space="preserve"> PAGEREF _Toc422866052 \h </w:instrText>
        </w:r>
        <w:r>
          <w:rPr>
            <w:webHidden/>
          </w:rPr>
        </w:r>
        <w:r>
          <w:rPr>
            <w:webHidden/>
          </w:rPr>
          <w:fldChar w:fldCharType="separate"/>
        </w:r>
        <w:r>
          <w:rPr>
            <w:webHidden/>
          </w:rPr>
          <w:t>V</w:t>
        </w:r>
        <w:r>
          <w:rPr>
            <w:webHidden/>
          </w:rPr>
          <w:fldChar w:fldCharType="end"/>
        </w:r>
      </w:hyperlink>
    </w:p>
    <w:p w14:paraId="26440B18" w14:textId="77777777" w:rsidR="00D92914" w:rsidRDefault="00D92914">
      <w:pPr>
        <w:pStyle w:val="TOC1"/>
        <w:rPr>
          <w:rFonts w:asciiTheme="minorHAnsi" w:eastAsiaTheme="minorEastAsia" w:hAnsiTheme="minorHAnsi" w:cstheme="minorBidi"/>
          <w:sz w:val="22"/>
          <w:szCs w:val="22"/>
        </w:rPr>
      </w:pPr>
      <w:hyperlink w:anchor="_Toc422866053" w:history="1">
        <w:r w:rsidRPr="00983C9A">
          <w:rPr>
            <w:rStyle w:val="Hyperlink"/>
          </w:rPr>
          <w:t>DANH MỤC CÁC HÌNH VẼ</w:t>
        </w:r>
        <w:r>
          <w:rPr>
            <w:webHidden/>
          </w:rPr>
          <w:tab/>
        </w:r>
        <w:r>
          <w:rPr>
            <w:webHidden/>
          </w:rPr>
          <w:fldChar w:fldCharType="begin"/>
        </w:r>
        <w:r>
          <w:rPr>
            <w:webHidden/>
          </w:rPr>
          <w:instrText xml:space="preserve"> PAGEREF _Toc422866053 \h </w:instrText>
        </w:r>
        <w:r>
          <w:rPr>
            <w:webHidden/>
          </w:rPr>
        </w:r>
        <w:r>
          <w:rPr>
            <w:webHidden/>
          </w:rPr>
          <w:fldChar w:fldCharType="separate"/>
        </w:r>
        <w:r>
          <w:rPr>
            <w:webHidden/>
          </w:rPr>
          <w:t>VIII</w:t>
        </w:r>
        <w:r>
          <w:rPr>
            <w:webHidden/>
          </w:rPr>
          <w:fldChar w:fldCharType="end"/>
        </w:r>
      </w:hyperlink>
    </w:p>
    <w:p w14:paraId="1B6A6FD6" w14:textId="77777777" w:rsidR="00D92914" w:rsidRDefault="00D92914">
      <w:pPr>
        <w:pStyle w:val="TOC1"/>
        <w:rPr>
          <w:rFonts w:asciiTheme="minorHAnsi" w:eastAsiaTheme="minorEastAsia" w:hAnsiTheme="minorHAnsi" w:cstheme="minorBidi"/>
          <w:sz w:val="22"/>
          <w:szCs w:val="22"/>
        </w:rPr>
      </w:pPr>
      <w:hyperlink w:anchor="_Toc422866054" w:history="1">
        <w:r w:rsidRPr="00983C9A">
          <w:rPr>
            <w:rStyle w:val="Hyperlink"/>
          </w:rPr>
          <w:t>DANH MỤC CÁC BẢNG BIỂU</w:t>
        </w:r>
        <w:r>
          <w:rPr>
            <w:webHidden/>
          </w:rPr>
          <w:tab/>
        </w:r>
        <w:r>
          <w:rPr>
            <w:webHidden/>
          </w:rPr>
          <w:fldChar w:fldCharType="begin"/>
        </w:r>
        <w:r>
          <w:rPr>
            <w:webHidden/>
          </w:rPr>
          <w:instrText xml:space="preserve"> PAGEREF _Toc422866054 \h </w:instrText>
        </w:r>
        <w:r>
          <w:rPr>
            <w:webHidden/>
          </w:rPr>
        </w:r>
        <w:r>
          <w:rPr>
            <w:webHidden/>
          </w:rPr>
          <w:fldChar w:fldCharType="separate"/>
        </w:r>
        <w:r>
          <w:rPr>
            <w:webHidden/>
          </w:rPr>
          <w:t>IX</w:t>
        </w:r>
        <w:r>
          <w:rPr>
            <w:webHidden/>
          </w:rPr>
          <w:fldChar w:fldCharType="end"/>
        </w:r>
      </w:hyperlink>
    </w:p>
    <w:p w14:paraId="5D512F98" w14:textId="77777777" w:rsidR="00D92914" w:rsidRDefault="00D92914">
      <w:pPr>
        <w:pStyle w:val="TOC1"/>
        <w:rPr>
          <w:rFonts w:asciiTheme="minorHAnsi" w:eastAsiaTheme="minorEastAsia" w:hAnsiTheme="minorHAnsi" w:cstheme="minorBidi"/>
          <w:sz w:val="22"/>
          <w:szCs w:val="22"/>
        </w:rPr>
      </w:pPr>
      <w:hyperlink w:anchor="_Toc422866055" w:history="1">
        <w:r w:rsidRPr="00983C9A">
          <w:rPr>
            <w:rStyle w:val="Hyperlink"/>
          </w:rPr>
          <w:t>DANH MỤC CÁC TỪ VIẾT TẮT</w:t>
        </w:r>
        <w:r>
          <w:rPr>
            <w:webHidden/>
          </w:rPr>
          <w:tab/>
        </w:r>
        <w:r>
          <w:rPr>
            <w:webHidden/>
          </w:rPr>
          <w:fldChar w:fldCharType="begin"/>
        </w:r>
        <w:r>
          <w:rPr>
            <w:webHidden/>
          </w:rPr>
          <w:instrText xml:space="preserve"> PAGEREF _Toc422866055 \h </w:instrText>
        </w:r>
        <w:r>
          <w:rPr>
            <w:webHidden/>
          </w:rPr>
        </w:r>
        <w:r>
          <w:rPr>
            <w:webHidden/>
          </w:rPr>
          <w:fldChar w:fldCharType="separate"/>
        </w:r>
        <w:r>
          <w:rPr>
            <w:webHidden/>
          </w:rPr>
          <w:t>X</w:t>
        </w:r>
        <w:r>
          <w:rPr>
            <w:webHidden/>
          </w:rPr>
          <w:fldChar w:fldCharType="end"/>
        </w:r>
      </w:hyperlink>
    </w:p>
    <w:p w14:paraId="0E9BC5AB" w14:textId="77777777" w:rsidR="00D92914" w:rsidRDefault="00D92914">
      <w:pPr>
        <w:pStyle w:val="TOC1"/>
        <w:rPr>
          <w:rFonts w:asciiTheme="minorHAnsi" w:eastAsiaTheme="minorEastAsia" w:hAnsiTheme="minorHAnsi" w:cstheme="minorBidi"/>
          <w:sz w:val="22"/>
          <w:szCs w:val="22"/>
        </w:rPr>
      </w:pPr>
      <w:hyperlink w:anchor="_Toc422866056" w:history="1">
        <w:r w:rsidRPr="00983C9A">
          <w:rPr>
            <w:rStyle w:val="Hyperlink"/>
          </w:rPr>
          <w:t>MỞ ĐẦU</w:t>
        </w:r>
        <w:r>
          <w:rPr>
            <w:webHidden/>
          </w:rPr>
          <w:tab/>
        </w:r>
        <w:r>
          <w:rPr>
            <w:webHidden/>
          </w:rPr>
          <w:fldChar w:fldCharType="begin"/>
        </w:r>
        <w:r>
          <w:rPr>
            <w:webHidden/>
          </w:rPr>
          <w:instrText xml:space="preserve"> PAGEREF _Toc422866056 \h </w:instrText>
        </w:r>
        <w:r>
          <w:rPr>
            <w:webHidden/>
          </w:rPr>
        </w:r>
        <w:r>
          <w:rPr>
            <w:webHidden/>
          </w:rPr>
          <w:fldChar w:fldCharType="separate"/>
        </w:r>
        <w:r>
          <w:rPr>
            <w:webHidden/>
          </w:rPr>
          <w:t>1</w:t>
        </w:r>
        <w:r>
          <w:rPr>
            <w:webHidden/>
          </w:rPr>
          <w:fldChar w:fldCharType="end"/>
        </w:r>
      </w:hyperlink>
    </w:p>
    <w:p w14:paraId="08FAF6BC" w14:textId="77777777" w:rsidR="00D92914" w:rsidRDefault="00D92914">
      <w:pPr>
        <w:pStyle w:val="TOC2"/>
        <w:rPr>
          <w:rFonts w:asciiTheme="minorHAnsi" w:eastAsiaTheme="minorEastAsia" w:hAnsiTheme="minorHAnsi" w:cstheme="minorBidi"/>
          <w:noProof/>
          <w:sz w:val="22"/>
          <w:szCs w:val="22"/>
        </w:rPr>
      </w:pPr>
      <w:hyperlink w:anchor="_Toc422866057" w:history="1">
        <w:r w:rsidRPr="00983C9A">
          <w:rPr>
            <w:rStyle w:val="Hyperlink"/>
            <w:noProof/>
          </w:rPr>
          <w:t>1.1 Bất động sản cuối năm 2014</w:t>
        </w:r>
        <w:r>
          <w:rPr>
            <w:noProof/>
            <w:webHidden/>
          </w:rPr>
          <w:tab/>
        </w:r>
        <w:r>
          <w:rPr>
            <w:noProof/>
            <w:webHidden/>
          </w:rPr>
          <w:fldChar w:fldCharType="begin"/>
        </w:r>
        <w:r>
          <w:rPr>
            <w:noProof/>
            <w:webHidden/>
          </w:rPr>
          <w:instrText xml:space="preserve"> PAGEREF _Toc422866057 \h </w:instrText>
        </w:r>
        <w:r>
          <w:rPr>
            <w:noProof/>
            <w:webHidden/>
          </w:rPr>
        </w:r>
        <w:r>
          <w:rPr>
            <w:noProof/>
            <w:webHidden/>
          </w:rPr>
          <w:fldChar w:fldCharType="separate"/>
        </w:r>
        <w:r>
          <w:rPr>
            <w:noProof/>
            <w:webHidden/>
          </w:rPr>
          <w:t>1</w:t>
        </w:r>
        <w:r>
          <w:rPr>
            <w:noProof/>
            <w:webHidden/>
          </w:rPr>
          <w:fldChar w:fldCharType="end"/>
        </w:r>
      </w:hyperlink>
    </w:p>
    <w:p w14:paraId="1ED833F6" w14:textId="77777777" w:rsidR="00D92914" w:rsidRDefault="00D92914">
      <w:pPr>
        <w:pStyle w:val="TOC2"/>
        <w:rPr>
          <w:rFonts w:asciiTheme="minorHAnsi" w:eastAsiaTheme="minorEastAsia" w:hAnsiTheme="minorHAnsi" w:cstheme="minorBidi"/>
          <w:noProof/>
          <w:sz w:val="22"/>
          <w:szCs w:val="22"/>
        </w:rPr>
      </w:pPr>
      <w:hyperlink w:anchor="_Toc422866058" w:history="1">
        <w:r w:rsidRPr="00983C9A">
          <w:rPr>
            <w:rStyle w:val="Hyperlink"/>
            <w:noProof/>
          </w:rPr>
          <w:t>( [1, p. Tình hình thị trường bất động sản năm 2015] )</w:t>
        </w:r>
        <w:r>
          <w:rPr>
            <w:noProof/>
            <w:webHidden/>
          </w:rPr>
          <w:tab/>
        </w:r>
        <w:r>
          <w:rPr>
            <w:noProof/>
            <w:webHidden/>
          </w:rPr>
          <w:fldChar w:fldCharType="begin"/>
        </w:r>
        <w:r>
          <w:rPr>
            <w:noProof/>
            <w:webHidden/>
          </w:rPr>
          <w:instrText xml:space="preserve"> PAGEREF _Toc422866058 \h </w:instrText>
        </w:r>
        <w:r>
          <w:rPr>
            <w:noProof/>
            <w:webHidden/>
          </w:rPr>
        </w:r>
        <w:r>
          <w:rPr>
            <w:noProof/>
            <w:webHidden/>
          </w:rPr>
          <w:fldChar w:fldCharType="separate"/>
        </w:r>
        <w:r>
          <w:rPr>
            <w:noProof/>
            <w:webHidden/>
          </w:rPr>
          <w:t>1</w:t>
        </w:r>
        <w:r>
          <w:rPr>
            <w:noProof/>
            <w:webHidden/>
          </w:rPr>
          <w:fldChar w:fldCharType="end"/>
        </w:r>
      </w:hyperlink>
    </w:p>
    <w:p w14:paraId="674E178B" w14:textId="77777777" w:rsidR="00D92914" w:rsidRDefault="00D92914">
      <w:pPr>
        <w:pStyle w:val="TOC2"/>
        <w:rPr>
          <w:rFonts w:asciiTheme="minorHAnsi" w:eastAsiaTheme="minorEastAsia" w:hAnsiTheme="minorHAnsi" w:cstheme="minorBidi"/>
          <w:noProof/>
          <w:sz w:val="22"/>
          <w:szCs w:val="22"/>
        </w:rPr>
      </w:pPr>
      <w:hyperlink w:anchor="_Toc422866059" w:history="1">
        <w:r w:rsidRPr="00983C9A">
          <w:rPr>
            <w:rStyle w:val="Hyperlink"/>
            <w:noProof/>
          </w:rPr>
          <w:t>1.2 Viễn cảnh thị trường bất động sản 2015 [2]</w:t>
        </w:r>
        <w:r>
          <w:rPr>
            <w:noProof/>
            <w:webHidden/>
          </w:rPr>
          <w:tab/>
        </w:r>
        <w:r>
          <w:rPr>
            <w:noProof/>
            <w:webHidden/>
          </w:rPr>
          <w:fldChar w:fldCharType="begin"/>
        </w:r>
        <w:r>
          <w:rPr>
            <w:noProof/>
            <w:webHidden/>
          </w:rPr>
          <w:instrText xml:space="preserve"> PAGEREF _Toc422866059 \h </w:instrText>
        </w:r>
        <w:r>
          <w:rPr>
            <w:noProof/>
            <w:webHidden/>
          </w:rPr>
        </w:r>
        <w:r>
          <w:rPr>
            <w:noProof/>
            <w:webHidden/>
          </w:rPr>
          <w:fldChar w:fldCharType="separate"/>
        </w:r>
        <w:r>
          <w:rPr>
            <w:noProof/>
            <w:webHidden/>
          </w:rPr>
          <w:t>2</w:t>
        </w:r>
        <w:r>
          <w:rPr>
            <w:noProof/>
            <w:webHidden/>
          </w:rPr>
          <w:fldChar w:fldCharType="end"/>
        </w:r>
      </w:hyperlink>
    </w:p>
    <w:p w14:paraId="39EA0BA9" w14:textId="77777777" w:rsidR="00D92914" w:rsidRDefault="00D92914">
      <w:pPr>
        <w:pStyle w:val="TOC1"/>
        <w:rPr>
          <w:rFonts w:asciiTheme="minorHAnsi" w:eastAsiaTheme="minorEastAsia" w:hAnsiTheme="minorHAnsi" w:cstheme="minorBidi"/>
          <w:sz w:val="22"/>
          <w:szCs w:val="22"/>
        </w:rPr>
      </w:pPr>
      <w:hyperlink w:anchor="_Toc422866060" w:history="1">
        <w:r w:rsidRPr="00983C9A">
          <w:rPr>
            <w:rStyle w:val="Hyperlink"/>
          </w:rPr>
          <w:t>CHƯƠNG 1 TỔNG QUAN</w:t>
        </w:r>
        <w:r>
          <w:rPr>
            <w:webHidden/>
          </w:rPr>
          <w:tab/>
        </w:r>
        <w:r>
          <w:rPr>
            <w:webHidden/>
          </w:rPr>
          <w:fldChar w:fldCharType="begin"/>
        </w:r>
        <w:r>
          <w:rPr>
            <w:webHidden/>
          </w:rPr>
          <w:instrText xml:space="preserve"> PAGEREF _Toc422866060 \h </w:instrText>
        </w:r>
        <w:r>
          <w:rPr>
            <w:webHidden/>
          </w:rPr>
        </w:r>
        <w:r>
          <w:rPr>
            <w:webHidden/>
          </w:rPr>
          <w:fldChar w:fldCharType="separate"/>
        </w:r>
        <w:r>
          <w:rPr>
            <w:webHidden/>
          </w:rPr>
          <w:t>5</w:t>
        </w:r>
        <w:r>
          <w:rPr>
            <w:webHidden/>
          </w:rPr>
          <w:fldChar w:fldCharType="end"/>
        </w:r>
      </w:hyperlink>
    </w:p>
    <w:p w14:paraId="62CE15E7" w14:textId="77777777" w:rsidR="00D92914" w:rsidRDefault="00D92914">
      <w:pPr>
        <w:pStyle w:val="TOC2"/>
        <w:rPr>
          <w:rFonts w:asciiTheme="minorHAnsi" w:eastAsiaTheme="minorEastAsia" w:hAnsiTheme="minorHAnsi" w:cstheme="minorBidi"/>
          <w:noProof/>
          <w:sz w:val="22"/>
          <w:szCs w:val="22"/>
        </w:rPr>
      </w:pPr>
      <w:hyperlink w:anchor="_Toc422866061" w:history="1">
        <w:r w:rsidRPr="00983C9A">
          <w:rPr>
            <w:rStyle w:val="Hyperlink"/>
            <w:noProof/>
          </w:rPr>
          <w:t>1.3 Tổng quan về bài toán:</w:t>
        </w:r>
        <w:r>
          <w:rPr>
            <w:noProof/>
            <w:webHidden/>
          </w:rPr>
          <w:tab/>
        </w:r>
        <w:r>
          <w:rPr>
            <w:noProof/>
            <w:webHidden/>
          </w:rPr>
          <w:fldChar w:fldCharType="begin"/>
        </w:r>
        <w:r>
          <w:rPr>
            <w:noProof/>
            <w:webHidden/>
          </w:rPr>
          <w:instrText xml:space="preserve"> PAGEREF _Toc422866061 \h </w:instrText>
        </w:r>
        <w:r>
          <w:rPr>
            <w:noProof/>
            <w:webHidden/>
          </w:rPr>
        </w:r>
        <w:r>
          <w:rPr>
            <w:noProof/>
            <w:webHidden/>
          </w:rPr>
          <w:fldChar w:fldCharType="separate"/>
        </w:r>
        <w:r>
          <w:rPr>
            <w:noProof/>
            <w:webHidden/>
          </w:rPr>
          <w:t>5</w:t>
        </w:r>
        <w:r>
          <w:rPr>
            <w:noProof/>
            <w:webHidden/>
          </w:rPr>
          <w:fldChar w:fldCharType="end"/>
        </w:r>
      </w:hyperlink>
    </w:p>
    <w:p w14:paraId="172B3203" w14:textId="77777777" w:rsidR="00D92914" w:rsidRDefault="00D92914">
      <w:pPr>
        <w:pStyle w:val="TOC2"/>
        <w:rPr>
          <w:rFonts w:asciiTheme="minorHAnsi" w:eastAsiaTheme="minorEastAsia" w:hAnsiTheme="minorHAnsi" w:cstheme="minorBidi"/>
          <w:noProof/>
          <w:sz w:val="22"/>
          <w:szCs w:val="22"/>
        </w:rPr>
      </w:pPr>
      <w:hyperlink w:anchor="_Toc422866062" w:history="1">
        <w:r w:rsidRPr="00983C9A">
          <w:rPr>
            <w:rStyle w:val="Hyperlink"/>
            <w:noProof/>
          </w:rPr>
          <w:t>1.4 Yêu cầu và phương pháp giải quyết:</w:t>
        </w:r>
        <w:r>
          <w:rPr>
            <w:noProof/>
            <w:webHidden/>
          </w:rPr>
          <w:tab/>
        </w:r>
        <w:r>
          <w:rPr>
            <w:noProof/>
            <w:webHidden/>
          </w:rPr>
          <w:fldChar w:fldCharType="begin"/>
        </w:r>
        <w:r>
          <w:rPr>
            <w:noProof/>
            <w:webHidden/>
          </w:rPr>
          <w:instrText xml:space="preserve"> PAGEREF _Toc422866062 \h </w:instrText>
        </w:r>
        <w:r>
          <w:rPr>
            <w:noProof/>
            <w:webHidden/>
          </w:rPr>
        </w:r>
        <w:r>
          <w:rPr>
            <w:noProof/>
            <w:webHidden/>
          </w:rPr>
          <w:fldChar w:fldCharType="separate"/>
        </w:r>
        <w:r>
          <w:rPr>
            <w:noProof/>
            <w:webHidden/>
          </w:rPr>
          <w:t>9</w:t>
        </w:r>
        <w:r>
          <w:rPr>
            <w:noProof/>
            <w:webHidden/>
          </w:rPr>
          <w:fldChar w:fldCharType="end"/>
        </w:r>
      </w:hyperlink>
    </w:p>
    <w:p w14:paraId="6F2A5090"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63" w:history="1">
        <w:r w:rsidRPr="00983C9A">
          <w:rPr>
            <w:rStyle w:val="Hyperlink"/>
            <w:noProof/>
          </w:rPr>
          <w:t>1.4.1 Yêu cầu</w:t>
        </w:r>
        <w:r>
          <w:rPr>
            <w:noProof/>
            <w:webHidden/>
          </w:rPr>
          <w:tab/>
        </w:r>
        <w:r>
          <w:rPr>
            <w:noProof/>
            <w:webHidden/>
          </w:rPr>
          <w:fldChar w:fldCharType="begin"/>
        </w:r>
        <w:r>
          <w:rPr>
            <w:noProof/>
            <w:webHidden/>
          </w:rPr>
          <w:instrText xml:space="preserve"> PAGEREF _Toc422866063 \h </w:instrText>
        </w:r>
        <w:r>
          <w:rPr>
            <w:noProof/>
            <w:webHidden/>
          </w:rPr>
        </w:r>
        <w:r>
          <w:rPr>
            <w:noProof/>
            <w:webHidden/>
          </w:rPr>
          <w:fldChar w:fldCharType="separate"/>
        </w:r>
        <w:r>
          <w:rPr>
            <w:noProof/>
            <w:webHidden/>
          </w:rPr>
          <w:t>9</w:t>
        </w:r>
        <w:r>
          <w:rPr>
            <w:noProof/>
            <w:webHidden/>
          </w:rPr>
          <w:fldChar w:fldCharType="end"/>
        </w:r>
      </w:hyperlink>
    </w:p>
    <w:p w14:paraId="45619C59"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64" w:history="1">
        <w:r w:rsidRPr="00983C9A">
          <w:rPr>
            <w:rStyle w:val="Hyperlink"/>
            <w:noProof/>
          </w:rPr>
          <w:t>1.4.2 Phương pháp giải quyết:</w:t>
        </w:r>
        <w:r>
          <w:rPr>
            <w:noProof/>
            <w:webHidden/>
          </w:rPr>
          <w:tab/>
        </w:r>
        <w:r>
          <w:rPr>
            <w:noProof/>
            <w:webHidden/>
          </w:rPr>
          <w:fldChar w:fldCharType="begin"/>
        </w:r>
        <w:r>
          <w:rPr>
            <w:noProof/>
            <w:webHidden/>
          </w:rPr>
          <w:instrText xml:space="preserve"> PAGEREF _Toc422866064 \h </w:instrText>
        </w:r>
        <w:r>
          <w:rPr>
            <w:noProof/>
            <w:webHidden/>
          </w:rPr>
        </w:r>
        <w:r>
          <w:rPr>
            <w:noProof/>
            <w:webHidden/>
          </w:rPr>
          <w:fldChar w:fldCharType="separate"/>
        </w:r>
        <w:r>
          <w:rPr>
            <w:noProof/>
            <w:webHidden/>
          </w:rPr>
          <w:t>9</w:t>
        </w:r>
        <w:r>
          <w:rPr>
            <w:noProof/>
            <w:webHidden/>
          </w:rPr>
          <w:fldChar w:fldCharType="end"/>
        </w:r>
      </w:hyperlink>
    </w:p>
    <w:p w14:paraId="4CB7DBDF" w14:textId="77777777" w:rsidR="00D92914" w:rsidRDefault="00D92914">
      <w:pPr>
        <w:pStyle w:val="TOC1"/>
        <w:rPr>
          <w:rFonts w:asciiTheme="minorHAnsi" w:eastAsiaTheme="minorEastAsia" w:hAnsiTheme="minorHAnsi" w:cstheme="minorBidi"/>
          <w:sz w:val="22"/>
          <w:szCs w:val="22"/>
        </w:rPr>
      </w:pPr>
      <w:hyperlink w:anchor="_Toc422866065" w:history="1">
        <w:r w:rsidRPr="00983C9A">
          <w:rPr>
            <w:rStyle w:val="Hyperlink"/>
          </w:rPr>
          <w:t>CHƯƠNG 2 : CƠ SỞ LÝ THUYẾT</w:t>
        </w:r>
        <w:r>
          <w:rPr>
            <w:webHidden/>
          </w:rPr>
          <w:tab/>
        </w:r>
        <w:r>
          <w:rPr>
            <w:webHidden/>
          </w:rPr>
          <w:fldChar w:fldCharType="begin"/>
        </w:r>
        <w:r>
          <w:rPr>
            <w:webHidden/>
          </w:rPr>
          <w:instrText xml:space="preserve"> PAGEREF _Toc422866065 \h </w:instrText>
        </w:r>
        <w:r>
          <w:rPr>
            <w:webHidden/>
          </w:rPr>
        </w:r>
        <w:r>
          <w:rPr>
            <w:webHidden/>
          </w:rPr>
          <w:fldChar w:fldCharType="separate"/>
        </w:r>
        <w:r>
          <w:rPr>
            <w:webHidden/>
          </w:rPr>
          <w:t>10</w:t>
        </w:r>
        <w:r>
          <w:rPr>
            <w:webHidden/>
          </w:rPr>
          <w:fldChar w:fldCharType="end"/>
        </w:r>
      </w:hyperlink>
    </w:p>
    <w:p w14:paraId="447AD62C" w14:textId="77777777" w:rsidR="00D92914" w:rsidRDefault="00D92914">
      <w:pPr>
        <w:pStyle w:val="TOC2"/>
        <w:rPr>
          <w:rFonts w:asciiTheme="minorHAnsi" w:eastAsiaTheme="minorEastAsia" w:hAnsiTheme="minorHAnsi" w:cstheme="minorBidi"/>
          <w:noProof/>
          <w:sz w:val="22"/>
          <w:szCs w:val="22"/>
        </w:rPr>
      </w:pPr>
      <w:hyperlink w:anchor="_Toc422866066" w:history="1">
        <w:r w:rsidRPr="00983C9A">
          <w:rPr>
            <w:rStyle w:val="Hyperlink"/>
            <w:noProof/>
          </w:rPr>
          <w:t>2.1 Cơ sở lý thuyết</w:t>
        </w:r>
        <w:r>
          <w:rPr>
            <w:noProof/>
            <w:webHidden/>
          </w:rPr>
          <w:tab/>
        </w:r>
        <w:r>
          <w:rPr>
            <w:noProof/>
            <w:webHidden/>
          </w:rPr>
          <w:fldChar w:fldCharType="begin"/>
        </w:r>
        <w:r>
          <w:rPr>
            <w:noProof/>
            <w:webHidden/>
          </w:rPr>
          <w:instrText xml:space="preserve"> PAGEREF _Toc422866066 \h </w:instrText>
        </w:r>
        <w:r>
          <w:rPr>
            <w:noProof/>
            <w:webHidden/>
          </w:rPr>
        </w:r>
        <w:r>
          <w:rPr>
            <w:noProof/>
            <w:webHidden/>
          </w:rPr>
          <w:fldChar w:fldCharType="separate"/>
        </w:r>
        <w:r>
          <w:rPr>
            <w:noProof/>
            <w:webHidden/>
          </w:rPr>
          <w:t>10</w:t>
        </w:r>
        <w:r>
          <w:rPr>
            <w:noProof/>
            <w:webHidden/>
          </w:rPr>
          <w:fldChar w:fldCharType="end"/>
        </w:r>
      </w:hyperlink>
    </w:p>
    <w:p w14:paraId="37773FDC"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67" w:history="1">
        <w:r w:rsidRPr="00983C9A">
          <w:rPr>
            <w:rStyle w:val="Hyperlink"/>
            <w:noProof/>
          </w:rPr>
          <w:t>2.1.1 Tổng quan về lập trình ứng dụng Web</w:t>
        </w:r>
        <w:r>
          <w:rPr>
            <w:noProof/>
            <w:webHidden/>
          </w:rPr>
          <w:tab/>
        </w:r>
        <w:r>
          <w:rPr>
            <w:noProof/>
            <w:webHidden/>
          </w:rPr>
          <w:fldChar w:fldCharType="begin"/>
        </w:r>
        <w:r>
          <w:rPr>
            <w:noProof/>
            <w:webHidden/>
          </w:rPr>
          <w:instrText xml:space="preserve"> PAGEREF _Toc422866067 \h </w:instrText>
        </w:r>
        <w:r>
          <w:rPr>
            <w:noProof/>
            <w:webHidden/>
          </w:rPr>
        </w:r>
        <w:r>
          <w:rPr>
            <w:noProof/>
            <w:webHidden/>
          </w:rPr>
          <w:fldChar w:fldCharType="separate"/>
        </w:r>
        <w:r>
          <w:rPr>
            <w:noProof/>
            <w:webHidden/>
          </w:rPr>
          <w:t>10</w:t>
        </w:r>
        <w:r>
          <w:rPr>
            <w:noProof/>
            <w:webHidden/>
          </w:rPr>
          <w:fldChar w:fldCharType="end"/>
        </w:r>
      </w:hyperlink>
    </w:p>
    <w:p w14:paraId="74D9A7A5"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68" w:history="1">
        <w:r w:rsidRPr="00983C9A">
          <w:rPr>
            <w:rStyle w:val="Hyperlink"/>
            <w:noProof/>
          </w:rPr>
          <w:t>2.1.2 HTTP, HTML, CSS, JAVASCRIPT- Nền móng của Kỹ thuật lập trình web</w:t>
        </w:r>
        <w:r>
          <w:rPr>
            <w:noProof/>
            <w:webHidden/>
          </w:rPr>
          <w:tab/>
        </w:r>
        <w:r>
          <w:rPr>
            <w:noProof/>
            <w:webHidden/>
          </w:rPr>
          <w:fldChar w:fldCharType="begin"/>
        </w:r>
        <w:r>
          <w:rPr>
            <w:noProof/>
            <w:webHidden/>
          </w:rPr>
          <w:instrText xml:space="preserve"> PAGEREF _Toc422866068 \h </w:instrText>
        </w:r>
        <w:r>
          <w:rPr>
            <w:noProof/>
            <w:webHidden/>
          </w:rPr>
        </w:r>
        <w:r>
          <w:rPr>
            <w:noProof/>
            <w:webHidden/>
          </w:rPr>
          <w:fldChar w:fldCharType="separate"/>
        </w:r>
        <w:r>
          <w:rPr>
            <w:noProof/>
            <w:webHidden/>
          </w:rPr>
          <w:t>10</w:t>
        </w:r>
        <w:r>
          <w:rPr>
            <w:noProof/>
            <w:webHidden/>
          </w:rPr>
          <w:fldChar w:fldCharType="end"/>
        </w:r>
      </w:hyperlink>
    </w:p>
    <w:p w14:paraId="5D016524"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69" w:history="1">
        <w:r w:rsidRPr="00983C9A">
          <w:rPr>
            <w:rStyle w:val="Hyperlink"/>
            <w:noProof/>
          </w:rPr>
          <w:t>2.1.3 Tìm hiểu các mô hình ứng dụng</w:t>
        </w:r>
        <w:r>
          <w:rPr>
            <w:noProof/>
            <w:webHidden/>
          </w:rPr>
          <w:tab/>
        </w:r>
        <w:r>
          <w:rPr>
            <w:noProof/>
            <w:webHidden/>
          </w:rPr>
          <w:fldChar w:fldCharType="begin"/>
        </w:r>
        <w:r>
          <w:rPr>
            <w:noProof/>
            <w:webHidden/>
          </w:rPr>
          <w:instrText xml:space="preserve"> PAGEREF _Toc422866069 \h </w:instrText>
        </w:r>
        <w:r>
          <w:rPr>
            <w:noProof/>
            <w:webHidden/>
          </w:rPr>
        </w:r>
        <w:r>
          <w:rPr>
            <w:noProof/>
            <w:webHidden/>
          </w:rPr>
          <w:fldChar w:fldCharType="separate"/>
        </w:r>
        <w:r>
          <w:rPr>
            <w:noProof/>
            <w:webHidden/>
          </w:rPr>
          <w:t>16</w:t>
        </w:r>
        <w:r>
          <w:rPr>
            <w:noProof/>
            <w:webHidden/>
          </w:rPr>
          <w:fldChar w:fldCharType="end"/>
        </w:r>
      </w:hyperlink>
    </w:p>
    <w:p w14:paraId="19920E31"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70" w:history="1">
        <w:r w:rsidRPr="00983C9A">
          <w:rPr>
            <w:rStyle w:val="Hyperlink"/>
            <w:noProof/>
          </w:rPr>
          <w:t>2.1.4 Giới thiệu về ASP.NET</w:t>
        </w:r>
        <w:r>
          <w:rPr>
            <w:noProof/>
            <w:webHidden/>
          </w:rPr>
          <w:tab/>
        </w:r>
        <w:r>
          <w:rPr>
            <w:noProof/>
            <w:webHidden/>
          </w:rPr>
          <w:fldChar w:fldCharType="begin"/>
        </w:r>
        <w:r>
          <w:rPr>
            <w:noProof/>
            <w:webHidden/>
          </w:rPr>
          <w:instrText xml:space="preserve"> PAGEREF _Toc422866070 \h </w:instrText>
        </w:r>
        <w:r>
          <w:rPr>
            <w:noProof/>
            <w:webHidden/>
          </w:rPr>
        </w:r>
        <w:r>
          <w:rPr>
            <w:noProof/>
            <w:webHidden/>
          </w:rPr>
          <w:fldChar w:fldCharType="separate"/>
        </w:r>
        <w:r>
          <w:rPr>
            <w:noProof/>
            <w:webHidden/>
          </w:rPr>
          <w:t>18</w:t>
        </w:r>
        <w:r>
          <w:rPr>
            <w:noProof/>
            <w:webHidden/>
          </w:rPr>
          <w:fldChar w:fldCharType="end"/>
        </w:r>
      </w:hyperlink>
    </w:p>
    <w:p w14:paraId="133727CC"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71" w:history="1">
        <w:r w:rsidRPr="00983C9A">
          <w:rPr>
            <w:rStyle w:val="Hyperlink"/>
            <w:noProof/>
          </w:rPr>
          <w:t>2.1.5 Tìm hiểu về ASP.NET</w:t>
        </w:r>
        <w:r>
          <w:rPr>
            <w:noProof/>
            <w:webHidden/>
          </w:rPr>
          <w:tab/>
        </w:r>
        <w:r>
          <w:rPr>
            <w:noProof/>
            <w:webHidden/>
          </w:rPr>
          <w:fldChar w:fldCharType="begin"/>
        </w:r>
        <w:r>
          <w:rPr>
            <w:noProof/>
            <w:webHidden/>
          </w:rPr>
          <w:instrText xml:space="preserve"> PAGEREF _Toc422866071 \h </w:instrText>
        </w:r>
        <w:r>
          <w:rPr>
            <w:noProof/>
            <w:webHidden/>
          </w:rPr>
        </w:r>
        <w:r>
          <w:rPr>
            <w:noProof/>
            <w:webHidden/>
          </w:rPr>
          <w:fldChar w:fldCharType="separate"/>
        </w:r>
        <w:r>
          <w:rPr>
            <w:noProof/>
            <w:webHidden/>
          </w:rPr>
          <w:t>24</w:t>
        </w:r>
        <w:r>
          <w:rPr>
            <w:noProof/>
            <w:webHidden/>
          </w:rPr>
          <w:fldChar w:fldCharType="end"/>
        </w:r>
      </w:hyperlink>
    </w:p>
    <w:p w14:paraId="45FE8737"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72" w:history="1">
        <w:r w:rsidRPr="00983C9A">
          <w:rPr>
            <w:rStyle w:val="Hyperlink"/>
            <w:noProof/>
          </w:rPr>
          <w:t>2.1.6 InterNET Information Services</w:t>
        </w:r>
        <w:r>
          <w:rPr>
            <w:noProof/>
            <w:webHidden/>
          </w:rPr>
          <w:tab/>
        </w:r>
        <w:r>
          <w:rPr>
            <w:noProof/>
            <w:webHidden/>
          </w:rPr>
          <w:fldChar w:fldCharType="begin"/>
        </w:r>
        <w:r>
          <w:rPr>
            <w:noProof/>
            <w:webHidden/>
          </w:rPr>
          <w:instrText xml:space="preserve"> PAGEREF _Toc422866072 \h </w:instrText>
        </w:r>
        <w:r>
          <w:rPr>
            <w:noProof/>
            <w:webHidden/>
          </w:rPr>
        </w:r>
        <w:r>
          <w:rPr>
            <w:noProof/>
            <w:webHidden/>
          </w:rPr>
          <w:fldChar w:fldCharType="separate"/>
        </w:r>
        <w:r>
          <w:rPr>
            <w:noProof/>
            <w:webHidden/>
          </w:rPr>
          <w:t>27</w:t>
        </w:r>
        <w:r>
          <w:rPr>
            <w:noProof/>
            <w:webHidden/>
          </w:rPr>
          <w:fldChar w:fldCharType="end"/>
        </w:r>
      </w:hyperlink>
    </w:p>
    <w:p w14:paraId="5096151B" w14:textId="77777777" w:rsidR="00D92914" w:rsidRDefault="00D92914">
      <w:pPr>
        <w:pStyle w:val="TOC2"/>
        <w:rPr>
          <w:rFonts w:asciiTheme="minorHAnsi" w:eastAsiaTheme="minorEastAsia" w:hAnsiTheme="minorHAnsi" w:cstheme="minorBidi"/>
          <w:noProof/>
          <w:sz w:val="22"/>
          <w:szCs w:val="22"/>
        </w:rPr>
      </w:pPr>
      <w:hyperlink w:anchor="_Toc422866073" w:history="1">
        <w:r w:rsidRPr="00983C9A">
          <w:rPr>
            <w:rStyle w:val="Hyperlink"/>
            <w:noProof/>
          </w:rPr>
          <w:t>2.2 Công cụ lập trình</w:t>
        </w:r>
        <w:r>
          <w:rPr>
            <w:noProof/>
            <w:webHidden/>
          </w:rPr>
          <w:tab/>
        </w:r>
        <w:r>
          <w:rPr>
            <w:noProof/>
            <w:webHidden/>
          </w:rPr>
          <w:fldChar w:fldCharType="begin"/>
        </w:r>
        <w:r>
          <w:rPr>
            <w:noProof/>
            <w:webHidden/>
          </w:rPr>
          <w:instrText xml:space="preserve"> PAGEREF _Toc422866073 \h </w:instrText>
        </w:r>
        <w:r>
          <w:rPr>
            <w:noProof/>
            <w:webHidden/>
          </w:rPr>
        </w:r>
        <w:r>
          <w:rPr>
            <w:noProof/>
            <w:webHidden/>
          </w:rPr>
          <w:fldChar w:fldCharType="separate"/>
        </w:r>
        <w:r>
          <w:rPr>
            <w:noProof/>
            <w:webHidden/>
          </w:rPr>
          <w:t>27</w:t>
        </w:r>
        <w:r>
          <w:rPr>
            <w:noProof/>
            <w:webHidden/>
          </w:rPr>
          <w:fldChar w:fldCharType="end"/>
        </w:r>
      </w:hyperlink>
    </w:p>
    <w:p w14:paraId="28B49BA1" w14:textId="77777777" w:rsidR="00D92914" w:rsidRDefault="00D92914">
      <w:pPr>
        <w:pStyle w:val="TOC1"/>
        <w:rPr>
          <w:rFonts w:asciiTheme="minorHAnsi" w:eastAsiaTheme="minorEastAsia" w:hAnsiTheme="minorHAnsi" w:cstheme="minorBidi"/>
          <w:sz w:val="22"/>
          <w:szCs w:val="22"/>
        </w:rPr>
      </w:pPr>
      <w:hyperlink w:anchor="_Toc422866074" w:history="1">
        <w:r w:rsidRPr="00983C9A">
          <w:rPr>
            <w:rStyle w:val="Hyperlink"/>
          </w:rPr>
          <w:t>CHƯƠNG 3 : PHÂN TÍCH THIẾT KẾ HỆ THỐNG</w:t>
        </w:r>
        <w:r>
          <w:rPr>
            <w:webHidden/>
          </w:rPr>
          <w:tab/>
        </w:r>
        <w:r>
          <w:rPr>
            <w:webHidden/>
          </w:rPr>
          <w:fldChar w:fldCharType="begin"/>
        </w:r>
        <w:r>
          <w:rPr>
            <w:webHidden/>
          </w:rPr>
          <w:instrText xml:space="preserve"> PAGEREF _Toc422866074 \h </w:instrText>
        </w:r>
        <w:r>
          <w:rPr>
            <w:webHidden/>
          </w:rPr>
        </w:r>
        <w:r>
          <w:rPr>
            <w:webHidden/>
          </w:rPr>
          <w:fldChar w:fldCharType="separate"/>
        </w:r>
        <w:r>
          <w:rPr>
            <w:webHidden/>
          </w:rPr>
          <w:t>28</w:t>
        </w:r>
        <w:r>
          <w:rPr>
            <w:webHidden/>
          </w:rPr>
          <w:fldChar w:fldCharType="end"/>
        </w:r>
      </w:hyperlink>
    </w:p>
    <w:p w14:paraId="33C33BC4" w14:textId="77777777" w:rsidR="00D92914" w:rsidRDefault="00D92914">
      <w:pPr>
        <w:pStyle w:val="TOC2"/>
        <w:rPr>
          <w:rFonts w:asciiTheme="minorHAnsi" w:eastAsiaTheme="minorEastAsia" w:hAnsiTheme="minorHAnsi" w:cstheme="minorBidi"/>
          <w:noProof/>
          <w:sz w:val="22"/>
          <w:szCs w:val="22"/>
        </w:rPr>
      </w:pPr>
      <w:hyperlink w:anchor="_Toc422866075" w:history="1">
        <w:r w:rsidRPr="00983C9A">
          <w:rPr>
            <w:rStyle w:val="Hyperlink"/>
            <w:noProof/>
          </w:rPr>
          <w:t>3.1 Khảo sát hiện trạng và phân tích yêu cầu</w:t>
        </w:r>
        <w:r>
          <w:rPr>
            <w:noProof/>
            <w:webHidden/>
          </w:rPr>
          <w:tab/>
        </w:r>
        <w:r>
          <w:rPr>
            <w:noProof/>
            <w:webHidden/>
          </w:rPr>
          <w:fldChar w:fldCharType="begin"/>
        </w:r>
        <w:r>
          <w:rPr>
            <w:noProof/>
            <w:webHidden/>
          </w:rPr>
          <w:instrText xml:space="preserve"> PAGEREF _Toc422866075 \h </w:instrText>
        </w:r>
        <w:r>
          <w:rPr>
            <w:noProof/>
            <w:webHidden/>
          </w:rPr>
        </w:r>
        <w:r>
          <w:rPr>
            <w:noProof/>
            <w:webHidden/>
          </w:rPr>
          <w:fldChar w:fldCharType="separate"/>
        </w:r>
        <w:r>
          <w:rPr>
            <w:noProof/>
            <w:webHidden/>
          </w:rPr>
          <w:t>28</w:t>
        </w:r>
        <w:r>
          <w:rPr>
            <w:noProof/>
            <w:webHidden/>
          </w:rPr>
          <w:fldChar w:fldCharType="end"/>
        </w:r>
      </w:hyperlink>
    </w:p>
    <w:p w14:paraId="63D8A498"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76" w:history="1">
        <w:r w:rsidRPr="00983C9A">
          <w:rPr>
            <w:rStyle w:val="Hyperlink"/>
            <w:noProof/>
          </w:rPr>
          <w:t>3.1.1 Khảo sát hiện trạng</w:t>
        </w:r>
        <w:r>
          <w:rPr>
            <w:noProof/>
            <w:webHidden/>
          </w:rPr>
          <w:tab/>
        </w:r>
        <w:r>
          <w:rPr>
            <w:noProof/>
            <w:webHidden/>
          </w:rPr>
          <w:fldChar w:fldCharType="begin"/>
        </w:r>
        <w:r>
          <w:rPr>
            <w:noProof/>
            <w:webHidden/>
          </w:rPr>
          <w:instrText xml:space="preserve"> PAGEREF _Toc422866076 \h </w:instrText>
        </w:r>
        <w:r>
          <w:rPr>
            <w:noProof/>
            <w:webHidden/>
          </w:rPr>
        </w:r>
        <w:r>
          <w:rPr>
            <w:noProof/>
            <w:webHidden/>
          </w:rPr>
          <w:fldChar w:fldCharType="separate"/>
        </w:r>
        <w:r>
          <w:rPr>
            <w:noProof/>
            <w:webHidden/>
          </w:rPr>
          <w:t>28</w:t>
        </w:r>
        <w:r>
          <w:rPr>
            <w:noProof/>
            <w:webHidden/>
          </w:rPr>
          <w:fldChar w:fldCharType="end"/>
        </w:r>
      </w:hyperlink>
    </w:p>
    <w:p w14:paraId="092F459F" w14:textId="77777777" w:rsidR="00D92914" w:rsidRDefault="00D92914">
      <w:pPr>
        <w:pStyle w:val="TOC2"/>
        <w:rPr>
          <w:rFonts w:asciiTheme="minorHAnsi" w:eastAsiaTheme="minorEastAsia" w:hAnsiTheme="minorHAnsi" w:cstheme="minorBidi"/>
          <w:noProof/>
          <w:sz w:val="22"/>
          <w:szCs w:val="22"/>
        </w:rPr>
      </w:pPr>
      <w:hyperlink w:anchor="_Toc422866077" w:history="1">
        <w:r w:rsidRPr="00983C9A">
          <w:rPr>
            <w:rStyle w:val="Hyperlink"/>
            <w:noProof/>
          </w:rPr>
          <w:t>3.2 Usecase Diagram</w:t>
        </w:r>
        <w:r>
          <w:rPr>
            <w:noProof/>
            <w:webHidden/>
          </w:rPr>
          <w:tab/>
        </w:r>
        <w:r>
          <w:rPr>
            <w:noProof/>
            <w:webHidden/>
          </w:rPr>
          <w:fldChar w:fldCharType="begin"/>
        </w:r>
        <w:r>
          <w:rPr>
            <w:noProof/>
            <w:webHidden/>
          </w:rPr>
          <w:instrText xml:space="preserve"> PAGEREF _Toc422866077 \h </w:instrText>
        </w:r>
        <w:r>
          <w:rPr>
            <w:noProof/>
            <w:webHidden/>
          </w:rPr>
        </w:r>
        <w:r>
          <w:rPr>
            <w:noProof/>
            <w:webHidden/>
          </w:rPr>
          <w:fldChar w:fldCharType="separate"/>
        </w:r>
        <w:r>
          <w:rPr>
            <w:noProof/>
            <w:webHidden/>
          </w:rPr>
          <w:t>30</w:t>
        </w:r>
        <w:r>
          <w:rPr>
            <w:noProof/>
            <w:webHidden/>
          </w:rPr>
          <w:fldChar w:fldCharType="end"/>
        </w:r>
      </w:hyperlink>
    </w:p>
    <w:p w14:paraId="758E9589" w14:textId="77777777" w:rsidR="00D92914" w:rsidRDefault="00D92914">
      <w:pPr>
        <w:pStyle w:val="TOC2"/>
        <w:rPr>
          <w:rFonts w:asciiTheme="minorHAnsi" w:eastAsiaTheme="minorEastAsia" w:hAnsiTheme="minorHAnsi" w:cstheme="minorBidi"/>
          <w:noProof/>
          <w:sz w:val="22"/>
          <w:szCs w:val="22"/>
        </w:rPr>
      </w:pPr>
      <w:hyperlink w:anchor="_Toc422866078" w:history="1">
        <w:r w:rsidRPr="00983C9A">
          <w:rPr>
            <w:rStyle w:val="Hyperlink"/>
            <w:noProof/>
          </w:rPr>
          <w:t>3.3 Đặc tả Usecase:</w:t>
        </w:r>
        <w:r>
          <w:rPr>
            <w:noProof/>
            <w:webHidden/>
          </w:rPr>
          <w:tab/>
        </w:r>
        <w:r>
          <w:rPr>
            <w:noProof/>
            <w:webHidden/>
          </w:rPr>
          <w:fldChar w:fldCharType="begin"/>
        </w:r>
        <w:r>
          <w:rPr>
            <w:noProof/>
            <w:webHidden/>
          </w:rPr>
          <w:instrText xml:space="preserve"> PAGEREF _Toc422866078 \h </w:instrText>
        </w:r>
        <w:r>
          <w:rPr>
            <w:noProof/>
            <w:webHidden/>
          </w:rPr>
        </w:r>
        <w:r>
          <w:rPr>
            <w:noProof/>
            <w:webHidden/>
          </w:rPr>
          <w:fldChar w:fldCharType="separate"/>
        </w:r>
        <w:r>
          <w:rPr>
            <w:noProof/>
            <w:webHidden/>
          </w:rPr>
          <w:t>31</w:t>
        </w:r>
        <w:r>
          <w:rPr>
            <w:noProof/>
            <w:webHidden/>
          </w:rPr>
          <w:fldChar w:fldCharType="end"/>
        </w:r>
      </w:hyperlink>
    </w:p>
    <w:p w14:paraId="7A0BB27C"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79" w:history="1">
        <w:r w:rsidRPr="00983C9A">
          <w:rPr>
            <w:rStyle w:val="Hyperlink"/>
            <w:noProof/>
          </w:rPr>
          <w:t>3.3.1 Usecase Đăng nhập (Login):</w:t>
        </w:r>
        <w:r>
          <w:rPr>
            <w:noProof/>
            <w:webHidden/>
          </w:rPr>
          <w:tab/>
        </w:r>
        <w:r>
          <w:rPr>
            <w:noProof/>
            <w:webHidden/>
          </w:rPr>
          <w:fldChar w:fldCharType="begin"/>
        </w:r>
        <w:r>
          <w:rPr>
            <w:noProof/>
            <w:webHidden/>
          </w:rPr>
          <w:instrText xml:space="preserve"> PAGEREF _Toc422866079 \h </w:instrText>
        </w:r>
        <w:r>
          <w:rPr>
            <w:noProof/>
            <w:webHidden/>
          </w:rPr>
        </w:r>
        <w:r>
          <w:rPr>
            <w:noProof/>
            <w:webHidden/>
          </w:rPr>
          <w:fldChar w:fldCharType="separate"/>
        </w:r>
        <w:r>
          <w:rPr>
            <w:noProof/>
            <w:webHidden/>
          </w:rPr>
          <w:t>31</w:t>
        </w:r>
        <w:r>
          <w:rPr>
            <w:noProof/>
            <w:webHidden/>
          </w:rPr>
          <w:fldChar w:fldCharType="end"/>
        </w:r>
      </w:hyperlink>
    </w:p>
    <w:p w14:paraId="2DCB39DB"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80" w:history="1">
        <w:r w:rsidRPr="00983C9A">
          <w:rPr>
            <w:rStyle w:val="Hyperlink"/>
            <w:noProof/>
          </w:rPr>
          <w:t>3.3.2 Usercase Đăng ký( Register)</w:t>
        </w:r>
        <w:r>
          <w:rPr>
            <w:noProof/>
            <w:webHidden/>
          </w:rPr>
          <w:tab/>
        </w:r>
        <w:r>
          <w:rPr>
            <w:noProof/>
            <w:webHidden/>
          </w:rPr>
          <w:fldChar w:fldCharType="begin"/>
        </w:r>
        <w:r>
          <w:rPr>
            <w:noProof/>
            <w:webHidden/>
          </w:rPr>
          <w:instrText xml:space="preserve"> PAGEREF _Toc422866080 \h </w:instrText>
        </w:r>
        <w:r>
          <w:rPr>
            <w:noProof/>
            <w:webHidden/>
          </w:rPr>
        </w:r>
        <w:r>
          <w:rPr>
            <w:noProof/>
            <w:webHidden/>
          </w:rPr>
          <w:fldChar w:fldCharType="separate"/>
        </w:r>
        <w:r>
          <w:rPr>
            <w:noProof/>
            <w:webHidden/>
          </w:rPr>
          <w:t>32</w:t>
        </w:r>
        <w:r>
          <w:rPr>
            <w:noProof/>
            <w:webHidden/>
          </w:rPr>
          <w:fldChar w:fldCharType="end"/>
        </w:r>
      </w:hyperlink>
    </w:p>
    <w:p w14:paraId="6877554E"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81" w:history="1">
        <w:r w:rsidRPr="00983C9A">
          <w:rPr>
            <w:rStyle w:val="Hyperlink"/>
            <w:noProof/>
          </w:rPr>
          <w:t>3.3.3 Thay đổi mật khẩu:</w:t>
        </w:r>
        <w:r>
          <w:rPr>
            <w:noProof/>
            <w:webHidden/>
          </w:rPr>
          <w:tab/>
        </w:r>
        <w:r>
          <w:rPr>
            <w:noProof/>
            <w:webHidden/>
          </w:rPr>
          <w:fldChar w:fldCharType="begin"/>
        </w:r>
        <w:r>
          <w:rPr>
            <w:noProof/>
            <w:webHidden/>
          </w:rPr>
          <w:instrText xml:space="preserve"> PAGEREF _Toc422866081 \h </w:instrText>
        </w:r>
        <w:r>
          <w:rPr>
            <w:noProof/>
            <w:webHidden/>
          </w:rPr>
        </w:r>
        <w:r>
          <w:rPr>
            <w:noProof/>
            <w:webHidden/>
          </w:rPr>
          <w:fldChar w:fldCharType="separate"/>
        </w:r>
        <w:r>
          <w:rPr>
            <w:noProof/>
            <w:webHidden/>
          </w:rPr>
          <w:t>33</w:t>
        </w:r>
        <w:r>
          <w:rPr>
            <w:noProof/>
            <w:webHidden/>
          </w:rPr>
          <w:fldChar w:fldCharType="end"/>
        </w:r>
      </w:hyperlink>
    </w:p>
    <w:p w14:paraId="45108DDE"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82" w:history="1">
        <w:r w:rsidRPr="00983C9A">
          <w:rPr>
            <w:rStyle w:val="Hyperlink"/>
            <w:noProof/>
          </w:rPr>
          <w:t>3.3.4 Usecase Đăng tin rao bán BĐS</w:t>
        </w:r>
        <w:r>
          <w:rPr>
            <w:noProof/>
            <w:webHidden/>
          </w:rPr>
          <w:tab/>
        </w:r>
        <w:r>
          <w:rPr>
            <w:noProof/>
            <w:webHidden/>
          </w:rPr>
          <w:fldChar w:fldCharType="begin"/>
        </w:r>
        <w:r>
          <w:rPr>
            <w:noProof/>
            <w:webHidden/>
          </w:rPr>
          <w:instrText xml:space="preserve"> PAGEREF _Toc422866082 \h </w:instrText>
        </w:r>
        <w:r>
          <w:rPr>
            <w:noProof/>
            <w:webHidden/>
          </w:rPr>
        </w:r>
        <w:r>
          <w:rPr>
            <w:noProof/>
            <w:webHidden/>
          </w:rPr>
          <w:fldChar w:fldCharType="separate"/>
        </w:r>
        <w:r>
          <w:rPr>
            <w:noProof/>
            <w:webHidden/>
          </w:rPr>
          <w:t>35</w:t>
        </w:r>
        <w:r>
          <w:rPr>
            <w:noProof/>
            <w:webHidden/>
          </w:rPr>
          <w:fldChar w:fldCharType="end"/>
        </w:r>
      </w:hyperlink>
    </w:p>
    <w:p w14:paraId="271F5325"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83" w:history="1">
        <w:r w:rsidRPr="00983C9A">
          <w:rPr>
            <w:rStyle w:val="Hyperlink"/>
            <w:noProof/>
          </w:rPr>
          <w:t>3.3.5 Usecase đăng tin tìm BĐS</w:t>
        </w:r>
        <w:r>
          <w:rPr>
            <w:noProof/>
            <w:webHidden/>
          </w:rPr>
          <w:tab/>
        </w:r>
        <w:r>
          <w:rPr>
            <w:noProof/>
            <w:webHidden/>
          </w:rPr>
          <w:fldChar w:fldCharType="begin"/>
        </w:r>
        <w:r>
          <w:rPr>
            <w:noProof/>
            <w:webHidden/>
          </w:rPr>
          <w:instrText xml:space="preserve"> PAGEREF _Toc422866083 \h </w:instrText>
        </w:r>
        <w:r>
          <w:rPr>
            <w:noProof/>
            <w:webHidden/>
          </w:rPr>
        </w:r>
        <w:r>
          <w:rPr>
            <w:noProof/>
            <w:webHidden/>
          </w:rPr>
          <w:fldChar w:fldCharType="separate"/>
        </w:r>
        <w:r>
          <w:rPr>
            <w:noProof/>
            <w:webHidden/>
          </w:rPr>
          <w:t>37</w:t>
        </w:r>
        <w:r>
          <w:rPr>
            <w:noProof/>
            <w:webHidden/>
          </w:rPr>
          <w:fldChar w:fldCharType="end"/>
        </w:r>
      </w:hyperlink>
    </w:p>
    <w:p w14:paraId="77C56F94"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84" w:history="1">
        <w:r w:rsidRPr="00983C9A">
          <w:rPr>
            <w:rStyle w:val="Hyperlink"/>
            <w:noProof/>
          </w:rPr>
          <w:t>3.3.6 Quản lý thông tin BDS (BDS bao gồm: Căn hộ, nhà, nhà trọ, đất)</w:t>
        </w:r>
        <w:r>
          <w:rPr>
            <w:noProof/>
            <w:webHidden/>
          </w:rPr>
          <w:tab/>
        </w:r>
        <w:r>
          <w:rPr>
            <w:noProof/>
            <w:webHidden/>
          </w:rPr>
          <w:fldChar w:fldCharType="begin"/>
        </w:r>
        <w:r>
          <w:rPr>
            <w:noProof/>
            <w:webHidden/>
          </w:rPr>
          <w:instrText xml:space="preserve"> PAGEREF _Toc422866084 \h </w:instrText>
        </w:r>
        <w:r>
          <w:rPr>
            <w:noProof/>
            <w:webHidden/>
          </w:rPr>
        </w:r>
        <w:r>
          <w:rPr>
            <w:noProof/>
            <w:webHidden/>
          </w:rPr>
          <w:fldChar w:fldCharType="separate"/>
        </w:r>
        <w:r>
          <w:rPr>
            <w:noProof/>
            <w:webHidden/>
          </w:rPr>
          <w:t>38</w:t>
        </w:r>
        <w:r>
          <w:rPr>
            <w:noProof/>
            <w:webHidden/>
          </w:rPr>
          <w:fldChar w:fldCharType="end"/>
        </w:r>
      </w:hyperlink>
    </w:p>
    <w:p w14:paraId="6C56895C"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85" w:history="1">
        <w:r w:rsidRPr="00983C9A">
          <w:rPr>
            <w:rStyle w:val="Hyperlink"/>
            <w:noProof/>
          </w:rPr>
          <w:t>3.3.7 Usecase Quản lý thông tin người dùng (Thành viên, khách hàng, BDS):</w:t>
        </w:r>
        <w:r>
          <w:rPr>
            <w:noProof/>
            <w:webHidden/>
          </w:rPr>
          <w:tab/>
        </w:r>
        <w:r>
          <w:rPr>
            <w:noProof/>
            <w:webHidden/>
          </w:rPr>
          <w:fldChar w:fldCharType="begin"/>
        </w:r>
        <w:r>
          <w:rPr>
            <w:noProof/>
            <w:webHidden/>
          </w:rPr>
          <w:instrText xml:space="preserve"> PAGEREF _Toc422866085 \h </w:instrText>
        </w:r>
        <w:r>
          <w:rPr>
            <w:noProof/>
            <w:webHidden/>
          </w:rPr>
        </w:r>
        <w:r>
          <w:rPr>
            <w:noProof/>
            <w:webHidden/>
          </w:rPr>
          <w:fldChar w:fldCharType="separate"/>
        </w:r>
        <w:r>
          <w:rPr>
            <w:noProof/>
            <w:webHidden/>
          </w:rPr>
          <w:t>40</w:t>
        </w:r>
        <w:r>
          <w:rPr>
            <w:noProof/>
            <w:webHidden/>
          </w:rPr>
          <w:fldChar w:fldCharType="end"/>
        </w:r>
      </w:hyperlink>
    </w:p>
    <w:p w14:paraId="4EE06D5B"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86" w:history="1">
        <w:r w:rsidRPr="00983C9A">
          <w:rPr>
            <w:rStyle w:val="Hyperlink"/>
            <w:noProof/>
          </w:rPr>
          <w:t>3.3.8 Usecase quản lý banner quảng cáo</w:t>
        </w:r>
        <w:r>
          <w:rPr>
            <w:noProof/>
            <w:webHidden/>
          </w:rPr>
          <w:tab/>
        </w:r>
        <w:r>
          <w:rPr>
            <w:noProof/>
            <w:webHidden/>
          </w:rPr>
          <w:fldChar w:fldCharType="begin"/>
        </w:r>
        <w:r>
          <w:rPr>
            <w:noProof/>
            <w:webHidden/>
          </w:rPr>
          <w:instrText xml:space="preserve"> PAGEREF _Toc422866086 \h </w:instrText>
        </w:r>
        <w:r>
          <w:rPr>
            <w:noProof/>
            <w:webHidden/>
          </w:rPr>
        </w:r>
        <w:r>
          <w:rPr>
            <w:noProof/>
            <w:webHidden/>
          </w:rPr>
          <w:fldChar w:fldCharType="separate"/>
        </w:r>
        <w:r>
          <w:rPr>
            <w:noProof/>
            <w:webHidden/>
          </w:rPr>
          <w:t>41</w:t>
        </w:r>
        <w:r>
          <w:rPr>
            <w:noProof/>
            <w:webHidden/>
          </w:rPr>
          <w:fldChar w:fldCharType="end"/>
        </w:r>
      </w:hyperlink>
    </w:p>
    <w:p w14:paraId="12D01B4C"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87" w:history="1">
        <w:r w:rsidRPr="00983C9A">
          <w:rPr>
            <w:rStyle w:val="Hyperlink"/>
            <w:noProof/>
          </w:rPr>
          <w:t>3.3.9 Usecase quản lý tin tức BĐS:</w:t>
        </w:r>
        <w:r>
          <w:rPr>
            <w:noProof/>
            <w:webHidden/>
          </w:rPr>
          <w:tab/>
        </w:r>
        <w:r>
          <w:rPr>
            <w:noProof/>
            <w:webHidden/>
          </w:rPr>
          <w:fldChar w:fldCharType="begin"/>
        </w:r>
        <w:r>
          <w:rPr>
            <w:noProof/>
            <w:webHidden/>
          </w:rPr>
          <w:instrText xml:space="preserve"> PAGEREF _Toc422866087 \h </w:instrText>
        </w:r>
        <w:r>
          <w:rPr>
            <w:noProof/>
            <w:webHidden/>
          </w:rPr>
        </w:r>
        <w:r>
          <w:rPr>
            <w:noProof/>
            <w:webHidden/>
          </w:rPr>
          <w:fldChar w:fldCharType="separate"/>
        </w:r>
        <w:r>
          <w:rPr>
            <w:noProof/>
            <w:webHidden/>
          </w:rPr>
          <w:t>43</w:t>
        </w:r>
        <w:r>
          <w:rPr>
            <w:noProof/>
            <w:webHidden/>
          </w:rPr>
          <w:fldChar w:fldCharType="end"/>
        </w:r>
      </w:hyperlink>
    </w:p>
    <w:p w14:paraId="54B3E0EA"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88" w:history="1">
        <w:r w:rsidRPr="00983C9A">
          <w:rPr>
            <w:rStyle w:val="Hyperlink"/>
            <w:noProof/>
          </w:rPr>
          <w:t>3.3.10 Quản lý thông tin Trang (Menu)</w:t>
        </w:r>
        <w:r>
          <w:rPr>
            <w:noProof/>
            <w:webHidden/>
          </w:rPr>
          <w:tab/>
        </w:r>
        <w:r>
          <w:rPr>
            <w:noProof/>
            <w:webHidden/>
          </w:rPr>
          <w:fldChar w:fldCharType="begin"/>
        </w:r>
        <w:r>
          <w:rPr>
            <w:noProof/>
            <w:webHidden/>
          </w:rPr>
          <w:instrText xml:space="preserve"> PAGEREF _Toc422866088 \h </w:instrText>
        </w:r>
        <w:r>
          <w:rPr>
            <w:noProof/>
            <w:webHidden/>
          </w:rPr>
        </w:r>
        <w:r>
          <w:rPr>
            <w:noProof/>
            <w:webHidden/>
          </w:rPr>
          <w:fldChar w:fldCharType="separate"/>
        </w:r>
        <w:r>
          <w:rPr>
            <w:noProof/>
            <w:webHidden/>
          </w:rPr>
          <w:t>45</w:t>
        </w:r>
        <w:r>
          <w:rPr>
            <w:noProof/>
            <w:webHidden/>
          </w:rPr>
          <w:fldChar w:fldCharType="end"/>
        </w:r>
      </w:hyperlink>
    </w:p>
    <w:p w14:paraId="13C85497"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89" w:history="1">
        <w:r w:rsidRPr="00983C9A">
          <w:rPr>
            <w:rStyle w:val="Hyperlink"/>
            <w:noProof/>
          </w:rPr>
          <w:t>3.3.11 Usecase quản lý liên kết:</w:t>
        </w:r>
        <w:r>
          <w:rPr>
            <w:noProof/>
            <w:webHidden/>
          </w:rPr>
          <w:tab/>
        </w:r>
        <w:r>
          <w:rPr>
            <w:noProof/>
            <w:webHidden/>
          </w:rPr>
          <w:fldChar w:fldCharType="begin"/>
        </w:r>
        <w:r>
          <w:rPr>
            <w:noProof/>
            <w:webHidden/>
          </w:rPr>
          <w:instrText xml:space="preserve"> PAGEREF _Toc422866089 \h </w:instrText>
        </w:r>
        <w:r>
          <w:rPr>
            <w:noProof/>
            <w:webHidden/>
          </w:rPr>
        </w:r>
        <w:r>
          <w:rPr>
            <w:noProof/>
            <w:webHidden/>
          </w:rPr>
          <w:fldChar w:fldCharType="separate"/>
        </w:r>
        <w:r>
          <w:rPr>
            <w:noProof/>
            <w:webHidden/>
          </w:rPr>
          <w:t>46</w:t>
        </w:r>
        <w:r>
          <w:rPr>
            <w:noProof/>
            <w:webHidden/>
          </w:rPr>
          <w:fldChar w:fldCharType="end"/>
        </w:r>
      </w:hyperlink>
    </w:p>
    <w:p w14:paraId="0761E7B2"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90" w:history="1">
        <w:r w:rsidRPr="00983C9A">
          <w:rPr>
            <w:rStyle w:val="Hyperlink"/>
            <w:noProof/>
          </w:rPr>
          <w:t>3.3.12 Usecase Quản lý thông tin Banner quảng cáo</w:t>
        </w:r>
        <w:r>
          <w:rPr>
            <w:noProof/>
            <w:webHidden/>
          </w:rPr>
          <w:tab/>
        </w:r>
        <w:r>
          <w:rPr>
            <w:noProof/>
            <w:webHidden/>
          </w:rPr>
          <w:fldChar w:fldCharType="begin"/>
        </w:r>
        <w:r>
          <w:rPr>
            <w:noProof/>
            <w:webHidden/>
          </w:rPr>
          <w:instrText xml:space="preserve"> PAGEREF _Toc422866090 \h </w:instrText>
        </w:r>
        <w:r>
          <w:rPr>
            <w:noProof/>
            <w:webHidden/>
          </w:rPr>
        </w:r>
        <w:r>
          <w:rPr>
            <w:noProof/>
            <w:webHidden/>
          </w:rPr>
          <w:fldChar w:fldCharType="separate"/>
        </w:r>
        <w:r>
          <w:rPr>
            <w:noProof/>
            <w:webHidden/>
          </w:rPr>
          <w:t>47</w:t>
        </w:r>
        <w:r>
          <w:rPr>
            <w:noProof/>
            <w:webHidden/>
          </w:rPr>
          <w:fldChar w:fldCharType="end"/>
        </w:r>
      </w:hyperlink>
    </w:p>
    <w:p w14:paraId="52024C0A"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91" w:history="1">
        <w:r w:rsidRPr="00983C9A">
          <w:rPr>
            <w:rStyle w:val="Hyperlink"/>
            <w:noProof/>
          </w:rPr>
          <w:t>3.3.13 Usecase quản lý công ty đăng ký quảng cáo:</w:t>
        </w:r>
        <w:r>
          <w:rPr>
            <w:noProof/>
            <w:webHidden/>
          </w:rPr>
          <w:tab/>
        </w:r>
        <w:r>
          <w:rPr>
            <w:noProof/>
            <w:webHidden/>
          </w:rPr>
          <w:fldChar w:fldCharType="begin"/>
        </w:r>
        <w:r>
          <w:rPr>
            <w:noProof/>
            <w:webHidden/>
          </w:rPr>
          <w:instrText xml:space="preserve"> PAGEREF _Toc422866091 \h </w:instrText>
        </w:r>
        <w:r>
          <w:rPr>
            <w:noProof/>
            <w:webHidden/>
          </w:rPr>
        </w:r>
        <w:r>
          <w:rPr>
            <w:noProof/>
            <w:webHidden/>
          </w:rPr>
          <w:fldChar w:fldCharType="separate"/>
        </w:r>
        <w:r>
          <w:rPr>
            <w:noProof/>
            <w:webHidden/>
          </w:rPr>
          <w:t>49</w:t>
        </w:r>
        <w:r>
          <w:rPr>
            <w:noProof/>
            <w:webHidden/>
          </w:rPr>
          <w:fldChar w:fldCharType="end"/>
        </w:r>
      </w:hyperlink>
    </w:p>
    <w:p w14:paraId="3D2BF433"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92" w:history="1">
        <w:r w:rsidRPr="00983C9A">
          <w:rPr>
            <w:rStyle w:val="Hyperlink"/>
            <w:noProof/>
          </w:rPr>
          <w:t>3.3.14 Usecase tìm kiếm BĐS:</w:t>
        </w:r>
        <w:r>
          <w:rPr>
            <w:noProof/>
            <w:webHidden/>
          </w:rPr>
          <w:tab/>
        </w:r>
        <w:r>
          <w:rPr>
            <w:noProof/>
            <w:webHidden/>
          </w:rPr>
          <w:fldChar w:fldCharType="begin"/>
        </w:r>
        <w:r>
          <w:rPr>
            <w:noProof/>
            <w:webHidden/>
          </w:rPr>
          <w:instrText xml:space="preserve"> PAGEREF _Toc422866092 \h </w:instrText>
        </w:r>
        <w:r>
          <w:rPr>
            <w:noProof/>
            <w:webHidden/>
          </w:rPr>
        </w:r>
        <w:r>
          <w:rPr>
            <w:noProof/>
            <w:webHidden/>
          </w:rPr>
          <w:fldChar w:fldCharType="separate"/>
        </w:r>
        <w:r>
          <w:rPr>
            <w:noProof/>
            <w:webHidden/>
          </w:rPr>
          <w:t>51</w:t>
        </w:r>
        <w:r>
          <w:rPr>
            <w:noProof/>
            <w:webHidden/>
          </w:rPr>
          <w:fldChar w:fldCharType="end"/>
        </w:r>
      </w:hyperlink>
    </w:p>
    <w:p w14:paraId="5A4416D3"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93" w:history="1">
        <w:r w:rsidRPr="00983C9A">
          <w:rPr>
            <w:rStyle w:val="Hyperlink"/>
            <w:noProof/>
          </w:rPr>
          <w:t>3.3.15 Usecase tìm nhà môi giới</w:t>
        </w:r>
        <w:r>
          <w:rPr>
            <w:noProof/>
            <w:webHidden/>
          </w:rPr>
          <w:tab/>
        </w:r>
        <w:r>
          <w:rPr>
            <w:noProof/>
            <w:webHidden/>
          </w:rPr>
          <w:fldChar w:fldCharType="begin"/>
        </w:r>
        <w:r>
          <w:rPr>
            <w:noProof/>
            <w:webHidden/>
          </w:rPr>
          <w:instrText xml:space="preserve"> PAGEREF _Toc422866093 \h </w:instrText>
        </w:r>
        <w:r>
          <w:rPr>
            <w:noProof/>
            <w:webHidden/>
          </w:rPr>
        </w:r>
        <w:r>
          <w:rPr>
            <w:noProof/>
            <w:webHidden/>
          </w:rPr>
          <w:fldChar w:fldCharType="separate"/>
        </w:r>
        <w:r>
          <w:rPr>
            <w:noProof/>
            <w:webHidden/>
          </w:rPr>
          <w:t>52</w:t>
        </w:r>
        <w:r>
          <w:rPr>
            <w:noProof/>
            <w:webHidden/>
          </w:rPr>
          <w:fldChar w:fldCharType="end"/>
        </w:r>
      </w:hyperlink>
    </w:p>
    <w:p w14:paraId="012C95BE" w14:textId="77777777" w:rsidR="00D92914" w:rsidRDefault="00D92914">
      <w:pPr>
        <w:pStyle w:val="TOC3"/>
        <w:tabs>
          <w:tab w:val="right" w:leader="dot" w:pos="8778"/>
        </w:tabs>
        <w:rPr>
          <w:rFonts w:asciiTheme="minorHAnsi" w:eastAsiaTheme="minorEastAsia" w:hAnsiTheme="minorHAnsi" w:cstheme="minorBidi"/>
          <w:noProof/>
          <w:sz w:val="22"/>
          <w:szCs w:val="22"/>
        </w:rPr>
      </w:pPr>
      <w:hyperlink w:anchor="_Toc422866094" w:history="1">
        <w:r w:rsidRPr="00983C9A">
          <w:rPr>
            <w:rStyle w:val="Hyperlink"/>
            <w:noProof/>
          </w:rPr>
          <w:t>3.3.16 Usecase Tìm người mua BDS:</w:t>
        </w:r>
        <w:r>
          <w:rPr>
            <w:noProof/>
            <w:webHidden/>
          </w:rPr>
          <w:tab/>
        </w:r>
        <w:r>
          <w:rPr>
            <w:noProof/>
            <w:webHidden/>
          </w:rPr>
          <w:fldChar w:fldCharType="begin"/>
        </w:r>
        <w:r>
          <w:rPr>
            <w:noProof/>
            <w:webHidden/>
          </w:rPr>
          <w:instrText xml:space="preserve"> PAGEREF _Toc422866094 \h </w:instrText>
        </w:r>
        <w:r>
          <w:rPr>
            <w:noProof/>
            <w:webHidden/>
          </w:rPr>
        </w:r>
        <w:r>
          <w:rPr>
            <w:noProof/>
            <w:webHidden/>
          </w:rPr>
          <w:fldChar w:fldCharType="separate"/>
        </w:r>
        <w:r>
          <w:rPr>
            <w:noProof/>
            <w:webHidden/>
          </w:rPr>
          <w:t>54</w:t>
        </w:r>
        <w:r>
          <w:rPr>
            <w:noProof/>
            <w:webHidden/>
          </w:rPr>
          <w:fldChar w:fldCharType="end"/>
        </w:r>
      </w:hyperlink>
    </w:p>
    <w:p w14:paraId="26793B85" w14:textId="77777777" w:rsidR="00D92914" w:rsidRDefault="00D92914">
      <w:pPr>
        <w:pStyle w:val="TOC2"/>
        <w:rPr>
          <w:rFonts w:asciiTheme="minorHAnsi" w:eastAsiaTheme="minorEastAsia" w:hAnsiTheme="minorHAnsi" w:cstheme="minorBidi"/>
          <w:noProof/>
          <w:sz w:val="22"/>
          <w:szCs w:val="22"/>
        </w:rPr>
      </w:pPr>
      <w:hyperlink w:anchor="_Toc422866095" w:history="1">
        <w:r w:rsidRPr="00983C9A">
          <w:rPr>
            <w:rStyle w:val="Hyperlink"/>
            <w:noProof/>
          </w:rPr>
          <w:t>3.4 Thiết kế dữ liệu: Thông tin mô tả các bảng:</w:t>
        </w:r>
        <w:r>
          <w:rPr>
            <w:noProof/>
            <w:webHidden/>
          </w:rPr>
          <w:tab/>
        </w:r>
        <w:r>
          <w:rPr>
            <w:noProof/>
            <w:webHidden/>
          </w:rPr>
          <w:fldChar w:fldCharType="begin"/>
        </w:r>
        <w:r>
          <w:rPr>
            <w:noProof/>
            <w:webHidden/>
          </w:rPr>
          <w:instrText xml:space="preserve"> PAGEREF _Toc422866095 \h </w:instrText>
        </w:r>
        <w:r>
          <w:rPr>
            <w:noProof/>
            <w:webHidden/>
          </w:rPr>
        </w:r>
        <w:r>
          <w:rPr>
            <w:noProof/>
            <w:webHidden/>
          </w:rPr>
          <w:fldChar w:fldCharType="separate"/>
        </w:r>
        <w:r>
          <w:rPr>
            <w:noProof/>
            <w:webHidden/>
          </w:rPr>
          <w:t>55</w:t>
        </w:r>
        <w:r>
          <w:rPr>
            <w:noProof/>
            <w:webHidden/>
          </w:rPr>
          <w:fldChar w:fldCharType="end"/>
        </w:r>
      </w:hyperlink>
    </w:p>
    <w:p w14:paraId="13ED1837" w14:textId="77777777" w:rsidR="00D92914" w:rsidRDefault="00D92914">
      <w:pPr>
        <w:pStyle w:val="TOC1"/>
        <w:tabs>
          <w:tab w:val="left" w:pos="567"/>
        </w:tabs>
        <w:rPr>
          <w:rFonts w:asciiTheme="minorHAnsi" w:eastAsiaTheme="minorEastAsia" w:hAnsiTheme="minorHAnsi" w:cstheme="minorBidi"/>
          <w:sz w:val="22"/>
          <w:szCs w:val="22"/>
        </w:rPr>
      </w:pPr>
      <w:hyperlink w:anchor="_Toc422866096" w:history="1">
        <w:r w:rsidRPr="00983C9A">
          <w:rPr>
            <w:rStyle w:val="Hyperlink"/>
          </w:rPr>
          <w:t>1.</w:t>
        </w:r>
        <w:r>
          <w:rPr>
            <w:rFonts w:asciiTheme="minorHAnsi" w:eastAsiaTheme="minorEastAsia" w:hAnsiTheme="minorHAnsi" w:cstheme="minorBidi"/>
            <w:sz w:val="22"/>
            <w:szCs w:val="22"/>
          </w:rPr>
          <w:tab/>
        </w:r>
        <w:r w:rsidRPr="00983C9A">
          <w:rPr>
            <w:rStyle w:val="Hyperlink"/>
          </w:rPr>
          <w:t>CÁC BẢNG VỀ CHỨC NĂNG</w:t>
        </w:r>
        <w:r>
          <w:rPr>
            <w:webHidden/>
          </w:rPr>
          <w:tab/>
        </w:r>
        <w:r>
          <w:rPr>
            <w:webHidden/>
          </w:rPr>
          <w:fldChar w:fldCharType="begin"/>
        </w:r>
        <w:r>
          <w:rPr>
            <w:webHidden/>
          </w:rPr>
          <w:instrText xml:space="preserve"> PAGEREF _Toc422866096 \h </w:instrText>
        </w:r>
        <w:r>
          <w:rPr>
            <w:webHidden/>
          </w:rPr>
        </w:r>
        <w:r>
          <w:rPr>
            <w:webHidden/>
          </w:rPr>
          <w:fldChar w:fldCharType="separate"/>
        </w:r>
        <w:r>
          <w:rPr>
            <w:webHidden/>
          </w:rPr>
          <w:t>63</w:t>
        </w:r>
        <w:r>
          <w:rPr>
            <w:webHidden/>
          </w:rPr>
          <w:fldChar w:fldCharType="end"/>
        </w:r>
      </w:hyperlink>
    </w:p>
    <w:p w14:paraId="09C6AC1F" w14:textId="77777777" w:rsidR="00D92914" w:rsidRDefault="00D92914">
      <w:pPr>
        <w:pStyle w:val="TOC1"/>
        <w:tabs>
          <w:tab w:val="left" w:pos="567"/>
        </w:tabs>
        <w:rPr>
          <w:rFonts w:asciiTheme="minorHAnsi" w:eastAsiaTheme="minorEastAsia" w:hAnsiTheme="minorHAnsi" w:cstheme="minorBidi"/>
          <w:sz w:val="22"/>
          <w:szCs w:val="22"/>
        </w:rPr>
      </w:pPr>
      <w:hyperlink w:anchor="_Toc422866097" w:history="1">
        <w:r w:rsidRPr="00983C9A">
          <w:rPr>
            <w:rStyle w:val="Hyperlink"/>
          </w:rPr>
          <w:t>2.</w:t>
        </w:r>
        <w:r>
          <w:rPr>
            <w:rFonts w:asciiTheme="minorHAnsi" w:eastAsiaTheme="minorEastAsia" w:hAnsiTheme="minorHAnsi" w:cstheme="minorBidi"/>
            <w:sz w:val="22"/>
            <w:szCs w:val="22"/>
          </w:rPr>
          <w:tab/>
        </w:r>
        <w:r w:rsidRPr="00983C9A">
          <w:rPr>
            <w:rStyle w:val="Hyperlink"/>
          </w:rPr>
          <w:t>CÁC BẢNG VỀ NHÓM NGƯỜI DÙNG VÀ CÁC ĐỐI TƯỢNG LIÊN QUAN</w:t>
        </w:r>
        <w:r>
          <w:rPr>
            <w:webHidden/>
          </w:rPr>
          <w:tab/>
        </w:r>
        <w:r>
          <w:rPr>
            <w:webHidden/>
          </w:rPr>
          <w:fldChar w:fldCharType="begin"/>
        </w:r>
        <w:r>
          <w:rPr>
            <w:webHidden/>
          </w:rPr>
          <w:instrText xml:space="preserve"> PAGEREF _Toc422866097 \h </w:instrText>
        </w:r>
        <w:r>
          <w:rPr>
            <w:webHidden/>
          </w:rPr>
        </w:r>
        <w:r>
          <w:rPr>
            <w:webHidden/>
          </w:rPr>
          <w:fldChar w:fldCharType="separate"/>
        </w:r>
        <w:r>
          <w:rPr>
            <w:webHidden/>
          </w:rPr>
          <w:t>65</w:t>
        </w:r>
        <w:r>
          <w:rPr>
            <w:webHidden/>
          </w:rPr>
          <w:fldChar w:fldCharType="end"/>
        </w:r>
      </w:hyperlink>
    </w:p>
    <w:p w14:paraId="25C5CA96" w14:textId="77777777" w:rsidR="00D92914" w:rsidRDefault="00D92914">
      <w:pPr>
        <w:pStyle w:val="TOC2"/>
        <w:rPr>
          <w:rFonts w:asciiTheme="minorHAnsi" w:eastAsiaTheme="minorEastAsia" w:hAnsiTheme="minorHAnsi" w:cstheme="minorBidi"/>
          <w:noProof/>
          <w:sz w:val="22"/>
          <w:szCs w:val="22"/>
        </w:rPr>
      </w:pPr>
      <w:hyperlink w:anchor="_Toc422866098" w:history="1">
        <w:r w:rsidRPr="00983C9A">
          <w:rPr>
            <w:rStyle w:val="Hyperlink"/>
            <w:noProof/>
          </w:rPr>
          <w:t>3.5 Sơ đồ lớp</w:t>
        </w:r>
        <w:r>
          <w:rPr>
            <w:noProof/>
            <w:webHidden/>
          </w:rPr>
          <w:tab/>
        </w:r>
        <w:r>
          <w:rPr>
            <w:noProof/>
            <w:webHidden/>
          </w:rPr>
          <w:fldChar w:fldCharType="begin"/>
        </w:r>
        <w:r>
          <w:rPr>
            <w:noProof/>
            <w:webHidden/>
          </w:rPr>
          <w:instrText xml:space="preserve"> PAGEREF _Toc422866098 \h </w:instrText>
        </w:r>
        <w:r>
          <w:rPr>
            <w:noProof/>
            <w:webHidden/>
          </w:rPr>
        </w:r>
        <w:r>
          <w:rPr>
            <w:noProof/>
            <w:webHidden/>
          </w:rPr>
          <w:fldChar w:fldCharType="separate"/>
        </w:r>
        <w:r>
          <w:rPr>
            <w:noProof/>
            <w:webHidden/>
          </w:rPr>
          <w:t>68</w:t>
        </w:r>
        <w:r>
          <w:rPr>
            <w:noProof/>
            <w:webHidden/>
          </w:rPr>
          <w:fldChar w:fldCharType="end"/>
        </w:r>
      </w:hyperlink>
    </w:p>
    <w:p w14:paraId="2FF9A9DB" w14:textId="77777777" w:rsidR="00D92914" w:rsidRDefault="00D92914">
      <w:pPr>
        <w:pStyle w:val="TOC1"/>
        <w:rPr>
          <w:rFonts w:asciiTheme="minorHAnsi" w:eastAsiaTheme="minorEastAsia" w:hAnsiTheme="minorHAnsi" w:cstheme="minorBidi"/>
          <w:sz w:val="22"/>
          <w:szCs w:val="22"/>
        </w:rPr>
      </w:pPr>
      <w:hyperlink w:anchor="_Toc422866099" w:history="1">
        <w:r w:rsidRPr="00983C9A">
          <w:rPr>
            <w:rStyle w:val="Hyperlink"/>
          </w:rPr>
          <w:t>CHƯƠNG 4 : KẾT QUẢ CÀI ĐẶT, THỬ NGHIỆM</w:t>
        </w:r>
        <w:r>
          <w:rPr>
            <w:webHidden/>
          </w:rPr>
          <w:tab/>
        </w:r>
        <w:r>
          <w:rPr>
            <w:webHidden/>
          </w:rPr>
          <w:fldChar w:fldCharType="begin"/>
        </w:r>
        <w:r>
          <w:rPr>
            <w:webHidden/>
          </w:rPr>
          <w:instrText xml:space="preserve"> PAGEREF _Toc422866099 \h </w:instrText>
        </w:r>
        <w:r>
          <w:rPr>
            <w:webHidden/>
          </w:rPr>
        </w:r>
        <w:r>
          <w:rPr>
            <w:webHidden/>
          </w:rPr>
          <w:fldChar w:fldCharType="separate"/>
        </w:r>
        <w:r>
          <w:rPr>
            <w:webHidden/>
          </w:rPr>
          <w:t>70</w:t>
        </w:r>
        <w:r>
          <w:rPr>
            <w:webHidden/>
          </w:rPr>
          <w:fldChar w:fldCharType="end"/>
        </w:r>
      </w:hyperlink>
    </w:p>
    <w:p w14:paraId="17F61216" w14:textId="77777777" w:rsidR="00D92914" w:rsidRDefault="00D92914">
      <w:pPr>
        <w:pStyle w:val="TOC2"/>
        <w:rPr>
          <w:rFonts w:asciiTheme="minorHAnsi" w:eastAsiaTheme="minorEastAsia" w:hAnsiTheme="minorHAnsi" w:cstheme="minorBidi"/>
          <w:noProof/>
          <w:sz w:val="22"/>
          <w:szCs w:val="22"/>
        </w:rPr>
      </w:pPr>
      <w:hyperlink w:anchor="_Toc422866100" w:history="1">
        <w:r w:rsidRPr="00983C9A">
          <w:rPr>
            <w:rStyle w:val="Hyperlink"/>
            <w:noProof/>
          </w:rPr>
          <w:t>4.1 Giao diện toàn trang web:</w:t>
        </w:r>
        <w:r>
          <w:rPr>
            <w:noProof/>
            <w:webHidden/>
          </w:rPr>
          <w:tab/>
        </w:r>
        <w:r>
          <w:rPr>
            <w:noProof/>
            <w:webHidden/>
          </w:rPr>
          <w:fldChar w:fldCharType="begin"/>
        </w:r>
        <w:r>
          <w:rPr>
            <w:noProof/>
            <w:webHidden/>
          </w:rPr>
          <w:instrText xml:space="preserve"> PAGEREF _Toc422866100 \h </w:instrText>
        </w:r>
        <w:r>
          <w:rPr>
            <w:noProof/>
            <w:webHidden/>
          </w:rPr>
        </w:r>
        <w:r>
          <w:rPr>
            <w:noProof/>
            <w:webHidden/>
          </w:rPr>
          <w:fldChar w:fldCharType="separate"/>
        </w:r>
        <w:r>
          <w:rPr>
            <w:noProof/>
            <w:webHidden/>
          </w:rPr>
          <w:t>70</w:t>
        </w:r>
        <w:r>
          <w:rPr>
            <w:noProof/>
            <w:webHidden/>
          </w:rPr>
          <w:fldChar w:fldCharType="end"/>
        </w:r>
      </w:hyperlink>
    </w:p>
    <w:p w14:paraId="562097D1" w14:textId="77777777" w:rsidR="00D92914" w:rsidRDefault="00D92914">
      <w:pPr>
        <w:pStyle w:val="TOC2"/>
        <w:rPr>
          <w:rFonts w:asciiTheme="minorHAnsi" w:eastAsiaTheme="minorEastAsia" w:hAnsiTheme="minorHAnsi" w:cstheme="minorBidi"/>
          <w:noProof/>
          <w:sz w:val="22"/>
          <w:szCs w:val="22"/>
        </w:rPr>
      </w:pPr>
      <w:hyperlink w:anchor="_Toc422866101" w:history="1">
        <w:r w:rsidRPr="00983C9A">
          <w:rPr>
            <w:rStyle w:val="Hyperlink"/>
            <w:noProof/>
          </w:rPr>
          <w:t>4.2 Giao diện chức năng đăng nhập:</w:t>
        </w:r>
        <w:r>
          <w:rPr>
            <w:noProof/>
            <w:webHidden/>
          </w:rPr>
          <w:tab/>
        </w:r>
        <w:r>
          <w:rPr>
            <w:noProof/>
            <w:webHidden/>
          </w:rPr>
          <w:fldChar w:fldCharType="begin"/>
        </w:r>
        <w:r>
          <w:rPr>
            <w:noProof/>
            <w:webHidden/>
          </w:rPr>
          <w:instrText xml:space="preserve"> PAGEREF _Toc422866101 \h </w:instrText>
        </w:r>
        <w:r>
          <w:rPr>
            <w:noProof/>
            <w:webHidden/>
          </w:rPr>
        </w:r>
        <w:r>
          <w:rPr>
            <w:noProof/>
            <w:webHidden/>
          </w:rPr>
          <w:fldChar w:fldCharType="separate"/>
        </w:r>
        <w:r>
          <w:rPr>
            <w:noProof/>
            <w:webHidden/>
          </w:rPr>
          <w:t>71</w:t>
        </w:r>
        <w:r>
          <w:rPr>
            <w:noProof/>
            <w:webHidden/>
          </w:rPr>
          <w:fldChar w:fldCharType="end"/>
        </w:r>
      </w:hyperlink>
    </w:p>
    <w:p w14:paraId="3B6D0980" w14:textId="77777777" w:rsidR="00D92914" w:rsidRDefault="00D92914">
      <w:pPr>
        <w:pStyle w:val="TOC2"/>
        <w:rPr>
          <w:rFonts w:asciiTheme="minorHAnsi" w:eastAsiaTheme="minorEastAsia" w:hAnsiTheme="minorHAnsi" w:cstheme="minorBidi"/>
          <w:noProof/>
          <w:sz w:val="22"/>
          <w:szCs w:val="22"/>
        </w:rPr>
      </w:pPr>
      <w:hyperlink w:anchor="_Toc422866102" w:history="1">
        <w:r w:rsidRPr="00983C9A">
          <w:rPr>
            <w:rStyle w:val="Hyperlink"/>
            <w:noProof/>
          </w:rPr>
          <w:t>4.3 Giao diện chức năng đăng ký:</w:t>
        </w:r>
        <w:r>
          <w:rPr>
            <w:noProof/>
            <w:webHidden/>
          </w:rPr>
          <w:tab/>
        </w:r>
        <w:r>
          <w:rPr>
            <w:noProof/>
            <w:webHidden/>
          </w:rPr>
          <w:fldChar w:fldCharType="begin"/>
        </w:r>
        <w:r>
          <w:rPr>
            <w:noProof/>
            <w:webHidden/>
          </w:rPr>
          <w:instrText xml:space="preserve"> PAGEREF _Toc422866102 \h </w:instrText>
        </w:r>
        <w:r>
          <w:rPr>
            <w:noProof/>
            <w:webHidden/>
          </w:rPr>
        </w:r>
        <w:r>
          <w:rPr>
            <w:noProof/>
            <w:webHidden/>
          </w:rPr>
          <w:fldChar w:fldCharType="separate"/>
        </w:r>
        <w:r>
          <w:rPr>
            <w:noProof/>
            <w:webHidden/>
          </w:rPr>
          <w:t>72</w:t>
        </w:r>
        <w:r>
          <w:rPr>
            <w:noProof/>
            <w:webHidden/>
          </w:rPr>
          <w:fldChar w:fldCharType="end"/>
        </w:r>
      </w:hyperlink>
    </w:p>
    <w:p w14:paraId="61124A1E" w14:textId="77777777" w:rsidR="00D92914" w:rsidRDefault="00D92914">
      <w:pPr>
        <w:pStyle w:val="TOC2"/>
        <w:rPr>
          <w:rFonts w:asciiTheme="minorHAnsi" w:eastAsiaTheme="minorEastAsia" w:hAnsiTheme="minorHAnsi" w:cstheme="minorBidi"/>
          <w:noProof/>
          <w:sz w:val="22"/>
          <w:szCs w:val="22"/>
        </w:rPr>
      </w:pPr>
      <w:hyperlink w:anchor="_Toc422866103" w:history="1">
        <w:r w:rsidRPr="00983C9A">
          <w:rPr>
            <w:rStyle w:val="Hyperlink"/>
            <w:noProof/>
          </w:rPr>
          <w:t>Khi đăng ký thì người dùng được lựa chọn để đăng ký các loại tài khoản như: khách hàng, chủ bất động sản, nhà môi giới</w:t>
        </w:r>
        <w:r>
          <w:rPr>
            <w:noProof/>
            <w:webHidden/>
          </w:rPr>
          <w:tab/>
        </w:r>
        <w:r>
          <w:rPr>
            <w:noProof/>
            <w:webHidden/>
          </w:rPr>
          <w:fldChar w:fldCharType="begin"/>
        </w:r>
        <w:r>
          <w:rPr>
            <w:noProof/>
            <w:webHidden/>
          </w:rPr>
          <w:instrText xml:space="preserve"> PAGEREF _Toc422866103 \h </w:instrText>
        </w:r>
        <w:r>
          <w:rPr>
            <w:noProof/>
            <w:webHidden/>
          </w:rPr>
        </w:r>
        <w:r>
          <w:rPr>
            <w:noProof/>
            <w:webHidden/>
          </w:rPr>
          <w:fldChar w:fldCharType="separate"/>
        </w:r>
        <w:r>
          <w:rPr>
            <w:noProof/>
            <w:webHidden/>
          </w:rPr>
          <w:t>72</w:t>
        </w:r>
        <w:r>
          <w:rPr>
            <w:noProof/>
            <w:webHidden/>
          </w:rPr>
          <w:fldChar w:fldCharType="end"/>
        </w:r>
      </w:hyperlink>
    </w:p>
    <w:p w14:paraId="15B239D7" w14:textId="77777777" w:rsidR="00D92914" w:rsidRDefault="00D92914">
      <w:pPr>
        <w:pStyle w:val="TOC2"/>
        <w:rPr>
          <w:rFonts w:asciiTheme="minorHAnsi" w:eastAsiaTheme="minorEastAsia" w:hAnsiTheme="minorHAnsi" w:cstheme="minorBidi"/>
          <w:noProof/>
          <w:sz w:val="22"/>
          <w:szCs w:val="22"/>
        </w:rPr>
      </w:pPr>
      <w:hyperlink w:anchor="_Toc422866104" w:history="1">
        <w:r w:rsidRPr="00983C9A">
          <w:rPr>
            <w:rStyle w:val="Hyperlink"/>
            <w:noProof/>
          </w:rPr>
          <w:t>4.4 Giao diện chức năng xem đăng ký:</w:t>
        </w:r>
        <w:r>
          <w:rPr>
            <w:noProof/>
            <w:webHidden/>
          </w:rPr>
          <w:tab/>
        </w:r>
        <w:r>
          <w:rPr>
            <w:noProof/>
            <w:webHidden/>
          </w:rPr>
          <w:fldChar w:fldCharType="begin"/>
        </w:r>
        <w:r>
          <w:rPr>
            <w:noProof/>
            <w:webHidden/>
          </w:rPr>
          <w:instrText xml:space="preserve"> PAGEREF _Toc422866104 \h </w:instrText>
        </w:r>
        <w:r>
          <w:rPr>
            <w:noProof/>
            <w:webHidden/>
          </w:rPr>
        </w:r>
        <w:r>
          <w:rPr>
            <w:noProof/>
            <w:webHidden/>
          </w:rPr>
          <w:fldChar w:fldCharType="separate"/>
        </w:r>
        <w:r>
          <w:rPr>
            <w:noProof/>
            <w:webHidden/>
          </w:rPr>
          <w:t>74</w:t>
        </w:r>
        <w:r>
          <w:rPr>
            <w:noProof/>
            <w:webHidden/>
          </w:rPr>
          <w:fldChar w:fldCharType="end"/>
        </w:r>
      </w:hyperlink>
    </w:p>
    <w:p w14:paraId="7161B7E2" w14:textId="77777777" w:rsidR="00D92914" w:rsidRDefault="00D92914">
      <w:pPr>
        <w:pStyle w:val="TOC2"/>
        <w:rPr>
          <w:rFonts w:asciiTheme="minorHAnsi" w:eastAsiaTheme="minorEastAsia" w:hAnsiTheme="minorHAnsi" w:cstheme="minorBidi"/>
          <w:noProof/>
          <w:sz w:val="22"/>
          <w:szCs w:val="22"/>
        </w:rPr>
      </w:pPr>
      <w:hyperlink w:anchor="_Toc422866105" w:history="1">
        <w:r w:rsidRPr="00983C9A">
          <w:rPr>
            <w:rStyle w:val="Hyperlink"/>
            <w:noProof/>
          </w:rPr>
          <w:t>4.5 Giao diện đăng tin rao bán cho thuê bất động sản:</w:t>
        </w:r>
        <w:r>
          <w:rPr>
            <w:noProof/>
            <w:webHidden/>
          </w:rPr>
          <w:tab/>
        </w:r>
        <w:r>
          <w:rPr>
            <w:noProof/>
            <w:webHidden/>
          </w:rPr>
          <w:fldChar w:fldCharType="begin"/>
        </w:r>
        <w:r>
          <w:rPr>
            <w:noProof/>
            <w:webHidden/>
          </w:rPr>
          <w:instrText xml:space="preserve"> PAGEREF _Toc422866105 \h </w:instrText>
        </w:r>
        <w:r>
          <w:rPr>
            <w:noProof/>
            <w:webHidden/>
          </w:rPr>
        </w:r>
        <w:r>
          <w:rPr>
            <w:noProof/>
            <w:webHidden/>
          </w:rPr>
          <w:fldChar w:fldCharType="separate"/>
        </w:r>
        <w:r>
          <w:rPr>
            <w:noProof/>
            <w:webHidden/>
          </w:rPr>
          <w:t>74</w:t>
        </w:r>
        <w:r>
          <w:rPr>
            <w:noProof/>
            <w:webHidden/>
          </w:rPr>
          <w:fldChar w:fldCharType="end"/>
        </w:r>
      </w:hyperlink>
    </w:p>
    <w:p w14:paraId="4CD83D94" w14:textId="77777777" w:rsidR="00D92914" w:rsidRDefault="00D92914">
      <w:pPr>
        <w:pStyle w:val="TOC2"/>
        <w:rPr>
          <w:rFonts w:asciiTheme="minorHAnsi" w:eastAsiaTheme="minorEastAsia" w:hAnsiTheme="minorHAnsi" w:cstheme="minorBidi"/>
          <w:noProof/>
          <w:sz w:val="22"/>
          <w:szCs w:val="22"/>
        </w:rPr>
      </w:pPr>
      <w:hyperlink w:anchor="_Toc422866106" w:history="1">
        <w:r w:rsidRPr="00983C9A">
          <w:rPr>
            <w:rStyle w:val="Hyperlink"/>
            <w:noProof/>
          </w:rPr>
          <w:t>4.6 Giao diên các trang con:</w:t>
        </w:r>
        <w:r>
          <w:rPr>
            <w:noProof/>
            <w:webHidden/>
          </w:rPr>
          <w:tab/>
        </w:r>
        <w:r>
          <w:rPr>
            <w:noProof/>
            <w:webHidden/>
          </w:rPr>
          <w:fldChar w:fldCharType="begin"/>
        </w:r>
        <w:r>
          <w:rPr>
            <w:noProof/>
            <w:webHidden/>
          </w:rPr>
          <w:instrText xml:space="preserve"> PAGEREF _Toc422866106 \h </w:instrText>
        </w:r>
        <w:r>
          <w:rPr>
            <w:noProof/>
            <w:webHidden/>
          </w:rPr>
        </w:r>
        <w:r>
          <w:rPr>
            <w:noProof/>
            <w:webHidden/>
          </w:rPr>
          <w:fldChar w:fldCharType="separate"/>
        </w:r>
        <w:r>
          <w:rPr>
            <w:noProof/>
            <w:webHidden/>
          </w:rPr>
          <w:t>76</w:t>
        </w:r>
        <w:r>
          <w:rPr>
            <w:noProof/>
            <w:webHidden/>
          </w:rPr>
          <w:fldChar w:fldCharType="end"/>
        </w:r>
      </w:hyperlink>
    </w:p>
    <w:p w14:paraId="1EBF46F0" w14:textId="77777777" w:rsidR="00D92914" w:rsidRDefault="00D92914">
      <w:pPr>
        <w:pStyle w:val="TOC2"/>
        <w:rPr>
          <w:rFonts w:asciiTheme="minorHAnsi" w:eastAsiaTheme="minorEastAsia" w:hAnsiTheme="minorHAnsi" w:cstheme="minorBidi"/>
          <w:noProof/>
          <w:sz w:val="22"/>
          <w:szCs w:val="22"/>
        </w:rPr>
      </w:pPr>
      <w:hyperlink w:anchor="_Toc422866107" w:history="1">
        <w:r w:rsidRPr="00983C9A">
          <w:rPr>
            <w:rStyle w:val="Hyperlink"/>
            <w:noProof/>
          </w:rPr>
          <w:t>4.7 Giao diện trang quản trị(Admin)</w:t>
        </w:r>
        <w:r>
          <w:rPr>
            <w:noProof/>
            <w:webHidden/>
          </w:rPr>
          <w:tab/>
        </w:r>
        <w:r>
          <w:rPr>
            <w:noProof/>
            <w:webHidden/>
          </w:rPr>
          <w:fldChar w:fldCharType="begin"/>
        </w:r>
        <w:r>
          <w:rPr>
            <w:noProof/>
            <w:webHidden/>
          </w:rPr>
          <w:instrText xml:space="preserve"> PAGEREF _Toc422866107 \h </w:instrText>
        </w:r>
        <w:r>
          <w:rPr>
            <w:noProof/>
            <w:webHidden/>
          </w:rPr>
        </w:r>
        <w:r>
          <w:rPr>
            <w:noProof/>
            <w:webHidden/>
          </w:rPr>
          <w:fldChar w:fldCharType="separate"/>
        </w:r>
        <w:r>
          <w:rPr>
            <w:noProof/>
            <w:webHidden/>
          </w:rPr>
          <w:t>78</w:t>
        </w:r>
        <w:r>
          <w:rPr>
            <w:noProof/>
            <w:webHidden/>
          </w:rPr>
          <w:fldChar w:fldCharType="end"/>
        </w:r>
      </w:hyperlink>
    </w:p>
    <w:p w14:paraId="2B111571" w14:textId="77777777" w:rsidR="00D92914" w:rsidRDefault="00D92914">
      <w:pPr>
        <w:pStyle w:val="TOC2"/>
        <w:rPr>
          <w:rFonts w:asciiTheme="minorHAnsi" w:eastAsiaTheme="minorEastAsia" w:hAnsiTheme="minorHAnsi" w:cstheme="minorBidi"/>
          <w:noProof/>
          <w:sz w:val="22"/>
          <w:szCs w:val="22"/>
        </w:rPr>
      </w:pPr>
      <w:hyperlink w:anchor="_Toc422866108" w:history="1">
        <w:r w:rsidRPr="00983C9A">
          <w:rPr>
            <w:rStyle w:val="Hyperlink"/>
            <w:noProof/>
          </w:rPr>
          <w:t>4.8 Trang quản lý người dùng:</w:t>
        </w:r>
        <w:r>
          <w:rPr>
            <w:noProof/>
            <w:webHidden/>
          </w:rPr>
          <w:tab/>
        </w:r>
        <w:r>
          <w:rPr>
            <w:noProof/>
            <w:webHidden/>
          </w:rPr>
          <w:fldChar w:fldCharType="begin"/>
        </w:r>
        <w:r>
          <w:rPr>
            <w:noProof/>
            <w:webHidden/>
          </w:rPr>
          <w:instrText xml:space="preserve"> PAGEREF _Toc422866108 \h </w:instrText>
        </w:r>
        <w:r>
          <w:rPr>
            <w:noProof/>
            <w:webHidden/>
          </w:rPr>
        </w:r>
        <w:r>
          <w:rPr>
            <w:noProof/>
            <w:webHidden/>
          </w:rPr>
          <w:fldChar w:fldCharType="separate"/>
        </w:r>
        <w:r>
          <w:rPr>
            <w:noProof/>
            <w:webHidden/>
          </w:rPr>
          <w:t>79</w:t>
        </w:r>
        <w:r>
          <w:rPr>
            <w:noProof/>
            <w:webHidden/>
          </w:rPr>
          <w:fldChar w:fldCharType="end"/>
        </w:r>
      </w:hyperlink>
    </w:p>
    <w:p w14:paraId="497068FE" w14:textId="77777777" w:rsidR="00D92914" w:rsidRDefault="00D92914">
      <w:pPr>
        <w:pStyle w:val="TOC2"/>
        <w:rPr>
          <w:rFonts w:asciiTheme="minorHAnsi" w:eastAsiaTheme="minorEastAsia" w:hAnsiTheme="minorHAnsi" w:cstheme="minorBidi"/>
          <w:noProof/>
          <w:sz w:val="22"/>
          <w:szCs w:val="22"/>
        </w:rPr>
      </w:pPr>
      <w:hyperlink w:anchor="_Toc422866109" w:history="1">
        <w:r w:rsidRPr="00983C9A">
          <w:rPr>
            <w:rStyle w:val="Hyperlink"/>
            <w:noProof/>
          </w:rPr>
          <w:t>4.9 Trang quản lý nhà, đất, căn hộ, nhà trọ tương tự nhau, và như trang quản lý nhà sau:</w:t>
        </w:r>
        <w:r>
          <w:rPr>
            <w:noProof/>
            <w:webHidden/>
          </w:rPr>
          <w:tab/>
        </w:r>
        <w:r>
          <w:rPr>
            <w:noProof/>
            <w:webHidden/>
          </w:rPr>
          <w:fldChar w:fldCharType="begin"/>
        </w:r>
        <w:r>
          <w:rPr>
            <w:noProof/>
            <w:webHidden/>
          </w:rPr>
          <w:instrText xml:space="preserve"> PAGEREF _Toc422866109 \h </w:instrText>
        </w:r>
        <w:r>
          <w:rPr>
            <w:noProof/>
            <w:webHidden/>
          </w:rPr>
        </w:r>
        <w:r>
          <w:rPr>
            <w:noProof/>
            <w:webHidden/>
          </w:rPr>
          <w:fldChar w:fldCharType="separate"/>
        </w:r>
        <w:r>
          <w:rPr>
            <w:noProof/>
            <w:webHidden/>
          </w:rPr>
          <w:t>79</w:t>
        </w:r>
        <w:r>
          <w:rPr>
            <w:noProof/>
            <w:webHidden/>
          </w:rPr>
          <w:fldChar w:fldCharType="end"/>
        </w:r>
      </w:hyperlink>
    </w:p>
    <w:p w14:paraId="7878A30C" w14:textId="77777777" w:rsidR="00D92914" w:rsidRDefault="00D92914">
      <w:pPr>
        <w:pStyle w:val="TOC1"/>
        <w:rPr>
          <w:rFonts w:asciiTheme="minorHAnsi" w:eastAsiaTheme="minorEastAsia" w:hAnsiTheme="minorHAnsi" w:cstheme="minorBidi"/>
          <w:sz w:val="22"/>
          <w:szCs w:val="22"/>
        </w:rPr>
      </w:pPr>
      <w:hyperlink w:anchor="_Toc422866110" w:history="1">
        <w:r w:rsidRPr="00983C9A">
          <w:rPr>
            <w:rStyle w:val="Hyperlink"/>
          </w:rPr>
          <w:t>KẾT LUẬN</w:t>
        </w:r>
        <w:r>
          <w:rPr>
            <w:webHidden/>
          </w:rPr>
          <w:tab/>
        </w:r>
        <w:r>
          <w:rPr>
            <w:webHidden/>
          </w:rPr>
          <w:fldChar w:fldCharType="begin"/>
        </w:r>
        <w:r>
          <w:rPr>
            <w:webHidden/>
          </w:rPr>
          <w:instrText xml:space="preserve"> PAGEREF _Toc422866110 \h </w:instrText>
        </w:r>
        <w:r>
          <w:rPr>
            <w:webHidden/>
          </w:rPr>
        </w:r>
        <w:r>
          <w:rPr>
            <w:webHidden/>
          </w:rPr>
          <w:fldChar w:fldCharType="separate"/>
        </w:r>
        <w:r>
          <w:rPr>
            <w:webHidden/>
          </w:rPr>
          <w:t>81</w:t>
        </w:r>
        <w:r>
          <w:rPr>
            <w:webHidden/>
          </w:rPr>
          <w:fldChar w:fldCharType="end"/>
        </w:r>
      </w:hyperlink>
    </w:p>
    <w:p w14:paraId="47140E34" w14:textId="77777777" w:rsidR="00D92914" w:rsidRDefault="00D92914">
      <w:pPr>
        <w:pStyle w:val="TOC1"/>
        <w:rPr>
          <w:rFonts w:asciiTheme="minorHAnsi" w:eastAsiaTheme="minorEastAsia" w:hAnsiTheme="minorHAnsi" w:cstheme="minorBidi"/>
          <w:sz w:val="22"/>
          <w:szCs w:val="22"/>
        </w:rPr>
      </w:pPr>
      <w:hyperlink w:anchor="_Toc422866111" w:history="1">
        <w:r w:rsidRPr="00983C9A">
          <w:rPr>
            <w:rStyle w:val="Hyperlink"/>
          </w:rPr>
          <w:t>TÀI LIỆU THAM KHẢO</w:t>
        </w:r>
        <w:r>
          <w:rPr>
            <w:webHidden/>
          </w:rPr>
          <w:tab/>
        </w:r>
        <w:r>
          <w:rPr>
            <w:webHidden/>
          </w:rPr>
          <w:fldChar w:fldCharType="begin"/>
        </w:r>
        <w:r>
          <w:rPr>
            <w:webHidden/>
          </w:rPr>
          <w:instrText xml:space="preserve"> PAGEREF _Toc422866111 \h </w:instrText>
        </w:r>
        <w:r>
          <w:rPr>
            <w:webHidden/>
          </w:rPr>
        </w:r>
        <w:r>
          <w:rPr>
            <w:webHidden/>
          </w:rPr>
          <w:fldChar w:fldCharType="separate"/>
        </w:r>
        <w:r>
          <w:rPr>
            <w:webHidden/>
          </w:rPr>
          <w:t>82</w:t>
        </w:r>
        <w:r>
          <w:rPr>
            <w:webHidden/>
          </w:rPr>
          <w:fldChar w:fldCharType="end"/>
        </w:r>
      </w:hyperlink>
    </w:p>
    <w:p w14:paraId="6771AAB1" w14:textId="77777777" w:rsidR="00D92914" w:rsidRDefault="00D92914">
      <w:pPr>
        <w:pStyle w:val="TOC1"/>
        <w:rPr>
          <w:rFonts w:asciiTheme="minorHAnsi" w:eastAsiaTheme="minorEastAsia" w:hAnsiTheme="minorHAnsi" w:cstheme="minorBidi"/>
          <w:sz w:val="22"/>
          <w:szCs w:val="22"/>
        </w:rPr>
      </w:pPr>
      <w:hyperlink w:anchor="_Toc422866112" w:history="1">
        <w:r w:rsidRPr="00983C9A">
          <w:rPr>
            <w:rStyle w:val="Hyperlink"/>
          </w:rPr>
          <w:t>PHỤ LỤC</w:t>
        </w:r>
        <w:r>
          <w:rPr>
            <w:webHidden/>
          </w:rPr>
          <w:tab/>
        </w:r>
        <w:r>
          <w:rPr>
            <w:webHidden/>
          </w:rPr>
          <w:fldChar w:fldCharType="begin"/>
        </w:r>
        <w:r>
          <w:rPr>
            <w:webHidden/>
          </w:rPr>
          <w:instrText xml:space="preserve"> PAGEREF _Toc422866112 \h </w:instrText>
        </w:r>
        <w:r>
          <w:rPr>
            <w:webHidden/>
          </w:rPr>
        </w:r>
        <w:r>
          <w:rPr>
            <w:webHidden/>
          </w:rPr>
          <w:fldChar w:fldCharType="separate"/>
        </w:r>
        <w:r>
          <w:rPr>
            <w:webHidden/>
          </w:rPr>
          <w:t>83</w:t>
        </w:r>
        <w:r>
          <w:rPr>
            <w:webHidden/>
          </w:rPr>
          <w:fldChar w:fldCharType="end"/>
        </w:r>
      </w:hyperlink>
    </w:p>
    <w:p w14:paraId="1E47F480" w14:textId="6EC03DB8" w:rsidR="00FE5128" w:rsidRDefault="00FF0B44" w:rsidP="00FF0B44">
      <w:pPr>
        <w:pStyle w:val="TOC1"/>
      </w:pPr>
      <w:r>
        <w:rPr>
          <w:bCs/>
          <w:sz w:val="28"/>
        </w:rPr>
        <w:fldChar w:fldCharType="end"/>
      </w:r>
    </w:p>
    <w:p w14:paraId="1E47F481" w14:textId="77777777" w:rsidR="00FE5128" w:rsidRDefault="00FE5128" w:rsidP="00FE5128">
      <w:pPr>
        <w:rPr>
          <w:noProof/>
        </w:rPr>
      </w:pPr>
      <w:r>
        <w:rPr>
          <w:noProof/>
        </w:rPr>
        <w:br w:type="page"/>
      </w:r>
    </w:p>
    <w:p w14:paraId="1E47F482" w14:textId="77777777" w:rsidR="00B43BD0" w:rsidRDefault="00511681" w:rsidP="00B43BD0">
      <w:pPr>
        <w:pStyle w:val="Heading1"/>
        <w:numPr>
          <w:ilvl w:val="0"/>
          <w:numId w:val="0"/>
        </w:numPr>
      </w:pPr>
      <w:bookmarkStart w:id="6" w:name="_Toc422866053"/>
      <w:r>
        <w:t>DANH MỤC CÁC HÌNH VẼ</w:t>
      </w:r>
      <w:bookmarkEnd w:id="6"/>
    </w:p>
    <w:p w14:paraId="79F0CD64" w14:textId="77777777" w:rsidR="00394E42" w:rsidRDefault="00791320">
      <w:pPr>
        <w:pStyle w:val="TableofFigures"/>
        <w:tabs>
          <w:tab w:val="right" w:leader="dot" w:pos="9062"/>
        </w:tabs>
        <w:rPr>
          <w:rFonts w:asciiTheme="minorHAnsi" w:eastAsiaTheme="minorEastAsia" w:hAnsiTheme="minorHAnsi" w:cstheme="minorBidi"/>
          <w:noProof/>
          <w:sz w:val="22"/>
          <w:szCs w:val="22"/>
        </w:rPr>
      </w:pPr>
      <w:r>
        <w:fldChar w:fldCharType="begin"/>
      </w:r>
      <w:r w:rsidR="00511681">
        <w:instrText xml:space="preserve"> TOC \h \z \c "Hình" </w:instrText>
      </w:r>
      <w:r>
        <w:fldChar w:fldCharType="separate"/>
      </w:r>
      <w:hyperlink w:anchor="_Toc422688940" w:history="1">
        <w:r w:rsidR="00394E42" w:rsidRPr="00F167D7">
          <w:rPr>
            <w:rStyle w:val="Hyperlink"/>
            <w:noProof/>
          </w:rPr>
          <w:t>Hình 3</w:t>
        </w:r>
        <w:r w:rsidR="00394E42" w:rsidRPr="00F167D7">
          <w:rPr>
            <w:rStyle w:val="Hyperlink"/>
            <w:noProof/>
          </w:rPr>
          <w:noBreakHyphen/>
          <w:t>1 Mô hình hai lớp</w:t>
        </w:r>
        <w:r w:rsidR="00394E42">
          <w:rPr>
            <w:noProof/>
            <w:webHidden/>
          </w:rPr>
          <w:tab/>
        </w:r>
        <w:r w:rsidR="00394E42">
          <w:rPr>
            <w:noProof/>
            <w:webHidden/>
          </w:rPr>
          <w:fldChar w:fldCharType="begin"/>
        </w:r>
        <w:r w:rsidR="00394E42">
          <w:rPr>
            <w:noProof/>
            <w:webHidden/>
          </w:rPr>
          <w:instrText xml:space="preserve"> PAGEREF _Toc422688940 \h </w:instrText>
        </w:r>
        <w:r w:rsidR="00394E42">
          <w:rPr>
            <w:noProof/>
            <w:webHidden/>
          </w:rPr>
        </w:r>
        <w:r w:rsidR="00394E42">
          <w:rPr>
            <w:noProof/>
            <w:webHidden/>
          </w:rPr>
          <w:fldChar w:fldCharType="separate"/>
        </w:r>
        <w:r w:rsidR="00394E42">
          <w:rPr>
            <w:noProof/>
            <w:webHidden/>
          </w:rPr>
          <w:t>16</w:t>
        </w:r>
        <w:r w:rsidR="00394E42">
          <w:rPr>
            <w:noProof/>
            <w:webHidden/>
          </w:rPr>
          <w:fldChar w:fldCharType="end"/>
        </w:r>
      </w:hyperlink>
    </w:p>
    <w:p w14:paraId="2604795B"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41" w:history="1">
        <w:r w:rsidR="00394E42" w:rsidRPr="00F167D7">
          <w:rPr>
            <w:rStyle w:val="Hyperlink"/>
            <w:noProof/>
          </w:rPr>
          <w:t>Hình 3</w:t>
        </w:r>
        <w:r w:rsidR="00394E42" w:rsidRPr="00F167D7">
          <w:rPr>
            <w:rStyle w:val="Hyperlink"/>
            <w:noProof/>
          </w:rPr>
          <w:noBreakHyphen/>
          <w:t>2 Mô hình ba lớp</w:t>
        </w:r>
        <w:r w:rsidR="00394E42">
          <w:rPr>
            <w:noProof/>
            <w:webHidden/>
          </w:rPr>
          <w:tab/>
        </w:r>
        <w:r w:rsidR="00394E42">
          <w:rPr>
            <w:noProof/>
            <w:webHidden/>
          </w:rPr>
          <w:fldChar w:fldCharType="begin"/>
        </w:r>
        <w:r w:rsidR="00394E42">
          <w:rPr>
            <w:noProof/>
            <w:webHidden/>
          </w:rPr>
          <w:instrText xml:space="preserve"> PAGEREF _Toc422688941 \h </w:instrText>
        </w:r>
        <w:r w:rsidR="00394E42">
          <w:rPr>
            <w:noProof/>
            <w:webHidden/>
          </w:rPr>
        </w:r>
        <w:r w:rsidR="00394E42">
          <w:rPr>
            <w:noProof/>
            <w:webHidden/>
          </w:rPr>
          <w:fldChar w:fldCharType="separate"/>
        </w:r>
        <w:r w:rsidR="00394E42">
          <w:rPr>
            <w:noProof/>
            <w:webHidden/>
          </w:rPr>
          <w:t>17</w:t>
        </w:r>
        <w:r w:rsidR="00394E42">
          <w:rPr>
            <w:noProof/>
            <w:webHidden/>
          </w:rPr>
          <w:fldChar w:fldCharType="end"/>
        </w:r>
      </w:hyperlink>
    </w:p>
    <w:p w14:paraId="14B04DA3"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42" w:history="1">
        <w:r w:rsidR="00394E42" w:rsidRPr="00F167D7">
          <w:rPr>
            <w:rStyle w:val="Hyperlink"/>
            <w:noProof/>
          </w:rPr>
          <w:t>Hình 3</w:t>
        </w:r>
        <w:r w:rsidR="00394E42" w:rsidRPr="00F167D7">
          <w:rPr>
            <w:rStyle w:val="Hyperlink"/>
            <w:noProof/>
          </w:rPr>
          <w:noBreakHyphen/>
          <w:t>3 NET Phatform</w:t>
        </w:r>
        <w:r w:rsidR="00394E42">
          <w:rPr>
            <w:noProof/>
            <w:webHidden/>
          </w:rPr>
          <w:tab/>
        </w:r>
        <w:r w:rsidR="00394E42">
          <w:rPr>
            <w:noProof/>
            <w:webHidden/>
          </w:rPr>
          <w:fldChar w:fldCharType="begin"/>
        </w:r>
        <w:r w:rsidR="00394E42">
          <w:rPr>
            <w:noProof/>
            <w:webHidden/>
          </w:rPr>
          <w:instrText xml:space="preserve"> PAGEREF _Toc422688942 \h </w:instrText>
        </w:r>
        <w:r w:rsidR="00394E42">
          <w:rPr>
            <w:noProof/>
            <w:webHidden/>
          </w:rPr>
        </w:r>
        <w:r w:rsidR="00394E42">
          <w:rPr>
            <w:noProof/>
            <w:webHidden/>
          </w:rPr>
          <w:fldChar w:fldCharType="separate"/>
        </w:r>
        <w:r w:rsidR="00394E42">
          <w:rPr>
            <w:noProof/>
            <w:webHidden/>
          </w:rPr>
          <w:t>18</w:t>
        </w:r>
        <w:r w:rsidR="00394E42">
          <w:rPr>
            <w:noProof/>
            <w:webHidden/>
          </w:rPr>
          <w:fldChar w:fldCharType="end"/>
        </w:r>
      </w:hyperlink>
    </w:p>
    <w:p w14:paraId="4A9F14D2"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43" w:history="1">
        <w:r w:rsidR="00394E42" w:rsidRPr="00F167D7">
          <w:rPr>
            <w:rStyle w:val="Hyperlink"/>
            <w:noProof/>
          </w:rPr>
          <w:t>Hình 3</w:t>
        </w:r>
        <w:r w:rsidR="00394E42" w:rsidRPr="00F167D7">
          <w:rPr>
            <w:rStyle w:val="Hyperlink"/>
            <w:noProof/>
          </w:rPr>
          <w:noBreakHyphen/>
          <w:t>4 .NET Framework</w:t>
        </w:r>
        <w:r w:rsidR="00394E42">
          <w:rPr>
            <w:noProof/>
            <w:webHidden/>
          </w:rPr>
          <w:tab/>
        </w:r>
        <w:r w:rsidR="00394E42">
          <w:rPr>
            <w:noProof/>
            <w:webHidden/>
          </w:rPr>
          <w:fldChar w:fldCharType="begin"/>
        </w:r>
        <w:r w:rsidR="00394E42">
          <w:rPr>
            <w:noProof/>
            <w:webHidden/>
          </w:rPr>
          <w:instrText xml:space="preserve"> PAGEREF _Toc422688943 \h </w:instrText>
        </w:r>
        <w:r w:rsidR="00394E42">
          <w:rPr>
            <w:noProof/>
            <w:webHidden/>
          </w:rPr>
        </w:r>
        <w:r w:rsidR="00394E42">
          <w:rPr>
            <w:noProof/>
            <w:webHidden/>
          </w:rPr>
          <w:fldChar w:fldCharType="separate"/>
        </w:r>
        <w:r w:rsidR="00394E42">
          <w:rPr>
            <w:noProof/>
            <w:webHidden/>
          </w:rPr>
          <w:t>19</w:t>
        </w:r>
        <w:r w:rsidR="00394E42">
          <w:rPr>
            <w:noProof/>
            <w:webHidden/>
          </w:rPr>
          <w:fldChar w:fldCharType="end"/>
        </w:r>
      </w:hyperlink>
    </w:p>
    <w:p w14:paraId="53EE9561"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44" w:history="1">
        <w:r w:rsidR="00394E42" w:rsidRPr="00F167D7">
          <w:rPr>
            <w:rStyle w:val="Hyperlink"/>
            <w:noProof/>
          </w:rPr>
          <w:t>Hình 3</w:t>
        </w:r>
        <w:r w:rsidR="00394E42" w:rsidRPr="00F167D7">
          <w:rPr>
            <w:rStyle w:val="Hyperlink"/>
            <w:noProof/>
          </w:rPr>
          <w:noBreakHyphen/>
          <w:t>5 Hệ thống tên miền (Namespace)</w:t>
        </w:r>
        <w:r w:rsidR="00394E42">
          <w:rPr>
            <w:noProof/>
            <w:webHidden/>
          </w:rPr>
          <w:tab/>
        </w:r>
        <w:r w:rsidR="00394E42">
          <w:rPr>
            <w:noProof/>
            <w:webHidden/>
          </w:rPr>
          <w:fldChar w:fldCharType="begin"/>
        </w:r>
        <w:r w:rsidR="00394E42">
          <w:rPr>
            <w:noProof/>
            <w:webHidden/>
          </w:rPr>
          <w:instrText xml:space="preserve"> PAGEREF _Toc422688944 \h </w:instrText>
        </w:r>
        <w:r w:rsidR="00394E42">
          <w:rPr>
            <w:noProof/>
            <w:webHidden/>
          </w:rPr>
        </w:r>
        <w:r w:rsidR="00394E42">
          <w:rPr>
            <w:noProof/>
            <w:webHidden/>
          </w:rPr>
          <w:fldChar w:fldCharType="separate"/>
        </w:r>
        <w:r w:rsidR="00394E42">
          <w:rPr>
            <w:noProof/>
            <w:webHidden/>
          </w:rPr>
          <w:t>23</w:t>
        </w:r>
        <w:r w:rsidR="00394E42">
          <w:rPr>
            <w:noProof/>
            <w:webHidden/>
          </w:rPr>
          <w:fldChar w:fldCharType="end"/>
        </w:r>
      </w:hyperlink>
    </w:p>
    <w:p w14:paraId="02E582F5"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45" w:history="1">
        <w:r w:rsidR="00394E42" w:rsidRPr="00F167D7">
          <w:rPr>
            <w:rStyle w:val="Hyperlink"/>
            <w:noProof/>
          </w:rPr>
          <w:t>Hình 3</w:t>
        </w:r>
        <w:r w:rsidR="00394E42" w:rsidRPr="00F167D7">
          <w:rPr>
            <w:rStyle w:val="Hyperlink"/>
            <w:noProof/>
          </w:rPr>
          <w:noBreakHyphen/>
          <w:t>6 3.1.5.1 Những ưu điểm nổi bật của ASP.NET</w:t>
        </w:r>
        <w:r w:rsidR="00394E42">
          <w:rPr>
            <w:noProof/>
            <w:webHidden/>
          </w:rPr>
          <w:tab/>
        </w:r>
        <w:r w:rsidR="00394E42">
          <w:rPr>
            <w:noProof/>
            <w:webHidden/>
          </w:rPr>
          <w:fldChar w:fldCharType="begin"/>
        </w:r>
        <w:r w:rsidR="00394E42">
          <w:rPr>
            <w:noProof/>
            <w:webHidden/>
          </w:rPr>
          <w:instrText xml:space="preserve"> PAGEREF _Toc422688945 \h </w:instrText>
        </w:r>
        <w:r w:rsidR="00394E42">
          <w:rPr>
            <w:noProof/>
            <w:webHidden/>
          </w:rPr>
        </w:r>
        <w:r w:rsidR="00394E42">
          <w:rPr>
            <w:noProof/>
            <w:webHidden/>
          </w:rPr>
          <w:fldChar w:fldCharType="separate"/>
        </w:r>
        <w:r w:rsidR="00394E42">
          <w:rPr>
            <w:noProof/>
            <w:webHidden/>
          </w:rPr>
          <w:t>25</w:t>
        </w:r>
        <w:r w:rsidR="00394E42">
          <w:rPr>
            <w:noProof/>
            <w:webHidden/>
          </w:rPr>
          <w:fldChar w:fldCharType="end"/>
        </w:r>
      </w:hyperlink>
    </w:p>
    <w:p w14:paraId="39DDA6E1"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46" w:history="1">
        <w:r w:rsidR="00394E42" w:rsidRPr="00F167D7">
          <w:rPr>
            <w:rStyle w:val="Hyperlink"/>
            <w:noProof/>
          </w:rPr>
          <w:t>Hình 3</w:t>
        </w:r>
        <w:r w:rsidR="00394E42" w:rsidRPr="00F167D7">
          <w:rPr>
            <w:rStyle w:val="Hyperlink"/>
            <w:noProof/>
          </w:rPr>
          <w:noBreakHyphen/>
          <w:t>7 3.1.5.2 Quá trình xử lý tập tin ASPX</w:t>
        </w:r>
        <w:r w:rsidR="00394E42">
          <w:rPr>
            <w:noProof/>
            <w:webHidden/>
          </w:rPr>
          <w:tab/>
        </w:r>
        <w:r w:rsidR="00394E42">
          <w:rPr>
            <w:noProof/>
            <w:webHidden/>
          </w:rPr>
          <w:fldChar w:fldCharType="begin"/>
        </w:r>
        <w:r w:rsidR="00394E42">
          <w:rPr>
            <w:noProof/>
            <w:webHidden/>
          </w:rPr>
          <w:instrText xml:space="preserve"> PAGEREF _Toc422688946 \h </w:instrText>
        </w:r>
        <w:r w:rsidR="00394E42">
          <w:rPr>
            <w:noProof/>
            <w:webHidden/>
          </w:rPr>
        </w:r>
        <w:r w:rsidR="00394E42">
          <w:rPr>
            <w:noProof/>
            <w:webHidden/>
          </w:rPr>
          <w:fldChar w:fldCharType="separate"/>
        </w:r>
        <w:r w:rsidR="00394E42">
          <w:rPr>
            <w:noProof/>
            <w:webHidden/>
          </w:rPr>
          <w:t>26</w:t>
        </w:r>
        <w:r w:rsidR="00394E42">
          <w:rPr>
            <w:noProof/>
            <w:webHidden/>
          </w:rPr>
          <w:fldChar w:fldCharType="end"/>
        </w:r>
      </w:hyperlink>
    </w:p>
    <w:p w14:paraId="0757D039"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47" w:history="1">
        <w:r w:rsidR="00394E42" w:rsidRPr="00F167D7">
          <w:rPr>
            <w:rStyle w:val="Hyperlink"/>
            <w:noProof/>
          </w:rPr>
          <w:t>Hình 3</w:t>
        </w:r>
        <w:r w:rsidR="00394E42" w:rsidRPr="00F167D7">
          <w:rPr>
            <w:rStyle w:val="Hyperlink"/>
            <w:noProof/>
          </w:rPr>
          <w:noBreakHyphen/>
          <w:t>8 InterNET Information Services</w:t>
        </w:r>
        <w:r w:rsidR="00394E42">
          <w:rPr>
            <w:noProof/>
            <w:webHidden/>
          </w:rPr>
          <w:tab/>
        </w:r>
        <w:r w:rsidR="00394E42">
          <w:rPr>
            <w:noProof/>
            <w:webHidden/>
          </w:rPr>
          <w:fldChar w:fldCharType="begin"/>
        </w:r>
        <w:r w:rsidR="00394E42">
          <w:rPr>
            <w:noProof/>
            <w:webHidden/>
          </w:rPr>
          <w:instrText xml:space="preserve"> PAGEREF _Toc422688947 \h </w:instrText>
        </w:r>
        <w:r w:rsidR="00394E42">
          <w:rPr>
            <w:noProof/>
            <w:webHidden/>
          </w:rPr>
        </w:r>
        <w:r w:rsidR="00394E42">
          <w:rPr>
            <w:noProof/>
            <w:webHidden/>
          </w:rPr>
          <w:fldChar w:fldCharType="separate"/>
        </w:r>
        <w:r w:rsidR="00394E42">
          <w:rPr>
            <w:noProof/>
            <w:webHidden/>
          </w:rPr>
          <w:t>27</w:t>
        </w:r>
        <w:r w:rsidR="00394E42">
          <w:rPr>
            <w:noProof/>
            <w:webHidden/>
          </w:rPr>
          <w:fldChar w:fldCharType="end"/>
        </w:r>
      </w:hyperlink>
    </w:p>
    <w:p w14:paraId="4EDBD3F4"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48" w:history="1">
        <w:r w:rsidR="00394E42" w:rsidRPr="00F167D7">
          <w:rPr>
            <w:rStyle w:val="Hyperlink"/>
            <w:noProof/>
          </w:rPr>
          <w:t>Hình 4</w:t>
        </w:r>
        <w:r w:rsidR="00394E42" w:rsidRPr="00F167D7">
          <w:rPr>
            <w:rStyle w:val="Hyperlink"/>
            <w:noProof/>
          </w:rPr>
          <w:noBreakHyphen/>
          <w:t>1Các Actor liên quan đến hệ thống</w:t>
        </w:r>
        <w:r w:rsidR="00394E42">
          <w:rPr>
            <w:noProof/>
            <w:webHidden/>
          </w:rPr>
          <w:tab/>
        </w:r>
        <w:r w:rsidR="00394E42">
          <w:rPr>
            <w:noProof/>
            <w:webHidden/>
          </w:rPr>
          <w:fldChar w:fldCharType="begin"/>
        </w:r>
        <w:r w:rsidR="00394E42">
          <w:rPr>
            <w:noProof/>
            <w:webHidden/>
          </w:rPr>
          <w:instrText xml:space="preserve"> PAGEREF _Toc422688948 \h </w:instrText>
        </w:r>
        <w:r w:rsidR="00394E42">
          <w:rPr>
            <w:noProof/>
            <w:webHidden/>
          </w:rPr>
        </w:r>
        <w:r w:rsidR="00394E42">
          <w:rPr>
            <w:noProof/>
            <w:webHidden/>
          </w:rPr>
          <w:fldChar w:fldCharType="separate"/>
        </w:r>
        <w:r w:rsidR="00394E42">
          <w:rPr>
            <w:noProof/>
            <w:webHidden/>
          </w:rPr>
          <w:t>28</w:t>
        </w:r>
        <w:r w:rsidR="00394E42">
          <w:rPr>
            <w:noProof/>
            <w:webHidden/>
          </w:rPr>
          <w:fldChar w:fldCharType="end"/>
        </w:r>
      </w:hyperlink>
    </w:p>
    <w:p w14:paraId="625F08C9"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49" w:history="1">
        <w:r w:rsidR="00394E42" w:rsidRPr="00F167D7">
          <w:rPr>
            <w:rStyle w:val="Hyperlink"/>
            <w:noProof/>
          </w:rPr>
          <w:t>Hình 4</w:t>
        </w:r>
        <w:r w:rsidR="00394E42" w:rsidRPr="00F167D7">
          <w:rPr>
            <w:rStyle w:val="Hyperlink"/>
            <w:noProof/>
          </w:rPr>
          <w:noBreakHyphen/>
          <w:t>2 Usecase Diagram hệ thống</w:t>
        </w:r>
        <w:r w:rsidR="00394E42">
          <w:rPr>
            <w:noProof/>
            <w:webHidden/>
          </w:rPr>
          <w:tab/>
        </w:r>
        <w:r w:rsidR="00394E42">
          <w:rPr>
            <w:noProof/>
            <w:webHidden/>
          </w:rPr>
          <w:fldChar w:fldCharType="begin"/>
        </w:r>
        <w:r w:rsidR="00394E42">
          <w:rPr>
            <w:noProof/>
            <w:webHidden/>
          </w:rPr>
          <w:instrText xml:space="preserve"> PAGEREF _Toc422688949 \h </w:instrText>
        </w:r>
        <w:r w:rsidR="00394E42">
          <w:rPr>
            <w:noProof/>
            <w:webHidden/>
          </w:rPr>
        </w:r>
        <w:r w:rsidR="00394E42">
          <w:rPr>
            <w:noProof/>
            <w:webHidden/>
          </w:rPr>
          <w:fldChar w:fldCharType="separate"/>
        </w:r>
        <w:r w:rsidR="00394E42">
          <w:rPr>
            <w:noProof/>
            <w:webHidden/>
          </w:rPr>
          <w:t>30</w:t>
        </w:r>
        <w:r w:rsidR="00394E42">
          <w:rPr>
            <w:noProof/>
            <w:webHidden/>
          </w:rPr>
          <w:fldChar w:fldCharType="end"/>
        </w:r>
      </w:hyperlink>
    </w:p>
    <w:p w14:paraId="72E0FC5B"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50" w:history="1">
        <w:r w:rsidR="00394E42" w:rsidRPr="00F167D7">
          <w:rPr>
            <w:rStyle w:val="Hyperlink"/>
            <w:noProof/>
          </w:rPr>
          <w:t>Hình 4</w:t>
        </w:r>
        <w:r w:rsidR="00394E42" w:rsidRPr="00F167D7">
          <w:rPr>
            <w:rStyle w:val="Hyperlink"/>
            <w:noProof/>
          </w:rPr>
          <w:noBreakHyphen/>
          <w:t>3 Biểu đồ tuần tự Usecase Đăng nhập</w:t>
        </w:r>
        <w:r w:rsidR="00394E42">
          <w:rPr>
            <w:noProof/>
            <w:webHidden/>
          </w:rPr>
          <w:tab/>
        </w:r>
        <w:r w:rsidR="00394E42">
          <w:rPr>
            <w:noProof/>
            <w:webHidden/>
          </w:rPr>
          <w:fldChar w:fldCharType="begin"/>
        </w:r>
        <w:r w:rsidR="00394E42">
          <w:rPr>
            <w:noProof/>
            <w:webHidden/>
          </w:rPr>
          <w:instrText xml:space="preserve"> PAGEREF _Toc422688950 \h </w:instrText>
        </w:r>
        <w:r w:rsidR="00394E42">
          <w:rPr>
            <w:noProof/>
            <w:webHidden/>
          </w:rPr>
        </w:r>
        <w:r w:rsidR="00394E42">
          <w:rPr>
            <w:noProof/>
            <w:webHidden/>
          </w:rPr>
          <w:fldChar w:fldCharType="separate"/>
        </w:r>
        <w:r w:rsidR="00394E42">
          <w:rPr>
            <w:noProof/>
            <w:webHidden/>
          </w:rPr>
          <w:t>32</w:t>
        </w:r>
        <w:r w:rsidR="00394E42">
          <w:rPr>
            <w:noProof/>
            <w:webHidden/>
          </w:rPr>
          <w:fldChar w:fldCharType="end"/>
        </w:r>
      </w:hyperlink>
    </w:p>
    <w:p w14:paraId="3C3E1A22"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51" w:history="1">
        <w:r w:rsidR="00394E42" w:rsidRPr="00F167D7">
          <w:rPr>
            <w:rStyle w:val="Hyperlink"/>
            <w:noProof/>
          </w:rPr>
          <w:t>Hình 4</w:t>
        </w:r>
        <w:r w:rsidR="00394E42" w:rsidRPr="00F167D7">
          <w:rPr>
            <w:rStyle w:val="Hyperlink"/>
            <w:noProof/>
          </w:rPr>
          <w:noBreakHyphen/>
          <w:t>4 Biểu đồ tuần tự Usecase Đăng ký</w:t>
        </w:r>
        <w:r w:rsidR="00394E42">
          <w:rPr>
            <w:noProof/>
            <w:webHidden/>
          </w:rPr>
          <w:tab/>
        </w:r>
        <w:r w:rsidR="00394E42">
          <w:rPr>
            <w:noProof/>
            <w:webHidden/>
          </w:rPr>
          <w:fldChar w:fldCharType="begin"/>
        </w:r>
        <w:r w:rsidR="00394E42">
          <w:rPr>
            <w:noProof/>
            <w:webHidden/>
          </w:rPr>
          <w:instrText xml:space="preserve"> PAGEREF _Toc422688951 \h </w:instrText>
        </w:r>
        <w:r w:rsidR="00394E42">
          <w:rPr>
            <w:noProof/>
            <w:webHidden/>
          </w:rPr>
        </w:r>
        <w:r w:rsidR="00394E42">
          <w:rPr>
            <w:noProof/>
            <w:webHidden/>
          </w:rPr>
          <w:fldChar w:fldCharType="separate"/>
        </w:r>
        <w:r w:rsidR="00394E42">
          <w:rPr>
            <w:noProof/>
            <w:webHidden/>
          </w:rPr>
          <w:t>33</w:t>
        </w:r>
        <w:r w:rsidR="00394E42">
          <w:rPr>
            <w:noProof/>
            <w:webHidden/>
          </w:rPr>
          <w:fldChar w:fldCharType="end"/>
        </w:r>
      </w:hyperlink>
    </w:p>
    <w:p w14:paraId="357D538F"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52" w:history="1">
        <w:r w:rsidR="00394E42" w:rsidRPr="00F167D7">
          <w:rPr>
            <w:rStyle w:val="Hyperlink"/>
            <w:noProof/>
          </w:rPr>
          <w:t>Hình 4</w:t>
        </w:r>
        <w:r w:rsidR="00394E42" w:rsidRPr="00F167D7">
          <w:rPr>
            <w:rStyle w:val="Hyperlink"/>
            <w:noProof/>
          </w:rPr>
          <w:noBreakHyphen/>
          <w:t>5 Biểu đồ tuần tự Thay đổi mật khẩu</w:t>
        </w:r>
        <w:r w:rsidR="00394E42">
          <w:rPr>
            <w:noProof/>
            <w:webHidden/>
          </w:rPr>
          <w:tab/>
        </w:r>
        <w:r w:rsidR="00394E42">
          <w:rPr>
            <w:noProof/>
            <w:webHidden/>
          </w:rPr>
          <w:fldChar w:fldCharType="begin"/>
        </w:r>
        <w:r w:rsidR="00394E42">
          <w:rPr>
            <w:noProof/>
            <w:webHidden/>
          </w:rPr>
          <w:instrText xml:space="preserve"> PAGEREF _Toc422688952 \h </w:instrText>
        </w:r>
        <w:r w:rsidR="00394E42">
          <w:rPr>
            <w:noProof/>
            <w:webHidden/>
          </w:rPr>
        </w:r>
        <w:r w:rsidR="00394E42">
          <w:rPr>
            <w:noProof/>
            <w:webHidden/>
          </w:rPr>
          <w:fldChar w:fldCharType="separate"/>
        </w:r>
        <w:r w:rsidR="00394E42">
          <w:rPr>
            <w:noProof/>
            <w:webHidden/>
          </w:rPr>
          <w:t>35</w:t>
        </w:r>
        <w:r w:rsidR="00394E42">
          <w:rPr>
            <w:noProof/>
            <w:webHidden/>
          </w:rPr>
          <w:fldChar w:fldCharType="end"/>
        </w:r>
      </w:hyperlink>
    </w:p>
    <w:p w14:paraId="23FB5A2F"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53" w:history="1">
        <w:r w:rsidR="00394E42" w:rsidRPr="00F167D7">
          <w:rPr>
            <w:rStyle w:val="Hyperlink"/>
            <w:noProof/>
          </w:rPr>
          <w:t>Hình 4</w:t>
        </w:r>
        <w:r w:rsidR="00394E42" w:rsidRPr="00F167D7">
          <w:rPr>
            <w:rStyle w:val="Hyperlink"/>
            <w:noProof/>
          </w:rPr>
          <w:noBreakHyphen/>
          <w:t>6 Biểu đồ tuần tự Đăng tin rao bán BĐS</w:t>
        </w:r>
        <w:r w:rsidR="00394E42">
          <w:rPr>
            <w:noProof/>
            <w:webHidden/>
          </w:rPr>
          <w:tab/>
        </w:r>
        <w:r w:rsidR="00394E42">
          <w:rPr>
            <w:noProof/>
            <w:webHidden/>
          </w:rPr>
          <w:fldChar w:fldCharType="begin"/>
        </w:r>
        <w:r w:rsidR="00394E42">
          <w:rPr>
            <w:noProof/>
            <w:webHidden/>
          </w:rPr>
          <w:instrText xml:space="preserve"> PAGEREF _Toc422688953 \h </w:instrText>
        </w:r>
        <w:r w:rsidR="00394E42">
          <w:rPr>
            <w:noProof/>
            <w:webHidden/>
          </w:rPr>
        </w:r>
        <w:r w:rsidR="00394E42">
          <w:rPr>
            <w:noProof/>
            <w:webHidden/>
          </w:rPr>
          <w:fldChar w:fldCharType="separate"/>
        </w:r>
        <w:r w:rsidR="00394E42">
          <w:rPr>
            <w:noProof/>
            <w:webHidden/>
          </w:rPr>
          <w:t>37</w:t>
        </w:r>
        <w:r w:rsidR="00394E42">
          <w:rPr>
            <w:noProof/>
            <w:webHidden/>
          </w:rPr>
          <w:fldChar w:fldCharType="end"/>
        </w:r>
      </w:hyperlink>
    </w:p>
    <w:p w14:paraId="7CBF909E"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54" w:history="1">
        <w:r w:rsidR="00394E42" w:rsidRPr="00F167D7">
          <w:rPr>
            <w:rStyle w:val="Hyperlink"/>
            <w:noProof/>
          </w:rPr>
          <w:t>Hình 4</w:t>
        </w:r>
        <w:r w:rsidR="00394E42" w:rsidRPr="00F167D7">
          <w:rPr>
            <w:rStyle w:val="Hyperlink"/>
            <w:noProof/>
          </w:rPr>
          <w:noBreakHyphen/>
          <w:t>7 Biểu đồ tuần tự đăng tim tìm BĐS</w:t>
        </w:r>
        <w:r w:rsidR="00394E42">
          <w:rPr>
            <w:noProof/>
            <w:webHidden/>
          </w:rPr>
          <w:tab/>
        </w:r>
        <w:r w:rsidR="00394E42">
          <w:rPr>
            <w:noProof/>
            <w:webHidden/>
          </w:rPr>
          <w:fldChar w:fldCharType="begin"/>
        </w:r>
        <w:r w:rsidR="00394E42">
          <w:rPr>
            <w:noProof/>
            <w:webHidden/>
          </w:rPr>
          <w:instrText xml:space="preserve"> PAGEREF _Toc422688954 \h </w:instrText>
        </w:r>
        <w:r w:rsidR="00394E42">
          <w:rPr>
            <w:noProof/>
            <w:webHidden/>
          </w:rPr>
        </w:r>
        <w:r w:rsidR="00394E42">
          <w:rPr>
            <w:noProof/>
            <w:webHidden/>
          </w:rPr>
          <w:fldChar w:fldCharType="separate"/>
        </w:r>
        <w:r w:rsidR="00394E42">
          <w:rPr>
            <w:noProof/>
            <w:webHidden/>
          </w:rPr>
          <w:t>38</w:t>
        </w:r>
        <w:r w:rsidR="00394E42">
          <w:rPr>
            <w:noProof/>
            <w:webHidden/>
          </w:rPr>
          <w:fldChar w:fldCharType="end"/>
        </w:r>
      </w:hyperlink>
    </w:p>
    <w:p w14:paraId="5C1BEB8B"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55" w:history="1">
        <w:r w:rsidR="00394E42" w:rsidRPr="00F167D7">
          <w:rPr>
            <w:rStyle w:val="Hyperlink"/>
            <w:noProof/>
          </w:rPr>
          <w:t>Hình 4</w:t>
        </w:r>
        <w:r w:rsidR="00394E42" w:rsidRPr="00F167D7">
          <w:rPr>
            <w:rStyle w:val="Hyperlink"/>
            <w:noProof/>
          </w:rPr>
          <w:noBreakHyphen/>
          <w:t>8 Biểu đồ tuần tự Quản lý thông tin BDS</w:t>
        </w:r>
        <w:r w:rsidR="00394E42">
          <w:rPr>
            <w:noProof/>
            <w:webHidden/>
          </w:rPr>
          <w:tab/>
        </w:r>
        <w:r w:rsidR="00394E42">
          <w:rPr>
            <w:noProof/>
            <w:webHidden/>
          </w:rPr>
          <w:fldChar w:fldCharType="begin"/>
        </w:r>
        <w:r w:rsidR="00394E42">
          <w:rPr>
            <w:noProof/>
            <w:webHidden/>
          </w:rPr>
          <w:instrText xml:space="preserve"> PAGEREF _Toc422688955 \h </w:instrText>
        </w:r>
        <w:r w:rsidR="00394E42">
          <w:rPr>
            <w:noProof/>
            <w:webHidden/>
          </w:rPr>
        </w:r>
        <w:r w:rsidR="00394E42">
          <w:rPr>
            <w:noProof/>
            <w:webHidden/>
          </w:rPr>
          <w:fldChar w:fldCharType="separate"/>
        </w:r>
        <w:r w:rsidR="00394E42">
          <w:rPr>
            <w:noProof/>
            <w:webHidden/>
          </w:rPr>
          <w:t>40</w:t>
        </w:r>
        <w:r w:rsidR="00394E42">
          <w:rPr>
            <w:noProof/>
            <w:webHidden/>
          </w:rPr>
          <w:fldChar w:fldCharType="end"/>
        </w:r>
      </w:hyperlink>
    </w:p>
    <w:p w14:paraId="36280DEF"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56" w:history="1">
        <w:r w:rsidR="00394E42" w:rsidRPr="00F167D7">
          <w:rPr>
            <w:rStyle w:val="Hyperlink"/>
            <w:noProof/>
          </w:rPr>
          <w:t>Hình 4</w:t>
        </w:r>
        <w:r w:rsidR="00394E42" w:rsidRPr="00F167D7">
          <w:rPr>
            <w:rStyle w:val="Hyperlink"/>
            <w:noProof/>
          </w:rPr>
          <w:noBreakHyphen/>
          <w:t>9 Biểu đồ tuần tự Quản lý thông tin người dùng</w:t>
        </w:r>
        <w:r w:rsidR="00394E42">
          <w:rPr>
            <w:noProof/>
            <w:webHidden/>
          </w:rPr>
          <w:tab/>
        </w:r>
        <w:r w:rsidR="00394E42">
          <w:rPr>
            <w:noProof/>
            <w:webHidden/>
          </w:rPr>
          <w:fldChar w:fldCharType="begin"/>
        </w:r>
        <w:r w:rsidR="00394E42">
          <w:rPr>
            <w:noProof/>
            <w:webHidden/>
          </w:rPr>
          <w:instrText xml:space="preserve"> PAGEREF _Toc422688956 \h </w:instrText>
        </w:r>
        <w:r w:rsidR="00394E42">
          <w:rPr>
            <w:noProof/>
            <w:webHidden/>
          </w:rPr>
        </w:r>
        <w:r w:rsidR="00394E42">
          <w:rPr>
            <w:noProof/>
            <w:webHidden/>
          </w:rPr>
          <w:fldChar w:fldCharType="separate"/>
        </w:r>
        <w:r w:rsidR="00394E42">
          <w:rPr>
            <w:noProof/>
            <w:webHidden/>
          </w:rPr>
          <w:t>41</w:t>
        </w:r>
        <w:r w:rsidR="00394E42">
          <w:rPr>
            <w:noProof/>
            <w:webHidden/>
          </w:rPr>
          <w:fldChar w:fldCharType="end"/>
        </w:r>
      </w:hyperlink>
    </w:p>
    <w:p w14:paraId="39AB6CE1"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57" w:history="1">
        <w:r w:rsidR="00394E42" w:rsidRPr="00F167D7">
          <w:rPr>
            <w:rStyle w:val="Hyperlink"/>
            <w:noProof/>
          </w:rPr>
          <w:t>Hình 4</w:t>
        </w:r>
        <w:r w:rsidR="00394E42" w:rsidRPr="00F167D7">
          <w:rPr>
            <w:rStyle w:val="Hyperlink"/>
            <w:noProof/>
          </w:rPr>
          <w:noBreakHyphen/>
          <w:t>10 Biểu đồ tuần tự Quản lý thông tin người tìm kiếm BDS</w:t>
        </w:r>
        <w:r w:rsidR="00394E42">
          <w:rPr>
            <w:noProof/>
            <w:webHidden/>
          </w:rPr>
          <w:tab/>
        </w:r>
        <w:r w:rsidR="00394E42">
          <w:rPr>
            <w:noProof/>
            <w:webHidden/>
          </w:rPr>
          <w:fldChar w:fldCharType="begin"/>
        </w:r>
        <w:r w:rsidR="00394E42">
          <w:rPr>
            <w:noProof/>
            <w:webHidden/>
          </w:rPr>
          <w:instrText xml:space="preserve"> PAGEREF _Toc422688957 \h </w:instrText>
        </w:r>
        <w:r w:rsidR="00394E42">
          <w:rPr>
            <w:noProof/>
            <w:webHidden/>
          </w:rPr>
        </w:r>
        <w:r w:rsidR="00394E42">
          <w:rPr>
            <w:noProof/>
            <w:webHidden/>
          </w:rPr>
          <w:fldChar w:fldCharType="separate"/>
        </w:r>
        <w:r w:rsidR="00394E42">
          <w:rPr>
            <w:noProof/>
            <w:webHidden/>
          </w:rPr>
          <w:t>43</w:t>
        </w:r>
        <w:r w:rsidR="00394E42">
          <w:rPr>
            <w:noProof/>
            <w:webHidden/>
          </w:rPr>
          <w:fldChar w:fldCharType="end"/>
        </w:r>
      </w:hyperlink>
    </w:p>
    <w:p w14:paraId="007CD287"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58" w:history="1">
        <w:r w:rsidR="00394E42" w:rsidRPr="00F167D7">
          <w:rPr>
            <w:rStyle w:val="Hyperlink"/>
            <w:noProof/>
          </w:rPr>
          <w:t>Hình 4</w:t>
        </w:r>
        <w:r w:rsidR="00394E42" w:rsidRPr="00F167D7">
          <w:rPr>
            <w:rStyle w:val="Hyperlink"/>
            <w:noProof/>
          </w:rPr>
          <w:noBreakHyphen/>
          <w:t>11 Biểu đồ tuần tự Quản lý tin tức BĐS</w:t>
        </w:r>
        <w:r w:rsidR="00394E42">
          <w:rPr>
            <w:noProof/>
            <w:webHidden/>
          </w:rPr>
          <w:tab/>
        </w:r>
        <w:r w:rsidR="00394E42">
          <w:rPr>
            <w:noProof/>
            <w:webHidden/>
          </w:rPr>
          <w:fldChar w:fldCharType="begin"/>
        </w:r>
        <w:r w:rsidR="00394E42">
          <w:rPr>
            <w:noProof/>
            <w:webHidden/>
          </w:rPr>
          <w:instrText xml:space="preserve"> PAGEREF _Toc422688958 \h </w:instrText>
        </w:r>
        <w:r w:rsidR="00394E42">
          <w:rPr>
            <w:noProof/>
            <w:webHidden/>
          </w:rPr>
        </w:r>
        <w:r w:rsidR="00394E42">
          <w:rPr>
            <w:noProof/>
            <w:webHidden/>
          </w:rPr>
          <w:fldChar w:fldCharType="separate"/>
        </w:r>
        <w:r w:rsidR="00394E42">
          <w:rPr>
            <w:noProof/>
            <w:webHidden/>
          </w:rPr>
          <w:t>44</w:t>
        </w:r>
        <w:r w:rsidR="00394E42">
          <w:rPr>
            <w:noProof/>
            <w:webHidden/>
          </w:rPr>
          <w:fldChar w:fldCharType="end"/>
        </w:r>
      </w:hyperlink>
    </w:p>
    <w:p w14:paraId="4FA52FE7"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59" w:history="1">
        <w:r w:rsidR="00394E42" w:rsidRPr="00F167D7">
          <w:rPr>
            <w:rStyle w:val="Hyperlink"/>
            <w:noProof/>
          </w:rPr>
          <w:t>Hình 4</w:t>
        </w:r>
        <w:r w:rsidR="00394E42" w:rsidRPr="00F167D7">
          <w:rPr>
            <w:rStyle w:val="Hyperlink"/>
            <w:noProof/>
          </w:rPr>
          <w:noBreakHyphen/>
          <w:t>12 Biểu đồ tuần tự Quản lý thông tin Trang</w:t>
        </w:r>
        <w:r w:rsidR="00394E42">
          <w:rPr>
            <w:noProof/>
            <w:webHidden/>
          </w:rPr>
          <w:tab/>
        </w:r>
        <w:r w:rsidR="00394E42">
          <w:rPr>
            <w:noProof/>
            <w:webHidden/>
          </w:rPr>
          <w:fldChar w:fldCharType="begin"/>
        </w:r>
        <w:r w:rsidR="00394E42">
          <w:rPr>
            <w:noProof/>
            <w:webHidden/>
          </w:rPr>
          <w:instrText xml:space="preserve"> PAGEREF _Toc422688959 \h </w:instrText>
        </w:r>
        <w:r w:rsidR="00394E42">
          <w:rPr>
            <w:noProof/>
            <w:webHidden/>
          </w:rPr>
        </w:r>
        <w:r w:rsidR="00394E42">
          <w:rPr>
            <w:noProof/>
            <w:webHidden/>
          </w:rPr>
          <w:fldChar w:fldCharType="separate"/>
        </w:r>
        <w:r w:rsidR="00394E42">
          <w:rPr>
            <w:noProof/>
            <w:webHidden/>
          </w:rPr>
          <w:t>46</w:t>
        </w:r>
        <w:r w:rsidR="00394E42">
          <w:rPr>
            <w:noProof/>
            <w:webHidden/>
          </w:rPr>
          <w:fldChar w:fldCharType="end"/>
        </w:r>
      </w:hyperlink>
    </w:p>
    <w:p w14:paraId="0F2B86DD"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60" w:history="1">
        <w:r w:rsidR="00394E42" w:rsidRPr="00F167D7">
          <w:rPr>
            <w:rStyle w:val="Hyperlink"/>
            <w:noProof/>
          </w:rPr>
          <w:t>Hình 4</w:t>
        </w:r>
        <w:r w:rsidR="00394E42" w:rsidRPr="00F167D7">
          <w:rPr>
            <w:rStyle w:val="Hyperlink"/>
            <w:noProof/>
          </w:rPr>
          <w:noBreakHyphen/>
          <w:t>13 Biểu đồ tuần tự Quản lý liên kết</w:t>
        </w:r>
        <w:r w:rsidR="00394E42">
          <w:rPr>
            <w:noProof/>
            <w:webHidden/>
          </w:rPr>
          <w:tab/>
        </w:r>
        <w:r w:rsidR="00394E42">
          <w:rPr>
            <w:noProof/>
            <w:webHidden/>
          </w:rPr>
          <w:fldChar w:fldCharType="begin"/>
        </w:r>
        <w:r w:rsidR="00394E42">
          <w:rPr>
            <w:noProof/>
            <w:webHidden/>
          </w:rPr>
          <w:instrText xml:space="preserve"> PAGEREF _Toc422688960 \h </w:instrText>
        </w:r>
        <w:r w:rsidR="00394E42">
          <w:rPr>
            <w:noProof/>
            <w:webHidden/>
          </w:rPr>
        </w:r>
        <w:r w:rsidR="00394E42">
          <w:rPr>
            <w:noProof/>
            <w:webHidden/>
          </w:rPr>
          <w:fldChar w:fldCharType="separate"/>
        </w:r>
        <w:r w:rsidR="00394E42">
          <w:rPr>
            <w:noProof/>
            <w:webHidden/>
          </w:rPr>
          <w:t>47</w:t>
        </w:r>
        <w:r w:rsidR="00394E42">
          <w:rPr>
            <w:noProof/>
            <w:webHidden/>
          </w:rPr>
          <w:fldChar w:fldCharType="end"/>
        </w:r>
      </w:hyperlink>
    </w:p>
    <w:p w14:paraId="13E19857"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61" w:history="1">
        <w:r w:rsidR="00394E42" w:rsidRPr="00F167D7">
          <w:rPr>
            <w:rStyle w:val="Hyperlink"/>
            <w:noProof/>
          </w:rPr>
          <w:t>Hình 4</w:t>
        </w:r>
        <w:r w:rsidR="00394E42" w:rsidRPr="00F167D7">
          <w:rPr>
            <w:rStyle w:val="Hyperlink"/>
            <w:noProof/>
          </w:rPr>
          <w:noBreakHyphen/>
          <w:t>14 Biểu đồ tuần tự Quản thông tin Banner quảng cáo</w:t>
        </w:r>
        <w:r w:rsidR="00394E42">
          <w:rPr>
            <w:noProof/>
            <w:webHidden/>
          </w:rPr>
          <w:tab/>
        </w:r>
        <w:r w:rsidR="00394E42">
          <w:rPr>
            <w:noProof/>
            <w:webHidden/>
          </w:rPr>
          <w:fldChar w:fldCharType="begin"/>
        </w:r>
        <w:r w:rsidR="00394E42">
          <w:rPr>
            <w:noProof/>
            <w:webHidden/>
          </w:rPr>
          <w:instrText xml:space="preserve"> PAGEREF _Toc422688961 \h </w:instrText>
        </w:r>
        <w:r w:rsidR="00394E42">
          <w:rPr>
            <w:noProof/>
            <w:webHidden/>
          </w:rPr>
        </w:r>
        <w:r w:rsidR="00394E42">
          <w:rPr>
            <w:noProof/>
            <w:webHidden/>
          </w:rPr>
          <w:fldChar w:fldCharType="separate"/>
        </w:r>
        <w:r w:rsidR="00394E42">
          <w:rPr>
            <w:noProof/>
            <w:webHidden/>
          </w:rPr>
          <w:t>49</w:t>
        </w:r>
        <w:r w:rsidR="00394E42">
          <w:rPr>
            <w:noProof/>
            <w:webHidden/>
          </w:rPr>
          <w:fldChar w:fldCharType="end"/>
        </w:r>
      </w:hyperlink>
    </w:p>
    <w:p w14:paraId="509E0318"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62" w:history="1">
        <w:r w:rsidR="00394E42" w:rsidRPr="00F167D7">
          <w:rPr>
            <w:rStyle w:val="Hyperlink"/>
            <w:noProof/>
          </w:rPr>
          <w:t>Hình 4</w:t>
        </w:r>
        <w:r w:rsidR="00394E42" w:rsidRPr="00F167D7">
          <w:rPr>
            <w:rStyle w:val="Hyperlink"/>
            <w:noProof/>
          </w:rPr>
          <w:noBreakHyphen/>
          <w:t>15 Biểu đồ tuần tự Quản lý công ty đăng ký quảng cáo</w:t>
        </w:r>
        <w:r w:rsidR="00394E42">
          <w:rPr>
            <w:noProof/>
            <w:webHidden/>
          </w:rPr>
          <w:tab/>
        </w:r>
        <w:r w:rsidR="00394E42">
          <w:rPr>
            <w:noProof/>
            <w:webHidden/>
          </w:rPr>
          <w:fldChar w:fldCharType="begin"/>
        </w:r>
        <w:r w:rsidR="00394E42">
          <w:rPr>
            <w:noProof/>
            <w:webHidden/>
          </w:rPr>
          <w:instrText xml:space="preserve"> PAGEREF _Toc422688962 \h </w:instrText>
        </w:r>
        <w:r w:rsidR="00394E42">
          <w:rPr>
            <w:noProof/>
            <w:webHidden/>
          </w:rPr>
        </w:r>
        <w:r w:rsidR="00394E42">
          <w:rPr>
            <w:noProof/>
            <w:webHidden/>
          </w:rPr>
          <w:fldChar w:fldCharType="separate"/>
        </w:r>
        <w:r w:rsidR="00394E42">
          <w:rPr>
            <w:noProof/>
            <w:webHidden/>
          </w:rPr>
          <w:t>51</w:t>
        </w:r>
        <w:r w:rsidR="00394E42">
          <w:rPr>
            <w:noProof/>
            <w:webHidden/>
          </w:rPr>
          <w:fldChar w:fldCharType="end"/>
        </w:r>
      </w:hyperlink>
    </w:p>
    <w:p w14:paraId="58E9801E"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63" w:history="1">
        <w:r w:rsidR="00394E42" w:rsidRPr="00F167D7">
          <w:rPr>
            <w:rStyle w:val="Hyperlink"/>
            <w:noProof/>
          </w:rPr>
          <w:t>Hình 4</w:t>
        </w:r>
        <w:r w:rsidR="00394E42" w:rsidRPr="00F167D7">
          <w:rPr>
            <w:rStyle w:val="Hyperlink"/>
            <w:noProof/>
          </w:rPr>
          <w:noBreakHyphen/>
          <w:t>16 Biểu đồ tuần tự tìm kiếm BĐS</w:t>
        </w:r>
        <w:r w:rsidR="00394E42">
          <w:rPr>
            <w:noProof/>
            <w:webHidden/>
          </w:rPr>
          <w:tab/>
        </w:r>
        <w:r w:rsidR="00394E42">
          <w:rPr>
            <w:noProof/>
            <w:webHidden/>
          </w:rPr>
          <w:fldChar w:fldCharType="begin"/>
        </w:r>
        <w:r w:rsidR="00394E42">
          <w:rPr>
            <w:noProof/>
            <w:webHidden/>
          </w:rPr>
          <w:instrText xml:space="preserve"> PAGEREF _Toc422688963 \h </w:instrText>
        </w:r>
        <w:r w:rsidR="00394E42">
          <w:rPr>
            <w:noProof/>
            <w:webHidden/>
          </w:rPr>
        </w:r>
        <w:r w:rsidR="00394E42">
          <w:rPr>
            <w:noProof/>
            <w:webHidden/>
          </w:rPr>
          <w:fldChar w:fldCharType="separate"/>
        </w:r>
        <w:r w:rsidR="00394E42">
          <w:rPr>
            <w:noProof/>
            <w:webHidden/>
          </w:rPr>
          <w:t>52</w:t>
        </w:r>
        <w:r w:rsidR="00394E42">
          <w:rPr>
            <w:noProof/>
            <w:webHidden/>
          </w:rPr>
          <w:fldChar w:fldCharType="end"/>
        </w:r>
      </w:hyperlink>
    </w:p>
    <w:p w14:paraId="10E4D4EB"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64" w:history="1">
        <w:r w:rsidR="00394E42" w:rsidRPr="00F167D7">
          <w:rPr>
            <w:rStyle w:val="Hyperlink"/>
            <w:noProof/>
          </w:rPr>
          <w:t>Hình 4</w:t>
        </w:r>
        <w:r w:rsidR="00394E42" w:rsidRPr="00F167D7">
          <w:rPr>
            <w:rStyle w:val="Hyperlink"/>
            <w:noProof/>
          </w:rPr>
          <w:noBreakHyphen/>
          <w:t>17 Biểu đồ tìm nhà môi giới</w:t>
        </w:r>
        <w:r w:rsidR="00394E42">
          <w:rPr>
            <w:noProof/>
            <w:webHidden/>
          </w:rPr>
          <w:tab/>
        </w:r>
        <w:r w:rsidR="00394E42">
          <w:rPr>
            <w:noProof/>
            <w:webHidden/>
          </w:rPr>
          <w:fldChar w:fldCharType="begin"/>
        </w:r>
        <w:r w:rsidR="00394E42">
          <w:rPr>
            <w:noProof/>
            <w:webHidden/>
          </w:rPr>
          <w:instrText xml:space="preserve"> PAGEREF _Toc422688964 \h </w:instrText>
        </w:r>
        <w:r w:rsidR="00394E42">
          <w:rPr>
            <w:noProof/>
            <w:webHidden/>
          </w:rPr>
        </w:r>
        <w:r w:rsidR="00394E42">
          <w:rPr>
            <w:noProof/>
            <w:webHidden/>
          </w:rPr>
          <w:fldChar w:fldCharType="separate"/>
        </w:r>
        <w:r w:rsidR="00394E42">
          <w:rPr>
            <w:noProof/>
            <w:webHidden/>
          </w:rPr>
          <w:t>53</w:t>
        </w:r>
        <w:r w:rsidR="00394E42">
          <w:rPr>
            <w:noProof/>
            <w:webHidden/>
          </w:rPr>
          <w:fldChar w:fldCharType="end"/>
        </w:r>
      </w:hyperlink>
    </w:p>
    <w:p w14:paraId="35C902EE"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65" w:history="1">
        <w:r w:rsidR="00394E42" w:rsidRPr="00F167D7">
          <w:rPr>
            <w:rStyle w:val="Hyperlink"/>
            <w:noProof/>
          </w:rPr>
          <w:t>Hình 4</w:t>
        </w:r>
        <w:r w:rsidR="00394E42" w:rsidRPr="00F167D7">
          <w:rPr>
            <w:rStyle w:val="Hyperlink"/>
            <w:noProof/>
          </w:rPr>
          <w:noBreakHyphen/>
          <w:t>18 Biểu đồ Tìm người mua BDS</w:t>
        </w:r>
        <w:r w:rsidR="00394E42">
          <w:rPr>
            <w:noProof/>
            <w:webHidden/>
          </w:rPr>
          <w:tab/>
        </w:r>
        <w:r w:rsidR="00394E42">
          <w:rPr>
            <w:noProof/>
            <w:webHidden/>
          </w:rPr>
          <w:fldChar w:fldCharType="begin"/>
        </w:r>
        <w:r w:rsidR="00394E42">
          <w:rPr>
            <w:noProof/>
            <w:webHidden/>
          </w:rPr>
          <w:instrText xml:space="preserve"> PAGEREF _Toc422688965 \h </w:instrText>
        </w:r>
        <w:r w:rsidR="00394E42">
          <w:rPr>
            <w:noProof/>
            <w:webHidden/>
          </w:rPr>
        </w:r>
        <w:r w:rsidR="00394E42">
          <w:rPr>
            <w:noProof/>
            <w:webHidden/>
          </w:rPr>
          <w:fldChar w:fldCharType="separate"/>
        </w:r>
        <w:r w:rsidR="00394E42">
          <w:rPr>
            <w:noProof/>
            <w:webHidden/>
          </w:rPr>
          <w:t>55</w:t>
        </w:r>
        <w:r w:rsidR="00394E42">
          <w:rPr>
            <w:noProof/>
            <w:webHidden/>
          </w:rPr>
          <w:fldChar w:fldCharType="end"/>
        </w:r>
      </w:hyperlink>
    </w:p>
    <w:p w14:paraId="7B8229D7"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66" w:history="1">
        <w:r w:rsidR="00394E42" w:rsidRPr="00F167D7">
          <w:rPr>
            <w:rStyle w:val="Hyperlink"/>
            <w:noProof/>
          </w:rPr>
          <w:t>Hình 4</w:t>
        </w:r>
        <w:r w:rsidR="00394E42" w:rsidRPr="00F167D7">
          <w:rPr>
            <w:rStyle w:val="Hyperlink"/>
            <w:noProof/>
          </w:rPr>
          <w:noBreakHyphen/>
          <w:t>19 Sơ đồ quan hệ các bảng dữ liệu</w:t>
        </w:r>
        <w:r w:rsidR="00394E42">
          <w:rPr>
            <w:noProof/>
            <w:webHidden/>
          </w:rPr>
          <w:tab/>
        </w:r>
        <w:r w:rsidR="00394E42">
          <w:rPr>
            <w:noProof/>
            <w:webHidden/>
          </w:rPr>
          <w:fldChar w:fldCharType="begin"/>
        </w:r>
        <w:r w:rsidR="00394E42">
          <w:rPr>
            <w:noProof/>
            <w:webHidden/>
          </w:rPr>
          <w:instrText xml:space="preserve"> PAGEREF _Toc422688966 \h </w:instrText>
        </w:r>
        <w:r w:rsidR="00394E42">
          <w:rPr>
            <w:noProof/>
            <w:webHidden/>
          </w:rPr>
        </w:r>
        <w:r w:rsidR="00394E42">
          <w:rPr>
            <w:noProof/>
            <w:webHidden/>
          </w:rPr>
          <w:fldChar w:fldCharType="separate"/>
        </w:r>
        <w:r w:rsidR="00394E42">
          <w:rPr>
            <w:noProof/>
            <w:webHidden/>
          </w:rPr>
          <w:t>68</w:t>
        </w:r>
        <w:r w:rsidR="00394E42">
          <w:rPr>
            <w:noProof/>
            <w:webHidden/>
          </w:rPr>
          <w:fldChar w:fldCharType="end"/>
        </w:r>
      </w:hyperlink>
    </w:p>
    <w:p w14:paraId="1E47F491" w14:textId="4F532A39" w:rsidR="00511681" w:rsidRPr="00DF0B23" w:rsidRDefault="00791320" w:rsidP="00DF0B23">
      <w:pPr>
        <w:pStyle w:val="Heading1"/>
        <w:numPr>
          <w:ilvl w:val="0"/>
          <w:numId w:val="0"/>
        </w:numPr>
        <w:rPr>
          <w:b w:val="0"/>
          <w:bCs w:val="0"/>
        </w:rPr>
      </w:pPr>
      <w:r>
        <w:fldChar w:fldCharType="end"/>
      </w:r>
      <w:bookmarkStart w:id="7" w:name="_Toc422866054"/>
      <w:r w:rsidR="00511681">
        <w:t>DANH MỤC CÁC BẢNG BIỂU</w:t>
      </w:r>
      <w:bookmarkEnd w:id="7"/>
    </w:p>
    <w:p w14:paraId="4EC2043B" w14:textId="77777777" w:rsidR="00394E42" w:rsidRDefault="00791320">
      <w:pPr>
        <w:pStyle w:val="TableofFigures"/>
        <w:tabs>
          <w:tab w:val="right" w:leader="dot" w:pos="9062"/>
        </w:tabs>
        <w:rPr>
          <w:rFonts w:asciiTheme="minorHAnsi" w:eastAsiaTheme="minorEastAsia" w:hAnsiTheme="minorHAnsi" w:cstheme="minorBidi"/>
          <w:noProof/>
          <w:sz w:val="22"/>
          <w:szCs w:val="22"/>
        </w:rPr>
      </w:pPr>
      <w:r>
        <w:fldChar w:fldCharType="begin"/>
      </w:r>
      <w:r w:rsidR="00511681">
        <w:instrText xml:space="preserve"> TOC \h \z \c "Bảng" </w:instrText>
      </w:r>
      <w:r>
        <w:fldChar w:fldCharType="separate"/>
      </w:r>
      <w:hyperlink w:anchor="_Toc422688967" w:history="1">
        <w:r w:rsidR="00394E42" w:rsidRPr="00450DAD">
          <w:rPr>
            <w:rStyle w:val="Hyperlink"/>
            <w:noProof/>
          </w:rPr>
          <w:t>Bảng 2</w:t>
        </w:r>
        <w:r w:rsidR="00394E42" w:rsidRPr="00450DAD">
          <w:rPr>
            <w:rStyle w:val="Hyperlink"/>
            <w:noProof/>
          </w:rPr>
          <w:noBreakHyphen/>
          <w:t>1 Bảng các chức năng chính của website</w:t>
        </w:r>
        <w:r w:rsidR="00394E42">
          <w:rPr>
            <w:noProof/>
            <w:webHidden/>
          </w:rPr>
          <w:tab/>
        </w:r>
        <w:r w:rsidR="00394E42">
          <w:rPr>
            <w:noProof/>
            <w:webHidden/>
          </w:rPr>
          <w:fldChar w:fldCharType="begin"/>
        </w:r>
        <w:r w:rsidR="00394E42">
          <w:rPr>
            <w:noProof/>
            <w:webHidden/>
          </w:rPr>
          <w:instrText xml:space="preserve"> PAGEREF _Toc422688967 \h </w:instrText>
        </w:r>
        <w:r w:rsidR="00394E42">
          <w:rPr>
            <w:noProof/>
            <w:webHidden/>
          </w:rPr>
        </w:r>
        <w:r w:rsidR="00394E42">
          <w:rPr>
            <w:noProof/>
            <w:webHidden/>
          </w:rPr>
          <w:fldChar w:fldCharType="separate"/>
        </w:r>
        <w:r w:rsidR="00394E42">
          <w:rPr>
            <w:noProof/>
            <w:webHidden/>
          </w:rPr>
          <w:t>9</w:t>
        </w:r>
        <w:r w:rsidR="00394E42">
          <w:rPr>
            <w:noProof/>
            <w:webHidden/>
          </w:rPr>
          <w:fldChar w:fldCharType="end"/>
        </w:r>
      </w:hyperlink>
    </w:p>
    <w:p w14:paraId="04293BAE"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68" w:history="1">
        <w:r w:rsidR="00394E42" w:rsidRPr="00450DAD">
          <w:rPr>
            <w:rStyle w:val="Hyperlink"/>
            <w:noProof/>
          </w:rPr>
          <w:t>Bảng 3</w:t>
        </w:r>
        <w:r w:rsidR="00394E42" w:rsidRPr="00450DAD">
          <w:rPr>
            <w:rStyle w:val="Hyperlink"/>
            <w:noProof/>
          </w:rPr>
          <w:noBreakHyphen/>
          <w:t>1 Ví dụ về HTML</w:t>
        </w:r>
        <w:r w:rsidR="00394E42">
          <w:rPr>
            <w:noProof/>
            <w:webHidden/>
          </w:rPr>
          <w:tab/>
        </w:r>
        <w:r w:rsidR="00394E42">
          <w:rPr>
            <w:noProof/>
            <w:webHidden/>
          </w:rPr>
          <w:fldChar w:fldCharType="begin"/>
        </w:r>
        <w:r w:rsidR="00394E42">
          <w:rPr>
            <w:noProof/>
            <w:webHidden/>
          </w:rPr>
          <w:instrText xml:space="preserve"> PAGEREF _Toc422688968 \h </w:instrText>
        </w:r>
        <w:r w:rsidR="00394E42">
          <w:rPr>
            <w:noProof/>
            <w:webHidden/>
          </w:rPr>
        </w:r>
        <w:r w:rsidR="00394E42">
          <w:rPr>
            <w:noProof/>
            <w:webHidden/>
          </w:rPr>
          <w:fldChar w:fldCharType="separate"/>
        </w:r>
        <w:r w:rsidR="00394E42">
          <w:rPr>
            <w:noProof/>
            <w:webHidden/>
          </w:rPr>
          <w:t>11</w:t>
        </w:r>
        <w:r w:rsidR="00394E42">
          <w:rPr>
            <w:noProof/>
            <w:webHidden/>
          </w:rPr>
          <w:fldChar w:fldCharType="end"/>
        </w:r>
      </w:hyperlink>
    </w:p>
    <w:p w14:paraId="3CE3396F"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69" w:history="1">
        <w:r w:rsidR="00394E42" w:rsidRPr="00450DAD">
          <w:rPr>
            <w:rStyle w:val="Hyperlink"/>
            <w:noProof/>
          </w:rPr>
          <w:t>Bảng 4</w:t>
        </w:r>
        <w:r w:rsidR="00394E42" w:rsidRPr="00450DAD">
          <w:rPr>
            <w:rStyle w:val="Hyperlink"/>
            <w:noProof/>
          </w:rPr>
          <w:noBreakHyphen/>
          <w:t>1 Bảng Bảng BĐS</w:t>
        </w:r>
        <w:r w:rsidR="00394E42">
          <w:rPr>
            <w:noProof/>
            <w:webHidden/>
          </w:rPr>
          <w:tab/>
        </w:r>
        <w:r w:rsidR="00394E42">
          <w:rPr>
            <w:noProof/>
            <w:webHidden/>
          </w:rPr>
          <w:fldChar w:fldCharType="begin"/>
        </w:r>
        <w:r w:rsidR="00394E42">
          <w:rPr>
            <w:noProof/>
            <w:webHidden/>
          </w:rPr>
          <w:instrText xml:space="preserve"> PAGEREF _Toc422688969 \h </w:instrText>
        </w:r>
        <w:r w:rsidR="00394E42">
          <w:rPr>
            <w:noProof/>
            <w:webHidden/>
          </w:rPr>
        </w:r>
        <w:r w:rsidR="00394E42">
          <w:rPr>
            <w:noProof/>
            <w:webHidden/>
          </w:rPr>
          <w:fldChar w:fldCharType="separate"/>
        </w:r>
        <w:r w:rsidR="00394E42">
          <w:rPr>
            <w:noProof/>
            <w:webHidden/>
          </w:rPr>
          <w:t>56</w:t>
        </w:r>
        <w:r w:rsidR="00394E42">
          <w:rPr>
            <w:noProof/>
            <w:webHidden/>
          </w:rPr>
          <w:fldChar w:fldCharType="end"/>
        </w:r>
      </w:hyperlink>
    </w:p>
    <w:p w14:paraId="741F2C24"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70" w:history="1">
        <w:r w:rsidR="00394E42" w:rsidRPr="00450DAD">
          <w:rPr>
            <w:rStyle w:val="Hyperlink"/>
            <w:noProof/>
          </w:rPr>
          <w:t>Bảng 4</w:t>
        </w:r>
        <w:r w:rsidR="00394E42" w:rsidRPr="00450DAD">
          <w:rPr>
            <w:rStyle w:val="Hyperlink"/>
            <w:noProof/>
          </w:rPr>
          <w:noBreakHyphen/>
          <w:t>2 Bảng Bảng Loại BĐS</w:t>
        </w:r>
        <w:r w:rsidR="00394E42">
          <w:rPr>
            <w:noProof/>
            <w:webHidden/>
          </w:rPr>
          <w:tab/>
        </w:r>
        <w:r w:rsidR="00394E42">
          <w:rPr>
            <w:noProof/>
            <w:webHidden/>
          </w:rPr>
          <w:fldChar w:fldCharType="begin"/>
        </w:r>
        <w:r w:rsidR="00394E42">
          <w:rPr>
            <w:noProof/>
            <w:webHidden/>
          </w:rPr>
          <w:instrText xml:space="preserve"> PAGEREF _Toc422688970 \h </w:instrText>
        </w:r>
        <w:r w:rsidR="00394E42">
          <w:rPr>
            <w:noProof/>
            <w:webHidden/>
          </w:rPr>
        </w:r>
        <w:r w:rsidR="00394E42">
          <w:rPr>
            <w:noProof/>
            <w:webHidden/>
          </w:rPr>
          <w:fldChar w:fldCharType="separate"/>
        </w:r>
        <w:r w:rsidR="00394E42">
          <w:rPr>
            <w:noProof/>
            <w:webHidden/>
          </w:rPr>
          <w:t>56</w:t>
        </w:r>
        <w:r w:rsidR="00394E42">
          <w:rPr>
            <w:noProof/>
            <w:webHidden/>
          </w:rPr>
          <w:fldChar w:fldCharType="end"/>
        </w:r>
      </w:hyperlink>
    </w:p>
    <w:p w14:paraId="6AED5298"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71" w:history="1">
        <w:r w:rsidR="00394E42" w:rsidRPr="00450DAD">
          <w:rPr>
            <w:rStyle w:val="Hyperlink"/>
            <w:noProof/>
          </w:rPr>
          <w:t>Bảng 4</w:t>
        </w:r>
        <w:r w:rsidR="00394E42" w:rsidRPr="00450DAD">
          <w:rPr>
            <w:rStyle w:val="Hyperlink"/>
            <w:noProof/>
          </w:rPr>
          <w:noBreakHyphen/>
          <w:t>3 Bảng Vị trí bất động sản</w:t>
        </w:r>
        <w:r w:rsidR="00394E42">
          <w:rPr>
            <w:noProof/>
            <w:webHidden/>
          </w:rPr>
          <w:tab/>
        </w:r>
        <w:r w:rsidR="00394E42">
          <w:rPr>
            <w:noProof/>
            <w:webHidden/>
          </w:rPr>
          <w:fldChar w:fldCharType="begin"/>
        </w:r>
        <w:r w:rsidR="00394E42">
          <w:rPr>
            <w:noProof/>
            <w:webHidden/>
          </w:rPr>
          <w:instrText xml:space="preserve"> PAGEREF _Toc422688971 \h </w:instrText>
        </w:r>
        <w:r w:rsidR="00394E42">
          <w:rPr>
            <w:noProof/>
            <w:webHidden/>
          </w:rPr>
        </w:r>
        <w:r w:rsidR="00394E42">
          <w:rPr>
            <w:noProof/>
            <w:webHidden/>
          </w:rPr>
          <w:fldChar w:fldCharType="separate"/>
        </w:r>
        <w:r w:rsidR="00394E42">
          <w:rPr>
            <w:noProof/>
            <w:webHidden/>
          </w:rPr>
          <w:t>56</w:t>
        </w:r>
        <w:r w:rsidR="00394E42">
          <w:rPr>
            <w:noProof/>
            <w:webHidden/>
          </w:rPr>
          <w:fldChar w:fldCharType="end"/>
        </w:r>
      </w:hyperlink>
    </w:p>
    <w:p w14:paraId="2D867241"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72" w:history="1">
        <w:r w:rsidR="00394E42" w:rsidRPr="00450DAD">
          <w:rPr>
            <w:rStyle w:val="Hyperlink"/>
            <w:noProof/>
          </w:rPr>
          <w:t>Bảng 4</w:t>
        </w:r>
        <w:r w:rsidR="00394E42" w:rsidRPr="00450DAD">
          <w:rPr>
            <w:rStyle w:val="Hyperlink"/>
            <w:noProof/>
          </w:rPr>
          <w:noBreakHyphen/>
          <w:t>4 Bảng Khu vực</w:t>
        </w:r>
        <w:r w:rsidR="00394E42">
          <w:rPr>
            <w:noProof/>
            <w:webHidden/>
          </w:rPr>
          <w:tab/>
        </w:r>
        <w:r w:rsidR="00394E42">
          <w:rPr>
            <w:noProof/>
            <w:webHidden/>
          </w:rPr>
          <w:fldChar w:fldCharType="begin"/>
        </w:r>
        <w:r w:rsidR="00394E42">
          <w:rPr>
            <w:noProof/>
            <w:webHidden/>
          </w:rPr>
          <w:instrText xml:space="preserve"> PAGEREF _Toc422688972 \h </w:instrText>
        </w:r>
        <w:r w:rsidR="00394E42">
          <w:rPr>
            <w:noProof/>
            <w:webHidden/>
          </w:rPr>
        </w:r>
        <w:r w:rsidR="00394E42">
          <w:rPr>
            <w:noProof/>
            <w:webHidden/>
          </w:rPr>
          <w:fldChar w:fldCharType="separate"/>
        </w:r>
        <w:r w:rsidR="00394E42">
          <w:rPr>
            <w:noProof/>
            <w:webHidden/>
          </w:rPr>
          <w:t>57</w:t>
        </w:r>
        <w:r w:rsidR="00394E42">
          <w:rPr>
            <w:noProof/>
            <w:webHidden/>
          </w:rPr>
          <w:fldChar w:fldCharType="end"/>
        </w:r>
      </w:hyperlink>
    </w:p>
    <w:p w14:paraId="19D9E3C9"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73" w:history="1">
        <w:r w:rsidR="00394E42" w:rsidRPr="00450DAD">
          <w:rPr>
            <w:rStyle w:val="Hyperlink"/>
            <w:noProof/>
          </w:rPr>
          <w:t>Bảng 4</w:t>
        </w:r>
        <w:r w:rsidR="00394E42" w:rsidRPr="00450DAD">
          <w:rPr>
            <w:rStyle w:val="Hyperlink"/>
            <w:noProof/>
          </w:rPr>
          <w:noBreakHyphen/>
          <w:t xml:space="preserve">5 Bảng </w:t>
        </w:r>
        <w:r w:rsidR="00394E42" w:rsidRPr="00450DAD">
          <w:rPr>
            <w:rStyle w:val="Hyperlink"/>
            <w:rFonts w:eastAsia="Calibri"/>
            <w:noProof/>
          </w:rPr>
          <w:t>Tỉnh (Thành phố)</w:t>
        </w:r>
        <w:r w:rsidR="00394E42">
          <w:rPr>
            <w:noProof/>
            <w:webHidden/>
          </w:rPr>
          <w:tab/>
        </w:r>
        <w:r w:rsidR="00394E42">
          <w:rPr>
            <w:noProof/>
            <w:webHidden/>
          </w:rPr>
          <w:fldChar w:fldCharType="begin"/>
        </w:r>
        <w:r w:rsidR="00394E42">
          <w:rPr>
            <w:noProof/>
            <w:webHidden/>
          </w:rPr>
          <w:instrText xml:space="preserve"> PAGEREF _Toc422688973 \h </w:instrText>
        </w:r>
        <w:r w:rsidR="00394E42">
          <w:rPr>
            <w:noProof/>
            <w:webHidden/>
          </w:rPr>
        </w:r>
        <w:r w:rsidR="00394E42">
          <w:rPr>
            <w:noProof/>
            <w:webHidden/>
          </w:rPr>
          <w:fldChar w:fldCharType="separate"/>
        </w:r>
        <w:r w:rsidR="00394E42">
          <w:rPr>
            <w:noProof/>
            <w:webHidden/>
          </w:rPr>
          <w:t>57</w:t>
        </w:r>
        <w:r w:rsidR="00394E42">
          <w:rPr>
            <w:noProof/>
            <w:webHidden/>
          </w:rPr>
          <w:fldChar w:fldCharType="end"/>
        </w:r>
      </w:hyperlink>
    </w:p>
    <w:p w14:paraId="57044406"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74" w:history="1">
        <w:r w:rsidR="00394E42" w:rsidRPr="00450DAD">
          <w:rPr>
            <w:rStyle w:val="Hyperlink"/>
            <w:noProof/>
          </w:rPr>
          <w:t>Bảng 4</w:t>
        </w:r>
        <w:r w:rsidR="00394E42" w:rsidRPr="00450DAD">
          <w:rPr>
            <w:rStyle w:val="Hyperlink"/>
            <w:noProof/>
          </w:rPr>
          <w:noBreakHyphen/>
          <w:t>6 Bảng quận, (huyện)</w:t>
        </w:r>
        <w:r w:rsidR="00394E42">
          <w:rPr>
            <w:noProof/>
            <w:webHidden/>
          </w:rPr>
          <w:tab/>
        </w:r>
        <w:r w:rsidR="00394E42">
          <w:rPr>
            <w:noProof/>
            <w:webHidden/>
          </w:rPr>
          <w:fldChar w:fldCharType="begin"/>
        </w:r>
        <w:r w:rsidR="00394E42">
          <w:rPr>
            <w:noProof/>
            <w:webHidden/>
          </w:rPr>
          <w:instrText xml:space="preserve"> PAGEREF _Toc422688974 \h </w:instrText>
        </w:r>
        <w:r w:rsidR="00394E42">
          <w:rPr>
            <w:noProof/>
            <w:webHidden/>
          </w:rPr>
        </w:r>
        <w:r w:rsidR="00394E42">
          <w:rPr>
            <w:noProof/>
            <w:webHidden/>
          </w:rPr>
          <w:fldChar w:fldCharType="separate"/>
        </w:r>
        <w:r w:rsidR="00394E42">
          <w:rPr>
            <w:noProof/>
            <w:webHidden/>
          </w:rPr>
          <w:t>57</w:t>
        </w:r>
        <w:r w:rsidR="00394E42">
          <w:rPr>
            <w:noProof/>
            <w:webHidden/>
          </w:rPr>
          <w:fldChar w:fldCharType="end"/>
        </w:r>
      </w:hyperlink>
    </w:p>
    <w:p w14:paraId="59B28840"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75" w:history="1">
        <w:r w:rsidR="00394E42" w:rsidRPr="00450DAD">
          <w:rPr>
            <w:rStyle w:val="Hyperlink"/>
            <w:noProof/>
          </w:rPr>
          <w:t>Bảng 4</w:t>
        </w:r>
        <w:r w:rsidR="00394E42" w:rsidRPr="00450DAD">
          <w:rPr>
            <w:rStyle w:val="Hyperlink"/>
            <w:noProof/>
          </w:rPr>
          <w:noBreakHyphen/>
          <w:t>7 Bảng Chủ sở hữu bất động sản</w:t>
        </w:r>
        <w:r w:rsidR="00394E42">
          <w:rPr>
            <w:noProof/>
            <w:webHidden/>
          </w:rPr>
          <w:tab/>
        </w:r>
        <w:r w:rsidR="00394E42">
          <w:rPr>
            <w:noProof/>
            <w:webHidden/>
          </w:rPr>
          <w:fldChar w:fldCharType="begin"/>
        </w:r>
        <w:r w:rsidR="00394E42">
          <w:rPr>
            <w:noProof/>
            <w:webHidden/>
          </w:rPr>
          <w:instrText xml:space="preserve"> PAGEREF _Toc422688975 \h </w:instrText>
        </w:r>
        <w:r w:rsidR="00394E42">
          <w:rPr>
            <w:noProof/>
            <w:webHidden/>
          </w:rPr>
        </w:r>
        <w:r w:rsidR="00394E42">
          <w:rPr>
            <w:noProof/>
            <w:webHidden/>
          </w:rPr>
          <w:fldChar w:fldCharType="separate"/>
        </w:r>
        <w:r w:rsidR="00394E42">
          <w:rPr>
            <w:noProof/>
            <w:webHidden/>
          </w:rPr>
          <w:t>58</w:t>
        </w:r>
        <w:r w:rsidR="00394E42">
          <w:rPr>
            <w:noProof/>
            <w:webHidden/>
          </w:rPr>
          <w:fldChar w:fldCharType="end"/>
        </w:r>
      </w:hyperlink>
    </w:p>
    <w:p w14:paraId="3121D292"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76" w:history="1">
        <w:r w:rsidR="00394E42" w:rsidRPr="00450DAD">
          <w:rPr>
            <w:rStyle w:val="Hyperlink"/>
            <w:noProof/>
          </w:rPr>
          <w:t>Bảng 4</w:t>
        </w:r>
        <w:r w:rsidR="00394E42" w:rsidRPr="00450DAD">
          <w:rPr>
            <w:rStyle w:val="Hyperlink"/>
            <w:noProof/>
          </w:rPr>
          <w:noBreakHyphen/>
          <w:t>8 Bảng Loại chủ sở hữu</w:t>
        </w:r>
        <w:r w:rsidR="00394E42">
          <w:rPr>
            <w:noProof/>
            <w:webHidden/>
          </w:rPr>
          <w:tab/>
        </w:r>
        <w:r w:rsidR="00394E42">
          <w:rPr>
            <w:noProof/>
            <w:webHidden/>
          </w:rPr>
          <w:fldChar w:fldCharType="begin"/>
        </w:r>
        <w:r w:rsidR="00394E42">
          <w:rPr>
            <w:noProof/>
            <w:webHidden/>
          </w:rPr>
          <w:instrText xml:space="preserve"> PAGEREF _Toc422688976 \h </w:instrText>
        </w:r>
        <w:r w:rsidR="00394E42">
          <w:rPr>
            <w:noProof/>
            <w:webHidden/>
          </w:rPr>
        </w:r>
        <w:r w:rsidR="00394E42">
          <w:rPr>
            <w:noProof/>
            <w:webHidden/>
          </w:rPr>
          <w:fldChar w:fldCharType="separate"/>
        </w:r>
        <w:r w:rsidR="00394E42">
          <w:rPr>
            <w:noProof/>
            <w:webHidden/>
          </w:rPr>
          <w:t>58</w:t>
        </w:r>
        <w:r w:rsidR="00394E42">
          <w:rPr>
            <w:noProof/>
            <w:webHidden/>
          </w:rPr>
          <w:fldChar w:fldCharType="end"/>
        </w:r>
      </w:hyperlink>
    </w:p>
    <w:p w14:paraId="79980447"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77" w:history="1">
        <w:r w:rsidR="00394E42" w:rsidRPr="00450DAD">
          <w:rPr>
            <w:rStyle w:val="Hyperlink"/>
            <w:noProof/>
          </w:rPr>
          <w:t>Bảng 4</w:t>
        </w:r>
        <w:r w:rsidR="00394E42" w:rsidRPr="00450DAD">
          <w:rPr>
            <w:rStyle w:val="Hyperlink"/>
            <w:noProof/>
          </w:rPr>
          <w:noBreakHyphen/>
          <w:t>9 Bảng Nhà</w:t>
        </w:r>
        <w:r w:rsidR="00394E42">
          <w:rPr>
            <w:noProof/>
            <w:webHidden/>
          </w:rPr>
          <w:tab/>
        </w:r>
        <w:r w:rsidR="00394E42">
          <w:rPr>
            <w:noProof/>
            <w:webHidden/>
          </w:rPr>
          <w:fldChar w:fldCharType="begin"/>
        </w:r>
        <w:r w:rsidR="00394E42">
          <w:rPr>
            <w:noProof/>
            <w:webHidden/>
          </w:rPr>
          <w:instrText xml:space="preserve"> PAGEREF _Toc422688977 \h </w:instrText>
        </w:r>
        <w:r w:rsidR="00394E42">
          <w:rPr>
            <w:noProof/>
            <w:webHidden/>
          </w:rPr>
        </w:r>
        <w:r w:rsidR="00394E42">
          <w:rPr>
            <w:noProof/>
            <w:webHidden/>
          </w:rPr>
          <w:fldChar w:fldCharType="separate"/>
        </w:r>
        <w:r w:rsidR="00394E42">
          <w:rPr>
            <w:noProof/>
            <w:webHidden/>
          </w:rPr>
          <w:t>59</w:t>
        </w:r>
        <w:r w:rsidR="00394E42">
          <w:rPr>
            <w:noProof/>
            <w:webHidden/>
          </w:rPr>
          <w:fldChar w:fldCharType="end"/>
        </w:r>
      </w:hyperlink>
    </w:p>
    <w:p w14:paraId="57E8FE72"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78" w:history="1">
        <w:r w:rsidR="00394E42" w:rsidRPr="00450DAD">
          <w:rPr>
            <w:rStyle w:val="Hyperlink"/>
            <w:noProof/>
          </w:rPr>
          <w:t>Bảng 4</w:t>
        </w:r>
        <w:r w:rsidR="00394E42" w:rsidRPr="00450DAD">
          <w:rPr>
            <w:rStyle w:val="Hyperlink"/>
            <w:noProof/>
          </w:rPr>
          <w:noBreakHyphen/>
          <w:t>10 Bảng Loại nhà</w:t>
        </w:r>
        <w:r w:rsidR="00394E42">
          <w:rPr>
            <w:noProof/>
            <w:webHidden/>
          </w:rPr>
          <w:tab/>
        </w:r>
        <w:r w:rsidR="00394E42">
          <w:rPr>
            <w:noProof/>
            <w:webHidden/>
          </w:rPr>
          <w:fldChar w:fldCharType="begin"/>
        </w:r>
        <w:r w:rsidR="00394E42">
          <w:rPr>
            <w:noProof/>
            <w:webHidden/>
          </w:rPr>
          <w:instrText xml:space="preserve"> PAGEREF _Toc422688978 \h </w:instrText>
        </w:r>
        <w:r w:rsidR="00394E42">
          <w:rPr>
            <w:noProof/>
            <w:webHidden/>
          </w:rPr>
        </w:r>
        <w:r w:rsidR="00394E42">
          <w:rPr>
            <w:noProof/>
            <w:webHidden/>
          </w:rPr>
          <w:fldChar w:fldCharType="separate"/>
        </w:r>
        <w:r w:rsidR="00394E42">
          <w:rPr>
            <w:noProof/>
            <w:webHidden/>
          </w:rPr>
          <w:t>59</w:t>
        </w:r>
        <w:r w:rsidR="00394E42">
          <w:rPr>
            <w:noProof/>
            <w:webHidden/>
          </w:rPr>
          <w:fldChar w:fldCharType="end"/>
        </w:r>
      </w:hyperlink>
    </w:p>
    <w:p w14:paraId="20762F90"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79" w:history="1">
        <w:r w:rsidR="00394E42" w:rsidRPr="00450DAD">
          <w:rPr>
            <w:rStyle w:val="Hyperlink"/>
            <w:noProof/>
          </w:rPr>
          <w:t>Bảng 4</w:t>
        </w:r>
        <w:r w:rsidR="00394E42" w:rsidRPr="00450DAD">
          <w:rPr>
            <w:rStyle w:val="Hyperlink"/>
            <w:noProof/>
          </w:rPr>
          <w:noBreakHyphen/>
          <w:t>11 Bảng Căn hộ</w:t>
        </w:r>
        <w:r w:rsidR="00394E42">
          <w:rPr>
            <w:noProof/>
            <w:webHidden/>
          </w:rPr>
          <w:tab/>
        </w:r>
        <w:r w:rsidR="00394E42">
          <w:rPr>
            <w:noProof/>
            <w:webHidden/>
          </w:rPr>
          <w:fldChar w:fldCharType="begin"/>
        </w:r>
        <w:r w:rsidR="00394E42">
          <w:rPr>
            <w:noProof/>
            <w:webHidden/>
          </w:rPr>
          <w:instrText xml:space="preserve"> PAGEREF _Toc422688979 \h </w:instrText>
        </w:r>
        <w:r w:rsidR="00394E42">
          <w:rPr>
            <w:noProof/>
            <w:webHidden/>
          </w:rPr>
        </w:r>
        <w:r w:rsidR="00394E42">
          <w:rPr>
            <w:noProof/>
            <w:webHidden/>
          </w:rPr>
          <w:fldChar w:fldCharType="separate"/>
        </w:r>
        <w:r w:rsidR="00394E42">
          <w:rPr>
            <w:noProof/>
            <w:webHidden/>
          </w:rPr>
          <w:t>60</w:t>
        </w:r>
        <w:r w:rsidR="00394E42">
          <w:rPr>
            <w:noProof/>
            <w:webHidden/>
          </w:rPr>
          <w:fldChar w:fldCharType="end"/>
        </w:r>
      </w:hyperlink>
    </w:p>
    <w:p w14:paraId="710B5A1C"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80" w:history="1">
        <w:r w:rsidR="00394E42" w:rsidRPr="00450DAD">
          <w:rPr>
            <w:rStyle w:val="Hyperlink"/>
            <w:noProof/>
          </w:rPr>
          <w:t>Bảng 4</w:t>
        </w:r>
        <w:r w:rsidR="00394E42" w:rsidRPr="00450DAD">
          <w:rPr>
            <w:rStyle w:val="Hyperlink"/>
            <w:noProof/>
          </w:rPr>
          <w:noBreakHyphen/>
          <w:t>12 Bảng Đất</w:t>
        </w:r>
        <w:r w:rsidR="00394E42">
          <w:rPr>
            <w:noProof/>
            <w:webHidden/>
          </w:rPr>
          <w:tab/>
        </w:r>
        <w:r w:rsidR="00394E42">
          <w:rPr>
            <w:noProof/>
            <w:webHidden/>
          </w:rPr>
          <w:fldChar w:fldCharType="begin"/>
        </w:r>
        <w:r w:rsidR="00394E42">
          <w:rPr>
            <w:noProof/>
            <w:webHidden/>
          </w:rPr>
          <w:instrText xml:space="preserve"> PAGEREF _Toc422688980 \h </w:instrText>
        </w:r>
        <w:r w:rsidR="00394E42">
          <w:rPr>
            <w:noProof/>
            <w:webHidden/>
          </w:rPr>
        </w:r>
        <w:r w:rsidR="00394E42">
          <w:rPr>
            <w:noProof/>
            <w:webHidden/>
          </w:rPr>
          <w:fldChar w:fldCharType="separate"/>
        </w:r>
        <w:r w:rsidR="00394E42">
          <w:rPr>
            <w:noProof/>
            <w:webHidden/>
          </w:rPr>
          <w:t>61</w:t>
        </w:r>
        <w:r w:rsidR="00394E42">
          <w:rPr>
            <w:noProof/>
            <w:webHidden/>
          </w:rPr>
          <w:fldChar w:fldCharType="end"/>
        </w:r>
      </w:hyperlink>
    </w:p>
    <w:p w14:paraId="5B8CEA38"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81" w:history="1">
        <w:r w:rsidR="00394E42" w:rsidRPr="00450DAD">
          <w:rPr>
            <w:rStyle w:val="Hyperlink"/>
            <w:noProof/>
          </w:rPr>
          <w:t>Bảng 4</w:t>
        </w:r>
        <w:r w:rsidR="00394E42" w:rsidRPr="00450DAD">
          <w:rPr>
            <w:rStyle w:val="Hyperlink"/>
            <w:noProof/>
          </w:rPr>
          <w:noBreakHyphen/>
          <w:t>13 Bảng Loại đất</w:t>
        </w:r>
        <w:r w:rsidR="00394E42">
          <w:rPr>
            <w:noProof/>
            <w:webHidden/>
          </w:rPr>
          <w:tab/>
        </w:r>
        <w:r w:rsidR="00394E42">
          <w:rPr>
            <w:noProof/>
            <w:webHidden/>
          </w:rPr>
          <w:fldChar w:fldCharType="begin"/>
        </w:r>
        <w:r w:rsidR="00394E42">
          <w:rPr>
            <w:noProof/>
            <w:webHidden/>
          </w:rPr>
          <w:instrText xml:space="preserve"> PAGEREF _Toc422688981 \h </w:instrText>
        </w:r>
        <w:r w:rsidR="00394E42">
          <w:rPr>
            <w:noProof/>
            <w:webHidden/>
          </w:rPr>
        </w:r>
        <w:r w:rsidR="00394E42">
          <w:rPr>
            <w:noProof/>
            <w:webHidden/>
          </w:rPr>
          <w:fldChar w:fldCharType="separate"/>
        </w:r>
        <w:r w:rsidR="00394E42">
          <w:rPr>
            <w:noProof/>
            <w:webHidden/>
          </w:rPr>
          <w:t>61</w:t>
        </w:r>
        <w:r w:rsidR="00394E42">
          <w:rPr>
            <w:noProof/>
            <w:webHidden/>
          </w:rPr>
          <w:fldChar w:fldCharType="end"/>
        </w:r>
      </w:hyperlink>
    </w:p>
    <w:p w14:paraId="48023E89"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82" w:history="1">
        <w:r w:rsidR="00394E42" w:rsidRPr="00450DAD">
          <w:rPr>
            <w:rStyle w:val="Hyperlink"/>
            <w:noProof/>
          </w:rPr>
          <w:t>Bảng 4</w:t>
        </w:r>
        <w:r w:rsidR="00394E42" w:rsidRPr="00450DAD">
          <w:rPr>
            <w:rStyle w:val="Hyperlink"/>
            <w:noProof/>
          </w:rPr>
          <w:noBreakHyphen/>
          <w:t>14 Bảng Loại đất</w:t>
        </w:r>
        <w:r w:rsidR="00394E42">
          <w:rPr>
            <w:noProof/>
            <w:webHidden/>
          </w:rPr>
          <w:tab/>
        </w:r>
        <w:r w:rsidR="00394E42">
          <w:rPr>
            <w:noProof/>
            <w:webHidden/>
          </w:rPr>
          <w:fldChar w:fldCharType="begin"/>
        </w:r>
        <w:r w:rsidR="00394E42">
          <w:rPr>
            <w:noProof/>
            <w:webHidden/>
          </w:rPr>
          <w:instrText xml:space="preserve"> PAGEREF _Toc422688982 \h </w:instrText>
        </w:r>
        <w:r w:rsidR="00394E42">
          <w:rPr>
            <w:noProof/>
            <w:webHidden/>
          </w:rPr>
        </w:r>
        <w:r w:rsidR="00394E42">
          <w:rPr>
            <w:noProof/>
            <w:webHidden/>
          </w:rPr>
          <w:fldChar w:fldCharType="separate"/>
        </w:r>
        <w:r w:rsidR="00394E42">
          <w:rPr>
            <w:noProof/>
            <w:webHidden/>
          </w:rPr>
          <w:t>62</w:t>
        </w:r>
        <w:r w:rsidR="00394E42">
          <w:rPr>
            <w:noProof/>
            <w:webHidden/>
          </w:rPr>
          <w:fldChar w:fldCharType="end"/>
        </w:r>
      </w:hyperlink>
    </w:p>
    <w:p w14:paraId="1925DF98"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83" w:history="1">
        <w:r w:rsidR="00394E42" w:rsidRPr="00450DAD">
          <w:rPr>
            <w:rStyle w:val="Hyperlink"/>
            <w:noProof/>
          </w:rPr>
          <w:t>Bảng 4</w:t>
        </w:r>
        <w:r w:rsidR="00394E42" w:rsidRPr="00450DAD">
          <w:rPr>
            <w:rStyle w:val="Hyperlink"/>
            <w:noProof/>
          </w:rPr>
          <w:noBreakHyphen/>
          <w:t>15 Bảng Loại nhà trọ</w:t>
        </w:r>
        <w:r w:rsidR="00394E42">
          <w:rPr>
            <w:noProof/>
            <w:webHidden/>
          </w:rPr>
          <w:tab/>
        </w:r>
        <w:r w:rsidR="00394E42">
          <w:rPr>
            <w:noProof/>
            <w:webHidden/>
          </w:rPr>
          <w:fldChar w:fldCharType="begin"/>
        </w:r>
        <w:r w:rsidR="00394E42">
          <w:rPr>
            <w:noProof/>
            <w:webHidden/>
          </w:rPr>
          <w:instrText xml:space="preserve"> PAGEREF _Toc422688983 \h </w:instrText>
        </w:r>
        <w:r w:rsidR="00394E42">
          <w:rPr>
            <w:noProof/>
            <w:webHidden/>
          </w:rPr>
        </w:r>
        <w:r w:rsidR="00394E42">
          <w:rPr>
            <w:noProof/>
            <w:webHidden/>
          </w:rPr>
          <w:fldChar w:fldCharType="separate"/>
        </w:r>
        <w:r w:rsidR="00394E42">
          <w:rPr>
            <w:noProof/>
            <w:webHidden/>
          </w:rPr>
          <w:t>62</w:t>
        </w:r>
        <w:r w:rsidR="00394E42">
          <w:rPr>
            <w:noProof/>
            <w:webHidden/>
          </w:rPr>
          <w:fldChar w:fldCharType="end"/>
        </w:r>
      </w:hyperlink>
    </w:p>
    <w:p w14:paraId="5CFF8B2E"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84" w:history="1">
        <w:r w:rsidR="00394E42" w:rsidRPr="00450DAD">
          <w:rPr>
            <w:rStyle w:val="Hyperlink"/>
            <w:noProof/>
          </w:rPr>
          <w:t>Bảng 4</w:t>
        </w:r>
        <w:r w:rsidR="00394E42" w:rsidRPr="00450DAD">
          <w:rPr>
            <w:rStyle w:val="Hyperlink"/>
            <w:noProof/>
          </w:rPr>
          <w:noBreakHyphen/>
          <w:t>16 Bảng Loại Tin bất động sản</w:t>
        </w:r>
        <w:r w:rsidR="00394E42">
          <w:rPr>
            <w:noProof/>
            <w:webHidden/>
          </w:rPr>
          <w:tab/>
        </w:r>
        <w:r w:rsidR="00394E42">
          <w:rPr>
            <w:noProof/>
            <w:webHidden/>
          </w:rPr>
          <w:fldChar w:fldCharType="begin"/>
        </w:r>
        <w:r w:rsidR="00394E42">
          <w:rPr>
            <w:noProof/>
            <w:webHidden/>
          </w:rPr>
          <w:instrText xml:space="preserve"> PAGEREF _Toc422688984 \h </w:instrText>
        </w:r>
        <w:r w:rsidR="00394E42">
          <w:rPr>
            <w:noProof/>
            <w:webHidden/>
          </w:rPr>
        </w:r>
        <w:r w:rsidR="00394E42">
          <w:rPr>
            <w:noProof/>
            <w:webHidden/>
          </w:rPr>
          <w:fldChar w:fldCharType="separate"/>
        </w:r>
        <w:r w:rsidR="00394E42">
          <w:rPr>
            <w:noProof/>
            <w:webHidden/>
          </w:rPr>
          <w:t>62</w:t>
        </w:r>
        <w:r w:rsidR="00394E42">
          <w:rPr>
            <w:noProof/>
            <w:webHidden/>
          </w:rPr>
          <w:fldChar w:fldCharType="end"/>
        </w:r>
      </w:hyperlink>
    </w:p>
    <w:p w14:paraId="528B500E"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85" w:history="1">
        <w:r w:rsidR="00394E42" w:rsidRPr="00450DAD">
          <w:rPr>
            <w:rStyle w:val="Hyperlink"/>
            <w:noProof/>
          </w:rPr>
          <w:t>Bảng 4</w:t>
        </w:r>
        <w:r w:rsidR="00394E42" w:rsidRPr="00450DAD">
          <w:rPr>
            <w:rStyle w:val="Hyperlink"/>
            <w:noProof/>
          </w:rPr>
          <w:noBreakHyphen/>
          <w:t>17 Bảng Danh mục</w:t>
        </w:r>
        <w:r w:rsidR="00394E42">
          <w:rPr>
            <w:noProof/>
            <w:webHidden/>
          </w:rPr>
          <w:tab/>
        </w:r>
        <w:r w:rsidR="00394E42">
          <w:rPr>
            <w:noProof/>
            <w:webHidden/>
          </w:rPr>
          <w:fldChar w:fldCharType="begin"/>
        </w:r>
        <w:r w:rsidR="00394E42">
          <w:rPr>
            <w:noProof/>
            <w:webHidden/>
          </w:rPr>
          <w:instrText xml:space="preserve"> PAGEREF _Toc422688985 \h </w:instrText>
        </w:r>
        <w:r w:rsidR="00394E42">
          <w:rPr>
            <w:noProof/>
            <w:webHidden/>
          </w:rPr>
        </w:r>
        <w:r w:rsidR="00394E42">
          <w:rPr>
            <w:noProof/>
            <w:webHidden/>
          </w:rPr>
          <w:fldChar w:fldCharType="separate"/>
        </w:r>
        <w:r w:rsidR="00394E42">
          <w:rPr>
            <w:noProof/>
            <w:webHidden/>
          </w:rPr>
          <w:t>63</w:t>
        </w:r>
        <w:r w:rsidR="00394E42">
          <w:rPr>
            <w:noProof/>
            <w:webHidden/>
          </w:rPr>
          <w:fldChar w:fldCharType="end"/>
        </w:r>
      </w:hyperlink>
    </w:p>
    <w:p w14:paraId="458B1BF3"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86" w:history="1">
        <w:r w:rsidR="00394E42" w:rsidRPr="00450DAD">
          <w:rPr>
            <w:rStyle w:val="Hyperlink"/>
            <w:noProof/>
          </w:rPr>
          <w:t>Bảng 4</w:t>
        </w:r>
        <w:r w:rsidR="00394E42" w:rsidRPr="00450DAD">
          <w:rPr>
            <w:rStyle w:val="Hyperlink"/>
            <w:noProof/>
          </w:rPr>
          <w:noBreakHyphen/>
          <w:t>18 Bảng Banner quảng cáo</w:t>
        </w:r>
        <w:r w:rsidR="00394E42">
          <w:rPr>
            <w:noProof/>
            <w:webHidden/>
          </w:rPr>
          <w:tab/>
        </w:r>
        <w:r w:rsidR="00394E42">
          <w:rPr>
            <w:noProof/>
            <w:webHidden/>
          </w:rPr>
          <w:fldChar w:fldCharType="begin"/>
        </w:r>
        <w:r w:rsidR="00394E42">
          <w:rPr>
            <w:noProof/>
            <w:webHidden/>
          </w:rPr>
          <w:instrText xml:space="preserve"> PAGEREF _Toc422688986 \h </w:instrText>
        </w:r>
        <w:r w:rsidR="00394E42">
          <w:rPr>
            <w:noProof/>
            <w:webHidden/>
          </w:rPr>
        </w:r>
        <w:r w:rsidR="00394E42">
          <w:rPr>
            <w:noProof/>
            <w:webHidden/>
          </w:rPr>
          <w:fldChar w:fldCharType="separate"/>
        </w:r>
        <w:r w:rsidR="00394E42">
          <w:rPr>
            <w:noProof/>
            <w:webHidden/>
          </w:rPr>
          <w:t>63</w:t>
        </w:r>
        <w:r w:rsidR="00394E42">
          <w:rPr>
            <w:noProof/>
            <w:webHidden/>
          </w:rPr>
          <w:fldChar w:fldCharType="end"/>
        </w:r>
      </w:hyperlink>
    </w:p>
    <w:p w14:paraId="04BC2494"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87" w:history="1">
        <w:r w:rsidR="00394E42" w:rsidRPr="00450DAD">
          <w:rPr>
            <w:rStyle w:val="Hyperlink"/>
            <w:noProof/>
          </w:rPr>
          <w:t>Bảng 4</w:t>
        </w:r>
        <w:r w:rsidR="00394E42" w:rsidRPr="00450DAD">
          <w:rPr>
            <w:rStyle w:val="Hyperlink"/>
            <w:noProof/>
          </w:rPr>
          <w:noBreakHyphen/>
          <w:t>19 Bảng Banner quảng cáo</w:t>
        </w:r>
        <w:r w:rsidR="00394E42">
          <w:rPr>
            <w:noProof/>
            <w:webHidden/>
          </w:rPr>
          <w:tab/>
        </w:r>
        <w:r w:rsidR="00394E42">
          <w:rPr>
            <w:noProof/>
            <w:webHidden/>
          </w:rPr>
          <w:fldChar w:fldCharType="begin"/>
        </w:r>
        <w:r w:rsidR="00394E42">
          <w:rPr>
            <w:noProof/>
            <w:webHidden/>
          </w:rPr>
          <w:instrText xml:space="preserve"> PAGEREF _Toc422688987 \h </w:instrText>
        </w:r>
        <w:r w:rsidR="00394E42">
          <w:rPr>
            <w:noProof/>
            <w:webHidden/>
          </w:rPr>
        </w:r>
        <w:r w:rsidR="00394E42">
          <w:rPr>
            <w:noProof/>
            <w:webHidden/>
          </w:rPr>
          <w:fldChar w:fldCharType="separate"/>
        </w:r>
        <w:r w:rsidR="00394E42">
          <w:rPr>
            <w:noProof/>
            <w:webHidden/>
          </w:rPr>
          <w:t>64</w:t>
        </w:r>
        <w:r w:rsidR="00394E42">
          <w:rPr>
            <w:noProof/>
            <w:webHidden/>
          </w:rPr>
          <w:fldChar w:fldCharType="end"/>
        </w:r>
      </w:hyperlink>
    </w:p>
    <w:p w14:paraId="40D3F970"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88" w:history="1">
        <w:r w:rsidR="00394E42" w:rsidRPr="00450DAD">
          <w:rPr>
            <w:rStyle w:val="Hyperlink"/>
            <w:noProof/>
          </w:rPr>
          <w:t>Bảng 4</w:t>
        </w:r>
        <w:r w:rsidR="00394E42" w:rsidRPr="00450DAD">
          <w:rPr>
            <w:rStyle w:val="Hyperlink"/>
            <w:noProof/>
          </w:rPr>
          <w:noBreakHyphen/>
          <w:t>20 Bảng Menu</w:t>
        </w:r>
        <w:r w:rsidR="00394E42">
          <w:rPr>
            <w:noProof/>
            <w:webHidden/>
          </w:rPr>
          <w:tab/>
        </w:r>
        <w:r w:rsidR="00394E42">
          <w:rPr>
            <w:noProof/>
            <w:webHidden/>
          </w:rPr>
          <w:fldChar w:fldCharType="begin"/>
        </w:r>
        <w:r w:rsidR="00394E42">
          <w:rPr>
            <w:noProof/>
            <w:webHidden/>
          </w:rPr>
          <w:instrText xml:space="preserve"> PAGEREF _Toc422688988 \h </w:instrText>
        </w:r>
        <w:r w:rsidR="00394E42">
          <w:rPr>
            <w:noProof/>
            <w:webHidden/>
          </w:rPr>
        </w:r>
        <w:r w:rsidR="00394E42">
          <w:rPr>
            <w:noProof/>
            <w:webHidden/>
          </w:rPr>
          <w:fldChar w:fldCharType="separate"/>
        </w:r>
        <w:r w:rsidR="00394E42">
          <w:rPr>
            <w:noProof/>
            <w:webHidden/>
          </w:rPr>
          <w:t>64</w:t>
        </w:r>
        <w:r w:rsidR="00394E42">
          <w:rPr>
            <w:noProof/>
            <w:webHidden/>
          </w:rPr>
          <w:fldChar w:fldCharType="end"/>
        </w:r>
      </w:hyperlink>
    </w:p>
    <w:p w14:paraId="1F1515F5"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89" w:history="1">
        <w:r w:rsidR="00394E42" w:rsidRPr="00450DAD">
          <w:rPr>
            <w:rStyle w:val="Hyperlink"/>
            <w:noProof/>
          </w:rPr>
          <w:t>Bảng 4</w:t>
        </w:r>
        <w:r w:rsidR="00394E42" w:rsidRPr="00450DAD">
          <w:rPr>
            <w:rStyle w:val="Hyperlink"/>
            <w:noProof/>
          </w:rPr>
          <w:noBreakHyphen/>
          <w:t>21 Bảng các chức năng</w:t>
        </w:r>
        <w:r w:rsidR="00394E42">
          <w:rPr>
            <w:noProof/>
            <w:webHidden/>
          </w:rPr>
          <w:tab/>
        </w:r>
        <w:r w:rsidR="00394E42">
          <w:rPr>
            <w:noProof/>
            <w:webHidden/>
          </w:rPr>
          <w:fldChar w:fldCharType="begin"/>
        </w:r>
        <w:r w:rsidR="00394E42">
          <w:rPr>
            <w:noProof/>
            <w:webHidden/>
          </w:rPr>
          <w:instrText xml:space="preserve"> PAGEREF _Toc422688989 \h </w:instrText>
        </w:r>
        <w:r w:rsidR="00394E42">
          <w:rPr>
            <w:noProof/>
            <w:webHidden/>
          </w:rPr>
        </w:r>
        <w:r w:rsidR="00394E42">
          <w:rPr>
            <w:noProof/>
            <w:webHidden/>
          </w:rPr>
          <w:fldChar w:fldCharType="separate"/>
        </w:r>
        <w:r w:rsidR="00394E42">
          <w:rPr>
            <w:noProof/>
            <w:webHidden/>
          </w:rPr>
          <w:t>64</w:t>
        </w:r>
        <w:r w:rsidR="00394E42">
          <w:rPr>
            <w:noProof/>
            <w:webHidden/>
          </w:rPr>
          <w:fldChar w:fldCharType="end"/>
        </w:r>
      </w:hyperlink>
    </w:p>
    <w:p w14:paraId="06F80A6F"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90" w:history="1">
        <w:r w:rsidR="00394E42" w:rsidRPr="00450DAD">
          <w:rPr>
            <w:rStyle w:val="Hyperlink"/>
            <w:noProof/>
          </w:rPr>
          <w:t>Bảng 4</w:t>
        </w:r>
        <w:r w:rsidR="00394E42" w:rsidRPr="00450DAD">
          <w:rPr>
            <w:rStyle w:val="Hyperlink"/>
            <w:noProof/>
          </w:rPr>
          <w:noBreakHyphen/>
          <w:t>22 Bảng Công ty</w:t>
        </w:r>
        <w:r w:rsidR="00394E42">
          <w:rPr>
            <w:noProof/>
            <w:webHidden/>
          </w:rPr>
          <w:tab/>
        </w:r>
        <w:r w:rsidR="00394E42">
          <w:rPr>
            <w:noProof/>
            <w:webHidden/>
          </w:rPr>
          <w:fldChar w:fldCharType="begin"/>
        </w:r>
        <w:r w:rsidR="00394E42">
          <w:rPr>
            <w:noProof/>
            <w:webHidden/>
          </w:rPr>
          <w:instrText xml:space="preserve"> PAGEREF _Toc422688990 \h </w:instrText>
        </w:r>
        <w:r w:rsidR="00394E42">
          <w:rPr>
            <w:noProof/>
            <w:webHidden/>
          </w:rPr>
        </w:r>
        <w:r w:rsidR="00394E42">
          <w:rPr>
            <w:noProof/>
            <w:webHidden/>
          </w:rPr>
          <w:fldChar w:fldCharType="separate"/>
        </w:r>
        <w:r w:rsidR="00394E42">
          <w:rPr>
            <w:noProof/>
            <w:webHidden/>
          </w:rPr>
          <w:t>65</w:t>
        </w:r>
        <w:r w:rsidR="00394E42">
          <w:rPr>
            <w:noProof/>
            <w:webHidden/>
          </w:rPr>
          <w:fldChar w:fldCharType="end"/>
        </w:r>
      </w:hyperlink>
    </w:p>
    <w:p w14:paraId="74B5012A"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91" w:history="1">
        <w:r w:rsidR="00394E42" w:rsidRPr="00450DAD">
          <w:rPr>
            <w:rStyle w:val="Hyperlink"/>
            <w:noProof/>
          </w:rPr>
          <w:t>Bảng 4</w:t>
        </w:r>
        <w:r w:rsidR="00394E42" w:rsidRPr="00450DAD">
          <w:rPr>
            <w:rStyle w:val="Hyperlink"/>
            <w:noProof/>
          </w:rPr>
          <w:noBreakHyphen/>
          <w:t>23 Bảng Người dùng</w:t>
        </w:r>
        <w:r w:rsidR="00394E42">
          <w:rPr>
            <w:noProof/>
            <w:webHidden/>
          </w:rPr>
          <w:tab/>
        </w:r>
        <w:r w:rsidR="00394E42">
          <w:rPr>
            <w:noProof/>
            <w:webHidden/>
          </w:rPr>
          <w:fldChar w:fldCharType="begin"/>
        </w:r>
        <w:r w:rsidR="00394E42">
          <w:rPr>
            <w:noProof/>
            <w:webHidden/>
          </w:rPr>
          <w:instrText xml:space="preserve"> PAGEREF _Toc422688991 \h </w:instrText>
        </w:r>
        <w:r w:rsidR="00394E42">
          <w:rPr>
            <w:noProof/>
            <w:webHidden/>
          </w:rPr>
        </w:r>
        <w:r w:rsidR="00394E42">
          <w:rPr>
            <w:noProof/>
            <w:webHidden/>
          </w:rPr>
          <w:fldChar w:fldCharType="separate"/>
        </w:r>
        <w:r w:rsidR="00394E42">
          <w:rPr>
            <w:noProof/>
            <w:webHidden/>
          </w:rPr>
          <w:t>66</w:t>
        </w:r>
        <w:r w:rsidR="00394E42">
          <w:rPr>
            <w:noProof/>
            <w:webHidden/>
          </w:rPr>
          <w:fldChar w:fldCharType="end"/>
        </w:r>
      </w:hyperlink>
    </w:p>
    <w:p w14:paraId="5EFA94FA"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92" w:history="1">
        <w:r w:rsidR="00394E42" w:rsidRPr="00450DAD">
          <w:rPr>
            <w:rStyle w:val="Hyperlink"/>
            <w:noProof/>
          </w:rPr>
          <w:t>Bảng 4</w:t>
        </w:r>
        <w:r w:rsidR="00394E42" w:rsidRPr="00450DAD">
          <w:rPr>
            <w:rStyle w:val="Hyperlink"/>
            <w:noProof/>
          </w:rPr>
          <w:noBreakHyphen/>
          <w:t>24 Bảng Nhóm người dùng</w:t>
        </w:r>
        <w:r w:rsidR="00394E42">
          <w:rPr>
            <w:noProof/>
            <w:webHidden/>
          </w:rPr>
          <w:tab/>
        </w:r>
        <w:r w:rsidR="00394E42">
          <w:rPr>
            <w:noProof/>
            <w:webHidden/>
          </w:rPr>
          <w:fldChar w:fldCharType="begin"/>
        </w:r>
        <w:r w:rsidR="00394E42">
          <w:rPr>
            <w:noProof/>
            <w:webHidden/>
          </w:rPr>
          <w:instrText xml:space="preserve"> PAGEREF _Toc422688992 \h </w:instrText>
        </w:r>
        <w:r w:rsidR="00394E42">
          <w:rPr>
            <w:noProof/>
            <w:webHidden/>
          </w:rPr>
        </w:r>
        <w:r w:rsidR="00394E42">
          <w:rPr>
            <w:noProof/>
            <w:webHidden/>
          </w:rPr>
          <w:fldChar w:fldCharType="separate"/>
        </w:r>
        <w:r w:rsidR="00394E42">
          <w:rPr>
            <w:noProof/>
            <w:webHidden/>
          </w:rPr>
          <w:t>66</w:t>
        </w:r>
        <w:r w:rsidR="00394E42">
          <w:rPr>
            <w:noProof/>
            <w:webHidden/>
          </w:rPr>
          <w:fldChar w:fldCharType="end"/>
        </w:r>
      </w:hyperlink>
    </w:p>
    <w:p w14:paraId="4E322A3D" w14:textId="77777777" w:rsidR="00394E42" w:rsidRDefault="00C75A06">
      <w:pPr>
        <w:pStyle w:val="TableofFigures"/>
        <w:tabs>
          <w:tab w:val="right" w:leader="dot" w:pos="9062"/>
        </w:tabs>
        <w:rPr>
          <w:rFonts w:asciiTheme="minorHAnsi" w:eastAsiaTheme="minorEastAsia" w:hAnsiTheme="minorHAnsi" w:cstheme="minorBidi"/>
          <w:noProof/>
          <w:sz w:val="22"/>
          <w:szCs w:val="22"/>
        </w:rPr>
      </w:pPr>
      <w:hyperlink w:anchor="_Toc422688993" w:history="1">
        <w:r w:rsidR="00394E42" w:rsidRPr="00450DAD">
          <w:rPr>
            <w:rStyle w:val="Hyperlink"/>
            <w:noProof/>
          </w:rPr>
          <w:t>Bảng 4</w:t>
        </w:r>
        <w:r w:rsidR="00394E42" w:rsidRPr="00450DAD">
          <w:rPr>
            <w:rStyle w:val="Hyperlink"/>
            <w:noProof/>
          </w:rPr>
          <w:noBreakHyphen/>
          <w:t>25 Bảng Khách hàng</w:t>
        </w:r>
        <w:r w:rsidR="00394E42">
          <w:rPr>
            <w:noProof/>
            <w:webHidden/>
          </w:rPr>
          <w:tab/>
        </w:r>
        <w:r w:rsidR="00394E42">
          <w:rPr>
            <w:noProof/>
            <w:webHidden/>
          </w:rPr>
          <w:fldChar w:fldCharType="begin"/>
        </w:r>
        <w:r w:rsidR="00394E42">
          <w:rPr>
            <w:noProof/>
            <w:webHidden/>
          </w:rPr>
          <w:instrText xml:space="preserve"> PAGEREF _Toc422688993 \h </w:instrText>
        </w:r>
        <w:r w:rsidR="00394E42">
          <w:rPr>
            <w:noProof/>
            <w:webHidden/>
          </w:rPr>
        </w:r>
        <w:r w:rsidR="00394E42">
          <w:rPr>
            <w:noProof/>
            <w:webHidden/>
          </w:rPr>
          <w:fldChar w:fldCharType="separate"/>
        </w:r>
        <w:r w:rsidR="00394E42">
          <w:rPr>
            <w:noProof/>
            <w:webHidden/>
          </w:rPr>
          <w:t>67</w:t>
        </w:r>
        <w:r w:rsidR="00394E42">
          <w:rPr>
            <w:noProof/>
            <w:webHidden/>
          </w:rPr>
          <w:fldChar w:fldCharType="end"/>
        </w:r>
      </w:hyperlink>
    </w:p>
    <w:p w14:paraId="7701563D" w14:textId="2C0701C7" w:rsidR="00DF0B23" w:rsidRDefault="00791320">
      <w:pPr>
        <w:spacing w:before="0" w:line="240" w:lineRule="auto"/>
        <w:ind w:firstLine="0"/>
        <w:jc w:val="left"/>
        <w:rPr>
          <w:noProof/>
        </w:rPr>
      </w:pPr>
      <w:r>
        <w:fldChar w:fldCharType="end"/>
      </w:r>
      <w:bookmarkStart w:id="8" w:name="_Ref262310752"/>
      <w:r w:rsidR="00822A27">
        <w:br w:type="page"/>
      </w:r>
    </w:p>
    <w:p w14:paraId="54346C2C" w14:textId="6CF80DF4" w:rsidR="00822A27" w:rsidRDefault="00DF0B23" w:rsidP="00DF0B23">
      <w:pPr>
        <w:pStyle w:val="Heading1"/>
        <w:numPr>
          <w:ilvl w:val="0"/>
          <w:numId w:val="0"/>
        </w:numPr>
      </w:pPr>
      <w:bookmarkStart w:id="9" w:name="_Toc422866055"/>
      <w:r w:rsidRPr="00DF0B23">
        <w:t>DANH MỤC CÁC TỪ VIẾT TẮT</w:t>
      </w:r>
      <w:bookmarkEnd w:id="9"/>
    </w:p>
    <w:tbl>
      <w:tblPr>
        <w:tblStyle w:val="TableGrid"/>
        <w:tblW w:w="0" w:type="auto"/>
        <w:jc w:val="left"/>
        <w:tblLook w:val="04A0" w:firstRow="1" w:lastRow="0" w:firstColumn="1" w:lastColumn="0" w:noHBand="0" w:noVBand="1"/>
      </w:tblPr>
      <w:tblGrid>
        <w:gridCol w:w="1401"/>
        <w:gridCol w:w="3397"/>
        <w:gridCol w:w="4104"/>
      </w:tblGrid>
      <w:tr w:rsidR="00822A27" w14:paraId="4BC0137A" w14:textId="77777777" w:rsidTr="00822A27">
        <w:trPr>
          <w:jc w:val="left"/>
        </w:trPr>
        <w:tc>
          <w:tcPr>
            <w:tcW w:w="1407" w:type="dxa"/>
            <w:vMerge w:val="restart"/>
          </w:tcPr>
          <w:p w14:paraId="0BD3A804" w14:textId="3ADAEAC4" w:rsidR="00822A27" w:rsidRPr="00075593" w:rsidRDefault="00822A27" w:rsidP="00075593">
            <w:pPr>
              <w:spacing w:before="100"/>
              <w:ind w:firstLine="0"/>
              <w:jc w:val="center"/>
              <w:rPr>
                <w:b/>
              </w:rPr>
            </w:pPr>
            <w:r w:rsidRPr="00075593">
              <w:rPr>
                <w:b/>
              </w:rPr>
              <w:t>T</w:t>
            </w:r>
            <w:r w:rsidR="003A7FAB" w:rsidRPr="00075593">
              <w:rPr>
                <w:b/>
              </w:rPr>
              <w:t>ừ viết tắt</w:t>
            </w:r>
          </w:p>
        </w:tc>
        <w:tc>
          <w:tcPr>
            <w:tcW w:w="7560" w:type="dxa"/>
            <w:gridSpan w:val="2"/>
          </w:tcPr>
          <w:p w14:paraId="4CF41B17" w14:textId="6E32B821" w:rsidR="00822A27" w:rsidRPr="00075593" w:rsidRDefault="00822A27" w:rsidP="00075593">
            <w:pPr>
              <w:spacing w:before="100"/>
              <w:ind w:firstLine="0"/>
              <w:jc w:val="center"/>
              <w:rPr>
                <w:b/>
              </w:rPr>
            </w:pPr>
            <w:r w:rsidRPr="00075593">
              <w:rPr>
                <w:b/>
              </w:rPr>
              <w:t>Nghĩa của từ</w:t>
            </w:r>
          </w:p>
        </w:tc>
      </w:tr>
      <w:tr w:rsidR="00822A27" w14:paraId="47A4F983" w14:textId="77777777" w:rsidTr="00822A27">
        <w:trPr>
          <w:jc w:val="left"/>
        </w:trPr>
        <w:tc>
          <w:tcPr>
            <w:tcW w:w="1407" w:type="dxa"/>
            <w:vMerge/>
          </w:tcPr>
          <w:p w14:paraId="22B80C29" w14:textId="77777777" w:rsidR="00822A27" w:rsidRPr="00075593" w:rsidRDefault="00822A27" w:rsidP="00075593">
            <w:pPr>
              <w:spacing w:before="100"/>
              <w:ind w:firstLine="0"/>
              <w:jc w:val="center"/>
              <w:rPr>
                <w:b/>
              </w:rPr>
            </w:pPr>
          </w:p>
        </w:tc>
        <w:tc>
          <w:tcPr>
            <w:tcW w:w="3420" w:type="dxa"/>
          </w:tcPr>
          <w:p w14:paraId="09B73666" w14:textId="2ACEAF4B" w:rsidR="00822A27" w:rsidRPr="00075593" w:rsidRDefault="00822A27" w:rsidP="00075593">
            <w:pPr>
              <w:spacing w:before="100"/>
              <w:ind w:firstLine="0"/>
              <w:jc w:val="center"/>
              <w:rPr>
                <w:b/>
              </w:rPr>
            </w:pPr>
            <w:r w:rsidRPr="00075593">
              <w:rPr>
                <w:b/>
              </w:rPr>
              <w:t>Tiếng Anh</w:t>
            </w:r>
          </w:p>
        </w:tc>
        <w:tc>
          <w:tcPr>
            <w:tcW w:w="4140" w:type="dxa"/>
          </w:tcPr>
          <w:p w14:paraId="54AE8EB1" w14:textId="562799E6" w:rsidR="00822A27" w:rsidRPr="00075593" w:rsidRDefault="00822A27" w:rsidP="00075593">
            <w:pPr>
              <w:spacing w:before="100"/>
              <w:ind w:firstLine="0"/>
              <w:jc w:val="center"/>
              <w:rPr>
                <w:b/>
              </w:rPr>
            </w:pPr>
            <w:r w:rsidRPr="00075593">
              <w:rPr>
                <w:b/>
              </w:rPr>
              <w:t>Tiếng Việt</w:t>
            </w:r>
          </w:p>
        </w:tc>
      </w:tr>
      <w:tr w:rsidR="00822A27" w14:paraId="5DCF99B1" w14:textId="77777777" w:rsidTr="00822A27">
        <w:trPr>
          <w:jc w:val="left"/>
        </w:trPr>
        <w:tc>
          <w:tcPr>
            <w:tcW w:w="1407" w:type="dxa"/>
          </w:tcPr>
          <w:p w14:paraId="1F04EEEF" w14:textId="4847FB99" w:rsidR="00822A27" w:rsidRPr="00075593" w:rsidRDefault="00822A27" w:rsidP="00075593">
            <w:pPr>
              <w:spacing w:before="100"/>
              <w:ind w:firstLine="0"/>
            </w:pPr>
            <w:r w:rsidRPr="00075593">
              <w:t>ĐATN</w:t>
            </w:r>
          </w:p>
        </w:tc>
        <w:tc>
          <w:tcPr>
            <w:tcW w:w="3420" w:type="dxa"/>
          </w:tcPr>
          <w:p w14:paraId="1B4F0039" w14:textId="77777777" w:rsidR="00822A27" w:rsidRPr="00075593" w:rsidRDefault="00822A27" w:rsidP="00075593">
            <w:pPr>
              <w:spacing w:before="100"/>
              <w:ind w:firstLine="0"/>
            </w:pPr>
          </w:p>
        </w:tc>
        <w:tc>
          <w:tcPr>
            <w:tcW w:w="4140" w:type="dxa"/>
          </w:tcPr>
          <w:p w14:paraId="40C8436E" w14:textId="0C8BFDC4" w:rsidR="00822A27" w:rsidRPr="00075593" w:rsidRDefault="00822A27" w:rsidP="00075593">
            <w:pPr>
              <w:spacing w:before="100"/>
              <w:ind w:firstLine="0"/>
            </w:pPr>
            <w:r w:rsidRPr="00075593">
              <w:t>Đồ án tốt nghiệp</w:t>
            </w:r>
          </w:p>
        </w:tc>
      </w:tr>
      <w:tr w:rsidR="00822A27" w14:paraId="6350645A" w14:textId="77777777" w:rsidTr="00822A27">
        <w:trPr>
          <w:jc w:val="left"/>
        </w:trPr>
        <w:tc>
          <w:tcPr>
            <w:tcW w:w="1407" w:type="dxa"/>
          </w:tcPr>
          <w:p w14:paraId="00480720" w14:textId="7193123B" w:rsidR="00822A27" w:rsidRPr="00075593" w:rsidRDefault="00822A27" w:rsidP="00075593">
            <w:pPr>
              <w:spacing w:before="100"/>
              <w:ind w:firstLine="0"/>
            </w:pPr>
            <w:r w:rsidRPr="00075593">
              <w:t>BĐS</w:t>
            </w:r>
          </w:p>
        </w:tc>
        <w:tc>
          <w:tcPr>
            <w:tcW w:w="3420" w:type="dxa"/>
          </w:tcPr>
          <w:p w14:paraId="664618B6" w14:textId="322F4CF5" w:rsidR="00822A27" w:rsidRPr="00075593" w:rsidRDefault="00822A27" w:rsidP="00075593">
            <w:pPr>
              <w:spacing w:before="100"/>
              <w:ind w:firstLine="0"/>
            </w:pPr>
            <w:r w:rsidRPr="00075593">
              <w:t>Real Estate</w:t>
            </w:r>
          </w:p>
        </w:tc>
        <w:tc>
          <w:tcPr>
            <w:tcW w:w="4140" w:type="dxa"/>
          </w:tcPr>
          <w:p w14:paraId="2A2EDFE7" w14:textId="5BA81FA7" w:rsidR="00822A27" w:rsidRPr="00075593" w:rsidRDefault="00822A27" w:rsidP="00075593">
            <w:pPr>
              <w:spacing w:before="100"/>
              <w:ind w:firstLine="0"/>
            </w:pPr>
            <w:r w:rsidRPr="00075593">
              <w:t>Bất động sản</w:t>
            </w:r>
          </w:p>
        </w:tc>
      </w:tr>
      <w:tr w:rsidR="00822A27" w14:paraId="2DCBA0A9" w14:textId="77777777" w:rsidTr="00822A27">
        <w:trPr>
          <w:jc w:val="left"/>
        </w:trPr>
        <w:tc>
          <w:tcPr>
            <w:tcW w:w="1407" w:type="dxa"/>
          </w:tcPr>
          <w:p w14:paraId="5717C219" w14:textId="4F419F9B" w:rsidR="00822A27" w:rsidRPr="00075593" w:rsidRDefault="00822A27" w:rsidP="00075593">
            <w:pPr>
              <w:spacing w:before="100"/>
              <w:ind w:firstLine="0"/>
            </w:pPr>
            <w:r w:rsidRPr="00075593">
              <w:t>CSDL</w:t>
            </w:r>
          </w:p>
        </w:tc>
        <w:tc>
          <w:tcPr>
            <w:tcW w:w="3420" w:type="dxa"/>
          </w:tcPr>
          <w:p w14:paraId="457E1971" w14:textId="77777777" w:rsidR="00822A27" w:rsidRPr="00075593" w:rsidRDefault="00822A27" w:rsidP="00075593">
            <w:pPr>
              <w:spacing w:before="100"/>
              <w:ind w:firstLine="0"/>
            </w:pPr>
          </w:p>
        </w:tc>
        <w:tc>
          <w:tcPr>
            <w:tcW w:w="4140" w:type="dxa"/>
          </w:tcPr>
          <w:p w14:paraId="11A2CE28" w14:textId="10107C82" w:rsidR="00822A27" w:rsidRPr="00075593" w:rsidRDefault="00822A27" w:rsidP="00075593">
            <w:pPr>
              <w:spacing w:before="100"/>
              <w:ind w:firstLine="0"/>
            </w:pPr>
            <w:r w:rsidRPr="00075593">
              <w:t>Cơ sở dữ liệu</w:t>
            </w:r>
          </w:p>
        </w:tc>
      </w:tr>
      <w:tr w:rsidR="00822A27" w14:paraId="4201DE02" w14:textId="77777777" w:rsidTr="00822A27">
        <w:trPr>
          <w:jc w:val="left"/>
        </w:trPr>
        <w:tc>
          <w:tcPr>
            <w:tcW w:w="1407" w:type="dxa"/>
          </w:tcPr>
          <w:p w14:paraId="1D31AE79" w14:textId="6BD2A402" w:rsidR="00822A27" w:rsidRPr="00075593" w:rsidRDefault="00822A27" w:rsidP="00075593">
            <w:pPr>
              <w:spacing w:before="100"/>
              <w:ind w:firstLine="0"/>
            </w:pPr>
            <w:r w:rsidRPr="00075593">
              <w:t>SQL Server</w:t>
            </w:r>
          </w:p>
        </w:tc>
        <w:tc>
          <w:tcPr>
            <w:tcW w:w="3420" w:type="dxa"/>
          </w:tcPr>
          <w:p w14:paraId="15FF26DC" w14:textId="77777777" w:rsidR="00822A27" w:rsidRPr="00075593" w:rsidRDefault="00822A27" w:rsidP="00075593">
            <w:pPr>
              <w:spacing w:before="100"/>
              <w:ind w:firstLine="0"/>
            </w:pPr>
          </w:p>
        </w:tc>
        <w:tc>
          <w:tcPr>
            <w:tcW w:w="4140" w:type="dxa"/>
          </w:tcPr>
          <w:p w14:paraId="788283A9" w14:textId="0CA43F08" w:rsidR="00822A27" w:rsidRPr="00075593" w:rsidRDefault="00822A27" w:rsidP="00075593">
            <w:pPr>
              <w:spacing w:before="100"/>
              <w:ind w:firstLine="0"/>
            </w:pPr>
            <w:r w:rsidRPr="00075593">
              <w:t>Hệ quản trị cơ sở dữ liệu SQL Server</w:t>
            </w:r>
          </w:p>
        </w:tc>
      </w:tr>
      <w:tr w:rsidR="00822A27" w14:paraId="61C8E807" w14:textId="77777777" w:rsidTr="00822A27">
        <w:trPr>
          <w:jc w:val="left"/>
        </w:trPr>
        <w:tc>
          <w:tcPr>
            <w:tcW w:w="1407" w:type="dxa"/>
          </w:tcPr>
          <w:p w14:paraId="6AA75ED1" w14:textId="5D2B8CD3" w:rsidR="00822A27" w:rsidRPr="00075593" w:rsidRDefault="000A2023" w:rsidP="00075593">
            <w:pPr>
              <w:spacing w:before="100"/>
              <w:ind w:firstLine="0"/>
              <w:rPr>
                <w:szCs w:val="26"/>
              </w:rPr>
            </w:pPr>
            <w:r w:rsidRPr="00075593">
              <w:rPr>
                <w:szCs w:val="26"/>
              </w:rPr>
              <w:t>C#</w:t>
            </w:r>
          </w:p>
        </w:tc>
        <w:tc>
          <w:tcPr>
            <w:tcW w:w="3420" w:type="dxa"/>
          </w:tcPr>
          <w:p w14:paraId="31ED6FBD" w14:textId="224A52F7" w:rsidR="00822A27" w:rsidRPr="00075593" w:rsidRDefault="00C75A06" w:rsidP="00075593">
            <w:pPr>
              <w:spacing w:before="100"/>
              <w:ind w:firstLine="0"/>
              <w:rPr>
                <w:szCs w:val="26"/>
              </w:rPr>
            </w:pPr>
            <w:hyperlink r:id="rId8" w:history="1">
              <w:r w:rsidR="000A2023" w:rsidRPr="00075593">
                <w:rPr>
                  <w:rStyle w:val="Hyperlink"/>
                  <w:caps/>
                  <w:color w:val="auto"/>
                  <w:szCs w:val="26"/>
                  <w:u w:val="none"/>
                  <w:shd w:val="clear" w:color="auto" w:fill="F5F5F5"/>
                </w:rPr>
                <w:t>CSHARP</w:t>
              </w:r>
            </w:hyperlink>
          </w:p>
        </w:tc>
        <w:tc>
          <w:tcPr>
            <w:tcW w:w="4140" w:type="dxa"/>
          </w:tcPr>
          <w:p w14:paraId="7CE46A24" w14:textId="77777777" w:rsidR="000A2023" w:rsidRPr="00075593" w:rsidRDefault="000A2023" w:rsidP="00075593">
            <w:pPr>
              <w:spacing w:before="100"/>
              <w:ind w:firstLine="0"/>
            </w:pPr>
          </w:p>
        </w:tc>
      </w:tr>
      <w:tr w:rsidR="00822A27" w14:paraId="747BDFB2" w14:textId="77777777" w:rsidTr="00822A27">
        <w:trPr>
          <w:jc w:val="left"/>
        </w:trPr>
        <w:tc>
          <w:tcPr>
            <w:tcW w:w="1407" w:type="dxa"/>
          </w:tcPr>
          <w:p w14:paraId="5CFBD25F" w14:textId="59DE95A3" w:rsidR="00822A27" w:rsidRPr="00075593" w:rsidRDefault="000A2023" w:rsidP="00075593">
            <w:pPr>
              <w:spacing w:before="100"/>
              <w:ind w:firstLine="0"/>
            </w:pPr>
            <w:r w:rsidRPr="00075593">
              <w:t>HTML</w:t>
            </w:r>
          </w:p>
        </w:tc>
        <w:tc>
          <w:tcPr>
            <w:tcW w:w="3420" w:type="dxa"/>
          </w:tcPr>
          <w:p w14:paraId="43C26718" w14:textId="02F11DFA" w:rsidR="00822A27" w:rsidRPr="00075593" w:rsidRDefault="000A2023" w:rsidP="00075593">
            <w:pPr>
              <w:spacing w:before="100"/>
              <w:ind w:firstLine="0"/>
            </w:pPr>
            <w:r w:rsidRPr="00075593">
              <w:t>HyperText Markup Language</w:t>
            </w:r>
          </w:p>
        </w:tc>
        <w:tc>
          <w:tcPr>
            <w:tcW w:w="4140" w:type="dxa"/>
          </w:tcPr>
          <w:p w14:paraId="13F9E2BB" w14:textId="77777777" w:rsidR="00822A27" w:rsidRPr="00075593" w:rsidRDefault="00822A27" w:rsidP="00075593">
            <w:pPr>
              <w:spacing w:before="100"/>
              <w:ind w:firstLine="0"/>
            </w:pPr>
          </w:p>
        </w:tc>
      </w:tr>
      <w:tr w:rsidR="000A2023" w14:paraId="2A7E50D8" w14:textId="77777777" w:rsidTr="00822A27">
        <w:trPr>
          <w:jc w:val="left"/>
        </w:trPr>
        <w:tc>
          <w:tcPr>
            <w:tcW w:w="1407" w:type="dxa"/>
          </w:tcPr>
          <w:p w14:paraId="1380D56F" w14:textId="4AF02983" w:rsidR="000A2023" w:rsidRPr="00075593" w:rsidRDefault="000A2023" w:rsidP="00075593">
            <w:pPr>
              <w:spacing w:before="100"/>
              <w:ind w:firstLine="0"/>
            </w:pPr>
            <w:r w:rsidRPr="00075593">
              <w:t>CSS</w:t>
            </w:r>
          </w:p>
        </w:tc>
        <w:tc>
          <w:tcPr>
            <w:tcW w:w="3420" w:type="dxa"/>
          </w:tcPr>
          <w:p w14:paraId="5088C9FB" w14:textId="628FE6E7" w:rsidR="000A2023" w:rsidRPr="00075593" w:rsidRDefault="000A2023" w:rsidP="00075593">
            <w:pPr>
              <w:spacing w:before="100"/>
              <w:ind w:firstLine="0"/>
            </w:pPr>
            <w:r w:rsidRPr="00075593">
              <w:t>Cascading Style Sheets</w:t>
            </w:r>
          </w:p>
        </w:tc>
        <w:tc>
          <w:tcPr>
            <w:tcW w:w="4140" w:type="dxa"/>
          </w:tcPr>
          <w:p w14:paraId="2AB9870A" w14:textId="77777777" w:rsidR="000A2023" w:rsidRPr="00075593" w:rsidRDefault="000A2023" w:rsidP="00075593">
            <w:pPr>
              <w:spacing w:before="100"/>
              <w:ind w:firstLine="0"/>
            </w:pPr>
          </w:p>
        </w:tc>
      </w:tr>
      <w:tr w:rsidR="000A2023" w14:paraId="6E385676" w14:textId="77777777" w:rsidTr="00822A27">
        <w:trPr>
          <w:jc w:val="left"/>
        </w:trPr>
        <w:tc>
          <w:tcPr>
            <w:tcW w:w="1407" w:type="dxa"/>
          </w:tcPr>
          <w:p w14:paraId="64025021" w14:textId="55F7FCD1" w:rsidR="000A2023" w:rsidRPr="00075593" w:rsidRDefault="000A2023" w:rsidP="00075593">
            <w:pPr>
              <w:spacing w:before="100"/>
              <w:ind w:firstLine="0"/>
            </w:pPr>
            <w:r w:rsidRPr="00075593">
              <w:t>HTTP</w:t>
            </w:r>
          </w:p>
        </w:tc>
        <w:tc>
          <w:tcPr>
            <w:tcW w:w="3420" w:type="dxa"/>
          </w:tcPr>
          <w:p w14:paraId="47C8F467" w14:textId="4C6FF140" w:rsidR="000A2023" w:rsidRPr="00075593" w:rsidRDefault="000A2023" w:rsidP="00075593">
            <w:pPr>
              <w:spacing w:before="100"/>
              <w:ind w:firstLine="0"/>
            </w:pPr>
            <w:r w:rsidRPr="00075593">
              <w:t>Hypertext Transfer Protocol</w:t>
            </w:r>
          </w:p>
        </w:tc>
        <w:tc>
          <w:tcPr>
            <w:tcW w:w="4140" w:type="dxa"/>
          </w:tcPr>
          <w:p w14:paraId="0354FB46" w14:textId="77777777" w:rsidR="000A2023" w:rsidRPr="00075593" w:rsidRDefault="000A2023" w:rsidP="00075593">
            <w:pPr>
              <w:spacing w:before="100"/>
              <w:ind w:firstLine="0"/>
            </w:pPr>
          </w:p>
        </w:tc>
      </w:tr>
      <w:tr w:rsidR="000A2023" w14:paraId="03FE3490" w14:textId="77777777" w:rsidTr="00822A27">
        <w:trPr>
          <w:jc w:val="left"/>
        </w:trPr>
        <w:tc>
          <w:tcPr>
            <w:tcW w:w="1407" w:type="dxa"/>
          </w:tcPr>
          <w:p w14:paraId="657E6FF0" w14:textId="6951DB26" w:rsidR="000A2023" w:rsidRPr="00075593" w:rsidRDefault="000A2023" w:rsidP="00075593">
            <w:pPr>
              <w:spacing w:before="100"/>
              <w:ind w:firstLine="0"/>
            </w:pPr>
            <w:r w:rsidRPr="00075593">
              <w:t>URLs</w:t>
            </w:r>
          </w:p>
        </w:tc>
        <w:tc>
          <w:tcPr>
            <w:tcW w:w="3420" w:type="dxa"/>
          </w:tcPr>
          <w:p w14:paraId="3E992753" w14:textId="7DC51B21" w:rsidR="000A2023" w:rsidRPr="00075593" w:rsidRDefault="00B72EDF" w:rsidP="00075593">
            <w:pPr>
              <w:spacing w:before="100"/>
              <w:ind w:firstLine="0"/>
            </w:pPr>
            <w:r w:rsidRPr="00075593">
              <w:t>Uniform Resource Locators</w:t>
            </w:r>
          </w:p>
        </w:tc>
        <w:tc>
          <w:tcPr>
            <w:tcW w:w="4140" w:type="dxa"/>
          </w:tcPr>
          <w:p w14:paraId="14866C87" w14:textId="77777777" w:rsidR="000A2023" w:rsidRPr="00075593" w:rsidRDefault="000A2023" w:rsidP="00075593">
            <w:pPr>
              <w:spacing w:before="100"/>
              <w:ind w:firstLine="0"/>
            </w:pPr>
          </w:p>
        </w:tc>
      </w:tr>
      <w:tr w:rsidR="000A2023" w14:paraId="64E3A2E7" w14:textId="77777777" w:rsidTr="00822A27">
        <w:trPr>
          <w:jc w:val="left"/>
        </w:trPr>
        <w:tc>
          <w:tcPr>
            <w:tcW w:w="1407" w:type="dxa"/>
          </w:tcPr>
          <w:p w14:paraId="294143BA" w14:textId="2204077A" w:rsidR="000A2023" w:rsidRPr="00075593" w:rsidRDefault="00B72EDF" w:rsidP="00075593">
            <w:pPr>
              <w:spacing w:before="100"/>
              <w:ind w:firstLine="0"/>
            </w:pPr>
            <w:r w:rsidRPr="00075593">
              <w:t>WWW</w:t>
            </w:r>
          </w:p>
        </w:tc>
        <w:tc>
          <w:tcPr>
            <w:tcW w:w="3420" w:type="dxa"/>
          </w:tcPr>
          <w:p w14:paraId="47D003AC" w14:textId="0454C6E5" w:rsidR="000A2023" w:rsidRPr="00075593" w:rsidRDefault="00B72EDF" w:rsidP="00075593">
            <w:pPr>
              <w:spacing w:before="100"/>
              <w:ind w:firstLine="0"/>
            </w:pPr>
            <w:r w:rsidRPr="00075593">
              <w:t>World Wide Web</w:t>
            </w:r>
          </w:p>
        </w:tc>
        <w:tc>
          <w:tcPr>
            <w:tcW w:w="4140" w:type="dxa"/>
          </w:tcPr>
          <w:p w14:paraId="1229B3CE" w14:textId="77777777" w:rsidR="000A2023" w:rsidRPr="00075593" w:rsidRDefault="000A2023" w:rsidP="00075593">
            <w:pPr>
              <w:spacing w:before="100"/>
              <w:ind w:firstLine="0"/>
            </w:pPr>
          </w:p>
        </w:tc>
      </w:tr>
      <w:tr w:rsidR="000A2023" w14:paraId="706D0A93" w14:textId="77777777" w:rsidTr="00822A27">
        <w:trPr>
          <w:jc w:val="left"/>
        </w:trPr>
        <w:tc>
          <w:tcPr>
            <w:tcW w:w="1407" w:type="dxa"/>
          </w:tcPr>
          <w:p w14:paraId="20C4919F" w14:textId="29445E9D" w:rsidR="000A2023" w:rsidRPr="00075593" w:rsidRDefault="00B72EDF" w:rsidP="00075593">
            <w:pPr>
              <w:spacing w:before="100"/>
              <w:ind w:firstLine="0"/>
            </w:pPr>
            <w:r w:rsidRPr="00075593">
              <w:t>MTS</w:t>
            </w:r>
          </w:p>
        </w:tc>
        <w:tc>
          <w:tcPr>
            <w:tcW w:w="3420" w:type="dxa"/>
          </w:tcPr>
          <w:p w14:paraId="3013483F" w14:textId="448929D4" w:rsidR="000A2023" w:rsidRPr="00075593" w:rsidRDefault="00B72EDF" w:rsidP="00075593">
            <w:pPr>
              <w:spacing w:before="100"/>
              <w:ind w:firstLine="0"/>
            </w:pPr>
            <w:r w:rsidRPr="00075593">
              <w:t>Microsoft Transaction Server</w:t>
            </w:r>
          </w:p>
        </w:tc>
        <w:tc>
          <w:tcPr>
            <w:tcW w:w="4140" w:type="dxa"/>
          </w:tcPr>
          <w:p w14:paraId="6EC7574D" w14:textId="77777777" w:rsidR="000A2023" w:rsidRPr="00075593" w:rsidRDefault="000A2023" w:rsidP="00075593">
            <w:pPr>
              <w:spacing w:before="100"/>
              <w:ind w:firstLine="0"/>
            </w:pPr>
          </w:p>
        </w:tc>
      </w:tr>
      <w:tr w:rsidR="000A2023" w14:paraId="2D80DE64" w14:textId="77777777" w:rsidTr="00822A27">
        <w:trPr>
          <w:jc w:val="left"/>
        </w:trPr>
        <w:tc>
          <w:tcPr>
            <w:tcW w:w="1407" w:type="dxa"/>
          </w:tcPr>
          <w:p w14:paraId="13676751" w14:textId="2108F49A" w:rsidR="000A2023" w:rsidRPr="00075593" w:rsidRDefault="00B72EDF" w:rsidP="00075593">
            <w:pPr>
              <w:spacing w:before="100"/>
              <w:ind w:firstLine="0"/>
            </w:pPr>
            <w:r w:rsidRPr="00075593">
              <w:t>IIS</w:t>
            </w:r>
          </w:p>
        </w:tc>
        <w:tc>
          <w:tcPr>
            <w:tcW w:w="3420" w:type="dxa"/>
          </w:tcPr>
          <w:p w14:paraId="00F3432E" w14:textId="2FFAF670" w:rsidR="000A2023" w:rsidRPr="00075593" w:rsidRDefault="00B72EDF" w:rsidP="00075593">
            <w:pPr>
              <w:spacing w:before="100"/>
              <w:ind w:firstLine="0"/>
            </w:pPr>
            <w:r w:rsidRPr="00075593">
              <w:t>Inter</w:t>
            </w:r>
            <w:r w:rsidR="001D345B" w:rsidRPr="00075593">
              <w:t>NET</w:t>
            </w:r>
            <w:r w:rsidRPr="00075593">
              <w:t xml:space="preserve"> Information Server</w:t>
            </w:r>
          </w:p>
        </w:tc>
        <w:tc>
          <w:tcPr>
            <w:tcW w:w="4140" w:type="dxa"/>
          </w:tcPr>
          <w:p w14:paraId="0F64EA65" w14:textId="77777777" w:rsidR="000A2023" w:rsidRPr="00075593" w:rsidRDefault="000A2023" w:rsidP="00075593">
            <w:pPr>
              <w:spacing w:before="100"/>
              <w:ind w:firstLine="0"/>
            </w:pPr>
          </w:p>
        </w:tc>
      </w:tr>
      <w:tr w:rsidR="000A2023" w14:paraId="7284C125" w14:textId="77777777" w:rsidTr="00822A27">
        <w:trPr>
          <w:jc w:val="left"/>
        </w:trPr>
        <w:tc>
          <w:tcPr>
            <w:tcW w:w="1407" w:type="dxa"/>
          </w:tcPr>
          <w:p w14:paraId="000402E5" w14:textId="7CE5238A" w:rsidR="000A2023" w:rsidRPr="00075593" w:rsidRDefault="00B72EDF" w:rsidP="00075593">
            <w:pPr>
              <w:spacing w:before="100"/>
              <w:ind w:firstLine="0"/>
            </w:pPr>
            <w:r w:rsidRPr="00075593">
              <w:t>CLR</w:t>
            </w:r>
          </w:p>
        </w:tc>
        <w:tc>
          <w:tcPr>
            <w:tcW w:w="3420" w:type="dxa"/>
          </w:tcPr>
          <w:p w14:paraId="34EFC1F7" w14:textId="5464ECFD" w:rsidR="000A2023" w:rsidRPr="00075593" w:rsidRDefault="00B72EDF" w:rsidP="00075593">
            <w:pPr>
              <w:spacing w:before="100"/>
              <w:ind w:firstLine="0"/>
            </w:pPr>
            <w:r w:rsidRPr="00075593">
              <w:t>Common Language Runtime</w:t>
            </w:r>
          </w:p>
        </w:tc>
        <w:tc>
          <w:tcPr>
            <w:tcW w:w="4140" w:type="dxa"/>
          </w:tcPr>
          <w:p w14:paraId="6CF0F21A" w14:textId="77777777" w:rsidR="000A2023" w:rsidRPr="00075593" w:rsidRDefault="000A2023" w:rsidP="00075593">
            <w:pPr>
              <w:spacing w:before="100"/>
              <w:ind w:firstLine="0"/>
            </w:pPr>
          </w:p>
        </w:tc>
      </w:tr>
      <w:tr w:rsidR="000A2023" w14:paraId="00E5539C" w14:textId="77777777" w:rsidTr="00822A27">
        <w:trPr>
          <w:jc w:val="left"/>
        </w:trPr>
        <w:tc>
          <w:tcPr>
            <w:tcW w:w="1407" w:type="dxa"/>
          </w:tcPr>
          <w:p w14:paraId="5C370162" w14:textId="1163F419" w:rsidR="000A2023" w:rsidRPr="00075593" w:rsidRDefault="00B72EDF" w:rsidP="00075593">
            <w:pPr>
              <w:spacing w:before="100"/>
              <w:ind w:firstLine="0"/>
            </w:pPr>
            <w:r w:rsidRPr="00075593">
              <w:rPr>
                <w:szCs w:val="26"/>
              </w:rPr>
              <w:t>MFC</w:t>
            </w:r>
          </w:p>
        </w:tc>
        <w:tc>
          <w:tcPr>
            <w:tcW w:w="3420" w:type="dxa"/>
          </w:tcPr>
          <w:p w14:paraId="453CF4D4" w14:textId="584EF588" w:rsidR="000A2023" w:rsidRPr="00075593" w:rsidRDefault="00B72EDF" w:rsidP="00075593">
            <w:pPr>
              <w:spacing w:before="100"/>
              <w:ind w:firstLine="0"/>
            </w:pPr>
            <w:r w:rsidRPr="00075593">
              <w:t>Microsoft Foundation Class</w:t>
            </w:r>
          </w:p>
        </w:tc>
        <w:tc>
          <w:tcPr>
            <w:tcW w:w="4140" w:type="dxa"/>
          </w:tcPr>
          <w:p w14:paraId="4E8935E4" w14:textId="77777777" w:rsidR="000A2023" w:rsidRPr="00075593" w:rsidRDefault="000A2023" w:rsidP="00075593">
            <w:pPr>
              <w:spacing w:before="100"/>
              <w:ind w:firstLine="0"/>
            </w:pPr>
          </w:p>
        </w:tc>
      </w:tr>
      <w:tr w:rsidR="000A2023" w14:paraId="01D6DEFE" w14:textId="77777777" w:rsidTr="00822A27">
        <w:trPr>
          <w:jc w:val="left"/>
        </w:trPr>
        <w:tc>
          <w:tcPr>
            <w:tcW w:w="1407" w:type="dxa"/>
          </w:tcPr>
          <w:p w14:paraId="27949486" w14:textId="500CC2A9" w:rsidR="000A2023" w:rsidRPr="00075593" w:rsidRDefault="00B72EDF" w:rsidP="00075593">
            <w:pPr>
              <w:spacing w:before="100"/>
              <w:ind w:firstLine="0"/>
            </w:pPr>
            <w:r w:rsidRPr="00075593">
              <w:t>JFC</w:t>
            </w:r>
          </w:p>
        </w:tc>
        <w:tc>
          <w:tcPr>
            <w:tcW w:w="3420" w:type="dxa"/>
          </w:tcPr>
          <w:p w14:paraId="0A12B36C" w14:textId="2B778D93" w:rsidR="000A2023" w:rsidRPr="00075593" w:rsidRDefault="00B72EDF" w:rsidP="00075593">
            <w:pPr>
              <w:spacing w:before="100"/>
              <w:ind w:firstLine="0"/>
            </w:pPr>
            <w:r w:rsidRPr="00075593">
              <w:t>Java Foundation Class</w:t>
            </w:r>
          </w:p>
        </w:tc>
        <w:tc>
          <w:tcPr>
            <w:tcW w:w="4140" w:type="dxa"/>
          </w:tcPr>
          <w:p w14:paraId="0A79E871" w14:textId="77777777" w:rsidR="000A2023" w:rsidRPr="00075593" w:rsidRDefault="000A2023" w:rsidP="00075593">
            <w:pPr>
              <w:spacing w:before="100"/>
              <w:ind w:firstLine="0"/>
            </w:pPr>
          </w:p>
        </w:tc>
      </w:tr>
      <w:tr w:rsidR="000A2023" w14:paraId="5CC1E720" w14:textId="77777777" w:rsidTr="00822A27">
        <w:trPr>
          <w:jc w:val="left"/>
        </w:trPr>
        <w:tc>
          <w:tcPr>
            <w:tcW w:w="1407" w:type="dxa"/>
          </w:tcPr>
          <w:p w14:paraId="333F583E" w14:textId="1E0F236D" w:rsidR="000A2023" w:rsidRPr="00075593" w:rsidRDefault="00B72EDF" w:rsidP="00075593">
            <w:pPr>
              <w:spacing w:before="100"/>
              <w:ind w:firstLine="0"/>
            </w:pPr>
            <w:r w:rsidRPr="00075593">
              <w:rPr>
                <w:szCs w:val="26"/>
              </w:rPr>
              <w:t>XML</w:t>
            </w:r>
          </w:p>
        </w:tc>
        <w:tc>
          <w:tcPr>
            <w:tcW w:w="3420" w:type="dxa"/>
          </w:tcPr>
          <w:p w14:paraId="20291818" w14:textId="00F6EBCB" w:rsidR="000A2023" w:rsidRPr="00075593" w:rsidRDefault="00B72EDF" w:rsidP="00075593">
            <w:pPr>
              <w:spacing w:before="100"/>
              <w:ind w:firstLine="0"/>
            </w:pPr>
            <w:r w:rsidRPr="00075593">
              <w:t>EXtensible Markup Language</w:t>
            </w:r>
          </w:p>
        </w:tc>
        <w:tc>
          <w:tcPr>
            <w:tcW w:w="4140" w:type="dxa"/>
          </w:tcPr>
          <w:p w14:paraId="638E14D4" w14:textId="77777777" w:rsidR="000A2023" w:rsidRPr="00075593" w:rsidRDefault="000A2023" w:rsidP="00075593">
            <w:pPr>
              <w:spacing w:before="100"/>
              <w:ind w:firstLine="0"/>
            </w:pPr>
          </w:p>
        </w:tc>
      </w:tr>
      <w:tr w:rsidR="00B72EDF" w14:paraId="4E22F2D7" w14:textId="77777777" w:rsidTr="00822A27">
        <w:trPr>
          <w:jc w:val="left"/>
        </w:trPr>
        <w:tc>
          <w:tcPr>
            <w:tcW w:w="1407" w:type="dxa"/>
          </w:tcPr>
          <w:p w14:paraId="51EC1A71" w14:textId="669FB8F2" w:rsidR="00B72EDF" w:rsidRPr="00075593" w:rsidRDefault="00B72EDF" w:rsidP="00075593">
            <w:pPr>
              <w:spacing w:before="100"/>
              <w:ind w:firstLine="0"/>
              <w:rPr>
                <w:szCs w:val="26"/>
              </w:rPr>
            </w:pPr>
            <w:r w:rsidRPr="00075593">
              <w:rPr>
                <w:szCs w:val="26"/>
              </w:rPr>
              <w:t>ADO</w:t>
            </w:r>
          </w:p>
        </w:tc>
        <w:tc>
          <w:tcPr>
            <w:tcW w:w="3420" w:type="dxa"/>
          </w:tcPr>
          <w:p w14:paraId="69BF38DD" w14:textId="2EADC55F" w:rsidR="00B72EDF" w:rsidRPr="00075593" w:rsidRDefault="00B72EDF" w:rsidP="00075593">
            <w:pPr>
              <w:spacing w:before="100"/>
              <w:ind w:firstLine="0"/>
            </w:pPr>
            <w:r w:rsidRPr="00075593">
              <w:t>ActiveX Data Object</w:t>
            </w:r>
          </w:p>
        </w:tc>
        <w:tc>
          <w:tcPr>
            <w:tcW w:w="4140" w:type="dxa"/>
          </w:tcPr>
          <w:p w14:paraId="67F571FD" w14:textId="77777777" w:rsidR="00B72EDF" w:rsidRPr="00075593" w:rsidRDefault="00B72EDF" w:rsidP="00075593">
            <w:pPr>
              <w:spacing w:before="100"/>
              <w:ind w:firstLine="0"/>
            </w:pPr>
          </w:p>
        </w:tc>
      </w:tr>
      <w:tr w:rsidR="00B72EDF" w14:paraId="7DE1E617" w14:textId="77777777" w:rsidTr="00822A27">
        <w:trPr>
          <w:jc w:val="left"/>
        </w:trPr>
        <w:tc>
          <w:tcPr>
            <w:tcW w:w="1407" w:type="dxa"/>
          </w:tcPr>
          <w:p w14:paraId="5C6C06C4" w14:textId="33BD8F13" w:rsidR="00B72EDF" w:rsidRPr="00075593" w:rsidRDefault="00B72EDF" w:rsidP="00075593">
            <w:pPr>
              <w:spacing w:before="100"/>
              <w:ind w:firstLine="0"/>
              <w:rPr>
                <w:szCs w:val="26"/>
              </w:rPr>
            </w:pPr>
            <w:r w:rsidRPr="00075593">
              <w:rPr>
                <w:szCs w:val="26"/>
              </w:rPr>
              <w:t>FSO</w:t>
            </w:r>
          </w:p>
        </w:tc>
        <w:tc>
          <w:tcPr>
            <w:tcW w:w="3420" w:type="dxa"/>
          </w:tcPr>
          <w:p w14:paraId="374C719C" w14:textId="3D2BD937" w:rsidR="00B72EDF" w:rsidRPr="00075593" w:rsidRDefault="00B72EDF" w:rsidP="00075593">
            <w:pPr>
              <w:spacing w:before="100"/>
              <w:ind w:firstLine="0"/>
            </w:pPr>
            <w:r w:rsidRPr="00075593">
              <w:t>File System Object</w:t>
            </w:r>
          </w:p>
        </w:tc>
        <w:tc>
          <w:tcPr>
            <w:tcW w:w="4140" w:type="dxa"/>
          </w:tcPr>
          <w:p w14:paraId="0AAF3070" w14:textId="77777777" w:rsidR="00B72EDF" w:rsidRPr="00075593" w:rsidRDefault="00B72EDF" w:rsidP="00075593">
            <w:pPr>
              <w:spacing w:before="100"/>
              <w:ind w:firstLine="0"/>
            </w:pPr>
          </w:p>
        </w:tc>
      </w:tr>
      <w:tr w:rsidR="00B72EDF" w14:paraId="2E86B4FC" w14:textId="77777777" w:rsidTr="00822A27">
        <w:trPr>
          <w:jc w:val="left"/>
        </w:trPr>
        <w:tc>
          <w:tcPr>
            <w:tcW w:w="1407" w:type="dxa"/>
          </w:tcPr>
          <w:p w14:paraId="613BD1BF" w14:textId="520D986E" w:rsidR="00B72EDF" w:rsidRPr="00075593" w:rsidRDefault="00D13F67" w:rsidP="00075593">
            <w:pPr>
              <w:spacing w:before="100"/>
              <w:ind w:firstLine="0"/>
              <w:rPr>
                <w:szCs w:val="26"/>
              </w:rPr>
            </w:pPr>
            <w:r w:rsidRPr="00075593">
              <w:rPr>
                <w:szCs w:val="26"/>
              </w:rPr>
              <w:t>ASP</w:t>
            </w:r>
          </w:p>
        </w:tc>
        <w:tc>
          <w:tcPr>
            <w:tcW w:w="3420" w:type="dxa"/>
          </w:tcPr>
          <w:p w14:paraId="4EEA74E9" w14:textId="67988459" w:rsidR="00B72EDF" w:rsidRPr="00075593" w:rsidRDefault="00D13F67" w:rsidP="00075593">
            <w:pPr>
              <w:spacing w:before="100"/>
              <w:ind w:firstLine="0"/>
            </w:pPr>
            <w:r w:rsidRPr="00075593">
              <w:t>Active Server Pages</w:t>
            </w:r>
          </w:p>
        </w:tc>
        <w:tc>
          <w:tcPr>
            <w:tcW w:w="4140" w:type="dxa"/>
          </w:tcPr>
          <w:p w14:paraId="1393F766" w14:textId="77777777" w:rsidR="00B72EDF" w:rsidRPr="00075593" w:rsidRDefault="00B72EDF" w:rsidP="00075593">
            <w:pPr>
              <w:spacing w:before="100"/>
              <w:ind w:firstLine="0"/>
            </w:pPr>
          </w:p>
        </w:tc>
      </w:tr>
      <w:tr w:rsidR="00D13F67" w14:paraId="5D3D38AE" w14:textId="77777777" w:rsidTr="00822A27">
        <w:trPr>
          <w:jc w:val="left"/>
        </w:trPr>
        <w:tc>
          <w:tcPr>
            <w:tcW w:w="1407" w:type="dxa"/>
          </w:tcPr>
          <w:p w14:paraId="484AA275" w14:textId="518D97DD" w:rsidR="00D13F67" w:rsidRPr="00075593" w:rsidRDefault="00D13F67" w:rsidP="00075593">
            <w:pPr>
              <w:spacing w:before="100"/>
              <w:ind w:firstLine="0"/>
              <w:rPr>
                <w:szCs w:val="26"/>
              </w:rPr>
            </w:pPr>
            <w:r w:rsidRPr="00075593">
              <w:rPr>
                <w:szCs w:val="26"/>
              </w:rPr>
              <w:t>DLL</w:t>
            </w:r>
          </w:p>
        </w:tc>
        <w:tc>
          <w:tcPr>
            <w:tcW w:w="3420" w:type="dxa"/>
          </w:tcPr>
          <w:p w14:paraId="7247366C" w14:textId="6A4923F6" w:rsidR="00D13F67" w:rsidRPr="00075593" w:rsidRDefault="00D13F67" w:rsidP="00075593">
            <w:pPr>
              <w:spacing w:before="100"/>
              <w:ind w:firstLine="0"/>
            </w:pPr>
            <w:r w:rsidRPr="00075593">
              <w:t>Dynamic Link Library</w:t>
            </w:r>
          </w:p>
        </w:tc>
        <w:tc>
          <w:tcPr>
            <w:tcW w:w="4140" w:type="dxa"/>
          </w:tcPr>
          <w:p w14:paraId="30FFB7DC" w14:textId="77777777" w:rsidR="00D13F67" w:rsidRPr="00075593" w:rsidRDefault="00D13F67" w:rsidP="00075593">
            <w:pPr>
              <w:spacing w:before="100"/>
              <w:ind w:firstLine="0"/>
            </w:pPr>
          </w:p>
        </w:tc>
      </w:tr>
      <w:tr w:rsidR="00D13F67" w14:paraId="7ACE3812" w14:textId="77777777" w:rsidTr="00822A27">
        <w:trPr>
          <w:jc w:val="left"/>
        </w:trPr>
        <w:tc>
          <w:tcPr>
            <w:tcW w:w="1407" w:type="dxa"/>
          </w:tcPr>
          <w:p w14:paraId="11F130BD" w14:textId="77777777" w:rsidR="00D13F67" w:rsidRPr="00075593" w:rsidRDefault="00D13F67" w:rsidP="00075593">
            <w:pPr>
              <w:spacing w:before="100"/>
              <w:ind w:firstLine="0"/>
              <w:rPr>
                <w:szCs w:val="26"/>
              </w:rPr>
            </w:pPr>
          </w:p>
        </w:tc>
        <w:tc>
          <w:tcPr>
            <w:tcW w:w="3420" w:type="dxa"/>
          </w:tcPr>
          <w:p w14:paraId="6CE784D2" w14:textId="77777777" w:rsidR="00D13F67" w:rsidRPr="00075593" w:rsidRDefault="00D13F67" w:rsidP="00075593">
            <w:pPr>
              <w:spacing w:before="100"/>
              <w:ind w:firstLine="0"/>
            </w:pPr>
          </w:p>
        </w:tc>
        <w:tc>
          <w:tcPr>
            <w:tcW w:w="4140" w:type="dxa"/>
          </w:tcPr>
          <w:p w14:paraId="08DF550B" w14:textId="77777777" w:rsidR="00D13F67" w:rsidRPr="00075593" w:rsidRDefault="00D13F67" w:rsidP="00075593">
            <w:pPr>
              <w:spacing w:before="100"/>
              <w:ind w:firstLine="0"/>
            </w:pPr>
          </w:p>
        </w:tc>
      </w:tr>
      <w:tr w:rsidR="00D13F67" w14:paraId="0CE814A5" w14:textId="77777777" w:rsidTr="00822A27">
        <w:trPr>
          <w:jc w:val="left"/>
        </w:trPr>
        <w:tc>
          <w:tcPr>
            <w:tcW w:w="1407" w:type="dxa"/>
          </w:tcPr>
          <w:p w14:paraId="7A1EF75D" w14:textId="77777777" w:rsidR="00D13F67" w:rsidRPr="00075593" w:rsidRDefault="00D13F67" w:rsidP="00075593">
            <w:pPr>
              <w:spacing w:before="100"/>
              <w:ind w:firstLine="0"/>
              <w:rPr>
                <w:szCs w:val="26"/>
              </w:rPr>
            </w:pPr>
          </w:p>
        </w:tc>
        <w:tc>
          <w:tcPr>
            <w:tcW w:w="3420" w:type="dxa"/>
          </w:tcPr>
          <w:p w14:paraId="1104AC31" w14:textId="77777777" w:rsidR="00D13F67" w:rsidRPr="00075593" w:rsidRDefault="00D13F67" w:rsidP="00075593">
            <w:pPr>
              <w:spacing w:before="100"/>
              <w:ind w:firstLine="0"/>
            </w:pPr>
          </w:p>
        </w:tc>
        <w:tc>
          <w:tcPr>
            <w:tcW w:w="4140" w:type="dxa"/>
          </w:tcPr>
          <w:p w14:paraId="7B4E7B96" w14:textId="77777777" w:rsidR="00D13F67" w:rsidRPr="00075593" w:rsidRDefault="00D13F67" w:rsidP="00075593">
            <w:pPr>
              <w:spacing w:before="100"/>
              <w:ind w:firstLine="0"/>
            </w:pPr>
          </w:p>
        </w:tc>
      </w:tr>
      <w:tr w:rsidR="00D13F67" w14:paraId="250F311B" w14:textId="77777777" w:rsidTr="00822A27">
        <w:trPr>
          <w:jc w:val="left"/>
        </w:trPr>
        <w:tc>
          <w:tcPr>
            <w:tcW w:w="1407" w:type="dxa"/>
          </w:tcPr>
          <w:p w14:paraId="50922AC6" w14:textId="77777777" w:rsidR="00D13F67" w:rsidRPr="00075593" w:rsidRDefault="00D13F67" w:rsidP="00075593">
            <w:pPr>
              <w:spacing w:before="100"/>
              <w:ind w:firstLine="0"/>
              <w:rPr>
                <w:szCs w:val="26"/>
              </w:rPr>
            </w:pPr>
          </w:p>
        </w:tc>
        <w:tc>
          <w:tcPr>
            <w:tcW w:w="3420" w:type="dxa"/>
          </w:tcPr>
          <w:p w14:paraId="127FD5C9" w14:textId="77777777" w:rsidR="00D13F67" w:rsidRPr="00075593" w:rsidRDefault="00D13F67" w:rsidP="00075593">
            <w:pPr>
              <w:spacing w:before="100"/>
              <w:ind w:firstLine="0"/>
            </w:pPr>
          </w:p>
        </w:tc>
        <w:tc>
          <w:tcPr>
            <w:tcW w:w="4140" w:type="dxa"/>
          </w:tcPr>
          <w:p w14:paraId="4D392A0E" w14:textId="77777777" w:rsidR="00D13F67" w:rsidRPr="00075593" w:rsidRDefault="00D13F67" w:rsidP="00075593">
            <w:pPr>
              <w:spacing w:before="100"/>
              <w:ind w:firstLine="0"/>
            </w:pPr>
          </w:p>
        </w:tc>
      </w:tr>
    </w:tbl>
    <w:p w14:paraId="3FFB84FC" w14:textId="77777777" w:rsidR="002D0656" w:rsidRPr="002D0656" w:rsidRDefault="002D0656" w:rsidP="00822A27">
      <w:pPr>
        <w:ind w:firstLine="0"/>
      </w:pPr>
    </w:p>
    <w:p w14:paraId="7BD84A46" w14:textId="636DE9CA" w:rsidR="00822A27" w:rsidRDefault="00822A27">
      <w:pPr>
        <w:spacing w:before="0" w:line="240" w:lineRule="auto"/>
        <w:ind w:firstLine="0"/>
        <w:jc w:val="left"/>
      </w:pPr>
      <w:r>
        <w:br w:type="page"/>
      </w:r>
    </w:p>
    <w:p w14:paraId="0AAEDCF4" w14:textId="77777777" w:rsidR="008B7D7A" w:rsidRDefault="008B7D7A" w:rsidP="00822A27">
      <w:pPr>
        <w:ind w:right="162"/>
        <w:sectPr w:rsidR="008B7D7A" w:rsidSect="00E049D9">
          <w:headerReference w:type="default" r:id="rId9"/>
          <w:footerReference w:type="even" r:id="rId10"/>
          <w:footerReference w:type="default" r:id="rId11"/>
          <w:pgSz w:w="11907" w:h="16840" w:code="9"/>
          <w:pgMar w:top="1701" w:right="1134" w:bottom="1701" w:left="1985" w:header="709" w:footer="709" w:gutter="0"/>
          <w:pgNumType w:fmt="upperRoman"/>
          <w:cols w:space="708"/>
          <w:docGrid w:linePitch="360"/>
        </w:sectPr>
      </w:pPr>
    </w:p>
    <w:p w14:paraId="1E47F495" w14:textId="02C28796" w:rsidR="00E800F6" w:rsidRDefault="0077247B" w:rsidP="00394E42">
      <w:pPr>
        <w:pStyle w:val="Heading1"/>
        <w:numPr>
          <w:ilvl w:val="0"/>
          <w:numId w:val="0"/>
        </w:numPr>
      </w:pPr>
      <w:bookmarkStart w:id="10" w:name="_Toc422866056"/>
      <w:r w:rsidRPr="00597ACF">
        <w:t>MỞ</w:t>
      </w:r>
      <w:r>
        <w:t xml:space="preserve"> ĐẦU</w:t>
      </w:r>
      <w:bookmarkEnd w:id="1"/>
      <w:bookmarkEnd w:id="8"/>
      <w:bookmarkEnd w:id="10"/>
    </w:p>
    <w:p w14:paraId="6781F04B" w14:textId="77777777" w:rsidR="00312095" w:rsidRDefault="00155C35" w:rsidP="00E42BE2">
      <w:pPr>
        <w:pStyle w:val="NumberingStyle"/>
      </w:pPr>
      <w:r w:rsidRPr="00155C35">
        <w:t>Tình hình về bất động sản hiện nay</w:t>
      </w:r>
    </w:p>
    <w:p w14:paraId="1552AFFE" w14:textId="77777777" w:rsidR="003A7FAB" w:rsidRPr="003A7FAB" w:rsidRDefault="00312095" w:rsidP="0012069D">
      <w:pPr>
        <w:pStyle w:val="Heading2"/>
        <w:rPr>
          <w:b w:val="0"/>
        </w:rPr>
      </w:pPr>
      <w:bookmarkStart w:id="11" w:name="_Toc422866057"/>
      <w:r>
        <w:t xml:space="preserve">Bất </w:t>
      </w:r>
      <w:r w:rsidRPr="00312095">
        <w:t>động sản cuối năm 2014</w:t>
      </w:r>
      <w:bookmarkEnd w:id="11"/>
    </w:p>
    <w:p w14:paraId="7C6C2892" w14:textId="51749374" w:rsidR="00312095" w:rsidRPr="0012069D" w:rsidRDefault="0012069D" w:rsidP="003A7FAB">
      <w:pPr>
        <w:pStyle w:val="Heading2"/>
        <w:numPr>
          <w:ilvl w:val="0"/>
          <w:numId w:val="0"/>
        </w:numPr>
        <w:ind w:left="576"/>
        <w:rPr>
          <w:b w:val="0"/>
        </w:rPr>
      </w:pPr>
      <w:bookmarkStart w:id="12" w:name="_Toc422866058"/>
      <w:r>
        <w:rPr>
          <w:b w:val="0"/>
        </w:rPr>
        <w:t>(</w:t>
      </w:r>
      <w:sdt>
        <w:sdtPr>
          <w:rPr>
            <w:b w:val="0"/>
          </w:rPr>
          <w:id w:val="839122273"/>
          <w:citation/>
        </w:sdtPr>
        <w:sdtContent>
          <w:r w:rsidRPr="0012069D">
            <w:rPr>
              <w:b w:val="0"/>
            </w:rPr>
            <w:fldChar w:fldCharType="begin"/>
          </w:r>
          <w:r w:rsidR="00D92914">
            <w:rPr>
              <w:b w:val="0"/>
            </w:rPr>
            <w:instrText xml:space="preserve">CITATION 152 \p "1.1 B&amp;#7845;t &amp;#273;&amp;#7897;ng s&amp;#7843;n cu&amp;#7889;i n&amp;#259;m 2014" \t  \l 1033 </w:instrText>
          </w:r>
          <w:r w:rsidRPr="0012069D">
            <w:rPr>
              <w:b w:val="0"/>
            </w:rPr>
            <w:fldChar w:fldCharType="separate"/>
          </w:r>
          <w:r w:rsidR="00D92914">
            <w:rPr>
              <w:b w:val="0"/>
              <w:noProof/>
            </w:rPr>
            <w:t xml:space="preserve"> </w:t>
          </w:r>
          <w:r w:rsidR="00D92914">
            <w:rPr>
              <w:noProof/>
            </w:rPr>
            <w:t>[1, p. 1.1 Bất động sản cuối năm 2014]</w:t>
          </w:r>
          <w:r w:rsidRPr="0012069D">
            <w:rPr>
              <w:b w:val="0"/>
            </w:rPr>
            <w:fldChar w:fldCharType="end"/>
          </w:r>
        </w:sdtContent>
      </w:sdt>
      <w:r w:rsidRPr="0012069D">
        <w:rPr>
          <w:b w:val="0"/>
        </w:rPr>
        <w:t xml:space="preserve"> )</w:t>
      </w:r>
      <w:bookmarkEnd w:id="12"/>
    </w:p>
    <w:p w14:paraId="5FB3921C" w14:textId="77777777" w:rsidR="00312095" w:rsidRDefault="00312095" w:rsidP="00312095">
      <w:r>
        <w:t>Được dự báo có sự sàng lọc mạnh giữa các dự án, chủ đầu tư phải có thực lục về tài chính, nhiều dự án mới ra có tiến độ xây dựng tốt hơn sẽ chinh phục niềm tin của khách hàng, các dự án từ những năm 2010 đến nay vẫn còn trễ tiến độ xây dựng và chậm bàn giao được dự báo sẽ gặp nhiều khó khăn hơn, do các dự án mới có diện tích nhỏ hơn phù hợp với tâm lý và nhu cầu của khách hàng, chủ đầu tư có tiềm lực tài chính mạnh và uy tín nên sẽ cuốn hút khách hàng mua nhanh. Hơn nữa nhiều quỹ đầu tư và công ty tài chính đã và đang săn lùng những dự án thiếu vốn, chậm tiến độ để mua lại hoặc cùng đầu tư song song, lý giải về hình thức này, các quỹ đầu tư họ quan trọng các dự án có thủ tục pháp lý hoàn thiện, tránh mất thời gian xin thủ tục hành chính, họ tập trung vào PR và xây dựng dự án là bán dự án rất nhanh, thu hồi vốn cũng nhanh, tính thanh khoản cao, lợi nhuận được đảm bảo hạn chế rủi ro gặp phải.</w:t>
      </w:r>
    </w:p>
    <w:p w14:paraId="06F91989" w14:textId="77777777" w:rsidR="00312095" w:rsidRDefault="00312095" w:rsidP="00312095">
      <w:r>
        <w:t>Tình hình 3 tháng cuối năm – là 3 tháng kiếm tiền của các doanh nghiệp, chính vì vậy các chủ đầu tư đều công bố chào bán các dự án mới nhằm đáp ứng nhu cầu của khách hàng, điển hình như Novaland công bố thếm 15 dự án mới ở các quận; Himlam cũng chuẩn bị tung chào bán dự án đình đám là căn hộ Himlam Chợ Lớn, Keppel Land chào bán Riviera Point, Capital Land chào bán Vista Verde, công ty Bình Thiên An thuộc tập đoàn Kusto Group chuẩn bị chào bán Metropolis…đặc biệt chủ đầu tư VinGroup chuẩn bị chào bán dự án Vinhomes Central Park vào tháng 10 năm 2014. Phân khúc cao cấp tại Tp.Hồ Chí Minh có nguồn cung tăng thêm khoảng 30.000 căn hộ trong dịp cuối năm 2014, chính vì vậy có sự canh tranh rất quyết liệt trong phân khúc này.</w:t>
      </w:r>
    </w:p>
    <w:p w14:paraId="1D555CB0" w14:textId="77777777" w:rsidR="00312095" w:rsidRDefault="00312095" w:rsidP="00312095">
      <w:r>
        <w:t>Còn phân khúc nhà ở xã hội hiện tại còn nhiều bất cập, chưa đi vào thực tế đời sống, số lượng căn hộ còn quá ít so với nhu cầu của quý khách hàng( dự kiến Sài Gòn có khoảng 1 triệu người cần nhà ở thu nhập thấp và nhà ở xã hội), sự khó khăn của phân khúc này ở thủ tục hành chính. Một số chủ đầu tư nhanh nhạy hơn trong tình hình họ xây dựng nhà ở thương mại nhưng bán với giá nhà ở xã hội, thu hồi vốn nhanh, bán cũng cực nhanh, còn các thủ tục vay thì có các ngân hàng đến tận nơi làm thủ tục cho quý khách hàng, thị trường rất cần những chủ đầu tư như vậy, giúp người thu nhập thấp mua được nhà mà không phải chờ đợi.</w:t>
      </w:r>
    </w:p>
    <w:p w14:paraId="307CDBD4" w14:textId="6ED17D17" w:rsidR="00312095" w:rsidRDefault="00312095" w:rsidP="00312095">
      <w:r>
        <w:t>Phân khúc trung bình thì có nhiều dự án đang trong quá trình hoàn thiện, đều bán được ít nhất khoảng 80% số bất động sản, phân khúc này bán được trong thời gian qua là do họ hạ giá bán cùng phương thức thanh toán linh hoạt nên vượt quan được giai đoạn khó khăn về tài chính. Hơn nữa tình hình tài chính có nhiều ưu đãi hơn về nguồn vốn, lãi suất tiết kiệm giảm mạnh về mức 5 đến 6% tạo cơ hội cho các nhà đầu tư nhảy vào phân khúc này cỉa thị trường bất động sản.</w:t>
      </w:r>
    </w:p>
    <w:p w14:paraId="75B8BB30" w14:textId="54B2A93E" w:rsidR="00312095" w:rsidRDefault="00312095" w:rsidP="00E42BE2">
      <w:pPr>
        <w:pStyle w:val="Heading2"/>
      </w:pPr>
      <w:bookmarkStart w:id="13" w:name="_Toc422866059"/>
      <w:r w:rsidRPr="00312095">
        <w:t>Viễn cảnh thị trường bất động sản 2015</w:t>
      </w:r>
      <w:r w:rsidR="00F80D52">
        <w:t xml:space="preserve"> </w:t>
      </w:r>
      <w:sdt>
        <w:sdtPr>
          <w:id w:val="152955466"/>
          <w:citation/>
        </w:sdtPr>
        <w:sdtContent>
          <w:r w:rsidR="00F80D52">
            <w:fldChar w:fldCharType="begin"/>
          </w:r>
          <w:r w:rsidR="00F80D52">
            <w:instrText xml:space="preserve"> CITATION Viễ2 \l 1033 </w:instrText>
          </w:r>
          <w:r w:rsidR="00F80D52">
            <w:fldChar w:fldCharType="separate"/>
          </w:r>
          <w:r w:rsidR="00F80D52">
            <w:rPr>
              <w:noProof/>
            </w:rPr>
            <w:t>[2]</w:t>
          </w:r>
          <w:r w:rsidR="00F80D52">
            <w:fldChar w:fldCharType="end"/>
          </w:r>
        </w:sdtContent>
      </w:sdt>
      <w:bookmarkEnd w:id="13"/>
    </w:p>
    <w:p w14:paraId="282656B9" w14:textId="77777777" w:rsidR="00312095" w:rsidRDefault="00312095" w:rsidP="00312095">
      <w:r>
        <w:t>Với tình hình kinh tế vĩ mô có nhiều điểm sáng như nguồn cung tài chính, lãi suất cùng với lượng kiều hối của năm 2014 vào khoảng 15 tỷ USD, tín hiệu mừng nữa là 30 tập đoàn tài chính của nước ngoài như ngân hàng BNP Paribas INVESTMENT Partners (Pháp), Nomura Asset Management và Nikko Asset Management Asia Ltd (đều của Nhật Bản), JP Morgan Asset Management và Oracle Management (Mỹ)… đang quan tâm và tham gia đầu tư tại Việt Nam. Tình hình thị trường vàng có nhiều thông tin bị ảnh hưởng như việc nhà nước quản lý chặt chẽ các sàn vàng ảo, nên nhà đầu tư nhảy sang lĩnh vực đầu tư bất động sản lại là kênh an toàn mà sinh lợi cao. Thị trường chứng khoán cũng ấm dần trở lại, nhất là các cổ phiếu của các tập đoàn bất động sản, tạo nên nguồn cung tài chính dồi dào để triển khai nhiều dự án tiếp theo.</w:t>
      </w:r>
    </w:p>
    <w:p w14:paraId="57791313" w14:textId="61D9D278" w:rsidR="00312095" w:rsidRDefault="00312095" w:rsidP="00312095">
      <w:r>
        <w:t>Với các thông tin kinh tế trên thì năm 2015 được coi là năm đầu tiên đánh dấu sự khởi sắc trở lại của bất động sản sau 6 năm ảm đạm, phân khúc căn hộ vẫn là Hot nhất; sau đó đến đất nền ở vị trí đẹp , giá tốt; nhà phố được dự báo tăng khoảng 10%, giao dịch nhiều ở mức giá 2 tỷ; trong năm này có các biến động như các dự án cao cấp sẽ xuất hiện nhiều hơn ở các vị trí đắc địa, phân khúc căn hộ trung bình sẽ tăng giá, khoảng 20% , xu hướng khách hang vẫn có xu thế mua bất động sản ở quận 7 , quận 2 và Bình Thạnh là nhiều nhất trong các quận; nói tới bất động sản Sài Gòn thì không thể không nói tới Q7 với các dự án đẳng cấp và đình đám; quận 2 với trung tâm hành chính của thành phố chuyển về cùng với các quy hoạch siêu khủng về hạ tầng và tiện ích; còn quận Bình Thạnh vốn là nơi có giá thấp hơn so với các quận khác nhưng lại ở kế bên Q1 và gần trung tâm thành phố, đặc biệt khu Tân Cảng xuất hiện dự án lừng danh của tập đoàn VinGroup là Vinhomes Central Park. Mặc dù có nhiều thông tin thuận lợi như vậy nhưng phân khúc căn hộ cao cấp dự báo chỉ bán được khoảng 40% -50% số lượng căn hộ trong năm 2015. Năm 2015 cũng đánh dấu sự xuất hiện thêm nhiều dự án có giá thấp phục vụ cho người thu nhập trung bình và thấp.</w:t>
      </w:r>
    </w:p>
    <w:p w14:paraId="1E47F498" w14:textId="77777777" w:rsidR="00591085" w:rsidRDefault="00591085" w:rsidP="00591085">
      <w:r>
        <w:t>Sinh viên cần tìm hiểu để biết được tình hình nghiên cứu thuộc lĩnh vực của đề tài hoặc những thông tin liên quan trong nước (hoặc những đề tài liên quan mà những khóa trước đã thực hiện).</w:t>
      </w:r>
    </w:p>
    <w:p w14:paraId="1E47F499" w14:textId="77777777" w:rsidR="00E800F6" w:rsidRDefault="00F013CC" w:rsidP="00C36695">
      <w:r>
        <w:t>Liệt kê công trình sinh viên nghiên cứu khoa học có liên quan (nếu có)</w:t>
      </w:r>
      <w:r w:rsidR="00C36695">
        <w:t>: Tên công trình nghiên cứu, do ai thực hiện, thời gian nào</w:t>
      </w:r>
      <w:r>
        <w:t>.</w:t>
      </w:r>
    </w:p>
    <w:p w14:paraId="1E47F49A" w14:textId="77777777" w:rsidR="00C36695" w:rsidRDefault="0099280A" w:rsidP="00C36695">
      <w:r>
        <w:t xml:space="preserve">Mục này sẽ </w:t>
      </w:r>
      <w:r w:rsidR="00C36695">
        <w:t>giúp</w:t>
      </w:r>
      <w:r>
        <w:t xml:space="preserve"> sáng tỏ vấn đề </w:t>
      </w:r>
      <w:r w:rsidR="00C36695">
        <w:t xml:space="preserve">nghiên cứu </w:t>
      </w:r>
      <w:r>
        <w:t>trong đề tài,</w:t>
      </w:r>
      <w:r w:rsidR="00ED04CE">
        <w:t xml:space="preserve"> nó cho biết đề tài là mới hoặc</w:t>
      </w:r>
      <w:r>
        <w:t xml:space="preserve"> trùng lặp hay không, nếu trùng lặp thì phải nêu lên</w:t>
      </w:r>
      <w:r w:rsidR="002D16F4">
        <w:t xml:space="preserve"> những</w:t>
      </w:r>
      <w:r>
        <w:t xml:space="preserve"> hạn chế của đề tài </w:t>
      </w:r>
      <w:r w:rsidR="002D16F4">
        <w:t>cũ</w:t>
      </w:r>
      <w:r>
        <w:t xml:space="preserve"> so với đề tài mình sẽ </w:t>
      </w:r>
      <w:r w:rsidR="002D16F4">
        <w:t>thực hiện</w:t>
      </w:r>
      <w:r w:rsidR="006E745E">
        <w:t xml:space="preserve"> hoặc đưa ra giải pháp mới cho tình huống cũ</w:t>
      </w:r>
      <w:r>
        <w:t>.</w:t>
      </w:r>
    </w:p>
    <w:p w14:paraId="10671568" w14:textId="28DFFCCF" w:rsidR="009A261B" w:rsidRDefault="00243BE7" w:rsidP="00E42BE2">
      <w:pPr>
        <w:pStyle w:val="NumberingStyle"/>
      </w:pPr>
      <w:r w:rsidRPr="00243BE7">
        <w:t>Tính cấp thiết, ý nghĩa khoa học và thực tiễn của đề tài</w:t>
      </w:r>
    </w:p>
    <w:p w14:paraId="34E72414" w14:textId="388518C2" w:rsidR="009A261B" w:rsidRDefault="009A261B" w:rsidP="004B4BF6">
      <w:r w:rsidRPr="009A261B">
        <w:t xml:space="preserve">Dựa vào các con số nói trên, ta thấy một con số nói lên nhu cầu về đất đai, nhà ở, văn phòng cho thuê ngày càng lớn. Với một lượng lớn nhu cầu về nhà ở, căn hộ, văn phòng hay là các khu vực đất đai vô cùng lớn như hiện nay thì không thể thiếu một trung tâm môi giới truyền tải các thông tin liên hệ để có thể giúp mọi người có thể thực hiên được nhu cầu của mình và giúp nhà cung cấp có thể rao bán cho thuê sản phẩm của mình một cách thuận tiện nhất. Đó là nhờ sự phát triển rất mạnh mẽ của ngành công nghệ thông tin, mà cụ thể là các hệ thống website mua bán rao vặt. Vì vậy mà một ý tưởng để có thể giúp người mua và người bán hay người cho thuê có thể tiếp cận với nhau một cách đơn giản và hiệu quả đó là xây dựng một website về trao đổi mua bán cho thuê các sản phẩm thuộc về lĩnh vực bất động sản được hình thành. Vì vậy </w:t>
      </w:r>
      <w:r>
        <w:t xml:space="preserve">đồ án </w:t>
      </w:r>
      <w:r w:rsidR="00E42BE2">
        <w:t>lựa chọn: “X</w:t>
      </w:r>
      <w:r w:rsidRPr="009A261B">
        <w:t xml:space="preserve">ây dụng Website trao đổi mua bán cho thuê các sản phẩm bất động sản” </w:t>
      </w:r>
      <w:r w:rsidR="00E42BE2">
        <w:t xml:space="preserve">làm đề tài tốt nghiệp </w:t>
      </w:r>
      <w:r w:rsidRPr="009A261B">
        <w:t>và sẽ chú trọng phần cho thuê trọ của sinh viên.</w:t>
      </w:r>
    </w:p>
    <w:p w14:paraId="1A2BE3B2" w14:textId="3665A797" w:rsidR="00E42BE2" w:rsidRDefault="00E42BE2" w:rsidP="00E42BE2">
      <w:r>
        <w:t>Theo như tìm hiểu, hiện nay chúng ta đang có rất nhiều website lớn về bất động sản như:</w:t>
      </w:r>
    </w:p>
    <w:p w14:paraId="20CAE1EF" w14:textId="0CDE2022" w:rsidR="00E42BE2" w:rsidRPr="00DF0B23" w:rsidRDefault="00DF0B23" w:rsidP="00E42BE2">
      <w:r w:rsidRPr="00DF0B23">
        <w:t xml:space="preserve">• </w:t>
      </w:r>
      <w:r w:rsidR="00E42BE2" w:rsidRPr="00DF0B23">
        <w:rPr>
          <w:color w:val="4F81BD" w:themeColor="accent1"/>
          <w:u w:val="single"/>
        </w:rPr>
        <w:t>http://batdongsan.com.vn/</w:t>
      </w:r>
    </w:p>
    <w:p w14:paraId="224A3F21" w14:textId="0FC3538C" w:rsidR="00E42BE2" w:rsidRPr="00DF0B23" w:rsidRDefault="00DF0B23" w:rsidP="00E42BE2">
      <w:r w:rsidRPr="00DF0B23">
        <w:t xml:space="preserve">• </w:t>
      </w:r>
      <w:r w:rsidR="00E42BE2" w:rsidRPr="00DF0B23">
        <w:rPr>
          <w:color w:val="4F81BD" w:themeColor="accent1"/>
          <w:u w:val="single"/>
        </w:rPr>
        <w:t>http://www.muabannhadat.vn/</w:t>
      </w:r>
    </w:p>
    <w:p w14:paraId="15649C66" w14:textId="7B6AAC45" w:rsidR="00E42BE2" w:rsidRPr="00DF0B23" w:rsidRDefault="00DF0B23" w:rsidP="00E42BE2">
      <w:r w:rsidRPr="00DF0B23">
        <w:t xml:space="preserve">• </w:t>
      </w:r>
      <w:r w:rsidR="00E42BE2" w:rsidRPr="00DF0B23">
        <w:rPr>
          <w:color w:val="4F81BD" w:themeColor="accent1"/>
          <w:u w:val="single"/>
        </w:rPr>
        <w:t>http://www.diaoconline.vn/</w:t>
      </w:r>
    </w:p>
    <w:p w14:paraId="4FD0AC80" w14:textId="61C377A5" w:rsidR="00E42BE2" w:rsidRPr="00DF0B23" w:rsidRDefault="00DF0B23" w:rsidP="00E42BE2">
      <w:r w:rsidRPr="00DF0B23">
        <w:t xml:space="preserve">• </w:t>
      </w:r>
      <w:r w:rsidR="00E42BE2" w:rsidRPr="00DF0B23">
        <w:rPr>
          <w:color w:val="4F81BD" w:themeColor="accent1"/>
          <w:u w:val="single"/>
        </w:rPr>
        <w:t>http://cafeland.vn/</w:t>
      </w:r>
    </w:p>
    <w:p w14:paraId="1376943A" w14:textId="676F2F62" w:rsidR="00E42BE2" w:rsidRPr="00DF0B23" w:rsidRDefault="00DF0B23" w:rsidP="00E42BE2">
      <w:r w:rsidRPr="00DF0B23">
        <w:t xml:space="preserve">• </w:t>
      </w:r>
      <w:r w:rsidR="00E42BE2" w:rsidRPr="00DF0B23">
        <w:rPr>
          <w:color w:val="4F81BD" w:themeColor="accent1"/>
          <w:u w:val="single"/>
        </w:rPr>
        <w:t>http://landtoday.</w:t>
      </w:r>
      <w:r w:rsidR="001D345B" w:rsidRPr="00DF0B23">
        <w:rPr>
          <w:color w:val="4F81BD" w:themeColor="accent1"/>
          <w:u w:val="single"/>
        </w:rPr>
        <w:t>NET</w:t>
      </w:r>
      <w:r w:rsidR="00E42BE2" w:rsidRPr="00DF0B23">
        <w:rPr>
          <w:color w:val="4F81BD" w:themeColor="accent1"/>
          <w:u w:val="single"/>
        </w:rPr>
        <w:t>/</w:t>
      </w:r>
    </w:p>
    <w:p w14:paraId="7A428E90" w14:textId="061E9F1D" w:rsidR="00E42BE2" w:rsidRPr="00DF0B23" w:rsidRDefault="00DF0B23" w:rsidP="00E42BE2">
      <w:r w:rsidRPr="00DF0B23">
        <w:t>•</w:t>
      </w:r>
      <w:r>
        <w:t xml:space="preserve"> </w:t>
      </w:r>
      <w:hyperlink r:id="rId12" w:history="1">
        <w:r w:rsidR="00E42BE2" w:rsidRPr="00DF0B23">
          <w:rPr>
            <w:rStyle w:val="Hyperlink"/>
            <w:color w:val="4F81BD" w:themeColor="accent1"/>
          </w:rPr>
          <w:t>http://dothi.</w:t>
        </w:r>
        <w:r w:rsidR="001D345B" w:rsidRPr="00DF0B23">
          <w:rPr>
            <w:rStyle w:val="Hyperlink"/>
            <w:color w:val="4F81BD" w:themeColor="accent1"/>
          </w:rPr>
          <w:t>NET</w:t>
        </w:r>
        <w:r w:rsidR="00E42BE2" w:rsidRPr="00DF0B23">
          <w:rPr>
            <w:rStyle w:val="Hyperlink"/>
            <w:color w:val="4F81BD" w:themeColor="accent1"/>
          </w:rPr>
          <w:t>/</w:t>
        </w:r>
      </w:hyperlink>
    </w:p>
    <w:p w14:paraId="74DB1A61" w14:textId="66641755" w:rsidR="00E42BE2" w:rsidRDefault="00E42BE2" w:rsidP="00E42BE2">
      <w:pPr>
        <w:pStyle w:val="NumberingStyle"/>
      </w:pPr>
      <w:r w:rsidRPr="00E42BE2">
        <w:t>Mục tiêu của đồ án</w:t>
      </w:r>
    </w:p>
    <w:p w14:paraId="7EA3DAA2" w14:textId="03B7C793" w:rsidR="00E42BE2" w:rsidRDefault="00E42BE2" w:rsidP="00E42BE2">
      <w:r>
        <w:t>Đồ án tập trung nghiên cứu và xây dựng Website trao đổi mua bán cho thuê các sản phẩm bất động sản bằng ngôn ngữ ASP.</w:t>
      </w:r>
      <w:r w:rsidR="001D345B">
        <w:t>NET</w:t>
      </w:r>
      <w:r>
        <w:t>, đồ án này sẽ được chú trọng phần tìm phòng trọ cho sinh viên và đầy đủ các chức năng của người quản trị và các cấp người dùng, đặc biệt là phần tìm kiếm thông tim bất động sản theo nhu cầu.</w:t>
      </w:r>
    </w:p>
    <w:p w14:paraId="33F25E60" w14:textId="2F6AC840" w:rsidR="00E42BE2" w:rsidRDefault="00E42BE2" w:rsidP="00E42BE2">
      <w:r>
        <w:t>Nghiên cứu và sử dụng các thư viện của .</w:t>
      </w:r>
      <w:r w:rsidR="001D345B">
        <w:t>NET</w:t>
      </w:r>
      <w:r>
        <w:t xml:space="preserve"> Framework để xậy dựng website.</w:t>
      </w:r>
    </w:p>
    <w:p w14:paraId="12734B3D" w14:textId="7E51BA51" w:rsidR="00E42BE2" w:rsidRPr="00E42BE2" w:rsidRDefault="00E42BE2" w:rsidP="00E42BE2">
      <w:pPr>
        <w:pStyle w:val="NumberingStyle"/>
      </w:pPr>
      <w:r w:rsidRPr="00E42BE2">
        <w:t>Nhiệm vụ, phương pháp thực hiện và kết quả của đồ án</w:t>
      </w:r>
    </w:p>
    <w:p w14:paraId="63427AD5" w14:textId="7292AB50" w:rsidR="00E42BE2" w:rsidRDefault="00E42BE2" w:rsidP="00E42BE2">
      <w:r>
        <w:t>Thu thập, đọc tài liệu, nghiên cứu tìm hiểu cách làm việc và lập trình website bằng ASP.</w:t>
      </w:r>
      <w:r w:rsidR="001D345B">
        <w:t>NET</w:t>
      </w:r>
      <w:r>
        <w:t>, và cách sử dụng các .</w:t>
      </w:r>
      <w:r w:rsidR="001D345B">
        <w:t>NET</w:t>
      </w:r>
      <w:r>
        <w:t xml:space="preserve"> framework.</w:t>
      </w:r>
    </w:p>
    <w:p w14:paraId="086F39FD" w14:textId="77777777" w:rsidR="00E42BE2" w:rsidRDefault="00E42BE2" w:rsidP="00E42BE2">
      <w:r>
        <w:t>Phân tích và thiết kế hệ thống của website</w:t>
      </w:r>
      <w:r>
        <w:tab/>
      </w:r>
    </w:p>
    <w:p w14:paraId="2E105503" w14:textId="77777777" w:rsidR="00E42BE2" w:rsidRDefault="00E42BE2" w:rsidP="00E42BE2">
      <w:r>
        <w:t>Xây dụng website và kiểm thử</w:t>
      </w:r>
    </w:p>
    <w:p w14:paraId="72150270" w14:textId="439A0D1C" w:rsidR="00E42BE2" w:rsidRDefault="00E42BE2" w:rsidP="00E42BE2">
      <w:r>
        <w:t>Tổng kết và đánh giá,</w:t>
      </w:r>
    </w:p>
    <w:p w14:paraId="70F87C75" w14:textId="310B3B0F" w:rsidR="003B5692" w:rsidRDefault="00E42BE2" w:rsidP="003B5692">
      <w:pPr>
        <w:pStyle w:val="NumberingStyle"/>
      </w:pPr>
      <w:r w:rsidRPr="00E42BE2">
        <w:t>Nội dung các phần còn lại của đồ án</w:t>
      </w:r>
    </w:p>
    <w:p w14:paraId="70968852" w14:textId="568D0833" w:rsidR="003B5692" w:rsidRPr="003B5692" w:rsidRDefault="003B5692" w:rsidP="003B5692">
      <w:r>
        <w:t xml:space="preserve">Đồ án gồm 5 phần: Phần 1: </w:t>
      </w:r>
      <w:r w:rsidRPr="003B5692">
        <w:t>Giới thiệu về bài toán: tổng quan về bài toán, yê</w:t>
      </w:r>
      <w:r>
        <w:t xml:space="preserve">u cầu và phương pháp giải quyết. Phần 2: </w:t>
      </w:r>
      <w:r w:rsidRPr="003B5692">
        <w:t>Trình bày các công cụ cần thiết để giải quyết bài toán: cơ sở lý thuyết, c</w:t>
      </w:r>
      <w:r>
        <w:t xml:space="preserve">ác công nghệ, công cụ lập trình. Phần 3: </w:t>
      </w:r>
      <w:r w:rsidRPr="003B5692">
        <w:t>Phân tích thiết kế hệ thống: trình bày các quy trình nghiệp vụ, phân tích, thiết kế (dữ liệu, chức năng) của phần mềm, có các user case, biểu đồ luồng dữ liệu, mô hình thực thể liên kết</w:t>
      </w:r>
      <w:r>
        <w:t xml:space="preserve">. Phần 4: </w:t>
      </w:r>
      <w:r w:rsidRPr="003B5692">
        <w:t>Kết quả cài đặt, thử nghiệm: các giao diện chính củ</w:t>
      </w:r>
      <w:r w:rsidR="00CF6513">
        <w:t xml:space="preserve">a phần mềm, kết quả thử nghiệm. </w:t>
      </w:r>
      <w:r>
        <w:t>Phần: “</w:t>
      </w:r>
      <w:r w:rsidRPr="003B5692">
        <w:t>Kết luận</w:t>
      </w:r>
      <w:r>
        <w:t xml:space="preserve"> và hướng phát triển”,</w:t>
      </w:r>
      <w:r w:rsidRPr="003B5692">
        <w:t xml:space="preserve"> những việc luận văn đã làm được, hướng phát triển, hoàn thiện sản phẩm.</w:t>
      </w:r>
    </w:p>
    <w:p w14:paraId="6F8C5054" w14:textId="77777777" w:rsidR="00394E42" w:rsidRDefault="00394E42">
      <w:pPr>
        <w:spacing w:before="0" w:line="240" w:lineRule="auto"/>
        <w:ind w:firstLine="0"/>
        <w:jc w:val="left"/>
        <w:rPr>
          <w:rFonts w:cs="Arial"/>
          <w:b/>
          <w:bCs/>
          <w:kern w:val="32"/>
          <w:sz w:val="32"/>
          <w:szCs w:val="32"/>
        </w:rPr>
      </w:pPr>
      <w:r>
        <w:br w:type="page"/>
      </w:r>
    </w:p>
    <w:p w14:paraId="1E47F4A3" w14:textId="1A352690" w:rsidR="003510E3" w:rsidRDefault="00394E42" w:rsidP="00394E42">
      <w:pPr>
        <w:pStyle w:val="Heading1"/>
        <w:numPr>
          <w:ilvl w:val="0"/>
          <w:numId w:val="0"/>
        </w:numPr>
      </w:pPr>
      <w:bookmarkStart w:id="14" w:name="_Toc422866060"/>
      <w:r>
        <w:t xml:space="preserve">CHƯƠNG 1 </w:t>
      </w:r>
      <w:r w:rsidR="00DC667C">
        <w:t>TỔNG QUAN</w:t>
      </w:r>
      <w:bookmarkEnd w:id="14"/>
      <w:r w:rsidR="00995078">
        <w:t xml:space="preserve"> </w:t>
      </w:r>
    </w:p>
    <w:p w14:paraId="05C8BAFF" w14:textId="77777777" w:rsidR="00902605" w:rsidRPr="00471C34" w:rsidRDefault="00902605" w:rsidP="00902605">
      <w:pPr>
        <w:pStyle w:val="Heading2"/>
      </w:pPr>
      <w:bookmarkStart w:id="15" w:name="_Toc422105594"/>
      <w:bookmarkStart w:id="16" w:name="_Toc422866061"/>
      <w:r w:rsidRPr="00471C34">
        <w:t>Tổng quan về bài toán:</w:t>
      </w:r>
      <w:bookmarkEnd w:id="15"/>
      <w:bookmarkEnd w:id="16"/>
    </w:p>
    <w:p w14:paraId="43280E43" w14:textId="77777777" w:rsidR="00DE46E3" w:rsidRPr="00CC2F89" w:rsidRDefault="00DE46E3" w:rsidP="00DE46E3">
      <w:pPr>
        <w:spacing w:line="360" w:lineRule="auto"/>
        <w:ind w:firstLine="360"/>
        <w:rPr>
          <w:szCs w:val="26"/>
        </w:rPr>
      </w:pPr>
      <w:r w:rsidRPr="00CC2F89">
        <w:rPr>
          <w:szCs w:val="26"/>
        </w:rPr>
        <w:t>Một giải pháp giúp người dùng và người bán có một phương tiện để có thể trao đổi mua bán, cho thuê các sản phần bất động sản đó là website mua bán cho thuê nhà ở, căn hộ, đất đai…</w:t>
      </w:r>
    </w:p>
    <w:p w14:paraId="72B7EF16" w14:textId="77777777" w:rsidR="00DE46E3" w:rsidRPr="00CC2F89" w:rsidRDefault="00DE46E3" w:rsidP="00DE46E3">
      <w:pPr>
        <w:spacing w:line="360" w:lineRule="auto"/>
        <w:ind w:firstLine="360"/>
        <w:rPr>
          <w:szCs w:val="26"/>
        </w:rPr>
      </w:pPr>
      <w:r w:rsidRPr="00CC2F89">
        <w:rPr>
          <w:szCs w:val="26"/>
        </w:rPr>
        <w:t>Website có chức năng chính đó là rao bán các sản phẩm về bất động sản, các chức năng cho người quản trị, các chức năng để người mua và người xem có thể tương tác, chức năng tạo hồ sơ cho người bán, người mua, các chức năng tìm kiếm mua nhà ở, căn hộ, đất đai.</w:t>
      </w:r>
    </w:p>
    <w:p w14:paraId="155C1B87" w14:textId="54779CAD" w:rsidR="00DE46E3" w:rsidRPr="00CC2F89" w:rsidRDefault="004E0416" w:rsidP="00BB7775">
      <w:pPr>
        <w:tabs>
          <w:tab w:val="center" w:pos="4716"/>
        </w:tabs>
        <w:spacing w:line="360" w:lineRule="auto"/>
        <w:ind w:firstLine="360"/>
        <w:rPr>
          <w:szCs w:val="26"/>
        </w:rPr>
      </w:pPr>
      <w:r>
        <w:rPr>
          <w:szCs w:val="26"/>
        </w:rPr>
        <w:t>Cụ thể được mô tả trong bảng</w:t>
      </w:r>
      <w:r w:rsidR="00E35CC9">
        <w:rPr>
          <w:szCs w:val="26"/>
        </w:rPr>
        <w:t xml:space="preserve"> </w:t>
      </w:r>
      <w:r w:rsidR="00DE46E3" w:rsidRPr="00CC2F89">
        <w:rPr>
          <w:szCs w:val="26"/>
        </w:rPr>
        <w:t>:</w:t>
      </w:r>
      <w:r w:rsidR="00BB7775">
        <w:rPr>
          <w:szCs w:val="26"/>
        </w:rPr>
        <w:tab/>
      </w:r>
    </w:p>
    <w:tbl>
      <w:tblPr>
        <w:tblStyle w:val="TableTheme"/>
        <w:tblW w:w="0" w:type="auto"/>
        <w:tblInd w:w="108" w:type="dxa"/>
        <w:tblLook w:val="04A0" w:firstRow="1" w:lastRow="0" w:firstColumn="1" w:lastColumn="0" w:noHBand="0" w:noVBand="1"/>
      </w:tblPr>
      <w:tblGrid>
        <w:gridCol w:w="1152"/>
        <w:gridCol w:w="4500"/>
        <w:gridCol w:w="3420"/>
      </w:tblGrid>
      <w:tr w:rsidR="00DE46E3" w:rsidRPr="00CC2F89" w14:paraId="12264BD9" w14:textId="77777777" w:rsidTr="00685233">
        <w:tc>
          <w:tcPr>
            <w:tcW w:w="1152" w:type="dxa"/>
          </w:tcPr>
          <w:p w14:paraId="0998B954" w14:textId="3A3DC497" w:rsidR="00DE46E3" w:rsidRPr="006C0DEE" w:rsidRDefault="00B60277" w:rsidP="006C0DEE">
            <w:pPr>
              <w:spacing w:line="360" w:lineRule="auto"/>
              <w:ind w:firstLine="0"/>
              <w:jc w:val="center"/>
              <w:rPr>
                <w:b/>
                <w:szCs w:val="26"/>
              </w:rPr>
            </w:pPr>
            <w:r w:rsidRPr="006C0DEE">
              <w:rPr>
                <w:b/>
                <w:szCs w:val="26"/>
              </w:rPr>
              <w:t>C</w:t>
            </w:r>
            <w:r w:rsidR="00DE46E3" w:rsidRPr="006C0DEE">
              <w:rPr>
                <w:b/>
                <w:szCs w:val="26"/>
              </w:rPr>
              <w:t xml:space="preserve">ác trang </w:t>
            </w:r>
          </w:p>
        </w:tc>
        <w:tc>
          <w:tcPr>
            <w:tcW w:w="4500" w:type="dxa"/>
          </w:tcPr>
          <w:p w14:paraId="430A703B" w14:textId="0446D15C" w:rsidR="00DE46E3" w:rsidRPr="006C0DEE" w:rsidRDefault="00DE46E3" w:rsidP="006C0DEE">
            <w:pPr>
              <w:spacing w:line="360" w:lineRule="auto"/>
              <w:jc w:val="center"/>
              <w:rPr>
                <w:b/>
                <w:szCs w:val="26"/>
              </w:rPr>
            </w:pPr>
            <w:r w:rsidRPr="006C0DEE">
              <w:rPr>
                <w:b/>
                <w:szCs w:val="26"/>
              </w:rPr>
              <w:t>Phía ngườ</w:t>
            </w:r>
            <w:r w:rsidR="004E0416" w:rsidRPr="006C0DEE">
              <w:rPr>
                <w:b/>
                <w:szCs w:val="26"/>
              </w:rPr>
              <w:t>i dù</w:t>
            </w:r>
            <w:r w:rsidRPr="006C0DEE">
              <w:rPr>
                <w:b/>
                <w:szCs w:val="26"/>
              </w:rPr>
              <w:t>ng</w:t>
            </w:r>
          </w:p>
        </w:tc>
        <w:tc>
          <w:tcPr>
            <w:tcW w:w="3420" w:type="dxa"/>
          </w:tcPr>
          <w:p w14:paraId="0280616D" w14:textId="77777777" w:rsidR="00DE46E3" w:rsidRPr="006C0DEE" w:rsidRDefault="00DE46E3" w:rsidP="006C0DEE">
            <w:pPr>
              <w:spacing w:line="360" w:lineRule="auto"/>
              <w:jc w:val="center"/>
              <w:rPr>
                <w:b/>
                <w:szCs w:val="26"/>
              </w:rPr>
            </w:pPr>
            <w:r w:rsidRPr="006C0DEE">
              <w:rPr>
                <w:b/>
                <w:szCs w:val="26"/>
              </w:rPr>
              <w:t>Phía người quản trị</w:t>
            </w:r>
          </w:p>
        </w:tc>
      </w:tr>
      <w:tr w:rsidR="00DE46E3" w:rsidRPr="00CC2F89" w14:paraId="2876ED0F" w14:textId="77777777" w:rsidTr="00685233">
        <w:tc>
          <w:tcPr>
            <w:tcW w:w="1152" w:type="dxa"/>
          </w:tcPr>
          <w:p w14:paraId="62386E9E" w14:textId="77777777" w:rsidR="00DE46E3" w:rsidRPr="00CC2F89" w:rsidRDefault="00DE46E3" w:rsidP="00B60277">
            <w:pPr>
              <w:spacing w:line="360" w:lineRule="auto"/>
              <w:ind w:firstLine="0"/>
              <w:jc w:val="left"/>
              <w:rPr>
                <w:szCs w:val="26"/>
              </w:rPr>
            </w:pPr>
            <w:r w:rsidRPr="00CC2F89">
              <w:rPr>
                <w:szCs w:val="26"/>
              </w:rPr>
              <w:t>Trang chủ</w:t>
            </w:r>
          </w:p>
        </w:tc>
        <w:tc>
          <w:tcPr>
            <w:tcW w:w="4500" w:type="dxa"/>
          </w:tcPr>
          <w:p w14:paraId="29F88961" w14:textId="77777777" w:rsidR="00DE46E3" w:rsidRPr="00CC2F89" w:rsidRDefault="00DE46E3" w:rsidP="00DE3897">
            <w:pPr>
              <w:spacing w:line="360" w:lineRule="auto"/>
              <w:ind w:firstLine="0"/>
              <w:rPr>
                <w:szCs w:val="26"/>
              </w:rPr>
            </w:pPr>
            <w:r w:rsidRPr="00CC2F89">
              <w:rPr>
                <w:szCs w:val="26"/>
              </w:rPr>
              <w:t>Hiện thị các nội dung tìm kiếm thông tin bất động sản, một số sản phẩm bất động sản tiêu biểu…</w:t>
            </w:r>
          </w:p>
        </w:tc>
        <w:tc>
          <w:tcPr>
            <w:tcW w:w="3420" w:type="dxa"/>
          </w:tcPr>
          <w:p w14:paraId="3EBB09E2" w14:textId="77777777" w:rsidR="00DE46E3" w:rsidRPr="00CC2F89" w:rsidRDefault="00DE46E3" w:rsidP="00DE3897">
            <w:pPr>
              <w:spacing w:line="360" w:lineRule="auto"/>
              <w:ind w:firstLine="0"/>
              <w:rPr>
                <w:szCs w:val="26"/>
              </w:rPr>
            </w:pPr>
            <w:r w:rsidRPr="00CC2F89">
              <w:rPr>
                <w:szCs w:val="26"/>
              </w:rPr>
              <w:t>Các module nội dung và menu chính có thể tắt mở hặc thay đổi tên menu linh hoạt qua hệ quản trị.</w:t>
            </w:r>
          </w:p>
        </w:tc>
      </w:tr>
      <w:tr w:rsidR="00DE46E3" w:rsidRPr="00CC2F89" w14:paraId="3AAE4C19" w14:textId="77777777" w:rsidTr="00685233">
        <w:tc>
          <w:tcPr>
            <w:tcW w:w="1152" w:type="dxa"/>
          </w:tcPr>
          <w:p w14:paraId="757116A3" w14:textId="77777777" w:rsidR="00DE46E3" w:rsidRPr="00CC2F89" w:rsidRDefault="00DE46E3" w:rsidP="00B60277">
            <w:pPr>
              <w:spacing w:line="360" w:lineRule="auto"/>
              <w:ind w:firstLine="0"/>
              <w:jc w:val="left"/>
              <w:rPr>
                <w:szCs w:val="26"/>
              </w:rPr>
            </w:pPr>
            <w:r w:rsidRPr="00CC2F89">
              <w:rPr>
                <w:szCs w:val="26"/>
              </w:rPr>
              <w:t>Trang giới thiệu</w:t>
            </w:r>
          </w:p>
        </w:tc>
        <w:tc>
          <w:tcPr>
            <w:tcW w:w="4500" w:type="dxa"/>
          </w:tcPr>
          <w:p w14:paraId="0E7E6247" w14:textId="77777777" w:rsidR="00DE46E3" w:rsidRPr="00CC2F89" w:rsidRDefault="00DE46E3" w:rsidP="00DE3897">
            <w:pPr>
              <w:spacing w:line="360" w:lineRule="auto"/>
              <w:ind w:firstLine="0"/>
              <w:rPr>
                <w:szCs w:val="26"/>
              </w:rPr>
            </w:pPr>
            <w:r w:rsidRPr="00CC2F89">
              <w:rPr>
                <w:szCs w:val="26"/>
              </w:rPr>
              <w:t>Giới thiệu về cấc sản phẩm về bất động sản của các đối tác…</w:t>
            </w:r>
          </w:p>
        </w:tc>
        <w:tc>
          <w:tcPr>
            <w:tcW w:w="3420" w:type="dxa"/>
          </w:tcPr>
          <w:p w14:paraId="218D0966" w14:textId="77777777" w:rsidR="00DE46E3" w:rsidRPr="00CC2F89" w:rsidRDefault="00DE46E3" w:rsidP="00DE3897">
            <w:pPr>
              <w:spacing w:line="360" w:lineRule="auto"/>
              <w:ind w:firstLine="0"/>
              <w:rPr>
                <w:szCs w:val="26"/>
              </w:rPr>
            </w:pPr>
            <w:r w:rsidRPr="00CC2F89">
              <w:rPr>
                <w:szCs w:val="26"/>
              </w:rPr>
              <w:t>Người quản trị có thể thêm, bớt, xóa, sửa các nội dung bài viết và hình ảnh.</w:t>
            </w:r>
          </w:p>
        </w:tc>
      </w:tr>
      <w:tr w:rsidR="00DE46E3" w:rsidRPr="00CC2F89" w14:paraId="0A18889A" w14:textId="77777777" w:rsidTr="00685233">
        <w:tc>
          <w:tcPr>
            <w:tcW w:w="1152" w:type="dxa"/>
          </w:tcPr>
          <w:p w14:paraId="4BAA1DD8" w14:textId="77777777" w:rsidR="00DE46E3" w:rsidRPr="00CC2F89" w:rsidRDefault="00DE46E3" w:rsidP="00B60277">
            <w:pPr>
              <w:spacing w:line="360" w:lineRule="auto"/>
              <w:ind w:firstLine="0"/>
              <w:jc w:val="left"/>
              <w:rPr>
                <w:szCs w:val="26"/>
              </w:rPr>
            </w:pPr>
            <w:r w:rsidRPr="00CC2F89">
              <w:rPr>
                <w:szCs w:val="26"/>
              </w:rPr>
              <w:t>Trang tin tức</w:t>
            </w:r>
          </w:p>
        </w:tc>
        <w:tc>
          <w:tcPr>
            <w:tcW w:w="4500" w:type="dxa"/>
          </w:tcPr>
          <w:p w14:paraId="5847BB3D" w14:textId="77777777" w:rsidR="00DE46E3" w:rsidRPr="00CC2F89" w:rsidRDefault="00DE46E3" w:rsidP="00DE3897">
            <w:pPr>
              <w:spacing w:line="360" w:lineRule="auto"/>
              <w:ind w:firstLine="0"/>
              <w:rPr>
                <w:szCs w:val="26"/>
              </w:rPr>
            </w:pPr>
            <w:r w:rsidRPr="00CC2F89">
              <w:rPr>
                <w:szCs w:val="26"/>
              </w:rPr>
              <w:t>Hiển thị các tin tức liên quan đến ngành Bất Động Sản hoặc tin tức nội bộ của công ty :</w:t>
            </w:r>
          </w:p>
          <w:p w14:paraId="52E6EFD8" w14:textId="34E60005" w:rsidR="00DE46E3" w:rsidRPr="00CC2F89" w:rsidRDefault="004E0416" w:rsidP="00DE3897">
            <w:pPr>
              <w:spacing w:line="360" w:lineRule="auto"/>
              <w:ind w:firstLine="0"/>
              <w:rPr>
                <w:szCs w:val="26"/>
              </w:rPr>
            </w:pPr>
            <w:r>
              <w:rPr>
                <w:szCs w:val="26"/>
              </w:rPr>
              <w:t xml:space="preserve">• </w:t>
            </w:r>
            <w:r w:rsidR="00DE46E3" w:rsidRPr="00CC2F89">
              <w:rPr>
                <w:szCs w:val="26"/>
              </w:rPr>
              <w:t>Tin tức Bất Động Sản</w:t>
            </w:r>
          </w:p>
          <w:p w14:paraId="008C25C3" w14:textId="25C94197" w:rsidR="00DE46E3" w:rsidRPr="00CC2F89" w:rsidRDefault="004E0416" w:rsidP="00DE3897">
            <w:pPr>
              <w:spacing w:line="360" w:lineRule="auto"/>
              <w:ind w:firstLine="0"/>
              <w:rPr>
                <w:szCs w:val="26"/>
              </w:rPr>
            </w:pPr>
            <w:r>
              <w:rPr>
                <w:szCs w:val="26"/>
              </w:rPr>
              <w:t xml:space="preserve">• </w:t>
            </w:r>
            <w:r w:rsidR="00DE46E3" w:rsidRPr="00CC2F89">
              <w:rPr>
                <w:szCs w:val="26"/>
              </w:rPr>
              <w:t>Tin</w:t>
            </w:r>
            <w:r>
              <w:rPr>
                <w:szCs w:val="26"/>
              </w:rPr>
              <w:t>,tin tức về luật mua bán nhà đất</w:t>
            </w:r>
          </w:p>
          <w:p w14:paraId="322BC44F" w14:textId="6FEAB78D" w:rsidR="006C0DEE" w:rsidRPr="00CC2F89" w:rsidRDefault="00DE46E3" w:rsidP="00DE3897">
            <w:pPr>
              <w:spacing w:line="360" w:lineRule="auto"/>
              <w:ind w:firstLine="0"/>
              <w:rPr>
                <w:szCs w:val="26"/>
              </w:rPr>
            </w:pPr>
            <w:r w:rsidRPr="00CC2F89">
              <w:rPr>
                <w:szCs w:val="26"/>
              </w:rPr>
              <w:t>•</w:t>
            </w:r>
            <w:r w:rsidR="004E0416">
              <w:rPr>
                <w:szCs w:val="26"/>
              </w:rPr>
              <w:t xml:space="preserve"> </w:t>
            </w:r>
            <w:r w:rsidRPr="00CC2F89">
              <w:rPr>
                <w:szCs w:val="26"/>
              </w:rPr>
              <w:t>Tin Tuyển dụng</w:t>
            </w:r>
          </w:p>
        </w:tc>
        <w:tc>
          <w:tcPr>
            <w:tcW w:w="3420" w:type="dxa"/>
          </w:tcPr>
          <w:p w14:paraId="5416CF38" w14:textId="77777777" w:rsidR="00DE46E3" w:rsidRPr="00CC2F89" w:rsidRDefault="00DE46E3" w:rsidP="00DE3897">
            <w:pPr>
              <w:spacing w:line="360" w:lineRule="auto"/>
              <w:ind w:firstLine="0"/>
              <w:rPr>
                <w:szCs w:val="26"/>
              </w:rPr>
            </w:pPr>
            <w:r w:rsidRPr="00CC2F89">
              <w:rPr>
                <w:szCs w:val="26"/>
              </w:rPr>
              <w:t>Quản trị có thêm, bớt, xóa, sửa các nội dung bài viết và hình ảnh.</w:t>
            </w:r>
          </w:p>
        </w:tc>
      </w:tr>
      <w:tr w:rsidR="006C0DEE" w:rsidRPr="00CC2F89" w14:paraId="5006BD4A" w14:textId="77777777" w:rsidTr="00685233">
        <w:tc>
          <w:tcPr>
            <w:tcW w:w="1152" w:type="dxa"/>
          </w:tcPr>
          <w:p w14:paraId="529A9D9E" w14:textId="3112D337" w:rsidR="006C0DEE" w:rsidRPr="00CC2F89" w:rsidRDefault="006C0DEE" w:rsidP="006C0DEE">
            <w:pPr>
              <w:spacing w:line="360" w:lineRule="auto"/>
              <w:ind w:firstLine="0"/>
              <w:jc w:val="center"/>
              <w:rPr>
                <w:szCs w:val="26"/>
              </w:rPr>
            </w:pPr>
            <w:r w:rsidRPr="006C0DEE">
              <w:rPr>
                <w:b/>
                <w:szCs w:val="26"/>
              </w:rPr>
              <w:t>Các tran</w:t>
            </w:r>
            <w:r>
              <w:rPr>
                <w:b/>
                <w:szCs w:val="26"/>
              </w:rPr>
              <w:t xml:space="preserve">g </w:t>
            </w:r>
          </w:p>
        </w:tc>
        <w:tc>
          <w:tcPr>
            <w:tcW w:w="4500" w:type="dxa"/>
          </w:tcPr>
          <w:p w14:paraId="109D9CE7" w14:textId="584BA715" w:rsidR="006C0DEE" w:rsidRPr="00CC2F89" w:rsidRDefault="006C0DEE" w:rsidP="006C0DEE">
            <w:pPr>
              <w:spacing w:line="360" w:lineRule="auto"/>
              <w:ind w:firstLine="0"/>
              <w:jc w:val="center"/>
              <w:rPr>
                <w:szCs w:val="26"/>
              </w:rPr>
            </w:pPr>
            <w:r w:rsidRPr="006C0DEE">
              <w:rPr>
                <w:b/>
                <w:szCs w:val="26"/>
              </w:rPr>
              <w:t>Phía người dùng</w:t>
            </w:r>
          </w:p>
        </w:tc>
        <w:tc>
          <w:tcPr>
            <w:tcW w:w="3420" w:type="dxa"/>
          </w:tcPr>
          <w:p w14:paraId="09990FFB" w14:textId="6955A645" w:rsidR="006C0DEE" w:rsidRPr="00CC2F89" w:rsidRDefault="006C0DEE" w:rsidP="006C0DEE">
            <w:pPr>
              <w:spacing w:line="360" w:lineRule="auto"/>
              <w:ind w:firstLine="0"/>
              <w:jc w:val="center"/>
              <w:rPr>
                <w:szCs w:val="26"/>
              </w:rPr>
            </w:pPr>
            <w:r w:rsidRPr="006C0DEE">
              <w:rPr>
                <w:b/>
                <w:szCs w:val="26"/>
              </w:rPr>
              <w:t>Phía người quản trị</w:t>
            </w:r>
          </w:p>
        </w:tc>
      </w:tr>
      <w:tr w:rsidR="006C0DEE" w:rsidRPr="00CC2F89" w14:paraId="2C265A86" w14:textId="77777777" w:rsidTr="00685233">
        <w:tc>
          <w:tcPr>
            <w:tcW w:w="1152" w:type="dxa"/>
          </w:tcPr>
          <w:p w14:paraId="6A3D314B" w14:textId="77777777" w:rsidR="006C0DEE" w:rsidRPr="00CC2F89" w:rsidRDefault="006C0DEE" w:rsidP="006C0DEE">
            <w:pPr>
              <w:spacing w:line="360" w:lineRule="auto"/>
              <w:ind w:firstLine="0"/>
              <w:jc w:val="left"/>
              <w:rPr>
                <w:szCs w:val="26"/>
              </w:rPr>
            </w:pPr>
            <w:r w:rsidRPr="00CC2F89">
              <w:rPr>
                <w:szCs w:val="26"/>
              </w:rPr>
              <w:t>Trang giao dịch bất động sản</w:t>
            </w:r>
          </w:p>
        </w:tc>
        <w:tc>
          <w:tcPr>
            <w:tcW w:w="4500" w:type="dxa"/>
          </w:tcPr>
          <w:p w14:paraId="4898F0AC" w14:textId="36DCE21C" w:rsidR="006C0DEE" w:rsidRPr="00CC2F89" w:rsidRDefault="006C0DEE" w:rsidP="006C0DEE">
            <w:pPr>
              <w:spacing w:line="360" w:lineRule="auto"/>
              <w:ind w:firstLine="0"/>
              <w:rPr>
                <w:szCs w:val="26"/>
              </w:rPr>
            </w:pPr>
            <w:r w:rsidRPr="00CC2F89">
              <w:rPr>
                <w:szCs w:val="26"/>
              </w:rPr>
              <w:t xml:space="preserve">1. Hiện </w:t>
            </w:r>
            <w:r w:rsidR="003651AC">
              <w:rPr>
                <w:szCs w:val="26"/>
              </w:rPr>
              <w:t>thị các tin tức BĐS theo phân mụ</w:t>
            </w:r>
            <w:r w:rsidRPr="00CC2F89">
              <w:rPr>
                <w:szCs w:val="26"/>
              </w:rPr>
              <w:t>c như:</w:t>
            </w:r>
          </w:p>
          <w:p w14:paraId="7A772DA7" w14:textId="261470A7" w:rsidR="006C0DEE" w:rsidRPr="00CC2F89" w:rsidRDefault="006C0DEE" w:rsidP="006C0DEE">
            <w:pPr>
              <w:spacing w:line="360" w:lineRule="auto"/>
              <w:ind w:firstLine="0"/>
              <w:rPr>
                <w:szCs w:val="26"/>
              </w:rPr>
            </w:pPr>
            <w:r>
              <w:rPr>
                <w:szCs w:val="26"/>
              </w:rPr>
              <w:t xml:space="preserve">- </w:t>
            </w:r>
            <w:r w:rsidRPr="00CC2F89">
              <w:rPr>
                <w:szCs w:val="26"/>
              </w:rPr>
              <w:t xml:space="preserve">Loại BĐS: </w:t>
            </w:r>
            <w:r>
              <w:rPr>
                <w:szCs w:val="26"/>
              </w:rPr>
              <w:t xml:space="preserve">Nhà( </w:t>
            </w:r>
            <w:r w:rsidRPr="00CC2F89">
              <w:rPr>
                <w:szCs w:val="26"/>
              </w:rPr>
              <w:t>Nhà, biệt thự, kho xưởng …</w:t>
            </w:r>
            <w:r>
              <w:rPr>
                <w:szCs w:val="26"/>
              </w:rPr>
              <w:t xml:space="preserve">); Căn hộ( </w:t>
            </w:r>
            <w:r w:rsidRPr="00CC2F89">
              <w:rPr>
                <w:szCs w:val="26"/>
              </w:rPr>
              <w:t>Căn hộ, chung cư cao cấp, văn phòng cho thuê …</w:t>
            </w:r>
            <w:r>
              <w:rPr>
                <w:szCs w:val="26"/>
              </w:rPr>
              <w:t xml:space="preserve">); </w:t>
            </w:r>
            <w:r w:rsidRPr="00CC2F89">
              <w:rPr>
                <w:szCs w:val="26"/>
              </w:rPr>
              <w:t>Đất</w:t>
            </w:r>
            <w:r>
              <w:rPr>
                <w:szCs w:val="26"/>
              </w:rPr>
              <w:t>(</w:t>
            </w:r>
            <w:r w:rsidRPr="00CC2F89">
              <w:rPr>
                <w:szCs w:val="26"/>
              </w:rPr>
              <w:t xml:space="preserve"> Đất nền, đất dự án, đất thổ cư, đất nông nghiệp …</w:t>
            </w:r>
            <w:r>
              <w:rPr>
                <w:szCs w:val="26"/>
              </w:rPr>
              <w:t xml:space="preserve">); </w:t>
            </w:r>
            <w:r w:rsidR="00784729">
              <w:rPr>
                <w:szCs w:val="26"/>
              </w:rPr>
              <w:t>BĐS</w:t>
            </w:r>
            <w:r>
              <w:rPr>
                <w:szCs w:val="26"/>
              </w:rPr>
              <w:t xml:space="preserve"> khác( </w:t>
            </w:r>
            <w:r w:rsidRPr="00CC2F89">
              <w:rPr>
                <w:szCs w:val="26"/>
              </w:rPr>
              <w:t>mặt bằng, phòng trọ, nhà hàng …</w:t>
            </w:r>
            <w:r>
              <w:rPr>
                <w:szCs w:val="26"/>
              </w:rPr>
              <w:t>)</w:t>
            </w:r>
          </w:p>
          <w:p w14:paraId="1B944134" w14:textId="54B9847C" w:rsidR="006C0DEE" w:rsidRPr="00CC2F89" w:rsidRDefault="006C0DEE" w:rsidP="006C0DEE">
            <w:pPr>
              <w:spacing w:line="360" w:lineRule="auto"/>
              <w:ind w:firstLine="0"/>
              <w:rPr>
                <w:szCs w:val="26"/>
              </w:rPr>
            </w:pPr>
            <w:r>
              <w:rPr>
                <w:szCs w:val="26"/>
              </w:rPr>
              <w:t xml:space="preserve">- </w:t>
            </w:r>
            <w:r w:rsidRPr="00CC2F89">
              <w:rPr>
                <w:szCs w:val="26"/>
              </w:rPr>
              <w:t>Phân mục tin BĐS:</w:t>
            </w:r>
            <w:r>
              <w:rPr>
                <w:szCs w:val="26"/>
              </w:rPr>
              <w:t xml:space="preserve"> </w:t>
            </w:r>
            <w:r w:rsidRPr="00CC2F89">
              <w:rPr>
                <w:szCs w:val="26"/>
              </w:rPr>
              <w:t>BĐS cần bán</w:t>
            </w:r>
            <w:r>
              <w:rPr>
                <w:szCs w:val="26"/>
              </w:rPr>
              <w:t xml:space="preserve">; </w:t>
            </w:r>
            <w:r w:rsidRPr="00CC2F89">
              <w:rPr>
                <w:szCs w:val="26"/>
              </w:rPr>
              <w:t>BĐS cho thuê</w:t>
            </w:r>
            <w:r>
              <w:rPr>
                <w:szCs w:val="26"/>
              </w:rPr>
              <w:t xml:space="preserve">; </w:t>
            </w:r>
            <w:r w:rsidRPr="00CC2F89">
              <w:rPr>
                <w:szCs w:val="26"/>
              </w:rPr>
              <w:t>BĐS cần mua</w:t>
            </w:r>
            <w:r>
              <w:rPr>
                <w:szCs w:val="26"/>
              </w:rPr>
              <w:t xml:space="preserve">; </w:t>
            </w:r>
            <w:r w:rsidRPr="00CC2F89">
              <w:rPr>
                <w:szCs w:val="26"/>
              </w:rPr>
              <w:t>BĐS cần thuê</w:t>
            </w:r>
            <w:r>
              <w:rPr>
                <w:szCs w:val="26"/>
              </w:rPr>
              <w:t>; s</w:t>
            </w:r>
            <w:r w:rsidRPr="00CC2F89">
              <w:rPr>
                <w:szCs w:val="26"/>
              </w:rPr>
              <w:t>ang nhượng BĐS</w:t>
            </w:r>
          </w:p>
          <w:p w14:paraId="2196276F" w14:textId="1F834F14" w:rsidR="006C0DEE" w:rsidRPr="00CC2F89" w:rsidRDefault="006C0DEE" w:rsidP="006C0DEE">
            <w:pPr>
              <w:spacing w:line="360" w:lineRule="auto"/>
              <w:ind w:firstLine="0"/>
              <w:rPr>
                <w:szCs w:val="26"/>
              </w:rPr>
            </w:pPr>
            <w:r>
              <w:rPr>
                <w:szCs w:val="26"/>
              </w:rPr>
              <w:t xml:space="preserve">- </w:t>
            </w:r>
            <w:r w:rsidR="00784729">
              <w:rPr>
                <w:szCs w:val="26"/>
              </w:rPr>
              <w:t>Đ</w:t>
            </w:r>
            <w:r w:rsidRPr="00CC2F89">
              <w:rPr>
                <w:szCs w:val="26"/>
              </w:rPr>
              <w:t>ịa lý: Các tỉ</w:t>
            </w:r>
            <w:r>
              <w:rPr>
                <w:szCs w:val="26"/>
              </w:rPr>
              <w:t xml:space="preserve">nh(TP), </w:t>
            </w:r>
            <w:r w:rsidRPr="00CC2F89">
              <w:rPr>
                <w:szCs w:val="26"/>
              </w:rPr>
              <w:t>Quận(Huyện)</w:t>
            </w:r>
          </w:p>
          <w:p w14:paraId="719AED4A" w14:textId="506D60DD" w:rsidR="006C0DEE" w:rsidRPr="00CC2F89" w:rsidRDefault="006C0DEE" w:rsidP="006C0DEE">
            <w:pPr>
              <w:spacing w:line="360" w:lineRule="auto"/>
              <w:ind w:firstLine="0"/>
              <w:rPr>
                <w:szCs w:val="26"/>
              </w:rPr>
            </w:pPr>
            <w:r>
              <w:rPr>
                <w:szCs w:val="26"/>
              </w:rPr>
              <w:t xml:space="preserve">- </w:t>
            </w:r>
            <w:r w:rsidRPr="00CC2F89">
              <w:rPr>
                <w:szCs w:val="26"/>
              </w:rPr>
              <w:t>Theo giá BĐS</w:t>
            </w:r>
            <w:r>
              <w:rPr>
                <w:szCs w:val="26"/>
              </w:rPr>
              <w:t xml:space="preserve">: </w:t>
            </w:r>
            <w:r w:rsidRPr="00CC2F89">
              <w:rPr>
                <w:szCs w:val="26"/>
              </w:rPr>
              <w:t>Dưới 500tr</w:t>
            </w:r>
            <w:r>
              <w:rPr>
                <w:szCs w:val="26"/>
              </w:rPr>
              <w:t xml:space="preserve">; </w:t>
            </w:r>
            <w:r w:rsidRPr="00CC2F89">
              <w:rPr>
                <w:szCs w:val="26"/>
              </w:rPr>
              <w:t>500tr-1</w:t>
            </w:r>
            <w:r>
              <w:rPr>
                <w:szCs w:val="26"/>
              </w:rPr>
              <w:t xml:space="preserve"> tỷ; 1 tỷ</w:t>
            </w:r>
            <w:r w:rsidRPr="00CC2F89">
              <w:rPr>
                <w:szCs w:val="26"/>
              </w:rPr>
              <w:t>-1.5</w:t>
            </w:r>
            <w:r>
              <w:rPr>
                <w:szCs w:val="26"/>
              </w:rPr>
              <w:t xml:space="preserve"> tỷ; </w:t>
            </w:r>
            <w:r w:rsidRPr="00CC2F89">
              <w:rPr>
                <w:szCs w:val="26"/>
              </w:rPr>
              <w:t>1.5-2</w:t>
            </w:r>
            <w:r>
              <w:rPr>
                <w:szCs w:val="26"/>
              </w:rPr>
              <w:t xml:space="preserve"> tỷ; </w:t>
            </w:r>
            <w:r w:rsidRPr="00CC2F89">
              <w:rPr>
                <w:szCs w:val="26"/>
              </w:rPr>
              <w:t>&gt;2</w:t>
            </w:r>
            <w:r>
              <w:rPr>
                <w:szCs w:val="26"/>
              </w:rPr>
              <w:t xml:space="preserve"> tỷ</w:t>
            </w:r>
          </w:p>
          <w:p w14:paraId="5F8E2EBC" w14:textId="530D3887" w:rsidR="006C0DEE" w:rsidRPr="00CC2F89" w:rsidRDefault="006C0DEE" w:rsidP="006C0DEE">
            <w:pPr>
              <w:spacing w:line="360" w:lineRule="auto"/>
              <w:ind w:firstLine="0"/>
              <w:rPr>
                <w:szCs w:val="26"/>
              </w:rPr>
            </w:pPr>
            <w:r>
              <w:rPr>
                <w:szCs w:val="26"/>
              </w:rPr>
              <w:t xml:space="preserve">- </w:t>
            </w:r>
            <w:r w:rsidRPr="00CC2F89">
              <w:rPr>
                <w:szCs w:val="26"/>
              </w:rPr>
              <w:t>Hướng BĐS: Đông, Tây, Nam, Bắc</w:t>
            </w:r>
          </w:p>
          <w:p w14:paraId="6CA3D010" w14:textId="77777777" w:rsidR="006C0DEE" w:rsidRPr="00CC2F89" w:rsidRDefault="006C0DEE" w:rsidP="006C0DEE">
            <w:pPr>
              <w:spacing w:line="360" w:lineRule="auto"/>
              <w:ind w:firstLine="0"/>
              <w:rPr>
                <w:szCs w:val="26"/>
              </w:rPr>
            </w:pPr>
            <w:r w:rsidRPr="00CC2F89">
              <w:rPr>
                <w:szCs w:val="26"/>
              </w:rPr>
              <w:t>2. Đăng tin BĐS dành cho người dùng:</w:t>
            </w:r>
          </w:p>
          <w:p w14:paraId="6371F9FC" w14:textId="22C39F28" w:rsidR="006C0DEE" w:rsidRPr="00CC2F89" w:rsidRDefault="006C0DEE" w:rsidP="006C0DEE">
            <w:pPr>
              <w:spacing w:line="360" w:lineRule="auto"/>
              <w:ind w:firstLine="0"/>
              <w:rPr>
                <w:szCs w:val="26"/>
              </w:rPr>
            </w:pPr>
            <w:r>
              <w:rPr>
                <w:szCs w:val="26"/>
              </w:rPr>
              <w:t xml:space="preserve">- </w:t>
            </w:r>
            <w:r w:rsidRPr="00CC2F89">
              <w:rPr>
                <w:szCs w:val="26"/>
              </w:rPr>
              <w:t>Cho phép người dùng đăng tin rao mua bán hoặc cho thuê BĐS trực tuyến</w:t>
            </w:r>
          </w:p>
          <w:p w14:paraId="26902246" w14:textId="34F1E6B5" w:rsidR="006C0DEE" w:rsidRPr="00CC2F89" w:rsidRDefault="006C0DEE" w:rsidP="006C0DEE">
            <w:pPr>
              <w:spacing w:line="360" w:lineRule="auto"/>
              <w:ind w:firstLine="0"/>
              <w:rPr>
                <w:szCs w:val="26"/>
              </w:rPr>
            </w:pPr>
            <w:r>
              <w:rPr>
                <w:szCs w:val="26"/>
              </w:rPr>
              <w:t xml:space="preserve">- </w:t>
            </w:r>
            <w:r w:rsidRPr="00CC2F89">
              <w:rPr>
                <w:szCs w:val="26"/>
              </w:rPr>
              <w:t>Người dùng muốn đăng tin phải đăng ký thành viên(cho người mua, cho người cho thuê, cho người bán, cho thuê)</w:t>
            </w:r>
          </w:p>
          <w:p w14:paraId="027F9639" w14:textId="5D88E4F4" w:rsidR="006C0DEE" w:rsidRPr="00CC2F89" w:rsidRDefault="006C0DEE" w:rsidP="006C0DEE">
            <w:pPr>
              <w:spacing w:line="360" w:lineRule="auto"/>
              <w:ind w:firstLine="0"/>
              <w:rPr>
                <w:szCs w:val="26"/>
              </w:rPr>
            </w:pPr>
            <w:r>
              <w:rPr>
                <w:szCs w:val="26"/>
              </w:rPr>
              <w:t xml:space="preserve">- </w:t>
            </w:r>
            <w:r w:rsidRPr="00CC2F89">
              <w:rPr>
                <w:szCs w:val="26"/>
              </w:rPr>
              <w:t>Tin đăng do người dùng sẽ được do Admin duyệt trước khi hiện thị lên website.</w:t>
            </w:r>
          </w:p>
        </w:tc>
        <w:tc>
          <w:tcPr>
            <w:tcW w:w="3420" w:type="dxa"/>
          </w:tcPr>
          <w:p w14:paraId="73B2C46C" w14:textId="3A9C064A" w:rsidR="006C0DEE" w:rsidRPr="00CC2F89" w:rsidRDefault="006C0DEE" w:rsidP="006C0DEE">
            <w:pPr>
              <w:spacing w:line="360" w:lineRule="auto"/>
              <w:ind w:firstLine="0"/>
              <w:rPr>
                <w:szCs w:val="26"/>
              </w:rPr>
            </w:pPr>
            <w:r w:rsidRPr="00CC2F89">
              <w:rPr>
                <w:szCs w:val="26"/>
              </w:rPr>
              <w:t xml:space="preserve">Quản trị có thể </w:t>
            </w:r>
            <w:r w:rsidR="003651AC">
              <w:rPr>
                <w:szCs w:val="26"/>
              </w:rPr>
              <w:t>thêm</w:t>
            </w:r>
            <w:r w:rsidRPr="00CC2F89">
              <w:rPr>
                <w:szCs w:val="26"/>
              </w:rPr>
              <w:t>, bớt, sửa xóa, cho phép hoặc không cho phép đăng tin và quản lý tài khoản của người dùng đã đăng ký thành viên.</w:t>
            </w:r>
          </w:p>
        </w:tc>
      </w:tr>
      <w:tr w:rsidR="00784729" w:rsidRPr="00CC2F89" w14:paraId="55548CEF" w14:textId="77777777" w:rsidTr="00685233">
        <w:tc>
          <w:tcPr>
            <w:tcW w:w="1152" w:type="dxa"/>
          </w:tcPr>
          <w:p w14:paraId="39426E10" w14:textId="6AA57831" w:rsidR="00784729" w:rsidRPr="00CC2F89" w:rsidRDefault="00784729" w:rsidP="00784729">
            <w:pPr>
              <w:spacing w:line="360" w:lineRule="auto"/>
              <w:ind w:firstLine="0"/>
              <w:jc w:val="center"/>
              <w:rPr>
                <w:szCs w:val="26"/>
              </w:rPr>
            </w:pPr>
            <w:r w:rsidRPr="006C0DEE">
              <w:rPr>
                <w:b/>
                <w:szCs w:val="26"/>
              </w:rPr>
              <w:t>Các tran</w:t>
            </w:r>
            <w:r>
              <w:rPr>
                <w:b/>
                <w:szCs w:val="26"/>
              </w:rPr>
              <w:t>g</w:t>
            </w:r>
          </w:p>
        </w:tc>
        <w:tc>
          <w:tcPr>
            <w:tcW w:w="4500" w:type="dxa"/>
          </w:tcPr>
          <w:p w14:paraId="448537C0" w14:textId="6AC963D0" w:rsidR="00784729" w:rsidRPr="00CC2F89" w:rsidRDefault="00784729" w:rsidP="00784729">
            <w:pPr>
              <w:spacing w:line="360" w:lineRule="auto"/>
              <w:ind w:firstLine="0"/>
              <w:jc w:val="center"/>
              <w:rPr>
                <w:szCs w:val="26"/>
              </w:rPr>
            </w:pPr>
            <w:r w:rsidRPr="006C0DEE">
              <w:rPr>
                <w:b/>
                <w:szCs w:val="26"/>
              </w:rPr>
              <w:t>Phía người dùng</w:t>
            </w:r>
          </w:p>
        </w:tc>
        <w:tc>
          <w:tcPr>
            <w:tcW w:w="3420" w:type="dxa"/>
          </w:tcPr>
          <w:p w14:paraId="45B895B8" w14:textId="4B071B0C" w:rsidR="00784729" w:rsidRPr="00CC2F89" w:rsidRDefault="00784729" w:rsidP="00784729">
            <w:pPr>
              <w:spacing w:line="360" w:lineRule="auto"/>
              <w:ind w:firstLine="0"/>
              <w:jc w:val="center"/>
              <w:rPr>
                <w:szCs w:val="26"/>
              </w:rPr>
            </w:pPr>
            <w:r w:rsidRPr="006C0DEE">
              <w:rPr>
                <w:b/>
                <w:szCs w:val="26"/>
              </w:rPr>
              <w:t>Phía người quản trị</w:t>
            </w:r>
          </w:p>
        </w:tc>
      </w:tr>
      <w:tr w:rsidR="00784729" w:rsidRPr="00CC2F89" w14:paraId="3EB6126D" w14:textId="77777777" w:rsidTr="00685233">
        <w:tc>
          <w:tcPr>
            <w:tcW w:w="1152" w:type="dxa"/>
          </w:tcPr>
          <w:p w14:paraId="566B97D3" w14:textId="77777777" w:rsidR="00784729" w:rsidRPr="00CC2F89" w:rsidRDefault="00784729" w:rsidP="00784729">
            <w:pPr>
              <w:spacing w:line="360" w:lineRule="auto"/>
              <w:ind w:firstLine="0"/>
              <w:jc w:val="left"/>
              <w:rPr>
                <w:szCs w:val="26"/>
              </w:rPr>
            </w:pPr>
            <w:r w:rsidRPr="00CC2F89">
              <w:rPr>
                <w:szCs w:val="26"/>
              </w:rPr>
              <w:t>Trang dịch vụ</w:t>
            </w:r>
          </w:p>
        </w:tc>
        <w:tc>
          <w:tcPr>
            <w:tcW w:w="4500" w:type="dxa"/>
          </w:tcPr>
          <w:p w14:paraId="2DC00385" w14:textId="3FD1B883" w:rsidR="00784729" w:rsidRPr="00CC2F89" w:rsidRDefault="00784729" w:rsidP="00784729">
            <w:pPr>
              <w:spacing w:line="360" w:lineRule="auto"/>
              <w:ind w:firstLine="0"/>
              <w:rPr>
                <w:szCs w:val="26"/>
              </w:rPr>
            </w:pPr>
            <w:r w:rsidRPr="00CC2F89">
              <w:rPr>
                <w:szCs w:val="26"/>
              </w:rPr>
              <w:t>Nội dung giới thiệu về các dịch vụ của công ty, bài viết với nội dung và hình ảnh cập nhật, có thể chia thành nhiều phân mụ</w:t>
            </w:r>
            <w:r>
              <w:rPr>
                <w:szCs w:val="26"/>
              </w:rPr>
              <w:t xml:space="preserve">c như: </w:t>
            </w:r>
            <w:r w:rsidRPr="00CC2F89">
              <w:rPr>
                <w:szCs w:val="26"/>
              </w:rPr>
              <w:t>Tư vấn môi giới BĐS</w:t>
            </w:r>
            <w:r>
              <w:rPr>
                <w:szCs w:val="26"/>
              </w:rPr>
              <w:t xml:space="preserve">; </w:t>
            </w:r>
            <w:r w:rsidRPr="00CC2F89">
              <w:rPr>
                <w:szCs w:val="26"/>
              </w:rPr>
              <w:t>Quản lý BĐS</w:t>
            </w:r>
            <w:r>
              <w:rPr>
                <w:szCs w:val="26"/>
              </w:rPr>
              <w:t xml:space="preserve">; </w:t>
            </w:r>
            <w:r w:rsidRPr="00CC2F89">
              <w:rPr>
                <w:szCs w:val="26"/>
              </w:rPr>
              <w:t>Tư vấn đấu thầu</w:t>
            </w:r>
            <w:r>
              <w:rPr>
                <w:szCs w:val="26"/>
              </w:rPr>
              <w:t xml:space="preserve">; </w:t>
            </w:r>
            <w:r w:rsidRPr="00CC2F89">
              <w:rPr>
                <w:szCs w:val="26"/>
              </w:rPr>
              <w:t>Tư vấn pháp lý</w:t>
            </w:r>
            <w:r>
              <w:rPr>
                <w:szCs w:val="26"/>
              </w:rPr>
              <w:t xml:space="preserve">; </w:t>
            </w:r>
            <w:r w:rsidRPr="00CC2F89">
              <w:rPr>
                <w:szCs w:val="26"/>
              </w:rPr>
              <w:t>Thẩm định giá</w:t>
            </w:r>
          </w:p>
        </w:tc>
        <w:tc>
          <w:tcPr>
            <w:tcW w:w="3420" w:type="dxa"/>
          </w:tcPr>
          <w:p w14:paraId="3A53DF9B" w14:textId="77777777" w:rsidR="00784729" w:rsidRPr="00CC2F89" w:rsidRDefault="00784729" w:rsidP="00784729">
            <w:pPr>
              <w:spacing w:line="360" w:lineRule="auto"/>
              <w:ind w:firstLine="0"/>
              <w:rPr>
                <w:szCs w:val="26"/>
              </w:rPr>
            </w:pPr>
            <w:r w:rsidRPr="00CC2F89">
              <w:rPr>
                <w:szCs w:val="26"/>
              </w:rPr>
              <w:t>Quản trị có thể thêm, bớt, xóa, sửa các nội dung bài viết và hình ảnh.</w:t>
            </w:r>
          </w:p>
        </w:tc>
      </w:tr>
      <w:tr w:rsidR="00784729" w:rsidRPr="00CC2F89" w14:paraId="430CE14D" w14:textId="77777777" w:rsidTr="00685233">
        <w:tc>
          <w:tcPr>
            <w:tcW w:w="1152" w:type="dxa"/>
          </w:tcPr>
          <w:p w14:paraId="69EDC69F" w14:textId="77777777" w:rsidR="00784729" w:rsidRPr="00CC2F89" w:rsidRDefault="00784729" w:rsidP="00784729">
            <w:pPr>
              <w:spacing w:line="360" w:lineRule="auto"/>
              <w:ind w:firstLine="0"/>
              <w:jc w:val="left"/>
              <w:rPr>
                <w:szCs w:val="26"/>
              </w:rPr>
            </w:pPr>
            <w:r w:rsidRPr="00CC2F89">
              <w:rPr>
                <w:szCs w:val="26"/>
              </w:rPr>
              <w:t>Trang thành viên</w:t>
            </w:r>
          </w:p>
        </w:tc>
        <w:tc>
          <w:tcPr>
            <w:tcW w:w="4500" w:type="dxa"/>
          </w:tcPr>
          <w:p w14:paraId="61E9B899" w14:textId="233CE0A6" w:rsidR="00784729" w:rsidRPr="00CC2F89" w:rsidRDefault="00784729" w:rsidP="00784729">
            <w:pPr>
              <w:spacing w:line="360" w:lineRule="auto"/>
              <w:ind w:firstLine="0"/>
              <w:rPr>
                <w:szCs w:val="26"/>
              </w:rPr>
            </w:pPr>
            <w:r>
              <w:rPr>
                <w:szCs w:val="26"/>
              </w:rPr>
              <w:t xml:space="preserve">• </w:t>
            </w:r>
            <w:r w:rsidRPr="00CC2F89">
              <w:rPr>
                <w:szCs w:val="26"/>
              </w:rPr>
              <w:t>Cho phép người dùng đăng ký tài khoản.</w:t>
            </w:r>
          </w:p>
          <w:p w14:paraId="5E5BA291" w14:textId="4A7B328C" w:rsidR="00784729" w:rsidRPr="00CC2F89" w:rsidRDefault="00784729" w:rsidP="00784729">
            <w:pPr>
              <w:spacing w:line="360" w:lineRule="auto"/>
              <w:ind w:firstLine="0"/>
              <w:rPr>
                <w:szCs w:val="26"/>
              </w:rPr>
            </w:pPr>
            <w:r>
              <w:rPr>
                <w:szCs w:val="26"/>
              </w:rPr>
              <w:t xml:space="preserve">• </w:t>
            </w:r>
            <w:r w:rsidRPr="00CC2F89">
              <w:rPr>
                <w:szCs w:val="26"/>
              </w:rPr>
              <w:t>Người dùng có tài khoản rồi có thể đăng nhập vào website.</w:t>
            </w:r>
          </w:p>
          <w:p w14:paraId="7C787E79" w14:textId="3AFACEC4" w:rsidR="00784729" w:rsidRPr="00CC2F89" w:rsidRDefault="00784729" w:rsidP="00784729">
            <w:pPr>
              <w:spacing w:line="360" w:lineRule="auto"/>
              <w:ind w:firstLine="0"/>
              <w:rPr>
                <w:szCs w:val="26"/>
              </w:rPr>
            </w:pPr>
            <w:r>
              <w:rPr>
                <w:szCs w:val="26"/>
              </w:rPr>
              <w:t xml:space="preserve">• </w:t>
            </w:r>
            <w:r w:rsidRPr="00CC2F89">
              <w:rPr>
                <w:szCs w:val="26"/>
              </w:rPr>
              <w:t>Người dùng đã đăng nhập có thể đăng tin rao BĐS trên website.</w:t>
            </w:r>
          </w:p>
        </w:tc>
        <w:tc>
          <w:tcPr>
            <w:tcW w:w="3420" w:type="dxa"/>
          </w:tcPr>
          <w:p w14:paraId="3598D414" w14:textId="77777777" w:rsidR="00784729" w:rsidRPr="00CC2F89" w:rsidRDefault="00784729" w:rsidP="00784729">
            <w:pPr>
              <w:spacing w:line="360" w:lineRule="auto"/>
              <w:ind w:firstLine="0"/>
              <w:rPr>
                <w:szCs w:val="26"/>
              </w:rPr>
            </w:pPr>
            <w:r w:rsidRPr="00CC2F89">
              <w:rPr>
                <w:szCs w:val="26"/>
              </w:rPr>
              <w:t>Quản trị có thể xóa, đóng tài khoản của thành viên khi cần thiết.</w:t>
            </w:r>
          </w:p>
        </w:tc>
      </w:tr>
      <w:tr w:rsidR="00784729" w:rsidRPr="00CC2F89" w14:paraId="7B4E7866" w14:textId="77777777" w:rsidTr="00685233">
        <w:tc>
          <w:tcPr>
            <w:tcW w:w="1152" w:type="dxa"/>
          </w:tcPr>
          <w:p w14:paraId="602C1F3D" w14:textId="77777777" w:rsidR="00784729" w:rsidRPr="00CC2F89" w:rsidRDefault="00784729" w:rsidP="00784729">
            <w:pPr>
              <w:spacing w:line="360" w:lineRule="auto"/>
              <w:ind w:firstLine="0"/>
              <w:jc w:val="left"/>
              <w:rPr>
                <w:szCs w:val="26"/>
              </w:rPr>
            </w:pPr>
            <w:r w:rsidRPr="00CC2F89">
              <w:rPr>
                <w:szCs w:val="26"/>
              </w:rPr>
              <w:t>Trang tư vấn – hồi đáp</w:t>
            </w:r>
          </w:p>
        </w:tc>
        <w:tc>
          <w:tcPr>
            <w:tcW w:w="4500" w:type="dxa"/>
          </w:tcPr>
          <w:p w14:paraId="17B73FF4" w14:textId="67A678A2" w:rsidR="00784729" w:rsidRPr="00CC2F89" w:rsidRDefault="00784729" w:rsidP="00784729">
            <w:pPr>
              <w:spacing w:line="360" w:lineRule="auto"/>
              <w:ind w:firstLine="0"/>
              <w:rPr>
                <w:szCs w:val="26"/>
              </w:rPr>
            </w:pPr>
            <w:r>
              <w:rPr>
                <w:szCs w:val="26"/>
              </w:rPr>
              <w:t xml:space="preserve">• </w:t>
            </w:r>
            <w:r w:rsidRPr="00CC2F89">
              <w:rPr>
                <w:szCs w:val="26"/>
              </w:rPr>
              <w:t>Người dùng có thể đặt câu hỏi về Bất Động Sản.</w:t>
            </w:r>
          </w:p>
          <w:p w14:paraId="6C1D307B" w14:textId="0D759A5C" w:rsidR="00784729" w:rsidRPr="00CC2F89" w:rsidRDefault="00784729" w:rsidP="00784729">
            <w:pPr>
              <w:spacing w:line="360" w:lineRule="auto"/>
              <w:ind w:firstLine="0"/>
              <w:rPr>
                <w:szCs w:val="26"/>
              </w:rPr>
            </w:pPr>
            <w:r>
              <w:rPr>
                <w:szCs w:val="26"/>
              </w:rPr>
              <w:t xml:space="preserve">• </w:t>
            </w:r>
            <w:r w:rsidRPr="00CC2F89">
              <w:rPr>
                <w:szCs w:val="26"/>
              </w:rPr>
              <w:t>Câu hỏi gửi về email của quản trị viên.</w:t>
            </w:r>
          </w:p>
          <w:p w14:paraId="36D9CB68" w14:textId="2A9A921C" w:rsidR="00784729" w:rsidRPr="00CC2F89" w:rsidRDefault="00784729" w:rsidP="00784729">
            <w:pPr>
              <w:spacing w:line="360" w:lineRule="auto"/>
              <w:ind w:firstLine="0"/>
              <w:rPr>
                <w:szCs w:val="26"/>
              </w:rPr>
            </w:pPr>
            <w:r>
              <w:rPr>
                <w:szCs w:val="26"/>
              </w:rPr>
              <w:t xml:space="preserve">• </w:t>
            </w:r>
            <w:r w:rsidRPr="00CC2F89">
              <w:rPr>
                <w:szCs w:val="26"/>
              </w:rPr>
              <w:t>Hiển thị các câu hỏi thường gặp.</w:t>
            </w:r>
          </w:p>
        </w:tc>
        <w:tc>
          <w:tcPr>
            <w:tcW w:w="3420" w:type="dxa"/>
          </w:tcPr>
          <w:p w14:paraId="5C5D1DD6" w14:textId="77777777" w:rsidR="00784729" w:rsidRPr="00CC2F89" w:rsidRDefault="00784729" w:rsidP="00784729">
            <w:pPr>
              <w:spacing w:line="360" w:lineRule="auto"/>
              <w:ind w:firstLine="0"/>
              <w:rPr>
                <w:szCs w:val="26"/>
              </w:rPr>
            </w:pPr>
            <w:r w:rsidRPr="00CC2F89">
              <w:rPr>
                <w:szCs w:val="26"/>
              </w:rPr>
              <w:t>Quản trị có thể thêm, bớt, xóa, sửa các câu hỏi thường gặp.</w:t>
            </w:r>
          </w:p>
        </w:tc>
      </w:tr>
      <w:tr w:rsidR="00784729" w:rsidRPr="00CC2F89" w14:paraId="4E619A31" w14:textId="77777777" w:rsidTr="00685233">
        <w:tc>
          <w:tcPr>
            <w:tcW w:w="1152" w:type="dxa"/>
          </w:tcPr>
          <w:p w14:paraId="0C6DE335" w14:textId="77777777" w:rsidR="00784729" w:rsidRPr="00CC2F89" w:rsidRDefault="00784729" w:rsidP="00784729">
            <w:pPr>
              <w:spacing w:line="360" w:lineRule="auto"/>
              <w:ind w:firstLine="0"/>
              <w:jc w:val="left"/>
              <w:rPr>
                <w:szCs w:val="26"/>
              </w:rPr>
            </w:pPr>
            <w:r w:rsidRPr="00CC2F89">
              <w:rPr>
                <w:szCs w:val="26"/>
              </w:rPr>
              <w:t>Liên hệ</w:t>
            </w:r>
          </w:p>
        </w:tc>
        <w:tc>
          <w:tcPr>
            <w:tcW w:w="4500" w:type="dxa"/>
          </w:tcPr>
          <w:p w14:paraId="6EB22F5C" w14:textId="46BE5FB0" w:rsidR="00784729" w:rsidRPr="00CC2F89" w:rsidRDefault="00784729" w:rsidP="00784729">
            <w:pPr>
              <w:spacing w:line="360" w:lineRule="auto"/>
              <w:ind w:firstLine="0"/>
              <w:rPr>
                <w:szCs w:val="26"/>
              </w:rPr>
            </w:pPr>
            <w:r>
              <w:rPr>
                <w:szCs w:val="26"/>
              </w:rPr>
              <w:t xml:space="preserve">• </w:t>
            </w:r>
            <w:r w:rsidRPr="00CC2F89">
              <w:rPr>
                <w:szCs w:val="26"/>
              </w:rPr>
              <w:t>Cung cấp mẫu câu hỏi, form điền thông tin cho phép khách gửi các yêu cầu, nhận xét của mình đến công ty Bất Động Sản.</w:t>
            </w:r>
          </w:p>
          <w:p w14:paraId="44CFC4B9" w14:textId="445C25E1" w:rsidR="00784729" w:rsidRPr="00CC2F89" w:rsidRDefault="00784729" w:rsidP="00784729">
            <w:pPr>
              <w:spacing w:line="360" w:lineRule="auto"/>
              <w:ind w:firstLine="0"/>
              <w:rPr>
                <w:szCs w:val="26"/>
              </w:rPr>
            </w:pPr>
            <w:r>
              <w:rPr>
                <w:szCs w:val="26"/>
              </w:rPr>
              <w:t xml:space="preserve">• </w:t>
            </w:r>
            <w:r w:rsidRPr="00CC2F89">
              <w:rPr>
                <w:szCs w:val="26"/>
              </w:rPr>
              <w:t>Mẫu form bao gồm các thông tin: Họ tên, email, tiêu đề, nội dung liên hệ.</w:t>
            </w:r>
          </w:p>
          <w:p w14:paraId="71BAC10D" w14:textId="394B3A44" w:rsidR="00784729" w:rsidRPr="00CC2F89" w:rsidRDefault="00784729" w:rsidP="00784729">
            <w:pPr>
              <w:spacing w:line="360" w:lineRule="auto"/>
              <w:ind w:firstLine="0"/>
              <w:rPr>
                <w:szCs w:val="26"/>
              </w:rPr>
            </w:pPr>
            <w:r>
              <w:rPr>
                <w:szCs w:val="26"/>
              </w:rPr>
              <w:t xml:space="preserve">• </w:t>
            </w:r>
            <w:r w:rsidRPr="00CC2F89">
              <w:rPr>
                <w:szCs w:val="26"/>
              </w:rPr>
              <w:t>Thông tin sẽ được gửi đến email của Quản trị viên.</w:t>
            </w:r>
          </w:p>
        </w:tc>
        <w:tc>
          <w:tcPr>
            <w:tcW w:w="3420" w:type="dxa"/>
          </w:tcPr>
          <w:p w14:paraId="248CF361" w14:textId="77777777" w:rsidR="00784729" w:rsidRPr="00CC2F89" w:rsidRDefault="00784729" w:rsidP="00784729">
            <w:pPr>
              <w:spacing w:line="360" w:lineRule="auto"/>
              <w:ind w:firstLine="0"/>
              <w:rPr>
                <w:szCs w:val="26"/>
              </w:rPr>
            </w:pPr>
            <w:r w:rsidRPr="00CC2F89">
              <w:rPr>
                <w:szCs w:val="26"/>
              </w:rPr>
              <w:t>Quản trị có thể sửa, xóa, cập nhật thông tin liên hệ.</w:t>
            </w:r>
          </w:p>
        </w:tc>
      </w:tr>
      <w:tr w:rsidR="00784729" w:rsidRPr="00CC2F89" w14:paraId="553B6969" w14:textId="77777777" w:rsidTr="00685233">
        <w:tc>
          <w:tcPr>
            <w:tcW w:w="1152" w:type="dxa"/>
            <w:shd w:val="clear" w:color="auto" w:fill="auto"/>
          </w:tcPr>
          <w:p w14:paraId="063F5D7B" w14:textId="28770016" w:rsidR="00784729" w:rsidRPr="00CC2F89" w:rsidRDefault="00784729" w:rsidP="00784729">
            <w:pPr>
              <w:spacing w:line="360" w:lineRule="auto"/>
              <w:ind w:firstLine="0"/>
              <w:jc w:val="center"/>
              <w:rPr>
                <w:szCs w:val="26"/>
              </w:rPr>
            </w:pPr>
            <w:r w:rsidRPr="006C0DEE">
              <w:rPr>
                <w:b/>
                <w:szCs w:val="26"/>
              </w:rPr>
              <w:t>Các tran</w:t>
            </w:r>
            <w:r>
              <w:rPr>
                <w:b/>
                <w:szCs w:val="26"/>
              </w:rPr>
              <w:t>g</w:t>
            </w:r>
          </w:p>
        </w:tc>
        <w:tc>
          <w:tcPr>
            <w:tcW w:w="4500" w:type="dxa"/>
          </w:tcPr>
          <w:p w14:paraId="47F1F067" w14:textId="2D42170F" w:rsidR="00784729" w:rsidRDefault="00784729" w:rsidP="00784729">
            <w:pPr>
              <w:spacing w:line="360" w:lineRule="auto"/>
              <w:ind w:firstLine="0"/>
              <w:jc w:val="center"/>
              <w:rPr>
                <w:szCs w:val="26"/>
              </w:rPr>
            </w:pPr>
            <w:r w:rsidRPr="006C0DEE">
              <w:rPr>
                <w:b/>
                <w:szCs w:val="26"/>
              </w:rPr>
              <w:t>Phía người dùng</w:t>
            </w:r>
          </w:p>
        </w:tc>
        <w:tc>
          <w:tcPr>
            <w:tcW w:w="3420" w:type="dxa"/>
          </w:tcPr>
          <w:p w14:paraId="27A08C84" w14:textId="5B7B68F9" w:rsidR="00784729" w:rsidRDefault="00784729" w:rsidP="00784729">
            <w:pPr>
              <w:spacing w:line="360" w:lineRule="auto"/>
              <w:ind w:firstLine="0"/>
              <w:jc w:val="center"/>
              <w:rPr>
                <w:szCs w:val="26"/>
              </w:rPr>
            </w:pPr>
            <w:r w:rsidRPr="006C0DEE">
              <w:rPr>
                <w:b/>
                <w:szCs w:val="26"/>
              </w:rPr>
              <w:t>Phía người quản trị</w:t>
            </w:r>
          </w:p>
        </w:tc>
      </w:tr>
      <w:tr w:rsidR="00784729" w:rsidRPr="00CC2F89" w14:paraId="18CBDACD" w14:textId="77777777" w:rsidTr="00685233">
        <w:tc>
          <w:tcPr>
            <w:tcW w:w="1152" w:type="dxa"/>
          </w:tcPr>
          <w:p w14:paraId="11652E5C" w14:textId="77777777" w:rsidR="00784729" w:rsidRPr="00CC2F89" w:rsidRDefault="00784729" w:rsidP="00784729">
            <w:pPr>
              <w:spacing w:line="360" w:lineRule="auto"/>
              <w:ind w:firstLine="0"/>
              <w:jc w:val="left"/>
              <w:rPr>
                <w:szCs w:val="26"/>
              </w:rPr>
            </w:pPr>
            <w:r w:rsidRPr="00CC2F89">
              <w:rPr>
                <w:szCs w:val="26"/>
              </w:rPr>
              <w:t>Đặt banner quảng cáo, liên kết website</w:t>
            </w:r>
          </w:p>
        </w:tc>
        <w:tc>
          <w:tcPr>
            <w:tcW w:w="4500" w:type="dxa"/>
          </w:tcPr>
          <w:p w14:paraId="71B029C1" w14:textId="1B4C3FF1" w:rsidR="00784729" w:rsidRPr="00CC2F89" w:rsidRDefault="00784729" w:rsidP="00784729">
            <w:pPr>
              <w:spacing w:line="360" w:lineRule="auto"/>
              <w:ind w:firstLine="0"/>
              <w:rPr>
                <w:szCs w:val="26"/>
              </w:rPr>
            </w:pPr>
            <w:r>
              <w:rPr>
                <w:szCs w:val="26"/>
              </w:rPr>
              <w:t xml:space="preserve">- </w:t>
            </w:r>
            <w:r w:rsidRPr="00CC2F89">
              <w:rPr>
                <w:szCs w:val="26"/>
              </w:rPr>
              <w:t>Có thể đặt các banner quảng cáo, logo đối tác, link liên kết tại các vị trí module đã có sẵn trên website</w:t>
            </w:r>
          </w:p>
        </w:tc>
        <w:tc>
          <w:tcPr>
            <w:tcW w:w="3420" w:type="dxa"/>
          </w:tcPr>
          <w:p w14:paraId="0E3EC302" w14:textId="7524C2BB" w:rsidR="00784729" w:rsidRPr="00CC2F89" w:rsidRDefault="00784729" w:rsidP="00784729">
            <w:pPr>
              <w:spacing w:line="360" w:lineRule="auto"/>
              <w:ind w:firstLine="0"/>
              <w:rPr>
                <w:szCs w:val="26"/>
              </w:rPr>
            </w:pPr>
            <w:r>
              <w:rPr>
                <w:szCs w:val="26"/>
              </w:rPr>
              <w:t xml:space="preserve">- </w:t>
            </w:r>
            <w:r w:rsidRPr="00CC2F89">
              <w:rPr>
                <w:szCs w:val="26"/>
              </w:rPr>
              <w:t>Quản trị có thể thêm, bớt, xóa các banner.</w:t>
            </w:r>
          </w:p>
        </w:tc>
      </w:tr>
      <w:tr w:rsidR="00784729" w:rsidRPr="00CC2F89" w14:paraId="10A0EBA9" w14:textId="77777777" w:rsidTr="00685233">
        <w:tc>
          <w:tcPr>
            <w:tcW w:w="1152" w:type="dxa"/>
          </w:tcPr>
          <w:p w14:paraId="5F95B15A" w14:textId="77777777" w:rsidR="00784729" w:rsidRPr="00CC2F89" w:rsidRDefault="00784729" w:rsidP="00784729">
            <w:pPr>
              <w:spacing w:line="360" w:lineRule="auto"/>
              <w:ind w:firstLine="0"/>
              <w:jc w:val="left"/>
              <w:rPr>
                <w:szCs w:val="26"/>
              </w:rPr>
            </w:pPr>
            <w:r w:rsidRPr="00CC2F89">
              <w:rPr>
                <w:szCs w:val="26"/>
              </w:rPr>
              <w:t>Hỗ trợ trực tuyến</w:t>
            </w:r>
          </w:p>
        </w:tc>
        <w:tc>
          <w:tcPr>
            <w:tcW w:w="4500" w:type="dxa"/>
          </w:tcPr>
          <w:p w14:paraId="0CC1C375" w14:textId="77777777" w:rsidR="00784729" w:rsidRPr="00CC2F89" w:rsidRDefault="00784729" w:rsidP="0099477B">
            <w:pPr>
              <w:pStyle w:val="ListParagraph"/>
              <w:numPr>
                <w:ilvl w:val="0"/>
                <w:numId w:val="7"/>
              </w:numPr>
              <w:spacing w:before="0" w:line="360" w:lineRule="auto"/>
              <w:rPr>
                <w:szCs w:val="26"/>
              </w:rPr>
            </w:pPr>
            <w:r w:rsidRPr="00CC2F89">
              <w:rPr>
                <w:szCs w:val="26"/>
              </w:rPr>
              <w:t>Yahoo</w:t>
            </w:r>
          </w:p>
          <w:p w14:paraId="349188BB" w14:textId="77777777" w:rsidR="00784729" w:rsidRDefault="00784729" w:rsidP="0099477B">
            <w:pPr>
              <w:pStyle w:val="ListParagraph"/>
              <w:numPr>
                <w:ilvl w:val="0"/>
                <w:numId w:val="7"/>
              </w:numPr>
              <w:spacing w:before="0" w:line="360" w:lineRule="auto"/>
              <w:rPr>
                <w:szCs w:val="26"/>
              </w:rPr>
            </w:pPr>
            <w:r w:rsidRPr="00CC2F89">
              <w:rPr>
                <w:szCs w:val="26"/>
              </w:rPr>
              <w:t>Skype</w:t>
            </w:r>
          </w:p>
          <w:p w14:paraId="0074195A" w14:textId="4E37327E" w:rsidR="00784729" w:rsidRPr="00CC2F89" w:rsidRDefault="00784729" w:rsidP="0099477B">
            <w:pPr>
              <w:pStyle w:val="ListParagraph"/>
              <w:numPr>
                <w:ilvl w:val="0"/>
                <w:numId w:val="7"/>
              </w:numPr>
              <w:spacing w:before="0" w:line="360" w:lineRule="auto"/>
              <w:rPr>
                <w:szCs w:val="26"/>
              </w:rPr>
            </w:pPr>
            <w:r>
              <w:rPr>
                <w:szCs w:val="26"/>
              </w:rPr>
              <w:t>Facebook</w:t>
            </w:r>
          </w:p>
        </w:tc>
        <w:tc>
          <w:tcPr>
            <w:tcW w:w="3420" w:type="dxa"/>
          </w:tcPr>
          <w:p w14:paraId="00FD4DDE" w14:textId="23D59C63" w:rsidR="00784729" w:rsidRPr="00CC2F89" w:rsidRDefault="00784729" w:rsidP="00784729">
            <w:pPr>
              <w:spacing w:line="360" w:lineRule="auto"/>
              <w:ind w:firstLine="0"/>
              <w:rPr>
                <w:szCs w:val="26"/>
              </w:rPr>
            </w:pPr>
            <w:r>
              <w:rPr>
                <w:szCs w:val="26"/>
              </w:rPr>
              <w:t xml:space="preserve">- </w:t>
            </w:r>
            <w:r w:rsidRPr="00CC2F89">
              <w:rPr>
                <w:szCs w:val="26"/>
              </w:rPr>
              <w:t>Quản trị có thể thay đổi nick phù hợp.</w:t>
            </w:r>
          </w:p>
        </w:tc>
      </w:tr>
      <w:tr w:rsidR="00784729" w:rsidRPr="00CC2F89" w14:paraId="56F1206A" w14:textId="77777777" w:rsidTr="00685233">
        <w:tc>
          <w:tcPr>
            <w:tcW w:w="1152" w:type="dxa"/>
          </w:tcPr>
          <w:p w14:paraId="087D5F3E" w14:textId="77777777" w:rsidR="00784729" w:rsidRPr="00CC2F89" w:rsidRDefault="00784729" w:rsidP="00784729">
            <w:pPr>
              <w:spacing w:line="360" w:lineRule="auto"/>
              <w:ind w:firstLine="0"/>
              <w:jc w:val="left"/>
              <w:rPr>
                <w:szCs w:val="26"/>
              </w:rPr>
            </w:pPr>
            <w:r w:rsidRPr="00CC2F89">
              <w:rPr>
                <w:szCs w:val="26"/>
              </w:rPr>
              <w:t>Thăm dò nhu cầu khách hàng</w:t>
            </w:r>
          </w:p>
        </w:tc>
        <w:tc>
          <w:tcPr>
            <w:tcW w:w="4500" w:type="dxa"/>
          </w:tcPr>
          <w:p w14:paraId="4CBB7220" w14:textId="406E1E17" w:rsidR="00784729" w:rsidRPr="00CC2F89" w:rsidRDefault="00784729" w:rsidP="00784729">
            <w:pPr>
              <w:spacing w:line="360" w:lineRule="auto"/>
              <w:ind w:firstLine="0"/>
              <w:rPr>
                <w:szCs w:val="26"/>
              </w:rPr>
            </w:pPr>
            <w:r>
              <w:rPr>
                <w:szCs w:val="26"/>
              </w:rPr>
              <w:t xml:space="preserve">- </w:t>
            </w:r>
            <w:r w:rsidRPr="00CC2F89">
              <w:rPr>
                <w:szCs w:val="26"/>
              </w:rPr>
              <w:t>Với chức năng bỏ phiếu bầu chọn</w:t>
            </w:r>
          </w:p>
          <w:p w14:paraId="4E161858" w14:textId="201A1762" w:rsidR="00784729" w:rsidRPr="00CC2F89" w:rsidRDefault="00784729" w:rsidP="00784729">
            <w:pPr>
              <w:spacing w:line="360" w:lineRule="auto"/>
              <w:ind w:firstLine="0"/>
              <w:rPr>
                <w:szCs w:val="26"/>
              </w:rPr>
            </w:pPr>
            <w:r>
              <w:rPr>
                <w:szCs w:val="26"/>
              </w:rPr>
              <w:t xml:space="preserve">- </w:t>
            </w:r>
            <w:r w:rsidRPr="00CC2F89">
              <w:rPr>
                <w:szCs w:val="26"/>
              </w:rPr>
              <w:t>Người dùng chọn câu trả lời, hệ thống sẽ thống kê ý kiến.</w:t>
            </w:r>
          </w:p>
        </w:tc>
        <w:tc>
          <w:tcPr>
            <w:tcW w:w="3420" w:type="dxa"/>
          </w:tcPr>
          <w:p w14:paraId="40B0BA8A" w14:textId="08B47D5D" w:rsidR="00784729" w:rsidRPr="00CC2F89" w:rsidRDefault="00784729" w:rsidP="00784729">
            <w:pPr>
              <w:spacing w:line="360" w:lineRule="auto"/>
              <w:ind w:firstLine="0"/>
              <w:rPr>
                <w:szCs w:val="26"/>
              </w:rPr>
            </w:pPr>
            <w:r>
              <w:rPr>
                <w:szCs w:val="26"/>
              </w:rPr>
              <w:t xml:space="preserve">- </w:t>
            </w:r>
            <w:r w:rsidRPr="00CC2F89">
              <w:rPr>
                <w:szCs w:val="26"/>
              </w:rPr>
              <w:t>Quản trị đặt câu hỏi và câu trả lời trong quản trị</w:t>
            </w:r>
          </w:p>
        </w:tc>
      </w:tr>
      <w:tr w:rsidR="00784729" w:rsidRPr="00CC2F89" w14:paraId="0A82C05F" w14:textId="77777777" w:rsidTr="00685233">
        <w:tc>
          <w:tcPr>
            <w:tcW w:w="1152" w:type="dxa"/>
          </w:tcPr>
          <w:p w14:paraId="7B756C01" w14:textId="77777777" w:rsidR="00784729" w:rsidRPr="00CC2F89" w:rsidRDefault="00784729" w:rsidP="00784729">
            <w:pPr>
              <w:spacing w:line="360" w:lineRule="auto"/>
              <w:ind w:firstLine="0"/>
              <w:jc w:val="left"/>
              <w:rPr>
                <w:szCs w:val="26"/>
              </w:rPr>
            </w:pPr>
            <w:r w:rsidRPr="00CC2F89">
              <w:rPr>
                <w:szCs w:val="26"/>
              </w:rPr>
              <w:t>Thống kê truy cập</w:t>
            </w:r>
          </w:p>
        </w:tc>
        <w:tc>
          <w:tcPr>
            <w:tcW w:w="4500" w:type="dxa"/>
          </w:tcPr>
          <w:p w14:paraId="62BD58F9" w14:textId="24DE3A6E" w:rsidR="00784729" w:rsidRPr="00CC2F89" w:rsidRDefault="00784729" w:rsidP="00784729">
            <w:pPr>
              <w:spacing w:line="360" w:lineRule="auto"/>
              <w:ind w:firstLine="0"/>
              <w:rPr>
                <w:szCs w:val="26"/>
              </w:rPr>
            </w:pPr>
            <w:r>
              <w:rPr>
                <w:szCs w:val="26"/>
              </w:rPr>
              <w:t xml:space="preserve">- </w:t>
            </w:r>
            <w:r w:rsidRPr="00CC2F89">
              <w:rPr>
                <w:szCs w:val="26"/>
              </w:rPr>
              <w:t>Số người truy cập website</w:t>
            </w:r>
          </w:p>
          <w:p w14:paraId="150B36FB" w14:textId="181B1C85" w:rsidR="00784729" w:rsidRPr="00CC2F89" w:rsidRDefault="00784729" w:rsidP="00784729">
            <w:pPr>
              <w:spacing w:line="360" w:lineRule="auto"/>
              <w:ind w:firstLine="0"/>
              <w:rPr>
                <w:szCs w:val="26"/>
              </w:rPr>
            </w:pPr>
            <w:r>
              <w:rPr>
                <w:szCs w:val="26"/>
              </w:rPr>
              <w:t xml:space="preserve">- </w:t>
            </w:r>
            <w:r w:rsidRPr="00CC2F89">
              <w:rPr>
                <w:szCs w:val="26"/>
              </w:rPr>
              <w:t>Số khách đang online.</w:t>
            </w:r>
          </w:p>
        </w:tc>
        <w:tc>
          <w:tcPr>
            <w:tcW w:w="3420" w:type="dxa"/>
          </w:tcPr>
          <w:p w14:paraId="6A48EB96" w14:textId="23876EEB" w:rsidR="00784729" w:rsidRPr="00CC2F89" w:rsidRDefault="00784729" w:rsidP="00784729">
            <w:pPr>
              <w:spacing w:line="360" w:lineRule="auto"/>
              <w:ind w:firstLine="0"/>
              <w:rPr>
                <w:szCs w:val="26"/>
              </w:rPr>
            </w:pPr>
            <w:r>
              <w:rPr>
                <w:szCs w:val="26"/>
              </w:rPr>
              <w:t xml:space="preserve">- </w:t>
            </w:r>
            <w:r w:rsidRPr="00CC2F89">
              <w:rPr>
                <w:szCs w:val="26"/>
              </w:rPr>
              <w:t>Quản trị có thể để hiển thị hoặc ẩn khi cần thiết</w:t>
            </w:r>
          </w:p>
        </w:tc>
      </w:tr>
      <w:tr w:rsidR="00784729" w:rsidRPr="00CC2F89" w14:paraId="59A24C72" w14:textId="77777777" w:rsidTr="00685233">
        <w:tc>
          <w:tcPr>
            <w:tcW w:w="1152" w:type="dxa"/>
          </w:tcPr>
          <w:p w14:paraId="551ABF0C" w14:textId="77777777" w:rsidR="00784729" w:rsidRPr="00CC2F89" w:rsidRDefault="00784729" w:rsidP="00784729">
            <w:pPr>
              <w:spacing w:line="360" w:lineRule="auto"/>
              <w:jc w:val="left"/>
              <w:rPr>
                <w:szCs w:val="26"/>
              </w:rPr>
            </w:pPr>
          </w:p>
        </w:tc>
        <w:tc>
          <w:tcPr>
            <w:tcW w:w="4500" w:type="dxa"/>
          </w:tcPr>
          <w:p w14:paraId="7E201496" w14:textId="77777777" w:rsidR="00784729" w:rsidRPr="00CC2F89" w:rsidRDefault="00784729" w:rsidP="00784729">
            <w:pPr>
              <w:spacing w:line="360" w:lineRule="auto"/>
              <w:rPr>
                <w:szCs w:val="26"/>
              </w:rPr>
            </w:pPr>
          </w:p>
        </w:tc>
        <w:tc>
          <w:tcPr>
            <w:tcW w:w="3420" w:type="dxa"/>
          </w:tcPr>
          <w:p w14:paraId="2FC2A78B" w14:textId="77777777" w:rsidR="00784729" w:rsidRPr="00CC2F89" w:rsidRDefault="00784729" w:rsidP="00784729">
            <w:pPr>
              <w:spacing w:line="360" w:lineRule="auto"/>
              <w:rPr>
                <w:szCs w:val="26"/>
              </w:rPr>
            </w:pPr>
          </w:p>
        </w:tc>
      </w:tr>
      <w:tr w:rsidR="00784729" w:rsidRPr="00CC2F89" w14:paraId="5E8CF394" w14:textId="77777777" w:rsidTr="00685233">
        <w:tc>
          <w:tcPr>
            <w:tcW w:w="9072" w:type="dxa"/>
            <w:gridSpan w:val="3"/>
          </w:tcPr>
          <w:p w14:paraId="425BA029" w14:textId="77777777" w:rsidR="00784729" w:rsidRPr="00784729" w:rsidRDefault="00784729" w:rsidP="00784729">
            <w:pPr>
              <w:spacing w:line="360" w:lineRule="auto"/>
              <w:ind w:firstLine="0"/>
              <w:rPr>
                <w:b/>
                <w:szCs w:val="26"/>
              </w:rPr>
            </w:pPr>
            <w:r w:rsidRPr="00784729">
              <w:rPr>
                <w:b/>
                <w:szCs w:val="26"/>
              </w:rPr>
              <w:t xml:space="preserve">Chức năng tìm kiếm: </w:t>
            </w:r>
          </w:p>
          <w:p w14:paraId="501C0A34" w14:textId="77777777" w:rsidR="00784729" w:rsidRPr="00784729" w:rsidRDefault="00784729" w:rsidP="00784729">
            <w:pPr>
              <w:spacing w:line="360" w:lineRule="auto"/>
              <w:rPr>
                <w:szCs w:val="26"/>
              </w:rPr>
            </w:pPr>
            <w:r w:rsidRPr="00784729">
              <w:rPr>
                <w:szCs w:val="26"/>
              </w:rPr>
              <w:t>Module hỗ trợ cho phép người dùng tìm kiếm thông tin BĐS nhanh chóng và chính xác, dựa trên những tiêu chí đã được định sẵn, như:</w:t>
            </w:r>
          </w:p>
          <w:p w14:paraId="5EC04767" w14:textId="77777777" w:rsidR="00784729" w:rsidRPr="00784729" w:rsidRDefault="00784729" w:rsidP="00784729">
            <w:pPr>
              <w:spacing w:line="360" w:lineRule="auto"/>
              <w:rPr>
                <w:szCs w:val="26"/>
              </w:rPr>
            </w:pPr>
            <w:r w:rsidRPr="00784729">
              <w:rPr>
                <w:szCs w:val="26"/>
              </w:rPr>
              <w:t>•</w:t>
            </w:r>
            <w:r w:rsidRPr="00784729">
              <w:rPr>
                <w:szCs w:val="26"/>
              </w:rPr>
              <w:tab/>
              <w:t>Mã Bất Động Sản</w:t>
            </w:r>
          </w:p>
          <w:p w14:paraId="11802472" w14:textId="77777777" w:rsidR="00784729" w:rsidRPr="00784729" w:rsidRDefault="00784729" w:rsidP="00784729">
            <w:pPr>
              <w:spacing w:line="360" w:lineRule="auto"/>
              <w:rPr>
                <w:szCs w:val="26"/>
              </w:rPr>
            </w:pPr>
            <w:r w:rsidRPr="00784729">
              <w:rPr>
                <w:szCs w:val="26"/>
              </w:rPr>
              <w:t>•</w:t>
            </w:r>
            <w:r w:rsidRPr="00784729">
              <w:rPr>
                <w:szCs w:val="26"/>
              </w:rPr>
              <w:tab/>
              <w:t>Khu vực địa lý: Các tỉnh(TP), quận(huyện)</w:t>
            </w:r>
          </w:p>
          <w:p w14:paraId="7C02DDB6" w14:textId="77777777" w:rsidR="00784729" w:rsidRPr="00784729" w:rsidRDefault="00784729" w:rsidP="00784729">
            <w:pPr>
              <w:spacing w:line="360" w:lineRule="auto"/>
              <w:rPr>
                <w:szCs w:val="26"/>
              </w:rPr>
            </w:pPr>
            <w:r w:rsidRPr="00784729">
              <w:rPr>
                <w:szCs w:val="26"/>
              </w:rPr>
              <w:t>•</w:t>
            </w:r>
            <w:r w:rsidRPr="00784729">
              <w:rPr>
                <w:szCs w:val="26"/>
              </w:rPr>
              <w:tab/>
              <w:t>Loại hình giao dịch (cần mua, cần bán, cần thuê, cho thuê…)</w:t>
            </w:r>
          </w:p>
          <w:p w14:paraId="15008715" w14:textId="77777777" w:rsidR="00784729" w:rsidRPr="00784729" w:rsidRDefault="00784729" w:rsidP="00784729">
            <w:pPr>
              <w:spacing w:line="360" w:lineRule="auto"/>
              <w:rPr>
                <w:szCs w:val="26"/>
              </w:rPr>
            </w:pPr>
            <w:r w:rsidRPr="00784729">
              <w:rPr>
                <w:szCs w:val="26"/>
              </w:rPr>
              <w:t>•</w:t>
            </w:r>
            <w:r w:rsidRPr="00784729">
              <w:rPr>
                <w:szCs w:val="26"/>
              </w:rPr>
              <w:tab/>
              <w:t>Loại BĐS (biệt thự, nhà, chung cư…)</w:t>
            </w:r>
          </w:p>
          <w:p w14:paraId="504ADCC3" w14:textId="77777777" w:rsidR="00784729" w:rsidRPr="00784729" w:rsidRDefault="00784729" w:rsidP="00784729">
            <w:pPr>
              <w:spacing w:line="360" w:lineRule="auto"/>
              <w:rPr>
                <w:szCs w:val="26"/>
              </w:rPr>
            </w:pPr>
            <w:r w:rsidRPr="00784729">
              <w:rPr>
                <w:szCs w:val="26"/>
              </w:rPr>
              <w:t>•</w:t>
            </w:r>
            <w:r w:rsidRPr="00784729">
              <w:rPr>
                <w:szCs w:val="26"/>
              </w:rPr>
              <w:tab/>
              <w:t>Giá</w:t>
            </w:r>
          </w:p>
          <w:p w14:paraId="6303FE27" w14:textId="77777777" w:rsidR="00784729" w:rsidRPr="00784729" w:rsidRDefault="00784729" w:rsidP="00784729">
            <w:pPr>
              <w:spacing w:line="360" w:lineRule="auto"/>
              <w:rPr>
                <w:szCs w:val="26"/>
              </w:rPr>
            </w:pPr>
            <w:r w:rsidRPr="00784729">
              <w:rPr>
                <w:szCs w:val="26"/>
              </w:rPr>
              <w:t>•</w:t>
            </w:r>
            <w:r w:rsidRPr="00784729">
              <w:rPr>
                <w:szCs w:val="26"/>
              </w:rPr>
              <w:tab/>
              <w:t>Hướng (đông, tây,nam, bắc …)</w:t>
            </w:r>
          </w:p>
          <w:p w14:paraId="2B3A0BCA" w14:textId="77777777" w:rsidR="00784729" w:rsidRPr="00784729" w:rsidRDefault="00784729" w:rsidP="00784729">
            <w:pPr>
              <w:spacing w:line="360" w:lineRule="auto"/>
              <w:rPr>
                <w:szCs w:val="26"/>
              </w:rPr>
            </w:pPr>
            <w:r w:rsidRPr="00784729">
              <w:rPr>
                <w:szCs w:val="26"/>
              </w:rPr>
              <w:t>•</w:t>
            </w:r>
            <w:r w:rsidRPr="00784729">
              <w:rPr>
                <w:szCs w:val="26"/>
              </w:rPr>
              <w:tab/>
              <w:t>Vị trí (mặt tiền, trong hẻm )</w:t>
            </w:r>
          </w:p>
          <w:p w14:paraId="6CE31441" w14:textId="77777777" w:rsidR="00784729" w:rsidRPr="00CC2F89" w:rsidRDefault="00784729" w:rsidP="00BB7775">
            <w:pPr>
              <w:keepNext/>
              <w:spacing w:line="360" w:lineRule="auto"/>
              <w:rPr>
                <w:szCs w:val="26"/>
              </w:rPr>
            </w:pPr>
            <w:r w:rsidRPr="00784729">
              <w:rPr>
                <w:szCs w:val="26"/>
              </w:rPr>
              <w:t>•</w:t>
            </w:r>
            <w:r w:rsidRPr="00784729">
              <w:rPr>
                <w:szCs w:val="26"/>
              </w:rPr>
              <w:tab/>
              <w:t>Diện tích, số phòng, tầng</w:t>
            </w:r>
          </w:p>
        </w:tc>
      </w:tr>
    </w:tbl>
    <w:p w14:paraId="334BB5BE" w14:textId="1643BAA4" w:rsidR="00BB7775" w:rsidRDefault="00BB7775" w:rsidP="00E400E1">
      <w:pPr>
        <w:pStyle w:val="Caption"/>
      </w:pPr>
      <w:bookmarkStart w:id="17" w:name="_Toc422688967"/>
      <w:bookmarkStart w:id="18" w:name="_Toc422105595"/>
      <w:r>
        <w:t xml:space="preserve">Bảng </w:t>
      </w:r>
      <w:fldSimple w:instr=" STYLEREF 1 \s ">
        <w:r w:rsidR="00327CC4">
          <w:rPr>
            <w:noProof/>
          </w:rPr>
          <w:t>2</w:t>
        </w:r>
      </w:fldSimple>
      <w:r w:rsidR="00327CC4">
        <w:noBreakHyphen/>
      </w:r>
      <w:fldSimple w:instr=" SEQ Bảng \* ARABIC \s 1 ">
        <w:r w:rsidR="00327CC4">
          <w:rPr>
            <w:noProof/>
          </w:rPr>
          <w:t>1</w:t>
        </w:r>
      </w:fldSimple>
      <w:r>
        <w:t xml:space="preserve"> </w:t>
      </w:r>
      <w:r w:rsidR="00A16626">
        <w:t>Bảng các chức năng chính của website</w:t>
      </w:r>
      <w:bookmarkEnd w:id="17"/>
    </w:p>
    <w:p w14:paraId="46033B51" w14:textId="10380454" w:rsidR="00DE46E3" w:rsidRPr="00CC2F89" w:rsidRDefault="00DE3897" w:rsidP="00DE46E3">
      <w:pPr>
        <w:pStyle w:val="Heading2"/>
      </w:pPr>
      <w:bookmarkStart w:id="19" w:name="_Toc422866062"/>
      <w:r>
        <w:t>Yêu cầu và phương pháp giải</w:t>
      </w:r>
      <w:r w:rsidR="00DE46E3" w:rsidRPr="00CC2F89">
        <w:t xml:space="preserve"> quyết:</w:t>
      </w:r>
      <w:bookmarkEnd w:id="18"/>
      <w:bookmarkEnd w:id="19"/>
    </w:p>
    <w:p w14:paraId="1E47F4A4" w14:textId="5F194A5D" w:rsidR="003510E3" w:rsidRPr="00DE46E3" w:rsidRDefault="00DE46E3" w:rsidP="00DE46E3">
      <w:pPr>
        <w:pStyle w:val="Heading3"/>
      </w:pPr>
      <w:bookmarkStart w:id="20" w:name="_Toc422866063"/>
      <w:r w:rsidRPr="00DE46E3">
        <w:t>Yêu cầu</w:t>
      </w:r>
      <w:bookmarkEnd w:id="20"/>
    </w:p>
    <w:p w14:paraId="583D1FCC" w14:textId="27A461E2" w:rsidR="00DE46E3" w:rsidRPr="00CC2F89" w:rsidRDefault="00DE46E3" w:rsidP="00DE46E3">
      <w:pPr>
        <w:spacing w:line="360" w:lineRule="auto"/>
        <w:ind w:firstLine="360"/>
        <w:rPr>
          <w:szCs w:val="26"/>
        </w:rPr>
      </w:pPr>
      <w:r w:rsidRPr="00CC2F89">
        <w:rPr>
          <w:szCs w:val="26"/>
        </w:rPr>
        <w:t>Xây dựng được các chức năng giữa người dùng và người quản trị như trên, tr</w:t>
      </w:r>
      <w:r w:rsidR="00B546BF">
        <w:rPr>
          <w:szCs w:val="26"/>
        </w:rPr>
        <w:t>ang quản trị có thể tương tác tố</w:t>
      </w:r>
      <w:r w:rsidRPr="00CC2F89">
        <w:rPr>
          <w:szCs w:val="26"/>
        </w:rPr>
        <w:t>t vớ</w:t>
      </w:r>
      <w:r w:rsidR="00DE3897">
        <w:rPr>
          <w:szCs w:val="26"/>
        </w:rPr>
        <w:t>i người dù</w:t>
      </w:r>
      <w:r w:rsidRPr="00CC2F89">
        <w:rPr>
          <w:szCs w:val="26"/>
        </w:rPr>
        <w:t>ng.</w:t>
      </w:r>
    </w:p>
    <w:p w14:paraId="752F4CA5" w14:textId="77777777" w:rsidR="00DE46E3" w:rsidRPr="00FD11B5" w:rsidRDefault="00DE46E3" w:rsidP="00DE46E3">
      <w:pPr>
        <w:pStyle w:val="Heading3"/>
      </w:pPr>
      <w:bookmarkStart w:id="21" w:name="_Toc422105597"/>
      <w:bookmarkStart w:id="22" w:name="_Toc422866064"/>
      <w:r w:rsidRPr="00FD11B5">
        <w:t>Phương pháp giải quyết:</w:t>
      </w:r>
      <w:bookmarkEnd w:id="21"/>
      <w:bookmarkEnd w:id="22"/>
    </w:p>
    <w:p w14:paraId="22FB37F1" w14:textId="77777777" w:rsidR="00DE46E3" w:rsidRPr="00CC2F89" w:rsidRDefault="00DE46E3" w:rsidP="0099477B">
      <w:pPr>
        <w:pStyle w:val="ListParagraph"/>
        <w:numPr>
          <w:ilvl w:val="0"/>
          <w:numId w:val="7"/>
        </w:numPr>
        <w:spacing w:before="0" w:after="160" w:line="360" w:lineRule="auto"/>
        <w:rPr>
          <w:szCs w:val="26"/>
        </w:rPr>
      </w:pPr>
      <w:r w:rsidRPr="00CC2F89">
        <w:rPr>
          <w:szCs w:val="26"/>
        </w:rPr>
        <w:t>Tìm hiểu các mô hình xây dựng website phù hợp với khả năng hiện tại và hiệu quả nhất.</w:t>
      </w:r>
    </w:p>
    <w:p w14:paraId="1A9DE73B" w14:textId="77777777" w:rsidR="00DE46E3" w:rsidRPr="00CC2F89" w:rsidRDefault="00DE46E3" w:rsidP="0099477B">
      <w:pPr>
        <w:pStyle w:val="ListParagraph"/>
        <w:numPr>
          <w:ilvl w:val="0"/>
          <w:numId w:val="7"/>
        </w:numPr>
        <w:spacing w:before="0" w:after="160" w:line="360" w:lineRule="auto"/>
        <w:rPr>
          <w:szCs w:val="26"/>
        </w:rPr>
      </w:pPr>
      <w:r w:rsidRPr="00CC2F89">
        <w:rPr>
          <w:szCs w:val="26"/>
        </w:rPr>
        <w:t>Thu thập tài liệu, nghiên cứu tìm hiểu cách làm việc, lập trình, sử dụng các công cụ cần thiết, ở đây là Visual studio 2013 và MS SQL Server 2012.</w:t>
      </w:r>
    </w:p>
    <w:p w14:paraId="36BC8246" w14:textId="566B0865" w:rsidR="00DE46E3" w:rsidRPr="00CC2F89" w:rsidRDefault="00DE46E3" w:rsidP="0099477B">
      <w:pPr>
        <w:pStyle w:val="ListParagraph"/>
        <w:numPr>
          <w:ilvl w:val="0"/>
          <w:numId w:val="7"/>
        </w:numPr>
        <w:spacing w:before="0" w:after="160" w:line="360" w:lineRule="auto"/>
        <w:rPr>
          <w:szCs w:val="26"/>
        </w:rPr>
      </w:pPr>
      <w:r w:rsidRPr="00CC2F89">
        <w:rPr>
          <w:szCs w:val="26"/>
        </w:rPr>
        <w:t>Nghiêm cứu sử dụng ngôn ngữ ASP.</w:t>
      </w:r>
      <w:r w:rsidR="001D345B">
        <w:rPr>
          <w:szCs w:val="26"/>
        </w:rPr>
        <w:t>NET</w:t>
      </w:r>
      <w:r w:rsidRPr="00CC2F89">
        <w:rPr>
          <w:szCs w:val="26"/>
        </w:rPr>
        <w:t xml:space="preserve"> và các thư viện trong .</w:t>
      </w:r>
      <w:r w:rsidR="001D345B">
        <w:rPr>
          <w:szCs w:val="26"/>
        </w:rPr>
        <w:t>NET</w:t>
      </w:r>
      <w:r w:rsidRPr="00CC2F89">
        <w:rPr>
          <w:szCs w:val="26"/>
        </w:rPr>
        <w:t xml:space="preserve"> Framework để lập trình website.</w:t>
      </w:r>
    </w:p>
    <w:p w14:paraId="78DE87F9" w14:textId="77777777" w:rsidR="00DE46E3" w:rsidRPr="00CC2F89" w:rsidRDefault="00DE46E3" w:rsidP="0099477B">
      <w:pPr>
        <w:pStyle w:val="ListParagraph"/>
        <w:numPr>
          <w:ilvl w:val="0"/>
          <w:numId w:val="7"/>
        </w:numPr>
        <w:spacing w:before="0" w:after="160" w:line="360" w:lineRule="auto"/>
        <w:rPr>
          <w:szCs w:val="26"/>
        </w:rPr>
      </w:pPr>
      <w:r w:rsidRPr="00CC2F89">
        <w:rPr>
          <w:szCs w:val="26"/>
        </w:rPr>
        <w:t>Sử dụng các Framework để phát triển.</w:t>
      </w:r>
    </w:p>
    <w:p w14:paraId="0C1365C7" w14:textId="5444E199" w:rsidR="00DE46E3" w:rsidRPr="00CC2F89" w:rsidRDefault="00DE3897" w:rsidP="0099477B">
      <w:pPr>
        <w:pStyle w:val="ListParagraph"/>
        <w:numPr>
          <w:ilvl w:val="0"/>
          <w:numId w:val="7"/>
        </w:numPr>
        <w:spacing w:before="0" w:after="160" w:line="360" w:lineRule="auto"/>
        <w:rPr>
          <w:szCs w:val="26"/>
        </w:rPr>
      </w:pPr>
      <w:r>
        <w:rPr>
          <w:szCs w:val="26"/>
        </w:rPr>
        <w:t>Tham gia thảo</w:t>
      </w:r>
      <w:r w:rsidR="00DE46E3" w:rsidRPr="00CC2F89">
        <w:rPr>
          <w:szCs w:val="26"/>
        </w:rPr>
        <w:t xml:space="preserve"> luận, hỏi đáp các diễn đàn chuyên môn, tham khảo các thuật toán, các cách xử lý có sẵn ở mọi nơi và đặc biệt là sự cố vấn của thầy hướng dẫn.</w:t>
      </w:r>
    </w:p>
    <w:p w14:paraId="5F3442C1" w14:textId="77777777" w:rsidR="00DE46E3" w:rsidRPr="00CC2F89" w:rsidRDefault="00DE46E3" w:rsidP="0099477B">
      <w:pPr>
        <w:pStyle w:val="ListParagraph"/>
        <w:numPr>
          <w:ilvl w:val="0"/>
          <w:numId w:val="7"/>
        </w:numPr>
        <w:spacing w:before="0" w:after="160" w:line="360" w:lineRule="auto"/>
        <w:rPr>
          <w:szCs w:val="26"/>
        </w:rPr>
      </w:pPr>
      <w:r w:rsidRPr="00CC2F89">
        <w:rPr>
          <w:szCs w:val="26"/>
        </w:rPr>
        <w:t>Thảo luận chung với các sinh viên có chung đề tài.</w:t>
      </w:r>
    </w:p>
    <w:p w14:paraId="43D3018D" w14:textId="6640226C" w:rsidR="00902605" w:rsidRDefault="00DE46E3" w:rsidP="0099477B">
      <w:pPr>
        <w:pStyle w:val="ListParagraph"/>
        <w:numPr>
          <w:ilvl w:val="0"/>
          <w:numId w:val="7"/>
        </w:numPr>
        <w:tabs>
          <w:tab w:val="left" w:pos="2625"/>
        </w:tabs>
        <w:spacing w:before="0" w:after="160" w:line="360" w:lineRule="auto"/>
      </w:pPr>
      <w:r w:rsidRPr="00CD4BF4">
        <w:rPr>
          <w:szCs w:val="26"/>
        </w:rPr>
        <w:t>Nghiên cứu và thực hiện</w:t>
      </w:r>
      <w:r w:rsidR="00902605">
        <w:tab/>
      </w:r>
    </w:p>
    <w:p w14:paraId="1E47F4B5" w14:textId="77777777" w:rsidR="00417928" w:rsidRDefault="00417928">
      <w:pPr>
        <w:spacing w:before="0" w:line="240" w:lineRule="auto"/>
        <w:ind w:firstLine="0"/>
        <w:jc w:val="left"/>
      </w:pPr>
      <w:r>
        <w:br w:type="page"/>
      </w:r>
    </w:p>
    <w:p w14:paraId="1E47F4B6" w14:textId="76AEE8F6" w:rsidR="002254C6" w:rsidRDefault="00CD4BF4" w:rsidP="0014594F">
      <w:pPr>
        <w:pStyle w:val="Heading1"/>
      </w:pPr>
      <w:bookmarkStart w:id="23" w:name="_Toc422866065"/>
      <w:r>
        <w:t xml:space="preserve">: </w:t>
      </w:r>
      <w:r w:rsidR="002D5C16">
        <w:t>CƠ SỞ LÝ THUYẾT</w:t>
      </w:r>
      <w:bookmarkEnd w:id="23"/>
    </w:p>
    <w:p w14:paraId="0A965BE8" w14:textId="6FE6B14A" w:rsidR="006F22D6" w:rsidRDefault="006F22D6" w:rsidP="006F22D6">
      <w:pPr>
        <w:pStyle w:val="Heading2"/>
      </w:pPr>
      <w:bookmarkStart w:id="24" w:name="_Toc422866066"/>
      <w:r w:rsidRPr="00845657">
        <w:t xml:space="preserve">Cơ sở lý </w:t>
      </w:r>
      <w:r w:rsidR="00CF6513">
        <w:t>thuyết</w:t>
      </w:r>
      <w:bookmarkEnd w:id="24"/>
    </w:p>
    <w:p w14:paraId="5776494B" w14:textId="4D805D67" w:rsidR="00CF6513" w:rsidRPr="00CF6513" w:rsidRDefault="00C75A06" w:rsidP="00CF6513">
      <w:sdt>
        <w:sdtPr>
          <w:id w:val="-1254196411"/>
          <w:citation/>
        </w:sdtPr>
        <w:sdtContent>
          <w:r w:rsidR="00CF6513">
            <w:fldChar w:fldCharType="begin"/>
          </w:r>
          <w:r w:rsidR="00CF6513">
            <w:instrText xml:space="preserve"> CITATION Thư2 \l 1033 </w:instrText>
          </w:r>
          <w:r w:rsidR="00CF6513">
            <w:fldChar w:fldCharType="separate"/>
          </w:r>
          <w:r w:rsidR="00CF6513">
            <w:rPr>
              <w:noProof/>
            </w:rPr>
            <w:t>[3]</w:t>
          </w:r>
          <w:r w:rsidR="00CF6513">
            <w:fldChar w:fldCharType="end"/>
          </w:r>
        </w:sdtContent>
      </w:sdt>
      <w:r w:rsidR="00F76DB3">
        <w:t xml:space="preserve"> </w:t>
      </w:r>
      <w:r w:rsidR="00CF6513" w:rsidRPr="00CF6513">
        <w:t>Tổng quan về lập trình ứng dụng Web</w:t>
      </w:r>
    </w:p>
    <w:p w14:paraId="64D35EA1" w14:textId="15ECACF6" w:rsidR="006F22D6" w:rsidRDefault="006F22D6" w:rsidP="006F22D6">
      <w:pPr>
        <w:pStyle w:val="Heading3"/>
      </w:pPr>
      <w:bookmarkStart w:id="25" w:name="_Toc422866067"/>
      <w:r w:rsidRPr="00FD11B5">
        <w:t>Tổng quan về lập trình ứng dụng Web</w:t>
      </w:r>
      <w:bookmarkEnd w:id="25"/>
    </w:p>
    <w:p w14:paraId="03068F58" w14:textId="77777777" w:rsidR="006F22D6" w:rsidRPr="00CC2F89" w:rsidRDefault="006F22D6" w:rsidP="006F22D6">
      <w:pPr>
        <w:spacing w:line="360" w:lineRule="auto"/>
        <w:ind w:firstLine="360"/>
        <w:rPr>
          <w:szCs w:val="26"/>
        </w:rPr>
      </w:pPr>
      <w:r w:rsidRPr="00CC2F89">
        <w:rPr>
          <w:szCs w:val="26"/>
        </w:rPr>
        <w:t>Ứng dụng Web là một hệ thống phức tạp, dựa trên nhiều yếu tố: phần cứng, phần mềm, giao thức, ngôn ngữ và thành phần giao diện. Trong phần này, chúng tôi sẽ giới thiệu sơ lược cho bạn về các thành phần cơ bản của ứng dụng Web: HTTP (giao thức trao đổi tài nguyên) và HTML (ngôn ngữ xây dựng trang web).</w:t>
      </w:r>
    </w:p>
    <w:p w14:paraId="1A6DD810" w14:textId="344F80D2" w:rsidR="006F22D6" w:rsidRDefault="006F22D6" w:rsidP="006F22D6">
      <w:pPr>
        <w:pStyle w:val="Heading3"/>
      </w:pPr>
      <w:bookmarkStart w:id="26" w:name="_Toc422866068"/>
      <w:r w:rsidRPr="00FD11B5">
        <w:t>HTTP, HTML, CSS, JAVASCRIPT- Nền móng của Kỹ thuật lập trình web</w:t>
      </w:r>
      <w:bookmarkEnd w:id="26"/>
    </w:p>
    <w:p w14:paraId="374B0540" w14:textId="54153F77" w:rsidR="006F22D6" w:rsidRDefault="006F22D6" w:rsidP="006F22D6">
      <w:pPr>
        <w:pStyle w:val="Heading4"/>
      </w:pPr>
      <w:r w:rsidRPr="00CC2F89">
        <w:t>HTTP (Hypertext Transfer Protocol)</w:t>
      </w:r>
    </w:p>
    <w:p w14:paraId="1AF1D557" w14:textId="77777777" w:rsidR="006F22D6" w:rsidRDefault="006F22D6" w:rsidP="006F22D6">
      <w:pPr>
        <w:ind w:firstLine="0"/>
      </w:pPr>
      <w:r>
        <w:t>Kỹ thuật cơ bản của lập trình ứng dụng web khởi đầu là HyperText Transfer Protocol (HTTP), đó là một giao thức cho phép các máy tính trao đổi thông tin với nhau qua mạng máy tính.</w:t>
      </w:r>
    </w:p>
    <w:p w14:paraId="4A922054" w14:textId="77777777" w:rsidR="006F22D6" w:rsidRDefault="006F22D6" w:rsidP="006F22D6">
      <w:pPr>
        <w:ind w:firstLine="0"/>
      </w:pPr>
      <w:r>
        <w:t>HTTP được xác định qua URLs (Uniform Resource Locators), với cấu trúc chuỗi có định dạng như sau:</w:t>
      </w:r>
    </w:p>
    <w:p w14:paraId="62EF196B" w14:textId="77777777" w:rsidR="006F22D6" w:rsidRDefault="006F22D6" w:rsidP="006F22D6">
      <w:pPr>
        <w:ind w:firstLine="0"/>
      </w:pPr>
      <w:r>
        <w:t>http: // &lt;host&gt; [: &lt;port&gt;] [ &lt;path&gt; [? &lt;query&gt;]]</w:t>
      </w:r>
    </w:p>
    <w:p w14:paraId="09AF1516" w14:textId="77777777" w:rsidR="006F22D6" w:rsidRDefault="006F22D6" w:rsidP="006F22D6">
      <w:pPr>
        <w:ind w:firstLine="0"/>
      </w:pPr>
      <w:r>
        <w:t>Sau tiền tố http://, chuỗi URL sẽ chứa tên host hay địa chỉ IP của máy server (có thể có số cổng đi kèm), tiếp theo là đường dẫn dẫn đến tập tin server được yêu cầu. Tùy chọn sau cùng là tham số, còn được gọi là query string (chuỗi tham số/chuỗi truy vấn).</w:t>
      </w:r>
    </w:p>
    <w:p w14:paraId="1CC8A019" w14:textId="77777777" w:rsidR="006F22D6" w:rsidRDefault="006F22D6" w:rsidP="006F22D6">
      <w:pPr>
        <w:ind w:firstLine="0"/>
      </w:pPr>
      <w:r>
        <w:t>Ví dụ: Phân tích địa chỉ http://www.comersus.com/comersus6/store/index.asp</w:t>
      </w:r>
    </w:p>
    <w:p w14:paraId="57B28DE9" w14:textId="77777777" w:rsidR="006F22D6" w:rsidRDefault="006F22D6" w:rsidP="006F22D6">
      <w:pPr>
        <w:ind w:firstLine="0"/>
      </w:pPr>
      <w:r>
        <w:t>Trang web index.asp được lưu trữ trong thư mục /comersus6/store tại Web Server với host là www.comersus.com</w:t>
      </w:r>
    </w:p>
    <w:p w14:paraId="77FB11A3" w14:textId="77777777" w:rsidR="006F22D6" w:rsidRDefault="006F22D6" w:rsidP="006F22D6">
      <w:pPr>
        <w:ind w:firstLine="0"/>
      </w:pPr>
      <w:r>
        <w:t>Một số thuật ngữ:</w:t>
      </w:r>
    </w:p>
    <w:p w14:paraId="75E08CED" w14:textId="7667FBC0" w:rsidR="006F22D6" w:rsidRDefault="006F22D6" w:rsidP="006F22D6">
      <w:pPr>
        <w:ind w:firstLine="0"/>
      </w:pPr>
      <w:r>
        <w:t>- Inter</w:t>
      </w:r>
      <w:r w:rsidR="001D345B">
        <w:t>NET</w:t>
      </w:r>
      <w:r>
        <w:t>: là một hệ thống gồm nhiều máy tính ở khắp nơi trên thế giới nối lại với nhau.</w:t>
      </w:r>
    </w:p>
    <w:p w14:paraId="428B63E6" w14:textId="2D91E62F" w:rsidR="006F22D6" w:rsidRDefault="006F22D6" w:rsidP="006F22D6">
      <w:pPr>
        <w:ind w:firstLine="0"/>
      </w:pPr>
      <w:r>
        <w:t>- WWW: World Wide Web (mạng toàn cầu), thường được dùng khi nói về Inter</w:t>
      </w:r>
      <w:r w:rsidR="001D345B">
        <w:t>NET</w:t>
      </w:r>
    </w:p>
    <w:p w14:paraId="78843582" w14:textId="77777777" w:rsidR="006F22D6" w:rsidRDefault="006F22D6" w:rsidP="006F22D6">
      <w:pPr>
        <w:ind w:firstLine="0"/>
      </w:pPr>
      <w:r>
        <w:t>- Web Server: Máy tính lưu trữ các trang web</w:t>
      </w:r>
    </w:p>
    <w:p w14:paraId="0305BCF5" w14:textId="77777777" w:rsidR="006F22D6" w:rsidRDefault="006F22D6" w:rsidP="006F22D6">
      <w:pPr>
        <w:ind w:firstLine="0"/>
      </w:pPr>
      <w:r>
        <w:t>- Web Client: Máy tính dùng để truy cập các trang web</w:t>
      </w:r>
    </w:p>
    <w:p w14:paraId="0E2EB8E1" w14:textId="77777777" w:rsidR="006F22D6" w:rsidRDefault="006F22D6" w:rsidP="006F22D6">
      <w:pPr>
        <w:ind w:firstLine="0"/>
      </w:pPr>
      <w:r>
        <w:t>- Web Browser: Phần mềm dùng để truy cập web</w:t>
      </w:r>
    </w:p>
    <w:p w14:paraId="3F4107CD" w14:textId="6BBD2DCD" w:rsidR="006F22D6" w:rsidRDefault="006F22D6" w:rsidP="006F22D6">
      <w:pPr>
        <w:ind w:firstLine="0"/>
      </w:pPr>
      <w:r>
        <w:t>Một số web browser phổ biến: Inter</w:t>
      </w:r>
      <w:r w:rsidR="001D345B">
        <w:t>NET</w:t>
      </w:r>
      <w:r>
        <w:t xml:space="preserve"> Explorer, </w:t>
      </w:r>
      <w:r w:rsidR="001D345B">
        <w:t>NET</w:t>
      </w:r>
      <w:r>
        <w:t>scape Navigator, Avant Browser, Opera,…</w:t>
      </w:r>
    </w:p>
    <w:p w14:paraId="1083C422" w14:textId="3EA578BB" w:rsidR="006F22D6" w:rsidRDefault="006F22D6" w:rsidP="006F22D6">
      <w:pPr>
        <w:pStyle w:val="Heading4"/>
      </w:pPr>
      <w:r w:rsidRPr="00CC2F89">
        <w:t>HTML (Hypertext Markup Language)</w:t>
      </w:r>
    </w:p>
    <w:p w14:paraId="0E83C7E6" w14:textId="4682003D" w:rsidR="006F22D6" w:rsidRPr="00CC2F89" w:rsidRDefault="006F22D6" w:rsidP="006F22D6">
      <w:pPr>
        <w:spacing w:line="360" w:lineRule="auto"/>
        <w:rPr>
          <w:szCs w:val="26"/>
        </w:rPr>
      </w:pPr>
      <w:r w:rsidRPr="00CC2F89">
        <w:rPr>
          <w:szCs w:val="26"/>
        </w:rPr>
        <w:t>Trang web HTML</w:t>
      </w:r>
      <w:sdt>
        <w:sdtPr>
          <w:rPr>
            <w:szCs w:val="26"/>
          </w:rPr>
          <w:id w:val="-846872861"/>
          <w:citation/>
        </w:sdtPr>
        <w:sdtContent>
          <w:r w:rsidR="00062F37">
            <w:rPr>
              <w:szCs w:val="26"/>
            </w:rPr>
            <w:fldChar w:fldCharType="begin"/>
          </w:r>
          <w:r w:rsidR="00062F37">
            <w:rPr>
              <w:szCs w:val="26"/>
            </w:rPr>
            <w:instrText xml:space="preserve"> CITATION Ref2 \l 1033 </w:instrText>
          </w:r>
          <w:r w:rsidR="00062F37">
            <w:rPr>
              <w:szCs w:val="26"/>
            </w:rPr>
            <w:fldChar w:fldCharType="separate"/>
          </w:r>
          <w:r w:rsidR="00062F37">
            <w:rPr>
              <w:noProof/>
              <w:szCs w:val="26"/>
            </w:rPr>
            <w:t xml:space="preserve"> </w:t>
          </w:r>
          <w:r w:rsidR="00062F37" w:rsidRPr="00062F37">
            <w:rPr>
              <w:noProof/>
              <w:szCs w:val="26"/>
            </w:rPr>
            <w:t>[4]</w:t>
          </w:r>
          <w:r w:rsidR="00062F37">
            <w:rPr>
              <w:szCs w:val="26"/>
            </w:rPr>
            <w:fldChar w:fldCharType="end"/>
          </w:r>
        </w:sdtContent>
      </w:sdt>
      <w:r w:rsidRPr="00CC2F89">
        <w:rPr>
          <w:szCs w:val="26"/>
        </w:rPr>
        <w:t xml:space="preserve"> là một tập tin văn bản được viết bằng ngôn ngữ HTML, ngôn ngữ này còn được biết đến với tên gọi: ngôn ngữ đánh dấu văn bản.</w:t>
      </w:r>
    </w:p>
    <w:p w14:paraId="70987521" w14:textId="77777777" w:rsidR="006F22D6" w:rsidRPr="00CC2F89" w:rsidRDefault="006F22D6" w:rsidP="006F22D6">
      <w:pPr>
        <w:spacing w:line="360" w:lineRule="auto"/>
        <w:rPr>
          <w:szCs w:val="26"/>
        </w:rPr>
      </w:pPr>
      <w:r w:rsidRPr="00CC2F89">
        <w:rPr>
          <w:szCs w:val="26"/>
        </w:rPr>
        <w:t>Ngôn ngữ đánh dấu HTML sử dụng các ký hiệu quy định sẵn (được gọi là tag) để trình bày nội dung văn bản.</w:t>
      </w:r>
    </w:p>
    <w:p w14:paraId="211E23A3" w14:textId="1C49D66B" w:rsidR="0099357F" w:rsidRDefault="006F22D6" w:rsidP="0099357F">
      <w:pPr>
        <w:spacing w:line="360" w:lineRule="auto"/>
        <w:rPr>
          <w:szCs w:val="26"/>
        </w:rPr>
      </w:pPr>
      <w:r w:rsidRPr="00CC2F89">
        <w:rPr>
          <w:szCs w:val="26"/>
        </w:rPr>
        <w:t>Nội dung + Định dạng = Kết quả hiển thị</w:t>
      </w:r>
    </w:p>
    <w:p w14:paraId="0F900247" w14:textId="77777777" w:rsidR="00A16626" w:rsidRDefault="0099357F" w:rsidP="00A16626">
      <w:pPr>
        <w:keepNext/>
        <w:spacing w:line="360" w:lineRule="auto"/>
        <w:ind w:firstLine="0"/>
      </w:pPr>
      <w:r>
        <w:rPr>
          <w:noProof/>
          <w:szCs w:val="26"/>
        </w:rPr>
        <w:drawing>
          <wp:inline distT="0" distB="0" distL="0" distR="0" wp14:anchorId="1D30D6D6" wp14:editId="081249C7">
            <wp:extent cx="5753100" cy="17678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1767840"/>
                    </a:xfrm>
                    <a:prstGeom prst="rect">
                      <a:avLst/>
                    </a:prstGeom>
                    <a:noFill/>
                  </pic:spPr>
                </pic:pic>
              </a:graphicData>
            </a:graphic>
          </wp:inline>
        </w:drawing>
      </w:r>
    </w:p>
    <w:p w14:paraId="3713B1E4" w14:textId="545AC42B" w:rsidR="00A16626" w:rsidRDefault="00A16626" w:rsidP="00E400E1">
      <w:pPr>
        <w:pStyle w:val="Caption"/>
      </w:pPr>
      <w:bookmarkStart w:id="27" w:name="_Toc422688968"/>
      <w:r>
        <w:t xml:space="preserve">Bảng </w:t>
      </w:r>
      <w:fldSimple w:instr=" STYLEREF 1 \s ">
        <w:r w:rsidR="00327CC4">
          <w:rPr>
            <w:noProof/>
          </w:rPr>
          <w:t>3</w:t>
        </w:r>
      </w:fldSimple>
      <w:r w:rsidR="00327CC4">
        <w:noBreakHyphen/>
      </w:r>
      <w:fldSimple w:instr=" SEQ Bảng \* ARABIC \s 1 ">
        <w:r w:rsidR="00327CC4">
          <w:rPr>
            <w:noProof/>
          </w:rPr>
          <w:t>1</w:t>
        </w:r>
      </w:fldSimple>
      <w:r>
        <w:t xml:space="preserve"> Ví dụ về HTML</w:t>
      </w:r>
      <w:bookmarkEnd w:id="27"/>
      <w:r w:rsidR="00685233">
        <w:t xml:space="preserve"> </w:t>
      </w:r>
    </w:p>
    <w:p w14:paraId="40A5079F" w14:textId="099C3905" w:rsidR="0099357F" w:rsidRDefault="00A16626" w:rsidP="00E400E1">
      <w:pPr>
        <w:pStyle w:val="Caption"/>
      </w:pPr>
      <w:r>
        <w:tab/>
      </w:r>
    </w:p>
    <w:p w14:paraId="2667C711" w14:textId="47B03E7F" w:rsidR="006F22D6" w:rsidRPr="00CC2F89" w:rsidRDefault="006F22D6" w:rsidP="0099357F">
      <w:pPr>
        <w:spacing w:after="120" w:line="300" w:lineRule="atLeast"/>
        <w:ind w:firstLine="0"/>
        <w:rPr>
          <w:color w:val="555555"/>
          <w:szCs w:val="26"/>
        </w:rPr>
      </w:pPr>
      <w:r w:rsidRPr="00CC2F89">
        <w:rPr>
          <w:color w:val="555555"/>
          <w:szCs w:val="26"/>
        </w:rPr>
        <w:t>Nội dung trang web AspDot</w:t>
      </w:r>
      <w:r w:rsidR="001D345B">
        <w:rPr>
          <w:color w:val="555555"/>
          <w:szCs w:val="26"/>
        </w:rPr>
        <w:t>NET</w:t>
      </w:r>
      <w:r w:rsidRPr="00CC2F89">
        <w:rPr>
          <w:color w:val="555555"/>
          <w:szCs w:val="26"/>
        </w:rPr>
        <w:t>.htm</w:t>
      </w:r>
    </w:p>
    <w:p w14:paraId="764C9E94"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p>
    <w:p w14:paraId="746C97F0"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&lt;Html&lt;</w:t>
      </w:r>
    </w:p>
    <w:p w14:paraId="050DBBEA"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&lt;Head&lt; </w:t>
      </w:r>
    </w:p>
    <w:p w14:paraId="7AEEBEDF" w14:textId="57D87012"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&lt;Title&lt;ASP.</w:t>
      </w:r>
      <w:r w:rsidR="001D345B">
        <w:rPr>
          <w:color w:val="333333"/>
          <w:szCs w:val="26"/>
        </w:rPr>
        <w:t>NET</w:t>
      </w:r>
      <w:r w:rsidRPr="00CC2F89">
        <w:rPr>
          <w:color w:val="333333"/>
          <w:szCs w:val="26"/>
        </w:rPr>
        <w:t xml:space="preserve">&lt;/Title&lt; </w:t>
      </w:r>
    </w:p>
    <w:p w14:paraId="341D5A10"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&lt;/Head&lt; </w:t>
      </w:r>
    </w:p>
    <w:p w14:paraId="6514E4C3"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&lt;Body&lt;</w:t>
      </w:r>
    </w:p>
    <w:p w14:paraId="6D98FB95"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&lt;P align="center"&lt; </w:t>
      </w:r>
    </w:p>
    <w:p w14:paraId="20F86ECE"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&lt;FONT size="6"&lt; </w:t>
      </w:r>
    </w:p>
    <w:p w14:paraId="75BF890F" w14:textId="165956AD"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Chào các bạn đã đến với ASP.</w:t>
      </w:r>
      <w:r w:rsidR="001D345B">
        <w:rPr>
          <w:color w:val="333333"/>
          <w:szCs w:val="26"/>
        </w:rPr>
        <w:t>NET</w:t>
      </w:r>
      <w:r w:rsidRPr="00CC2F89">
        <w:rPr>
          <w:color w:val="333333"/>
          <w:szCs w:val="26"/>
        </w:rPr>
        <w:t xml:space="preserve">!!! </w:t>
      </w:r>
    </w:p>
    <w:p w14:paraId="4FF9F571"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&lt;/FONT&lt; </w:t>
      </w:r>
    </w:p>
    <w:p w14:paraId="4349C698"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rPr>
          <w:color w:val="333333"/>
          <w:szCs w:val="26"/>
        </w:rPr>
      </w:pPr>
      <w:r w:rsidRPr="00CC2F89">
        <w:rPr>
          <w:color w:val="333333"/>
          <w:szCs w:val="26"/>
        </w:rPr>
        <w:t xml:space="preserve">    &lt;/P&lt; </w:t>
      </w:r>
    </w:p>
    <w:p w14:paraId="00548732"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rPr>
          <w:color w:val="333333"/>
          <w:szCs w:val="26"/>
        </w:rPr>
      </w:pPr>
      <w:r w:rsidRPr="00CC2F89">
        <w:rPr>
          <w:color w:val="333333"/>
          <w:szCs w:val="26"/>
        </w:rPr>
        <w:t xml:space="preserve">  &lt;/Body&lt; </w:t>
      </w:r>
    </w:p>
    <w:p w14:paraId="45D331B3" w14:textId="77777777" w:rsidR="006F22D6" w:rsidRPr="00CC2F89" w:rsidRDefault="006F22D6" w:rsidP="006F22D6">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360" w:lineRule="auto"/>
        <w:rPr>
          <w:color w:val="333333"/>
          <w:szCs w:val="26"/>
        </w:rPr>
      </w:pPr>
      <w:r w:rsidRPr="00CC2F89">
        <w:rPr>
          <w:color w:val="333333"/>
          <w:szCs w:val="26"/>
        </w:rPr>
        <w:t xml:space="preserve">&lt;/Html&lt; </w:t>
      </w:r>
    </w:p>
    <w:p w14:paraId="182D043C" w14:textId="1BAA30EF" w:rsidR="006F22D6" w:rsidRDefault="0099357F" w:rsidP="006F22D6">
      <w:pPr>
        <w:pStyle w:val="Heading4"/>
      </w:pPr>
      <w:r>
        <w:t>CSS:</w:t>
      </w:r>
    </w:p>
    <w:p w14:paraId="3C699D10" w14:textId="73025856" w:rsidR="00310DF9" w:rsidRPr="00CC2F89" w:rsidRDefault="00310DF9" w:rsidP="00310DF9">
      <w:pPr>
        <w:rPr>
          <w:color w:val="373737"/>
          <w:szCs w:val="26"/>
          <w:shd w:val="clear" w:color="auto" w:fill="FFFFFF"/>
        </w:rPr>
      </w:pPr>
      <w:r w:rsidRPr="00CC2F89">
        <w:rPr>
          <w:rStyle w:val="Strong"/>
          <w:color w:val="373737"/>
          <w:szCs w:val="26"/>
          <w:shd w:val="clear" w:color="auto" w:fill="FFFFFF"/>
        </w:rPr>
        <w:t>CSS</w:t>
      </w:r>
      <w:r w:rsidRPr="00CC2F89">
        <w:rPr>
          <w:rStyle w:val="apple-converted-space"/>
          <w:b/>
          <w:bCs/>
          <w:color w:val="373737"/>
          <w:szCs w:val="26"/>
          <w:shd w:val="clear" w:color="auto" w:fill="FFFFFF"/>
        </w:rPr>
        <w:t> </w:t>
      </w:r>
      <w:r w:rsidRPr="00CC2F89">
        <w:rPr>
          <w:color w:val="373737"/>
          <w:szCs w:val="26"/>
          <w:shd w:val="clear" w:color="auto" w:fill="FFFFFF"/>
        </w:rPr>
        <w:t>là viết tắt của cụm từ “Cascading Style Sheet”, nó là một ngôn ngữ quy định cách trình bày của các thẻ</w:t>
      </w:r>
      <w:r w:rsidRPr="00CC2F89">
        <w:rPr>
          <w:rStyle w:val="apple-converted-space"/>
          <w:color w:val="373737"/>
          <w:szCs w:val="26"/>
          <w:shd w:val="clear" w:color="auto" w:fill="FFFFFF"/>
        </w:rPr>
        <w:t> </w:t>
      </w:r>
      <w:r w:rsidRPr="00CC2F89">
        <w:rPr>
          <w:rStyle w:val="Strong"/>
          <w:color w:val="373737"/>
          <w:szCs w:val="26"/>
          <w:shd w:val="clear" w:color="auto" w:fill="FFFFFF"/>
        </w:rPr>
        <w:t>html</w:t>
      </w:r>
      <w:r w:rsidR="00A16626">
        <w:rPr>
          <w:rStyle w:val="Strong"/>
          <w:color w:val="373737"/>
          <w:szCs w:val="26"/>
          <w:shd w:val="clear" w:color="auto" w:fill="FFFFFF"/>
        </w:rPr>
        <w:t xml:space="preserve"> </w:t>
      </w:r>
      <w:r w:rsidRPr="00CC2F89">
        <w:rPr>
          <w:color w:val="373737"/>
          <w:szCs w:val="26"/>
          <w:shd w:val="clear" w:color="auto" w:fill="FFFFFF"/>
        </w:rPr>
        <w:t>trên trang web. Là ngôn ngữ đang được sử dụng rất nhiều trong lập trình web, có thể nói CSS ra đời đã tạo nên một cuộc cách mạng. Đôi khi các bạn sẽ bối rối khi nhận thấy rằng các đoạn code mình viết hiển thị không giống nhau trên các trình duyệt khác nhau, CSS sẽ giúp các bạn giải quyết bài toán này. CSS quy định cách hiển thị nội dung của các thẻ HTML trên các trình duyệt gần như giống nhau, bằng cách quy định các thuộc tính cho thẻ HTML đó.</w:t>
      </w:r>
    </w:p>
    <w:p w14:paraId="3ABB504B" w14:textId="63A1E1A8" w:rsidR="00310DF9" w:rsidRPr="00CC2F89" w:rsidRDefault="00310DF9" w:rsidP="00310DF9">
      <w:pPr>
        <w:rPr>
          <w:szCs w:val="26"/>
        </w:rPr>
      </w:pPr>
      <w:r w:rsidRPr="00CC2F89">
        <w:rPr>
          <w:szCs w:val="26"/>
        </w:rPr>
        <w:t>Cách chèn CSS vào trang HTML:</w:t>
      </w:r>
    </w:p>
    <w:p w14:paraId="3F043326" w14:textId="77777777" w:rsidR="00310DF9" w:rsidRPr="00CC2F89" w:rsidRDefault="00310DF9" w:rsidP="00310DF9">
      <w:pPr>
        <w:rPr>
          <w:i/>
          <w:szCs w:val="26"/>
        </w:rPr>
      </w:pPr>
      <w:r w:rsidRPr="00CC2F89">
        <w:rPr>
          <w:i/>
          <w:szCs w:val="26"/>
        </w:rPr>
        <w:t>Cách 1: Chèn nội dung CSS vào trong cặp thẻ &lt;style&gt; &lt;/style&gt; trong phần &lt;head&gt;&lt;/head&gt; của trang web.</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9135"/>
      </w:tblGrid>
      <w:tr w:rsidR="00A16626" w:rsidRPr="00CC2F89" w14:paraId="3911D366" w14:textId="77777777" w:rsidTr="00A16626">
        <w:trPr>
          <w:tblCellSpacing w:w="15" w:type="dxa"/>
        </w:trPr>
        <w:tc>
          <w:tcPr>
            <w:tcW w:w="9075" w:type="dxa"/>
            <w:tcBorders>
              <w:top w:val="nil"/>
              <w:left w:val="nil"/>
              <w:bottom w:val="nil"/>
              <w:right w:val="nil"/>
            </w:tcBorders>
            <w:shd w:val="clear" w:color="auto" w:fill="FFFFFF"/>
            <w:vAlign w:val="center"/>
            <w:hideMark/>
          </w:tcPr>
          <w:p w14:paraId="10BC1E8E" w14:textId="77777777" w:rsidR="00A16626" w:rsidRPr="00CC2F89" w:rsidRDefault="00A16626" w:rsidP="00405A1F">
            <w:pPr>
              <w:spacing w:line="225" w:lineRule="atLeast"/>
              <w:rPr>
                <w:color w:val="000000"/>
                <w:szCs w:val="26"/>
              </w:rPr>
            </w:pPr>
            <w:r w:rsidRPr="00CC2F89">
              <w:rPr>
                <w:color w:val="000000"/>
                <w:szCs w:val="26"/>
              </w:rPr>
              <w:t xml:space="preserve">&lt;html&gt; </w:t>
            </w:r>
          </w:p>
          <w:p w14:paraId="1BECE676" w14:textId="77777777" w:rsidR="00A16626" w:rsidRPr="00CC2F89" w:rsidRDefault="00A16626" w:rsidP="00405A1F">
            <w:pPr>
              <w:spacing w:line="225" w:lineRule="atLeast"/>
              <w:rPr>
                <w:color w:val="000000"/>
                <w:szCs w:val="26"/>
              </w:rPr>
            </w:pPr>
            <w:r w:rsidRPr="00CC2F89">
              <w:rPr>
                <w:color w:val="000000"/>
                <w:szCs w:val="26"/>
              </w:rPr>
              <w:t>   &lt;head&gt;</w:t>
            </w:r>
          </w:p>
          <w:p w14:paraId="6A51EB2C" w14:textId="77777777" w:rsidR="00A16626" w:rsidRPr="00CC2F89" w:rsidRDefault="00A16626" w:rsidP="00405A1F">
            <w:pPr>
              <w:spacing w:line="225" w:lineRule="atLeast"/>
              <w:rPr>
                <w:color w:val="000000"/>
                <w:szCs w:val="26"/>
              </w:rPr>
            </w:pPr>
            <w:r w:rsidRPr="00CC2F89">
              <w:rPr>
                <w:color w:val="000000"/>
                <w:szCs w:val="26"/>
              </w:rPr>
              <w:t>       &lt;title&gt;Chèn CSS cách 1&lt;/title&gt;</w:t>
            </w:r>
          </w:p>
          <w:p w14:paraId="63B7DA90" w14:textId="77777777" w:rsidR="00A16626" w:rsidRPr="00CC2F89" w:rsidRDefault="00A16626" w:rsidP="00405A1F">
            <w:pPr>
              <w:spacing w:line="225" w:lineRule="atLeast"/>
              <w:rPr>
                <w:color w:val="000000"/>
                <w:szCs w:val="26"/>
              </w:rPr>
            </w:pPr>
            <w:r w:rsidRPr="00CC2F89">
              <w:rPr>
                <w:color w:val="000000"/>
                <w:szCs w:val="26"/>
              </w:rPr>
              <w:t>       &lt;! Chen CSS vào giữa cặp thẻ sau: &gt;</w:t>
            </w:r>
          </w:p>
          <w:p w14:paraId="1F48AF84" w14:textId="77777777" w:rsidR="00A16626" w:rsidRPr="00CC2F89" w:rsidRDefault="00A16626" w:rsidP="00405A1F">
            <w:pPr>
              <w:spacing w:line="225" w:lineRule="atLeast"/>
              <w:rPr>
                <w:color w:val="000000"/>
                <w:szCs w:val="26"/>
              </w:rPr>
            </w:pPr>
            <w:r w:rsidRPr="00CC2F89">
              <w:rPr>
                <w:color w:val="000000"/>
                <w:szCs w:val="26"/>
              </w:rPr>
              <w:t>       &lt;style type="text/css"&gt;</w:t>
            </w:r>
          </w:p>
          <w:p w14:paraId="42820F54" w14:textId="77777777" w:rsidR="00A16626" w:rsidRPr="00CC2F89" w:rsidRDefault="00A16626" w:rsidP="00405A1F">
            <w:pPr>
              <w:spacing w:line="225" w:lineRule="atLeast"/>
              <w:rPr>
                <w:color w:val="000000"/>
                <w:szCs w:val="26"/>
              </w:rPr>
            </w:pPr>
            <w:r w:rsidRPr="00CC2F89">
              <w:rPr>
                <w:color w:val="000000"/>
                <w:szCs w:val="26"/>
              </w:rPr>
              <w:t>           //Nội dung CSS đặt bên trong đây</w:t>
            </w:r>
          </w:p>
          <w:p w14:paraId="1292E215" w14:textId="77777777" w:rsidR="00A16626" w:rsidRPr="00CC2F89" w:rsidRDefault="00A16626" w:rsidP="00405A1F">
            <w:pPr>
              <w:spacing w:line="225" w:lineRule="atLeast"/>
              <w:rPr>
                <w:color w:val="000000"/>
                <w:szCs w:val="26"/>
              </w:rPr>
            </w:pPr>
            <w:r w:rsidRPr="00CC2F89">
              <w:rPr>
                <w:color w:val="000000"/>
                <w:szCs w:val="26"/>
              </w:rPr>
              <w:t>       &lt;/style&gt;</w:t>
            </w:r>
          </w:p>
          <w:p w14:paraId="27F80DEE" w14:textId="77777777" w:rsidR="00A16626" w:rsidRPr="00CC2F89" w:rsidRDefault="00A16626" w:rsidP="00405A1F">
            <w:pPr>
              <w:spacing w:line="225" w:lineRule="atLeast"/>
              <w:rPr>
                <w:color w:val="000000"/>
                <w:szCs w:val="26"/>
              </w:rPr>
            </w:pPr>
            <w:r w:rsidRPr="00CC2F89">
              <w:rPr>
                <w:color w:val="000000"/>
                <w:szCs w:val="26"/>
              </w:rPr>
              <w:t>    &lt;/head&gt;</w:t>
            </w:r>
          </w:p>
          <w:p w14:paraId="723B362E" w14:textId="77777777" w:rsidR="00A16626" w:rsidRPr="00CC2F89" w:rsidRDefault="00A16626" w:rsidP="00405A1F">
            <w:pPr>
              <w:spacing w:line="225" w:lineRule="atLeast"/>
              <w:rPr>
                <w:color w:val="000000"/>
                <w:szCs w:val="26"/>
              </w:rPr>
            </w:pPr>
            <w:r w:rsidRPr="00CC2F89">
              <w:rPr>
                <w:color w:val="000000"/>
                <w:szCs w:val="26"/>
              </w:rPr>
              <w:t>    &lt;body&gt;</w:t>
            </w:r>
          </w:p>
          <w:p w14:paraId="649A70EE" w14:textId="77777777" w:rsidR="00A16626" w:rsidRPr="00CC2F89" w:rsidRDefault="00A16626" w:rsidP="00405A1F">
            <w:pPr>
              <w:spacing w:line="225" w:lineRule="atLeast"/>
              <w:rPr>
                <w:color w:val="000000"/>
                <w:szCs w:val="26"/>
              </w:rPr>
            </w:pPr>
            <w:r w:rsidRPr="00CC2F89">
              <w:rPr>
                <w:color w:val="000000"/>
                <w:szCs w:val="26"/>
              </w:rPr>
              <w:t>          //Nội dung  </w:t>
            </w:r>
          </w:p>
          <w:p w14:paraId="13EB3BCC" w14:textId="77777777" w:rsidR="00A16626" w:rsidRPr="00CC2F89" w:rsidRDefault="00A16626" w:rsidP="00405A1F">
            <w:pPr>
              <w:spacing w:line="225" w:lineRule="atLeast"/>
              <w:rPr>
                <w:color w:val="000000"/>
                <w:szCs w:val="26"/>
              </w:rPr>
            </w:pPr>
            <w:r w:rsidRPr="00CC2F89">
              <w:rPr>
                <w:color w:val="000000"/>
                <w:szCs w:val="26"/>
              </w:rPr>
              <w:t>    &lt;/body&gt;</w:t>
            </w:r>
          </w:p>
          <w:p w14:paraId="4261B2B6" w14:textId="77777777" w:rsidR="00A16626" w:rsidRPr="00CC2F89" w:rsidRDefault="00A16626" w:rsidP="00405A1F">
            <w:pPr>
              <w:spacing w:line="225" w:lineRule="atLeast"/>
              <w:rPr>
                <w:color w:val="000000"/>
                <w:szCs w:val="26"/>
              </w:rPr>
            </w:pPr>
            <w:r w:rsidRPr="00CC2F89">
              <w:rPr>
                <w:color w:val="000000"/>
                <w:szCs w:val="26"/>
              </w:rPr>
              <w:t>&lt;/html&gt;</w:t>
            </w:r>
          </w:p>
        </w:tc>
      </w:tr>
    </w:tbl>
    <w:p w14:paraId="6B240708" w14:textId="77777777" w:rsidR="0099357F" w:rsidRDefault="0099357F" w:rsidP="00310DF9">
      <w:pPr>
        <w:pStyle w:val="NormalWeb"/>
        <w:shd w:val="clear" w:color="auto" w:fill="FFFFFF"/>
        <w:spacing w:before="0" w:beforeAutospacing="0" w:after="0" w:afterAutospacing="0" w:line="312" w:lineRule="atLeast"/>
        <w:jc w:val="both"/>
        <w:rPr>
          <w:bCs/>
          <w:i/>
          <w:color w:val="373737"/>
          <w:sz w:val="26"/>
          <w:szCs w:val="26"/>
        </w:rPr>
      </w:pPr>
    </w:p>
    <w:p w14:paraId="7BE7BD61" w14:textId="77777777" w:rsidR="00310DF9" w:rsidRPr="00CC2F89" w:rsidRDefault="00310DF9" w:rsidP="00310DF9">
      <w:pPr>
        <w:pStyle w:val="NormalWeb"/>
        <w:shd w:val="clear" w:color="auto" w:fill="FFFFFF"/>
        <w:spacing w:before="0" w:beforeAutospacing="0" w:after="0" w:afterAutospacing="0" w:line="312" w:lineRule="atLeast"/>
        <w:jc w:val="both"/>
        <w:rPr>
          <w:i/>
          <w:color w:val="373737"/>
          <w:sz w:val="26"/>
          <w:szCs w:val="26"/>
        </w:rPr>
      </w:pPr>
      <w:r w:rsidRPr="00CC2F89">
        <w:rPr>
          <w:bCs/>
          <w:i/>
          <w:color w:val="373737"/>
          <w:sz w:val="26"/>
          <w:szCs w:val="26"/>
        </w:rPr>
        <w:t>Cách 2: Chèn trực tiếp vào bên trong thẻ HTML.</w:t>
      </w:r>
    </w:p>
    <w:p w14:paraId="04591D77" w14:textId="77777777" w:rsidR="00310DF9" w:rsidRPr="00CC2F89" w:rsidRDefault="00310DF9" w:rsidP="00310DF9">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Chèn trực tiếp CSS vào bên trong các thẻ mở của HTML. Nếu có nhiều thuộc tính cần quy định, ta ngăn cách giữa chúng bằng khoảng trắng.</w:t>
      </w: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8957"/>
      </w:tblGrid>
      <w:tr w:rsidR="00A16626" w:rsidRPr="00CC2F89" w14:paraId="292F7A00" w14:textId="77777777" w:rsidTr="00A16626">
        <w:trPr>
          <w:tblCellSpacing w:w="15" w:type="dxa"/>
        </w:trPr>
        <w:tc>
          <w:tcPr>
            <w:tcW w:w="8897" w:type="dxa"/>
            <w:tcBorders>
              <w:top w:val="nil"/>
              <w:left w:val="nil"/>
              <w:bottom w:val="nil"/>
              <w:right w:val="nil"/>
            </w:tcBorders>
            <w:shd w:val="clear" w:color="auto" w:fill="FFFFFF"/>
            <w:vAlign w:val="center"/>
            <w:hideMark/>
          </w:tcPr>
          <w:p w14:paraId="38B69510" w14:textId="77777777" w:rsidR="00A16626" w:rsidRPr="00CC2F89" w:rsidRDefault="00A16626" w:rsidP="00405A1F">
            <w:pPr>
              <w:spacing w:line="225" w:lineRule="atLeast"/>
              <w:rPr>
                <w:color w:val="000000"/>
                <w:szCs w:val="26"/>
              </w:rPr>
            </w:pPr>
            <w:r w:rsidRPr="00CC2F89">
              <w:rPr>
                <w:color w:val="000000"/>
                <w:szCs w:val="26"/>
              </w:rPr>
              <w:t xml:space="preserve">&lt;html&gt; </w:t>
            </w:r>
          </w:p>
          <w:p w14:paraId="4F815E8E" w14:textId="77777777" w:rsidR="00A16626" w:rsidRPr="00CC2F89" w:rsidRDefault="00A16626" w:rsidP="00405A1F">
            <w:pPr>
              <w:spacing w:line="225" w:lineRule="atLeast"/>
              <w:rPr>
                <w:color w:val="000000"/>
                <w:szCs w:val="26"/>
              </w:rPr>
            </w:pPr>
            <w:r w:rsidRPr="00CC2F89">
              <w:rPr>
                <w:color w:val="000000"/>
                <w:szCs w:val="26"/>
              </w:rPr>
              <w:t>   &lt;head&gt;</w:t>
            </w:r>
          </w:p>
          <w:p w14:paraId="31153BF6" w14:textId="77777777" w:rsidR="00A16626" w:rsidRPr="00CC2F89" w:rsidRDefault="00A16626" w:rsidP="00405A1F">
            <w:pPr>
              <w:spacing w:line="225" w:lineRule="atLeast"/>
              <w:rPr>
                <w:color w:val="000000"/>
                <w:szCs w:val="26"/>
              </w:rPr>
            </w:pPr>
            <w:r w:rsidRPr="00CC2F89">
              <w:rPr>
                <w:color w:val="000000"/>
                <w:szCs w:val="26"/>
              </w:rPr>
              <w:t>       &lt;title&gt;Chèn CSS cách 2&lt;/title&gt;</w:t>
            </w:r>
          </w:p>
          <w:p w14:paraId="16AA260F" w14:textId="77777777" w:rsidR="00A16626" w:rsidRPr="00CC2F89" w:rsidRDefault="00A16626" w:rsidP="00405A1F">
            <w:pPr>
              <w:spacing w:line="225" w:lineRule="atLeast"/>
              <w:rPr>
                <w:color w:val="000000"/>
                <w:szCs w:val="26"/>
              </w:rPr>
            </w:pPr>
            <w:r w:rsidRPr="00CC2F89">
              <w:rPr>
                <w:color w:val="000000"/>
                <w:szCs w:val="26"/>
              </w:rPr>
              <w:t>    &lt;/head&gt;</w:t>
            </w:r>
          </w:p>
          <w:p w14:paraId="1882D130" w14:textId="77777777" w:rsidR="00A16626" w:rsidRPr="00CC2F89" w:rsidRDefault="00A16626" w:rsidP="00405A1F">
            <w:pPr>
              <w:spacing w:line="225" w:lineRule="atLeast"/>
              <w:rPr>
                <w:color w:val="000000"/>
                <w:szCs w:val="26"/>
              </w:rPr>
            </w:pPr>
            <w:r w:rsidRPr="00CC2F89">
              <w:rPr>
                <w:color w:val="000000"/>
                <w:szCs w:val="26"/>
              </w:rPr>
              <w:t>    &lt;body&gt;</w:t>
            </w:r>
          </w:p>
          <w:p w14:paraId="6D9FD9B4" w14:textId="77777777" w:rsidR="00A16626" w:rsidRPr="00CC2F89" w:rsidRDefault="00A16626" w:rsidP="00405A1F">
            <w:pPr>
              <w:spacing w:line="225" w:lineRule="atLeast"/>
              <w:rPr>
                <w:color w:val="000000"/>
                <w:szCs w:val="26"/>
              </w:rPr>
            </w:pPr>
            <w:r w:rsidRPr="00CC2F89">
              <w:rPr>
                <w:color w:val="000000"/>
                <w:szCs w:val="26"/>
              </w:rPr>
              <w:t>         &lt;p style="Nội dung CSS ở đây kết thúc bằng dầu chấm phẩy ";" và cách nhau bằng khoảng trắng"&gt;</w:t>
            </w:r>
          </w:p>
          <w:p w14:paraId="286FC23B" w14:textId="77777777" w:rsidR="00A16626" w:rsidRPr="00CC2F89" w:rsidRDefault="00A16626" w:rsidP="00405A1F">
            <w:pPr>
              <w:spacing w:line="225" w:lineRule="atLeast"/>
              <w:rPr>
                <w:color w:val="000000"/>
                <w:szCs w:val="26"/>
              </w:rPr>
            </w:pPr>
            <w:r w:rsidRPr="00CC2F89">
              <w:rPr>
                <w:color w:val="000000"/>
                <w:szCs w:val="26"/>
              </w:rPr>
              <w:t>    &lt;/body&gt;</w:t>
            </w:r>
          </w:p>
          <w:p w14:paraId="627B2461" w14:textId="77777777" w:rsidR="00A16626" w:rsidRPr="00CC2F89" w:rsidRDefault="00A16626" w:rsidP="00405A1F">
            <w:pPr>
              <w:spacing w:line="225" w:lineRule="atLeast"/>
              <w:rPr>
                <w:color w:val="000000"/>
                <w:szCs w:val="26"/>
              </w:rPr>
            </w:pPr>
            <w:r w:rsidRPr="00CC2F89">
              <w:rPr>
                <w:color w:val="000000"/>
                <w:szCs w:val="26"/>
              </w:rPr>
              <w:t>&lt;/html&gt;</w:t>
            </w:r>
          </w:p>
        </w:tc>
      </w:tr>
    </w:tbl>
    <w:p w14:paraId="1D6826E5" w14:textId="77777777" w:rsidR="00310DF9" w:rsidRDefault="00310DF9" w:rsidP="00310DF9">
      <w:pPr>
        <w:pStyle w:val="NormalWeb"/>
        <w:shd w:val="clear" w:color="auto" w:fill="FFFFFF"/>
        <w:spacing w:before="0" w:beforeAutospacing="0" w:after="0" w:afterAutospacing="0" w:line="312" w:lineRule="atLeast"/>
        <w:jc w:val="both"/>
        <w:rPr>
          <w:bCs/>
          <w:i/>
          <w:color w:val="373737"/>
          <w:sz w:val="26"/>
          <w:szCs w:val="26"/>
        </w:rPr>
      </w:pPr>
    </w:p>
    <w:p w14:paraId="3FA8F150" w14:textId="77777777" w:rsidR="00310DF9" w:rsidRPr="00CC2F89" w:rsidRDefault="00310DF9" w:rsidP="00310DF9">
      <w:pPr>
        <w:pStyle w:val="NormalWeb"/>
        <w:shd w:val="clear" w:color="auto" w:fill="FFFFFF"/>
        <w:spacing w:before="0" w:beforeAutospacing="0" w:after="0" w:afterAutospacing="0" w:line="312" w:lineRule="atLeast"/>
        <w:jc w:val="both"/>
        <w:rPr>
          <w:i/>
          <w:color w:val="373737"/>
          <w:sz w:val="26"/>
          <w:szCs w:val="26"/>
        </w:rPr>
      </w:pPr>
      <w:r w:rsidRPr="00CC2F89">
        <w:rPr>
          <w:bCs/>
          <w:i/>
          <w:color w:val="373737"/>
          <w:sz w:val="26"/>
          <w:szCs w:val="26"/>
        </w:rPr>
        <w:t>Cách 3: Liên kết với một file *.css bên ngoài</w:t>
      </w:r>
      <w:r w:rsidRPr="00CC2F89">
        <w:rPr>
          <w:i/>
          <w:color w:val="373737"/>
          <w:sz w:val="26"/>
          <w:szCs w:val="26"/>
        </w:rPr>
        <w:t>.</w:t>
      </w:r>
    </w:p>
    <w:p w14:paraId="4F3E66E6" w14:textId="77777777" w:rsidR="00310DF9" w:rsidRPr="00CC2F89" w:rsidRDefault="00310DF9" w:rsidP="00310DF9">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Đây là cách được dùng nhiều nhất trong sử dụng CSS vì tính tiện dụng và linh hoạt của nó. Giả sử, bạn có một website gồm hàng trăm trang, khi bạn muốn thay đổi một chút cách trình này của website, thay vì gạch cạch đi gõ từng trang một, bạn chỉ cần sửa file CSS bên ngoài một chút, hàng trăm trang web của bạn đều được thay đổi.</w:t>
      </w:r>
    </w:p>
    <w:p w14:paraId="27FE616B" w14:textId="34BA7BCC" w:rsidR="00310DF9" w:rsidRPr="00CC2F89" w:rsidRDefault="00310DF9" w:rsidP="00310DF9">
      <w:pPr>
        <w:pStyle w:val="NormalWeb"/>
        <w:shd w:val="clear" w:color="auto" w:fill="FFFFFF"/>
        <w:spacing w:before="0" w:beforeAutospacing="0" w:after="0" w:afterAutospacing="0" w:line="312" w:lineRule="atLeast"/>
        <w:jc w:val="both"/>
        <w:rPr>
          <w:color w:val="373737"/>
          <w:sz w:val="26"/>
          <w:szCs w:val="26"/>
        </w:rPr>
      </w:pPr>
      <w:r w:rsidRPr="00CC2F89">
        <w:rPr>
          <w:rStyle w:val="Strong"/>
          <w:rFonts w:eastAsiaTheme="majorEastAsia"/>
          <w:color w:val="373737"/>
          <w:sz w:val="26"/>
          <w:szCs w:val="26"/>
        </w:rPr>
        <w:t>Cú pháp:</w:t>
      </w:r>
      <w:r w:rsidRPr="00CC2F89">
        <w:rPr>
          <w:rStyle w:val="apple-converted-space"/>
          <w:color w:val="373737"/>
          <w:sz w:val="26"/>
          <w:szCs w:val="26"/>
        </w:rPr>
        <w:t> </w:t>
      </w:r>
      <w:r w:rsidRPr="00CC2F89">
        <w:rPr>
          <w:color w:val="373737"/>
          <w:sz w:val="26"/>
          <w:szCs w:val="26"/>
        </w:rPr>
        <w:t xml:space="preserve">Thực </w:t>
      </w:r>
      <w:r w:rsidR="0099357F">
        <w:rPr>
          <w:color w:val="373737"/>
          <w:sz w:val="26"/>
          <w:szCs w:val="26"/>
        </w:rPr>
        <w:t xml:space="preserve">hiện liên kết bằng thẻ &lt;link&gt; </w:t>
      </w:r>
      <w:r w:rsidRPr="00CC2F89">
        <w:rPr>
          <w:color w:val="373737"/>
          <w:sz w:val="26"/>
          <w:szCs w:val="26"/>
        </w:rPr>
        <w:t>( Không có tag đóng ), theo cú pháp sau:</w:t>
      </w:r>
    </w:p>
    <w:p w14:paraId="64EC13DF" w14:textId="77777777" w:rsidR="00310DF9" w:rsidRPr="00CC2F89" w:rsidRDefault="00310DF9" w:rsidP="00310DF9">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&lt;link rel=”stylesheet” href=”Đường dẫn đên file .css” type=”text/css” /&gt;</w:t>
      </w:r>
    </w:p>
    <w:p w14:paraId="4FC32F39" w14:textId="77777777" w:rsidR="00310DF9" w:rsidRPr="00CC2F89" w:rsidRDefault="00310DF9" w:rsidP="00310DF9">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Tag này được đặt trong cặp tag &lt;head&gt;&lt;/head&gt; của trang web, và không cần đặt trong tag &lt;style&gt;&lt;/style&gt;</w:t>
      </w:r>
    </w:p>
    <w:p w14:paraId="0DF7760D" w14:textId="77777777" w:rsidR="00310DF9" w:rsidRPr="00CC2F89" w:rsidRDefault="00310DF9" w:rsidP="00310DF9">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Nếu bạn đặt file *.css cùng thư mục với trang web, thì trong thuộc tính href bạn chỉ cần viết: href=”&lt;ten_file_css.css”.</w:t>
      </w:r>
    </w:p>
    <w:p w14:paraId="69788A1E" w14:textId="77777777" w:rsidR="00310DF9" w:rsidRPr="00CC2F89" w:rsidRDefault="00310DF9" w:rsidP="00310DF9">
      <w:pPr>
        <w:pStyle w:val="NormalWeb"/>
        <w:shd w:val="clear" w:color="auto" w:fill="FFFFFF"/>
        <w:spacing w:before="75" w:beforeAutospacing="0" w:after="75" w:afterAutospacing="0" w:line="312" w:lineRule="atLeast"/>
        <w:jc w:val="both"/>
        <w:rPr>
          <w:color w:val="373737"/>
          <w:sz w:val="26"/>
          <w:szCs w:val="26"/>
        </w:rPr>
      </w:pPr>
      <w:r w:rsidRPr="00CC2F89">
        <w:rPr>
          <w:color w:val="373737"/>
          <w:sz w:val="26"/>
          <w:szCs w:val="26"/>
        </w:rPr>
        <w:t>Nếu file *.css không cùng thư mục với trang web: Bạn cần chỉ trong đường dẫn tuyệt đối tới file *.css đó trong thuộc tính href</w:t>
      </w:r>
    </w:p>
    <w:p w14:paraId="50577FFB" w14:textId="77777777" w:rsidR="00310DF9" w:rsidRPr="00CC2F89" w:rsidRDefault="00310DF9" w:rsidP="00310DF9">
      <w:pPr>
        <w:shd w:val="clear" w:color="auto" w:fill="FFFFFF"/>
        <w:spacing w:line="225" w:lineRule="atLeast"/>
        <w:rPr>
          <w:color w:val="000000"/>
          <w:szCs w:val="26"/>
        </w:rPr>
      </w:pPr>
      <w:r w:rsidRPr="00CC2F89">
        <w:rPr>
          <w:color w:val="000000"/>
          <w:szCs w:val="26"/>
        </w:rPr>
        <w:t xml:space="preserve">&lt;html&gt; </w:t>
      </w:r>
    </w:p>
    <w:p w14:paraId="47D5AD47" w14:textId="77777777" w:rsidR="00310DF9" w:rsidRPr="00CC2F89" w:rsidRDefault="00310DF9" w:rsidP="00310DF9">
      <w:pPr>
        <w:spacing w:line="225" w:lineRule="atLeast"/>
        <w:rPr>
          <w:color w:val="000000"/>
          <w:szCs w:val="26"/>
        </w:rPr>
      </w:pPr>
      <w:r w:rsidRPr="00CC2F89">
        <w:rPr>
          <w:color w:val="000000"/>
          <w:szCs w:val="26"/>
        </w:rPr>
        <w:t>   &lt;head&gt;</w:t>
      </w:r>
    </w:p>
    <w:p w14:paraId="6B65689D" w14:textId="77777777" w:rsidR="00310DF9" w:rsidRPr="00CC2F89" w:rsidRDefault="00310DF9" w:rsidP="00310DF9">
      <w:pPr>
        <w:shd w:val="clear" w:color="auto" w:fill="FFFFFF"/>
        <w:spacing w:line="225" w:lineRule="atLeast"/>
        <w:rPr>
          <w:color w:val="000000"/>
          <w:szCs w:val="26"/>
        </w:rPr>
      </w:pPr>
      <w:r w:rsidRPr="00CC2F89">
        <w:rPr>
          <w:color w:val="000000"/>
          <w:szCs w:val="26"/>
        </w:rPr>
        <w:t>       &lt;title&gt;Chèn CSS cách 3&lt;/title&gt;</w:t>
      </w:r>
    </w:p>
    <w:p w14:paraId="2C6B377D" w14:textId="77777777" w:rsidR="00310DF9" w:rsidRPr="00CC2F89" w:rsidRDefault="00310DF9" w:rsidP="00310DF9">
      <w:pPr>
        <w:spacing w:line="225" w:lineRule="atLeast"/>
        <w:rPr>
          <w:color w:val="000000"/>
          <w:szCs w:val="26"/>
        </w:rPr>
      </w:pPr>
      <w:r w:rsidRPr="00CC2F89">
        <w:rPr>
          <w:color w:val="000000"/>
          <w:szCs w:val="26"/>
        </w:rPr>
        <w:t>       &lt;link rel="stylesheet" href="css_name.css" type="text/css" /&gt;</w:t>
      </w:r>
    </w:p>
    <w:p w14:paraId="283C71FB" w14:textId="77777777" w:rsidR="00310DF9" w:rsidRPr="00CC2F89" w:rsidRDefault="00310DF9" w:rsidP="00310DF9">
      <w:pPr>
        <w:shd w:val="clear" w:color="auto" w:fill="FFFFFF"/>
        <w:spacing w:line="225" w:lineRule="atLeast"/>
        <w:rPr>
          <w:color w:val="000000"/>
          <w:szCs w:val="26"/>
        </w:rPr>
      </w:pPr>
      <w:r w:rsidRPr="00CC2F89">
        <w:rPr>
          <w:color w:val="000000"/>
          <w:szCs w:val="26"/>
        </w:rPr>
        <w:t>    &lt;/head&gt;</w:t>
      </w:r>
    </w:p>
    <w:p w14:paraId="31ED6D2C" w14:textId="77777777" w:rsidR="00310DF9" w:rsidRPr="00CC2F89" w:rsidRDefault="00310DF9" w:rsidP="00310DF9">
      <w:pPr>
        <w:spacing w:line="225" w:lineRule="atLeast"/>
        <w:rPr>
          <w:color w:val="000000"/>
          <w:szCs w:val="26"/>
        </w:rPr>
      </w:pPr>
      <w:r w:rsidRPr="00CC2F89">
        <w:rPr>
          <w:color w:val="000000"/>
          <w:szCs w:val="26"/>
        </w:rPr>
        <w:t>    &lt;body&gt;</w:t>
      </w:r>
    </w:p>
    <w:p w14:paraId="7C81F34B" w14:textId="77777777" w:rsidR="00310DF9" w:rsidRPr="00CC2F89" w:rsidRDefault="00310DF9" w:rsidP="00310DF9">
      <w:pPr>
        <w:shd w:val="clear" w:color="auto" w:fill="FFFFFF"/>
        <w:spacing w:line="225" w:lineRule="atLeast"/>
        <w:rPr>
          <w:color w:val="000000"/>
          <w:szCs w:val="26"/>
        </w:rPr>
      </w:pPr>
      <w:r w:rsidRPr="00CC2F89">
        <w:rPr>
          <w:color w:val="000000"/>
          <w:szCs w:val="26"/>
        </w:rPr>
        <w:t>         //Nội dung</w:t>
      </w:r>
    </w:p>
    <w:p w14:paraId="205F7AEF" w14:textId="77777777" w:rsidR="00310DF9" w:rsidRPr="00CC2F89" w:rsidRDefault="00310DF9" w:rsidP="00310DF9">
      <w:pPr>
        <w:spacing w:line="225" w:lineRule="atLeast"/>
        <w:rPr>
          <w:color w:val="000000"/>
          <w:szCs w:val="26"/>
        </w:rPr>
      </w:pPr>
      <w:r w:rsidRPr="00CC2F89">
        <w:rPr>
          <w:color w:val="000000"/>
          <w:szCs w:val="26"/>
        </w:rPr>
        <w:t>    &lt;/body&gt;</w:t>
      </w:r>
    </w:p>
    <w:p w14:paraId="09FBF1E1" w14:textId="77777777" w:rsidR="00310DF9" w:rsidRDefault="00310DF9" w:rsidP="00310DF9">
      <w:pPr>
        <w:shd w:val="clear" w:color="auto" w:fill="FFFFFF"/>
        <w:spacing w:line="225" w:lineRule="atLeast"/>
        <w:rPr>
          <w:color w:val="000000"/>
          <w:szCs w:val="26"/>
        </w:rPr>
      </w:pPr>
      <w:r w:rsidRPr="00CC2F89">
        <w:rPr>
          <w:color w:val="000000"/>
          <w:szCs w:val="26"/>
        </w:rPr>
        <w:t>&lt;/html&gt;</w:t>
      </w:r>
    </w:p>
    <w:p w14:paraId="6D0D55F7" w14:textId="77777777" w:rsidR="00DE46E3" w:rsidRPr="00CD4BF4" w:rsidRDefault="00DE46E3" w:rsidP="00DE46E3">
      <w:pPr>
        <w:pStyle w:val="Heading4"/>
        <w:rPr>
          <w:rStyle w:val="Strong"/>
          <w:b/>
          <w:color w:val="333333"/>
          <w:szCs w:val="26"/>
          <w:shd w:val="clear" w:color="auto" w:fill="FAFAFA"/>
        </w:rPr>
      </w:pPr>
      <w:r w:rsidRPr="00CD4BF4">
        <w:rPr>
          <w:rStyle w:val="Strong"/>
          <w:b/>
          <w:color w:val="333333"/>
          <w:szCs w:val="26"/>
          <w:shd w:val="clear" w:color="auto" w:fill="FAFAFA"/>
        </w:rPr>
        <w:t>Bootstrap</w:t>
      </w:r>
    </w:p>
    <w:p w14:paraId="3F0EA41E" w14:textId="188450CA" w:rsidR="00DE46E3" w:rsidRPr="00CC2F89" w:rsidRDefault="00DE46E3" w:rsidP="00DE46E3">
      <w:pPr>
        <w:shd w:val="clear" w:color="auto" w:fill="FAFAFA"/>
        <w:spacing w:after="150" w:line="300" w:lineRule="atLeast"/>
        <w:rPr>
          <w:color w:val="333333"/>
          <w:szCs w:val="26"/>
        </w:rPr>
      </w:pPr>
      <w:r w:rsidRPr="00CC2F89">
        <w:rPr>
          <w:b/>
          <w:bCs/>
          <w:color w:val="333333"/>
          <w:szCs w:val="26"/>
        </w:rPr>
        <w:t>Bootstrap</w:t>
      </w:r>
      <w:r w:rsidR="00305E96">
        <w:rPr>
          <w:b/>
          <w:bCs/>
          <w:color w:val="333333"/>
          <w:szCs w:val="26"/>
        </w:rPr>
        <w:t xml:space="preserve"> </w:t>
      </w:r>
      <w:sdt>
        <w:sdtPr>
          <w:rPr>
            <w:b/>
            <w:bCs/>
            <w:color w:val="333333"/>
            <w:szCs w:val="26"/>
          </w:rPr>
          <w:id w:val="-1134639839"/>
          <w:citation/>
        </w:sdtPr>
        <w:sdtContent>
          <w:r w:rsidR="00305E96">
            <w:rPr>
              <w:b/>
              <w:bCs/>
              <w:color w:val="333333"/>
              <w:szCs w:val="26"/>
            </w:rPr>
            <w:fldChar w:fldCharType="begin"/>
          </w:r>
          <w:r w:rsidR="00305E96">
            <w:rPr>
              <w:b/>
              <w:bCs/>
              <w:color w:val="333333"/>
              <w:szCs w:val="26"/>
            </w:rPr>
            <w:instrText xml:space="preserve"> CITATION mdo3 \l 1033 </w:instrText>
          </w:r>
          <w:r w:rsidR="00305E96">
            <w:rPr>
              <w:b/>
              <w:bCs/>
              <w:color w:val="333333"/>
              <w:szCs w:val="26"/>
            </w:rPr>
            <w:fldChar w:fldCharType="separate"/>
          </w:r>
          <w:r w:rsidR="00305E96" w:rsidRPr="00305E96">
            <w:rPr>
              <w:noProof/>
              <w:color w:val="333333"/>
              <w:szCs w:val="26"/>
            </w:rPr>
            <w:t>[4]</w:t>
          </w:r>
          <w:r w:rsidR="00305E96">
            <w:rPr>
              <w:b/>
              <w:bCs/>
              <w:color w:val="333333"/>
              <w:szCs w:val="26"/>
            </w:rPr>
            <w:fldChar w:fldCharType="end"/>
          </w:r>
        </w:sdtContent>
      </w:sdt>
      <w:r w:rsidRPr="00CC2F89">
        <w:rPr>
          <w:color w:val="333333"/>
          <w:szCs w:val="26"/>
        </w:rPr>
        <w:t> là Front-end framework, là một bộ sưu tập miễn phí các công cụ để tạo ra các trang web và các ứng dụng web. Nó chứa HTML và CSS dựa trên các mẫu thiết kế cho kiểu chữ, hình thức, các nút, chuyển hướng và các thành phần giao diện khác, cũng như mở rộng JavaScript tùy chọn.</w:t>
      </w:r>
    </w:p>
    <w:p w14:paraId="2FBAFA13" w14:textId="77777777" w:rsidR="00DE46E3" w:rsidRPr="00CC2F89" w:rsidRDefault="00DE46E3" w:rsidP="00DE46E3">
      <w:pPr>
        <w:shd w:val="clear" w:color="auto" w:fill="FAFAFA"/>
        <w:spacing w:after="150" w:line="300" w:lineRule="atLeast"/>
        <w:rPr>
          <w:color w:val="333333"/>
          <w:szCs w:val="26"/>
        </w:rPr>
      </w:pPr>
      <w:r w:rsidRPr="00CC2F89">
        <w:rPr>
          <w:color w:val="333333"/>
          <w:szCs w:val="26"/>
        </w:rPr>
        <w:t>Bootstrap được phát triển bởi Mark Otto và Jacob Thornton tại Twitter như một framework, một công cụ để phục vụ công việc nội bộ của Twitter. Trước khi phát triển Bootstrap, có nhiều thư viện khác nhau đã được sử dụng để phát triển giao diện, dẫn đến mâu thuẫn, xung đột.Bootstrap ra đời để khắc phục những yếu tố này, cũng như giúp các nhà phát triển, lập trình tại Twitter có thể triển khai công việc nhanh hơn, tiện lợi và đồng bộ hơn.</w:t>
      </w:r>
    </w:p>
    <w:p w14:paraId="33188950" w14:textId="77777777" w:rsidR="00DE46E3" w:rsidRPr="00CC2F89" w:rsidRDefault="00DE46E3" w:rsidP="00DE46E3">
      <w:pPr>
        <w:shd w:val="clear" w:color="auto" w:fill="FAFAFA"/>
        <w:spacing w:after="150" w:line="300" w:lineRule="atLeast"/>
        <w:rPr>
          <w:color w:val="333333"/>
          <w:szCs w:val="26"/>
        </w:rPr>
      </w:pPr>
      <w:r w:rsidRPr="00CC2F89">
        <w:rPr>
          <w:color w:val="333333"/>
          <w:szCs w:val="26"/>
        </w:rPr>
        <w:t>Bootstrap tương thích với các phiên bản mới nhất của tất cả các trình duyệt nổi tiếng trên thế giới như Chrome, Firefox, IE, Opera.... </w:t>
      </w:r>
    </w:p>
    <w:p w14:paraId="4F5896CE" w14:textId="77777777" w:rsidR="00DE46E3" w:rsidRPr="00CC2F89" w:rsidRDefault="00DE46E3" w:rsidP="00DE46E3">
      <w:pPr>
        <w:shd w:val="clear" w:color="auto" w:fill="FAFAFA"/>
        <w:spacing w:after="150" w:line="300" w:lineRule="atLeast"/>
        <w:rPr>
          <w:color w:val="333333"/>
          <w:szCs w:val="26"/>
        </w:rPr>
      </w:pPr>
      <w:r w:rsidRPr="00CC2F89">
        <w:rPr>
          <w:color w:val="333333"/>
          <w:szCs w:val="26"/>
        </w:rPr>
        <w:t>Kể từ phiên bản 2.0 trở l nó cũng hỗ trợ Responsive Web Design. Thiết kế và bố trí của các trang web tự động điều chỉnh, tự động tương thích các thiết bị được sử dụng (máy tính để bàn, máy tính bảng, điện thoại di động). </w:t>
      </w:r>
    </w:p>
    <w:p w14:paraId="149E4763" w14:textId="77777777" w:rsidR="00DE46E3" w:rsidRPr="00CC2F89" w:rsidRDefault="00DE46E3" w:rsidP="00DE46E3">
      <w:pPr>
        <w:shd w:val="clear" w:color="auto" w:fill="FAFAFA"/>
        <w:spacing w:after="150" w:line="300" w:lineRule="atLeast"/>
        <w:rPr>
          <w:color w:val="333333"/>
          <w:szCs w:val="26"/>
        </w:rPr>
      </w:pPr>
      <w:r w:rsidRPr="00CC2F89">
        <w:rPr>
          <w:color w:val="333333"/>
          <w:szCs w:val="26"/>
        </w:rPr>
        <w:t>Một số ưu điểm chính của Boostrap:</w:t>
      </w:r>
    </w:p>
    <w:p w14:paraId="17255FAF" w14:textId="77777777" w:rsidR="00DE46E3" w:rsidRPr="00CC2F89" w:rsidRDefault="00DE46E3" w:rsidP="00DE46E3">
      <w:pPr>
        <w:shd w:val="clear" w:color="auto" w:fill="FAFAFA"/>
        <w:spacing w:after="150" w:line="300" w:lineRule="atLeast"/>
        <w:rPr>
          <w:color w:val="333333"/>
          <w:szCs w:val="26"/>
        </w:rPr>
      </w:pPr>
      <w:r w:rsidRPr="00CC2F89">
        <w:rPr>
          <w:bCs/>
          <w:color w:val="333333"/>
          <w:szCs w:val="26"/>
        </w:rPr>
        <w:t>- Tiết kiệm thời gian</w:t>
      </w:r>
      <w:r w:rsidRPr="00CC2F89">
        <w:rPr>
          <w:color w:val="333333"/>
          <w:szCs w:val="26"/>
        </w:rPr>
        <w:t>: Boostrap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p>
    <w:p w14:paraId="0FD47154" w14:textId="77777777" w:rsidR="00DE46E3" w:rsidRPr="00CC2F89" w:rsidRDefault="00DE46E3" w:rsidP="00DE46E3">
      <w:pPr>
        <w:shd w:val="clear" w:color="auto" w:fill="FAFAFA"/>
        <w:spacing w:after="150" w:line="300" w:lineRule="atLeast"/>
        <w:rPr>
          <w:color w:val="333333"/>
          <w:szCs w:val="26"/>
        </w:rPr>
      </w:pPr>
      <w:r w:rsidRPr="00CC2F89">
        <w:rPr>
          <w:bCs/>
          <w:color w:val="333333"/>
          <w:szCs w:val="26"/>
        </w:rPr>
        <w:t>- Tùy biến cao</w:t>
      </w:r>
      <w:r w:rsidRPr="00CC2F89">
        <w:rPr>
          <w:color w:val="333333"/>
          <w:szCs w:val="26"/>
        </w:rPr>
        <w:t>: 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w:t>
      </w:r>
    </w:p>
    <w:p w14:paraId="640C5232" w14:textId="77777777" w:rsidR="00DE46E3" w:rsidRPr="00CC2F89" w:rsidRDefault="00DE46E3" w:rsidP="00DE46E3">
      <w:pPr>
        <w:shd w:val="clear" w:color="auto" w:fill="FAFAFA"/>
        <w:spacing w:after="150" w:line="300" w:lineRule="atLeast"/>
        <w:rPr>
          <w:color w:val="333333"/>
          <w:szCs w:val="26"/>
        </w:rPr>
      </w:pPr>
      <w:r w:rsidRPr="00CC2F89">
        <w:rPr>
          <w:bCs/>
          <w:color w:val="333333"/>
          <w:szCs w:val="26"/>
        </w:rPr>
        <w:t>- Responsive Web Design</w:t>
      </w:r>
      <w:r w:rsidRPr="00CC2F89">
        <w:rPr>
          <w:color w:val="333333"/>
          <w:szCs w:val="26"/>
        </w:rPr>
        <w:t>: Với Bootstrap, việc phát triển giao diện website để phù hợp với đa thiết bị trở nên dễ dàng hơn bao giờ hết. Đây là xu hướng phát triển giao diện website đang rất được ưu chuộng trên thế giới. </w:t>
      </w:r>
    </w:p>
    <w:p w14:paraId="12083097" w14:textId="4BA5E74D" w:rsidR="006F22D6" w:rsidRDefault="00DE46E3" w:rsidP="00DE46E3">
      <w:pPr>
        <w:pStyle w:val="Heading4"/>
      </w:pPr>
      <w:r w:rsidRPr="00CC2F89">
        <w:t>. JAVASCRIPT</w:t>
      </w:r>
    </w:p>
    <w:p w14:paraId="7D99BA1C" w14:textId="71388419" w:rsidR="00DE46E3" w:rsidRPr="00CC2F89" w:rsidRDefault="00DE46E3" w:rsidP="00DE46E3">
      <w:pPr>
        <w:rPr>
          <w:szCs w:val="26"/>
        </w:rPr>
      </w:pPr>
      <w:r w:rsidRPr="00CC2F89">
        <w:rPr>
          <w:szCs w:val="26"/>
        </w:rPr>
        <w:t>Javascript</w:t>
      </w:r>
      <w:r w:rsidR="00305E96">
        <w:rPr>
          <w:szCs w:val="26"/>
        </w:rPr>
        <w:t xml:space="preserve"> </w:t>
      </w:r>
      <w:sdt>
        <w:sdtPr>
          <w:rPr>
            <w:szCs w:val="26"/>
          </w:rPr>
          <w:id w:val="84503557"/>
          <w:citation/>
        </w:sdtPr>
        <w:sdtContent>
          <w:r w:rsidR="00305E96">
            <w:rPr>
              <w:szCs w:val="26"/>
            </w:rPr>
            <w:fldChar w:fldCharType="begin"/>
          </w:r>
          <w:r w:rsidR="00305E96">
            <w:rPr>
              <w:szCs w:val="26"/>
            </w:rPr>
            <w:instrText xml:space="preserve"> CITATION Ref3 \l 1033 </w:instrText>
          </w:r>
          <w:r w:rsidR="00305E96">
            <w:rPr>
              <w:szCs w:val="26"/>
            </w:rPr>
            <w:fldChar w:fldCharType="separate"/>
          </w:r>
          <w:r w:rsidR="00305E96" w:rsidRPr="00305E96">
            <w:rPr>
              <w:noProof/>
              <w:szCs w:val="26"/>
            </w:rPr>
            <w:t>[5]</w:t>
          </w:r>
          <w:r w:rsidR="00305E96">
            <w:rPr>
              <w:szCs w:val="26"/>
            </w:rPr>
            <w:fldChar w:fldCharType="end"/>
          </w:r>
        </w:sdtContent>
      </w:sdt>
      <w:r w:rsidRPr="00CC2F89">
        <w:rPr>
          <w:szCs w:val="26"/>
        </w:rPr>
        <w:t xml:space="preserve"> là một ngôn ngữ thông dịch, chương trình nguồn của nó được nhúng hoặc tích hợp vào tập tin HTML. Khi trang web được tải trong trình duyệt hỗ trợ javascript, Trình duyệt sẽ thông dịch và thực hiện các lệnh Javascipt.</w:t>
      </w:r>
    </w:p>
    <w:p w14:paraId="0D85D1B7" w14:textId="77777777" w:rsidR="00DE46E3" w:rsidRPr="00CC2F89" w:rsidRDefault="00DE46E3" w:rsidP="00DE46E3">
      <w:pPr>
        <w:rPr>
          <w:szCs w:val="26"/>
        </w:rPr>
      </w:pPr>
      <w:r w:rsidRPr="00CC2F89">
        <w:rPr>
          <w:szCs w:val="26"/>
        </w:rPr>
        <w:t>JavaScript là một trong những ngôn ngữ lập trình phổ biến nhất thể giới, nó là ngôn ngữ cho HTML, web, server, PC, laptop, tablet, smart phone…</w:t>
      </w:r>
    </w:p>
    <w:p w14:paraId="61CB119A" w14:textId="77777777" w:rsidR="00DE46E3" w:rsidRPr="00CC2F89" w:rsidRDefault="00DE46E3" w:rsidP="00DE46E3">
      <w:pPr>
        <w:rPr>
          <w:szCs w:val="26"/>
        </w:rPr>
      </w:pPr>
      <w:r w:rsidRPr="00CC2F89">
        <w:rPr>
          <w:szCs w:val="26"/>
        </w:rPr>
        <w:t>JavaScript là một ngôn ngữ kịch bản</w:t>
      </w:r>
    </w:p>
    <w:p w14:paraId="466F1CA8" w14:textId="77777777" w:rsidR="00DE46E3" w:rsidRPr="00CC2F89" w:rsidRDefault="00DE46E3" w:rsidP="00DE46E3">
      <w:pPr>
        <w:rPr>
          <w:szCs w:val="26"/>
        </w:rPr>
      </w:pPr>
      <w:r w:rsidRPr="00CC2F89">
        <w:rPr>
          <w:szCs w:val="26"/>
        </w:rPr>
        <w:t>Ngôn ngữ kịch bản là một ngôn ngữ lập trình nhỏ.</w:t>
      </w:r>
    </w:p>
    <w:p w14:paraId="2FAB3F76" w14:textId="77777777" w:rsidR="00DE46E3" w:rsidRPr="00CC2F89" w:rsidRDefault="00DE46E3" w:rsidP="00DE46E3">
      <w:pPr>
        <w:rPr>
          <w:szCs w:val="26"/>
        </w:rPr>
      </w:pPr>
      <w:r w:rsidRPr="00CC2F89">
        <w:rPr>
          <w:szCs w:val="26"/>
        </w:rPr>
        <w:t>JavaScript là mã lập trình có thể được chèn vào các trang HTML.</w:t>
      </w:r>
    </w:p>
    <w:p w14:paraId="57AE50F5" w14:textId="77777777" w:rsidR="00DE46E3" w:rsidRPr="00CC2F89" w:rsidRDefault="00DE46E3" w:rsidP="00DE46E3">
      <w:pPr>
        <w:rPr>
          <w:szCs w:val="26"/>
        </w:rPr>
      </w:pPr>
      <w:r w:rsidRPr="00CC2F89">
        <w:rPr>
          <w:szCs w:val="26"/>
        </w:rPr>
        <w:t>JavaScript được chèn vào các trang web có thể được chạy bởi tất cả các trình duyệt web hiện đại.</w:t>
      </w:r>
    </w:p>
    <w:p w14:paraId="55649E98" w14:textId="77777777" w:rsidR="00DE46E3" w:rsidRPr="00CC2F89" w:rsidRDefault="00DE46E3" w:rsidP="00DE46E3">
      <w:pPr>
        <w:rPr>
          <w:szCs w:val="26"/>
        </w:rPr>
      </w:pPr>
      <w:r w:rsidRPr="00CC2F89">
        <w:rPr>
          <w:szCs w:val="26"/>
        </w:rPr>
        <w:t>JavaScript là một ngôn ngữ lập trình dễ học.</w:t>
      </w:r>
    </w:p>
    <w:p w14:paraId="10251406" w14:textId="77777777" w:rsidR="00DE46E3" w:rsidRPr="00CC2F89" w:rsidRDefault="00DE46E3" w:rsidP="0099477B">
      <w:pPr>
        <w:pStyle w:val="ListParagraph"/>
        <w:numPr>
          <w:ilvl w:val="0"/>
          <w:numId w:val="8"/>
        </w:numPr>
        <w:spacing w:before="0" w:after="160" w:line="259" w:lineRule="auto"/>
        <w:rPr>
          <w:szCs w:val="26"/>
        </w:rPr>
      </w:pPr>
      <w:r w:rsidRPr="00CC2F89">
        <w:rPr>
          <w:szCs w:val="26"/>
        </w:rPr>
        <w:t>Đặc tính của ngôn ngữ java script:</w:t>
      </w:r>
    </w:p>
    <w:p w14:paraId="797DE5BF" w14:textId="77777777" w:rsidR="00DE46E3" w:rsidRPr="00CC2F89" w:rsidRDefault="00DE46E3" w:rsidP="00DE46E3">
      <w:pPr>
        <w:rPr>
          <w:szCs w:val="26"/>
        </w:rPr>
      </w:pPr>
      <w:r w:rsidRPr="00CC2F89">
        <w:rPr>
          <w:szCs w:val="26"/>
        </w:rPr>
        <w:t>Javascript là một ngôn ngữ có đặc tính:</w:t>
      </w:r>
    </w:p>
    <w:p w14:paraId="6DE3B9BC" w14:textId="77777777" w:rsidR="00DE46E3" w:rsidRPr="00CC2F89" w:rsidRDefault="00DE46E3" w:rsidP="00DE46E3">
      <w:pPr>
        <w:rPr>
          <w:szCs w:val="26"/>
        </w:rPr>
      </w:pPr>
      <w:r w:rsidRPr="00CC2F89">
        <w:rPr>
          <w:szCs w:val="26"/>
        </w:rPr>
        <w:t>Đơn giản.</w:t>
      </w:r>
    </w:p>
    <w:p w14:paraId="54594A1F" w14:textId="77777777" w:rsidR="00DE46E3" w:rsidRPr="00CC2F89" w:rsidRDefault="00DE46E3" w:rsidP="00DE46E3">
      <w:pPr>
        <w:rPr>
          <w:szCs w:val="26"/>
        </w:rPr>
      </w:pPr>
      <w:r w:rsidRPr="00CC2F89">
        <w:rPr>
          <w:szCs w:val="26"/>
        </w:rPr>
        <w:t>Động (Dynamic).</w:t>
      </w:r>
    </w:p>
    <w:p w14:paraId="007D659A" w14:textId="77777777" w:rsidR="00DE46E3" w:rsidRPr="00CC2F89" w:rsidRDefault="00DE46E3" w:rsidP="00DE46E3">
      <w:pPr>
        <w:rPr>
          <w:szCs w:val="26"/>
        </w:rPr>
      </w:pPr>
      <w:r w:rsidRPr="00CC2F89">
        <w:rPr>
          <w:szCs w:val="26"/>
        </w:rPr>
        <w:t>Hướng đối tượng (Object Oriented).</w:t>
      </w:r>
    </w:p>
    <w:p w14:paraId="65AF6C5B" w14:textId="77777777" w:rsidR="00DE46E3" w:rsidRPr="00CC2F89" w:rsidRDefault="00DE46E3" w:rsidP="0099477B">
      <w:pPr>
        <w:pStyle w:val="ListParagraph"/>
        <w:numPr>
          <w:ilvl w:val="0"/>
          <w:numId w:val="8"/>
        </w:numPr>
        <w:spacing w:before="0" w:after="160" w:line="259" w:lineRule="auto"/>
        <w:rPr>
          <w:szCs w:val="26"/>
        </w:rPr>
      </w:pPr>
      <w:r w:rsidRPr="00CC2F89">
        <w:rPr>
          <w:szCs w:val="26"/>
        </w:rPr>
        <w:t>Ngôn ngữ java script:</w:t>
      </w:r>
    </w:p>
    <w:p w14:paraId="15DCCDBB" w14:textId="77777777" w:rsidR="00DE46E3" w:rsidRPr="00CC2F89" w:rsidRDefault="00DE46E3" w:rsidP="00DE46E3">
      <w:pPr>
        <w:rPr>
          <w:szCs w:val="26"/>
        </w:rPr>
      </w:pPr>
      <w:r w:rsidRPr="00CC2F89">
        <w:rPr>
          <w:szCs w:val="26"/>
        </w:rPr>
        <w:t>Một trong những đặc tính quan trọng của ngôn ngữ javascript là khả năng tạo và sử dụng các đối tượng (Object). Các Object này cho phép người lập trình sử dụng để phát triển ứng dụng.</w:t>
      </w:r>
    </w:p>
    <w:p w14:paraId="52CD48BD" w14:textId="25DC9187" w:rsidR="00DE46E3" w:rsidRPr="00CC2F89" w:rsidRDefault="00A66685" w:rsidP="00DE46E3">
      <w:pPr>
        <w:rPr>
          <w:szCs w:val="26"/>
        </w:rPr>
      </w:pPr>
      <w:r>
        <w:rPr>
          <w:szCs w:val="26"/>
        </w:rPr>
        <w:t>Trong javascript</w:t>
      </w:r>
      <w:r w:rsidR="00DE46E3" w:rsidRPr="00CC2F89">
        <w:rPr>
          <w:szCs w:val="26"/>
        </w:rPr>
        <w:t>,</w:t>
      </w:r>
      <w:r>
        <w:rPr>
          <w:szCs w:val="26"/>
        </w:rPr>
        <w:t xml:space="preserve"> </w:t>
      </w:r>
      <w:r w:rsidR="00DE46E3" w:rsidRPr="00CC2F89">
        <w:rPr>
          <w:szCs w:val="26"/>
        </w:rPr>
        <w:t>các Object được nhìn theo 2 khía cạnh:</w:t>
      </w:r>
    </w:p>
    <w:p w14:paraId="286C5147" w14:textId="77777777" w:rsidR="00DE46E3" w:rsidRPr="00CC2F89" w:rsidRDefault="00DE46E3" w:rsidP="00DE46E3">
      <w:pPr>
        <w:rPr>
          <w:szCs w:val="26"/>
        </w:rPr>
      </w:pPr>
      <w:r w:rsidRPr="00CC2F89">
        <w:rPr>
          <w:szCs w:val="26"/>
        </w:rPr>
        <w:t>Các Object đã tồn tại.</w:t>
      </w:r>
    </w:p>
    <w:p w14:paraId="5E76E9BB" w14:textId="77777777" w:rsidR="00DE46E3" w:rsidRPr="00CC2F89" w:rsidRDefault="00DE46E3" w:rsidP="00DE46E3">
      <w:pPr>
        <w:rPr>
          <w:szCs w:val="26"/>
        </w:rPr>
      </w:pPr>
      <w:r w:rsidRPr="00CC2F89">
        <w:rPr>
          <w:szCs w:val="26"/>
        </w:rPr>
        <w:t>Các Object do người lập trình xây dựng.</w:t>
      </w:r>
    </w:p>
    <w:p w14:paraId="12F19C14" w14:textId="77777777" w:rsidR="00DE46E3" w:rsidRPr="00CC2F89" w:rsidRDefault="00DE46E3" w:rsidP="0099477B">
      <w:pPr>
        <w:pStyle w:val="ListParagraph"/>
        <w:numPr>
          <w:ilvl w:val="0"/>
          <w:numId w:val="8"/>
        </w:numPr>
        <w:spacing w:before="0" w:after="160" w:line="259" w:lineRule="auto"/>
        <w:rPr>
          <w:szCs w:val="26"/>
        </w:rPr>
      </w:pPr>
      <w:r w:rsidRPr="00CC2F89">
        <w:rPr>
          <w:szCs w:val="26"/>
        </w:rPr>
        <w:t>Cách nhúng Javascript vào trong tập tin HTML</w:t>
      </w:r>
    </w:p>
    <w:p w14:paraId="59FD6961" w14:textId="77777777" w:rsidR="00DE46E3" w:rsidRPr="00CC2F89" w:rsidRDefault="00DE46E3" w:rsidP="00DE46E3">
      <w:pPr>
        <w:pStyle w:val="NormalWeb"/>
        <w:shd w:val="clear" w:color="auto" w:fill="FFFFFF"/>
        <w:spacing w:before="75" w:beforeAutospacing="0" w:after="75" w:afterAutospacing="0" w:line="312" w:lineRule="atLeast"/>
        <w:jc w:val="both"/>
        <w:rPr>
          <w:sz w:val="26"/>
          <w:szCs w:val="26"/>
        </w:rPr>
      </w:pPr>
      <w:r w:rsidRPr="00CC2F89">
        <w:rPr>
          <w:sz w:val="26"/>
          <w:szCs w:val="26"/>
        </w:rPr>
        <w:t>Có 2 cách để nhúng Javascript vào trong tập tin HTML</w:t>
      </w:r>
    </w:p>
    <w:p w14:paraId="69C09E54" w14:textId="77777777" w:rsidR="00DE46E3" w:rsidRPr="00CC2F89" w:rsidRDefault="00DE46E3" w:rsidP="00DE46E3">
      <w:pPr>
        <w:pStyle w:val="NormalWeb"/>
        <w:shd w:val="clear" w:color="auto" w:fill="FFFFFF"/>
        <w:spacing w:before="0" w:beforeAutospacing="0" w:after="0" w:afterAutospacing="0" w:line="312" w:lineRule="atLeast"/>
        <w:jc w:val="both"/>
        <w:rPr>
          <w:rStyle w:val="Strong"/>
          <w:rFonts w:eastAsiaTheme="majorEastAsia"/>
          <w:sz w:val="26"/>
          <w:szCs w:val="26"/>
        </w:rPr>
      </w:pPr>
      <w:r w:rsidRPr="00CC2F89">
        <w:rPr>
          <w:rStyle w:val="Strong"/>
          <w:rFonts w:eastAsiaTheme="majorEastAsia"/>
          <w:sz w:val="26"/>
          <w:szCs w:val="26"/>
        </w:rPr>
        <w:t>Cách 1:</w:t>
      </w:r>
      <w:r w:rsidRPr="00CC2F89">
        <w:rPr>
          <w:rStyle w:val="apple-converted-space"/>
          <w:b/>
          <w:bCs/>
          <w:sz w:val="26"/>
          <w:szCs w:val="26"/>
        </w:rPr>
        <w:t> </w:t>
      </w:r>
      <w:r w:rsidRPr="00CC2F89">
        <w:rPr>
          <w:rStyle w:val="Strong"/>
          <w:rFonts w:eastAsiaTheme="majorEastAsia"/>
          <w:sz w:val="26"/>
          <w:szCs w:val="26"/>
        </w:rPr>
        <w:t>Viết chưong trình Javascript trực tiếp trong file HTML</w:t>
      </w:r>
    </w:p>
    <w:p w14:paraId="1D86F288" w14:textId="77777777" w:rsidR="00DE46E3" w:rsidRPr="00CC2F89" w:rsidRDefault="00DE46E3" w:rsidP="00DE46E3">
      <w:pPr>
        <w:pStyle w:val="NormalWeb"/>
        <w:shd w:val="clear" w:color="auto" w:fill="FFFFFF"/>
        <w:spacing w:before="0" w:beforeAutospacing="0" w:after="0" w:afterAutospacing="0" w:line="312" w:lineRule="atLeast"/>
        <w:jc w:val="both"/>
        <w:rPr>
          <w:rStyle w:val="Strong"/>
          <w:rFonts w:eastAsiaTheme="majorEastAsia"/>
          <w:color w:val="373737"/>
          <w:sz w:val="20"/>
          <w:szCs w:val="20"/>
        </w:rPr>
      </w:pPr>
    </w:p>
    <w:tbl>
      <w:tblPr>
        <w:tblW w:w="0" w:type="auto"/>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8997"/>
      </w:tblGrid>
      <w:tr w:rsidR="00A16626" w:rsidRPr="00CC2F89" w14:paraId="5BA78012" w14:textId="77777777" w:rsidTr="00A16626">
        <w:trPr>
          <w:tblCellSpacing w:w="15" w:type="dxa"/>
        </w:trPr>
        <w:tc>
          <w:tcPr>
            <w:tcW w:w="8937" w:type="dxa"/>
            <w:tcBorders>
              <w:top w:val="nil"/>
              <w:left w:val="nil"/>
              <w:bottom w:val="nil"/>
              <w:right w:val="nil"/>
            </w:tcBorders>
            <w:shd w:val="clear" w:color="auto" w:fill="FFFFFF"/>
            <w:vAlign w:val="center"/>
            <w:hideMark/>
          </w:tcPr>
          <w:p w14:paraId="3D449036" w14:textId="77777777" w:rsidR="00A16626" w:rsidRPr="00CC2F89" w:rsidRDefault="00A16626" w:rsidP="00405A1F">
            <w:pPr>
              <w:spacing w:line="225" w:lineRule="atLeast"/>
              <w:rPr>
                <w:color w:val="000000"/>
                <w:sz w:val="18"/>
                <w:szCs w:val="18"/>
              </w:rPr>
            </w:pPr>
            <w:r w:rsidRPr="00CC2F89">
              <w:rPr>
                <w:color w:val="000000"/>
                <w:sz w:val="18"/>
                <w:szCs w:val="18"/>
              </w:rPr>
              <w:t>&lt;script type=”text/javascript”&gt;</w:t>
            </w:r>
          </w:p>
          <w:p w14:paraId="0A5D4F9F" w14:textId="77777777" w:rsidR="00A16626" w:rsidRPr="00CC2F89" w:rsidRDefault="00A16626" w:rsidP="00405A1F">
            <w:pPr>
              <w:spacing w:line="225" w:lineRule="atLeast"/>
              <w:rPr>
                <w:color w:val="000000"/>
                <w:sz w:val="18"/>
                <w:szCs w:val="18"/>
              </w:rPr>
            </w:pPr>
            <w:r w:rsidRPr="00CC2F89">
              <w:rPr>
                <w:color w:val="000000"/>
                <w:sz w:val="18"/>
                <w:szCs w:val="18"/>
              </w:rPr>
              <w:t>    //Các lệnh Javascript</w:t>
            </w:r>
          </w:p>
          <w:p w14:paraId="38C43EBC" w14:textId="77777777" w:rsidR="00A16626" w:rsidRPr="00CC2F89" w:rsidRDefault="00A16626" w:rsidP="00405A1F">
            <w:pPr>
              <w:spacing w:line="225" w:lineRule="atLeast"/>
              <w:rPr>
                <w:color w:val="000000"/>
                <w:sz w:val="18"/>
                <w:szCs w:val="18"/>
              </w:rPr>
            </w:pPr>
            <w:r w:rsidRPr="00CC2F89">
              <w:rPr>
                <w:color w:val="000000"/>
                <w:sz w:val="18"/>
                <w:szCs w:val="18"/>
              </w:rPr>
              <w:t>&lt;/script&gt;</w:t>
            </w:r>
          </w:p>
        </w:tc>
      </w:tr>
    </w:tbl>
    <w:p w14:paraId="43E92135" w14:textId="77777777" w:rsidR="00DE46E3" w:rsidRPr="00CC2F89" w:rsidRDefault="00DE46E3" w:rsidP="00DE46E3">
      <w:pPr>
        <w:shd w:val="clear" w:color="auto" w:fill="FFFFFF"/>
        <w:spacing w:line="312" w:lineRule="atLeast"/>
        <w:rPr>
          <w:b/>
          <w:bCs/>
          <w:color w:val="FF0000"/>
          <w:sz w:val="20"/>
          <w:szCs w:val="20"/>
        </w:rPr>
      </w:pPr>
    </w:p>
    <w:p w14:paraId="61ABD2F5" w14:textId="77777777" w:rsidR="00DE46E3" w:rsidRPr="00CC2F89" w:rsidRDefault="00DE46E3" w:rsidP="00DE46E3">
      <w:pPr>
        <w:shd w:val="clear" w:color="auto" w:fill="FFFFFF"/>
        <w:spacing w:line="312" w:lineRule="atLeast"/>
        <w:rPr>
          <w:szCs w:val="26"/>
        </w:rPr>
      </w:pPr>
      <w:r w:rsidRPr="00CC2F89">
        <w:rPr>
          <w:b/>
          <w:bCs/>
          <w:szCs w:val="26"/>
        </w:rPr>
        <w:t>Cách 2: Sử dụng tập tin javascript bên ngoài :</w:t>
      </w:r>
    </w:p>
    <w:p w14:paraId="17C8DFA4" w14:textId="77777777" w:rsidR="00DE46E3" w:rsidRPr="00CC2F89" w:rsidRDefault="00DE46E3" w:rsidP="00DE46E3">
      <w:pPr>
        <w:shd w:val="clear" w:color="auto" w:fill="FFFFFF"/>
        <w:spacing w:before="75" w:after="75" w:line="312" w:lineRule="atLeast"/>
        <w:rPr>
          <w:szCs w:val="26"/>
        </w:rPr>
      </w:pPr>
      <w:r w:rsidRPr="00CC2F89">
        <w:rPr>
          <w:szCs w:val="26"/>
        </w:rPr>
        <w:t>Cũng giống như CSS ngoại tuyến, chúng ta cũng có thể nhúng Javascript vào tập tin HTML bằng cách liên kết đến một tập tin bên ngoài, đây cũng là phương thức được sử dụng nhiều nhất.</w:t>
      </w:r>
    </w:p>
    <w:p w14:paraId="103859DE" w14:textId="77777777" w:rsidR="00DE46E3" w:rsidRPr="00CC2F89" w:rsidRDefault="00DE46E3" w:rsidP="00DE46E3">
      <w:pPr>
        <w:shd w:val="clear" w:color="auto" w:fill="FFFFFF"/>
        <w:spacing w:line="312" w:lineRule="atLeast"/>
        <w:rPr>
          <w:szCs w:val="26"/>
        </w:rPr>
      </w:pPr>
      <w:r w:rsidRPr="00CC2F89">
        <w:rPr>
          <w:szCs w:val="26"/>
        </w:rPr>
        <w:t>Với phương pháp này, các lệnh Javascrip sẽ được viết trong một file riêng biệt có phần mở rộng là </w:t>
      </w:r>
      <w:r w:rsidRPr="00CC2F89">
        <w:rPr>
          <w:b/>
          <w:bCs/>
          <w:szCs w:val="26"/>
        </w:rPr>
        <w:t>.js </w:t>
      </w:r>
      <w:r w:rsidRPr="00CC2F89">
        <w:rPr>
          <w:szCs w:val="26"/>
        </w:rPr>
        <w:t>(Ví dụ ta có tập tin my.js)</w:t>
      </w:r>
    </w:p>
    <w:p w14:paraId="5CDC5178" w14:textId="77777777" w:rsidR="00DE46E3" w:rsidRPr="00CC2F89" w:rsidRDefault="00DE46E3" w:rsidP="00DE46E3">
      <w:pPr>
        <w:shd w:val="clear" w:color="auto" w:fill="FFFFFF"/>
        <w:spacing w:line="312" w:lineRule="atLeast"/>
        <w:rPr>
          <w:szCs w:val="26"/>
        </w:rPr>
      </w:pPr>
      <w:r w:rsidRPr="00CC2F89">
        <w:rPr>
          <w:szCs w:val="26"/>
        </w:rPr>
        <w:t>Để nhúng tập tin </w:t>
      </w:r>
      <w:r w:rsidRPr="00CC2F89">
        <w:rPr>
          <w:b/>
          <w:bCs/>
          <w:szCs w:val="26"/>
        </w:rPr>
        <w:t>demo.js</w:t>
      </w:r>
      <w:r w:rsidRPr="00CC2F89">
        <w:rPr>
          <w:szCs w:val="26"/>
        </w:rPr>
        <w:t> vào tập tin HTML ta sử dụng đoạn mã sau:</w:t>
      </w:r>
    </w:p>
    <w:p w14:paraId="0B2E4ECD" w14:textId="77777777" w:rsidR="00DE46E3" w:rsidRPr="00CC2F89" w:rsidRDefault="00DE46E3" w:rsidP="00DE46E3">
      <w:pPr>
        <w:pStyle w:val="NormalWeb"/>
        <w:shd w:val="clear" w:color="auto" w:fill="FFFFFF"/>
        <w:spacing w:before="0" w:beforeAutospacing="0" w:after="0" w:afterAutospacing="0" w:line="312" w:lineRule="atLeast"/>
        <w:ind w:left="360"/>
        <w:jc w:val="both"/>
        <w:rPr>
          <w:sz w:val="26"/>
          <w:szCs w:val="26"/>
        </w:rPr>
      </w:pPr>
    </w:p>
    <w:p w14:paraId="0A91B8A9" w14:textId="77777777" w:rsidR="00DE46E3" w:rsidRPr="00CC2F89" w:rsidRDefault="00DE46E3" w:rsidP="00DE46E3">
      <w:pPr>
        <w:rPr>
          <w:szCs w:val="26"/>
        </w:rPr>
      </w:pPr>
      <w:r w:rsidRPr="00CC2F89">
        <w:rPr>
          <w:rStyle w:val="crayon-ta"/>
          <w:szCs w:val="26"/>
          <w:shd w:val="clear" w:color="auto" w:fill="FFFFFF"/>
        </w:rPr>
        <w:t xml:space="preserve">&lt;script </w:t>
      </w:r>
      <w:r w:rsidRPr="00CC2F89">
        <w:rPr>
          <w:rStyle w:val="crayon-e"/>
          <w:szCs w:val="26"/>
          <w:shd w:val="clear" w:color="auto" w:fill="FFFFFF"/>
        </w:rPr>
        <w:t>type</w:t>
      </w:r>
      <w:r w:rsidRPr="00CC2F89">
        <w:rPr>
          <w:rStyle w:val="crayon-o"/>
          <w:szCs w:val="26"/>
          <w:shd w:val="clear" w:color="auto" w:fill="FFFFFF"/>
        </w:rPr>
        <w:t>=</w:t>
      </w:r>
      <w:r w:rsidRPr="00CC2F89">
        <w:rPr>
          <w:rStyle w:val="crayon-s"/>
          <w:szCs w:val="26"/>
          <w:shd w:val="clear" w:color="auto" w:fill="FFFFFF"/>
        </w:rPr>
        <w:t>"javascript"</w:t>
      </w:r>
      <w:r w:rsidRPr="00CC2F89">
        <w:rPr>
          <w:rStyle w:val="crayon-h"/>
          <w:szCs w:val="26"/>
          <w:shd w:val="clear" w:color="auto" w:fill="FFFFFF"/>
        </w:rPr>
        <w:t xml:space="preserve"> </w:t>
      </w:r>
      <w:r w:rsidRPr="00CC2F89">
        <w:rPr>
          <w:rStyle w:val="crayon-e"/>
          <w:szCs w:val="26"/>
          <w:shd w:val="clear" w:color="auto" w:fill="FFFFFF"/>
        </w:rPr>
        <w:t>src</w:t>
      </w:r>
      <w:r w:rsidRPr="00CC2F89">
        <w:rPr>
          <w:rStyle w:val="crayon-o"/>
          <w:szCs w:val="26"/>
          <w:shd w:val="clear" w:color="auto" w:fill="FFFFFF"/>
        </w:rPr>
        <w:t>=</w:t>
      </w:r>
      <w:r w:rsidRPr="00CC2F89">
        <w:rPr>
          <w:rStyle w:val="crayon-s"/>
          <w:szCs w:val="26"/>
          <w:shd w:val="clear" w:color="auto" w:fill="FFFFFF"/>
        </w:rPr>
        <w:t>"demo.js"</w:t>
      </w:r>
      <w:r w:rsidRPr="00CC2F89">
        <w:rPr>
          <w:rStyle w:val="crayon-h"/>
          <w:szCs w:val="26"/>
          <w:shd w:val="clear" w:color="auto" w:fill="FFFFFF"/>
        </w:rPr>
        <w:t xml:space="preserve"> </w:t>
      </w:r>
      <w:r w:rsidRPr="00CC2F89">
        <w:rPr>
          <w:rStyle w:val="crayon-e"/>
          <w:szCs w:val="26"/>
          <w:shd w:val="clear" w:color="auto" w:fill="FFFFFF"/>
        </w:rPr>
        <w:t>type</w:t>
      </w:r>
      <w:r w:rsidRPr="00CC2F89">
        <w:rPr>
          <w:rStyle w:val="crayon-o"/>
          <w:szCs w:val="26"/>
          <w:shd w:val="clear" w:color="auto" w:fill="FFFFFF"/>
        </w:rPr>
        <w:t>=</w:t>
      </w:r>
      <w:r w:rsidRPr="00CC2F89">
        <w:rPr>
          <w:rStyle w:val="crayon-s"/>
          <w:szCs w:val="26"/>
          <w:shd w:val="clear" w:color="auto" w:fill="FFFFFF"/>
        </w:rPr>
        <w:t>"text/javascript"</w:t>
      </w:r>
      <w:r w:rsidRPr="00CC2F89">
        <w:rPr>
          <w:rStyle w:val="crayon-o"/>
          <w:szCs w:val="26"/>
          <w:shd w:val="clear" w:color="auto" w:fill="FFFFFF"/>
        </w:rPr>
        <w:t>&gt;</w:t>
      </w:r>
      <w:r w:rsidRPr="00CC2F89">
        <w:rPr>
          <w:rStyle w:val="crayon-ta"/>
          <w:szCs w:val="26"/>
          <w:shd w:val="clear" w:color="auto" w:fill="FFFFFF"/>
        </w:rPr>
        <w:t>&lt;/script&gt;</w:t>
      </w:r>
    </w:p>
    <w:p w14:paraId="5F3CCC92" w14:textId="47A7F139" w:rsidR="006F22D6" w:rsidRDefault="00DE46E3" w:rsidP="00DE46E3">
      <w:pPr>
        <w:pStyle w:val="Heading3"/>
      </w:pPr>
      <w:bookmarkStart w:id="28" w:name="_Toc422866069"/>
      <w:r w:rsidRPr="00FD11B5">
        <w:t>Tìm hiểu các mô hình ứng dụng</w:t>
      </w:r>
      <w:bookmarkEnd w:id="28"/>
    </w:p>
    <w:p w14:paraId="3A80F453" w14:textId="22B5DAE3" w:rsidR="006F22D6" w:rsidRPr="0042522C" w:rsidRDefault="0042522C" w:rsidP="0042522C">
      <w:pPr>
        <w:pStyle w:val="Heading4"/>
      </w:pPr>
      <w:r w:rsidRPr="0042522C">
        <w:t>Mô hình ứng dụng 2 lớp</w:t>
      </w:r>
    </w:p>
    <w:p w14:paraId="2F7FB870" w14:textId="77777777" w:rsidR="00A16626" w:rsidRDefault="0042522C" w:rsidP="00E400E1">
      <w:pPr>
        <w:pStyle w:val="Caption"/>
      </w:pPr>
      <w:r w:rsidRPr="00CC2F89">
        <w:rPr>
          <w:noProof/>
        </w:rPr>
        <w:drawing>
          <wp:inline distT="0" distB="0" distL="0" distR="0" wp14:anchorId="3CE06EEE" wp14:editId="090C683F">
            <wp:extent cx="4829175" cy="3019425"/>
            <wp:effectExtent l="0" t="0" r="9525" b="9525"/>
            <wp:docPr id="15" name="Picture 15" descr="https://voer.edu.vn/file/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oer.edu.vn/file/12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9175" cy="3019425"/>
                    </a:xfrm>
                    <a:prstGeom prst="rect">
                      <a:avLst/>
                    </a:prstGeom>
                    <a:noFill/>
                    <a:ln>
                      <a:noFill/>
                    </a:ln>
                  </pic:spPr>
                </pic:pic>
              </a:graphicData>
            </a:graphic>
          </wp:inline>
        </w:drawing>
      </w:r>
    </w:p>
    <w:p w14:paraId="221F8198" w14:textId="242D793D" w:rsidR="00A16626" w:rsidRPr="00A16626" w:rsidRDefault="00A16626" w:rsidP="00E400E1">
      <w:pPr>
        <w:pStyle w:val="Caption"/>
      </w:pPr>
      <w:bookmarkStart w:id="29" w:name="_Toc422688940"/>
      <w:r>
        <w:t xml:space="preserve">Hình </w:t>
      </w:r>
      <w:fldSimple w:instr=" STYLEREF 1 \s ">
        <w:r w:rsidR="00E400E1">
          <w:rPr>
            <w:noProof/>
          </w:rPr>
          <w:t>2</w:t>
        </w:r>
      </w:fldSimple>
      <w:r w:rsidR="00E400E1">
        <w:noBreakHyphen/>
      </w:r>
      <w:fldSimple w:instr=" SEQ Hình \* ARABIC \s 1 ">
        <w:r w:rsidR="00E400E1">
          <w:rPr>
            <w:noProof/>
          </w:rPr>
          <w:t>1</w:t>
        </w:r>
      </w:fldSimple>
      <w:r>
        <w:t xml:space="preserve"> Mô hình hai lớp</w:t>
      </w:r>
      <w:bookmarkEnd w:id="29"/>
      <w:r w:rsidR="00685233">
        <w:t xml:space="preserve"> </w:t>
      </w:r>
    </w:p>
    <w:p w14:paraId="25BDBA1A" w14:textId="77777777" w:rsidR="0042522C" w:rsidRPr="00CC2F89" w:rsidRDefault="0042522C" w:rsidP="0042522C">
      <w:pPr>
        <w:spacing w:line="360" w:lineRule="auto"/>
        <w:rPr>
          <w:szCs w:val="26"/>
        </w:rPr>
      </w:pPr>
      <w:r w:rsidRPr="00CC2F89">
        <w:rPr>
          <w:szCs w:val="26"/>
        </w:rPr>
        <w:t>Đây là một dạng mô hình đơn giản, khá phổ biến của một ứng dụng phân tán. Trong mô hình này, việc xử lý dữ liệu được thực hiện trên Database Server, việc nhận và hiển thị dữ liệu được thực hiện ở Client.</w:t>
      </w:r>
    </w:p>
    <w:p w14:paraId="7A9946B7" w14:textId="77777777" w:rsidR="0042522C" w:rsidRPr="00CC2F89" w:rsidRDefault="0042522C" w:rsidP="0042522C">
      <w:pPr>
        <w:spacing w:line="360" w:lineRule="auto"/>
        <w:rPr>
          <w:szCs w:val="26"/>
        </w:rPr>
      </w:pPr>
      <w:r w:rsidRPr="00CC2F89">
        <w:rPr>
          <w:szCs w:val="26"/>
        </w:rPr>
        <w:t>+ Ưu điểm</w:t>
      </w:r>
    </w:p>
    <w:p w14:paraId="653AE16D" w14:textId="77777777" w:rsidR="0042522C" w:rsidRPr="00CC2F89" w:rsidRDefault="0042522C" w:rsidP="0042522C">
      <w:pPr>
        <w:spacing w:line="360" w:lineRule="auto"/>
        <w:rPr>
          <w:szCs w:val="26"/>
        </w:rPr>
      </w:pPr>
      <w:r w:rsidRPr="00CC2F89">
        <w:rPr>
          <w:szCs w:val="26"/>
        </w:rPr>
        <w:t>- Dữ liệu tập trung -&gt; đảm bảo dữ liệu được nhất quán.</w:t>
      </w:r>
    </w:p>
    <w:p w14:paraId="1EE6F1AF" w14:textId="77777777" w:rsidR="0042522C" w:rsidRPr="00CC2F89" w:rsidRDefault="0042522C" w:rsidP="0042522C">
      <w:pPr>
        <w:spacing w:line="360" w:lineRule="auto"/>
        <w:rPr>
          <w:szCs w:val="26"/>
        </w:rPr>
      </w:pPr>
      <w:r w:rsidRPr="00CC2F89">
        <w:rPr>
          <w:szCs w:val="26"/>
        </w:rPr>
        <w:t>- Dữ liệu được chia sẻ cho nhiều người dùng.</w:t>
      </w:r>
    </w:p>
    <w:p w14:paraId="1CD28D4F" w14:textId="77777777" w:rsidR="0042522C" w:rsidRPr="00CC2F89" w:rsidRDefault="0042522C" w:rsidP="0042522C">
      <w:pPr>
        <w:spacing w:line="360" w:lineRule="auto"/>
        <w:rPr>
          <w:szCs w:val="26"/>
        </w:rPr>
      </w:pPr>
      <w:r w:rsidRPr="00CC2F89">
        <w:rPr>
          <w:szCs w:val="26"/>
        </w:rPr>
        <w:t>+ Khuyết điểm</w:t>
      </w:r>
    </w:p>
    <w:p w14:paraId="5483D528" w14:textId="77777777" w:rsidR="0042522C" w:rsidRPr="00CC2F89" w:rsidRDefault="0042522C" w:rsidP="0042522C">
      <w:pPr>
        <w:spacing w:line="360" w:lineRule="auto"/>
        <w:rPr>
          <w:szCs w:val="26"/>
        </w:rPr>
      </w:pPr>
      <w:r w:rsidRPr="00CC2F89">
        <w:rPr>
          <w:szCs w:val="26"/>
        </w:rPr>
        <w:t>- Các xử lý tra cứu và cập nhật dữ liệu được thực hiện ở Database Server, việc nhận kết quả và hiển thị phải được thực hiện ở Client -&gt; Khó khăn trong vấn đề bảo trì và nâng cấp.</w:t>
      </w:r>
    </w:p>
    <w:p w14:paraId="609547FB" w14:textId="77777777" w:rsidR="0042522C" w:rsidRPr="00CC2F89" w:rsidRDefault="0042522C" w:rsidP="0042522C">
      <w:pPr>
        <w:spacing w:line="360" w:lineRule="auto"/>
        <w:rPr>
          <w:szCs w:val="26"/>
        </w:rPr>
      </w:pPr>
      <w:r w:rsidRPr="00CC2F89">
        <w:rPr>
          <w:szCs w:val="26"/>
        </w:rPr>
        <w:t>- Khối lượng dữ liệu truyền trên mạng lớn -&gt; chiếm dụng đường truyền, thêm gánh nặng cho Database Server.</w:t>
      </w:r>
    </w:p>
    <w:p w14:paraId="699F3B68" w14:textId="77777777" w:rsidR="0042522C" w:rsidRPr="00CC2F89" w:rsidRDefault="0042522C" w:rsidP="0042522C">
      <w:pPr>
        <w:pStyle w:val="Heading4"/>
      </w:pPr>
      <w:r w:rsidRPr="00CC2F89">
        <w:t>Mô hình ứng dụng 3 lớp</w:t>
      </w:r>
    </w:p>
    <w:p w14:paraId="5298EA5F" w14:textId="77777777" w:rsidR="0042522C" w:rsidRPr="00CC2F89" w:rsidRDefault="0042522C" w:rsidP="0042522C">
      <w:pPr>
        <w:spacing w:line="360" w:lineRule="auto"/>
        <w:rPr>
          <w:szCs w:val="26"/>
        </w:rPr>
      </w:pPr>
      <w:r w:rsidRPr="00CC2F89">
        <w:rPr>
          <w:szCs w:val="26"/>
        </w:rPr>
        <w:t>Mô hình 2 lớp phần nào đáp ứng được các yêu cầu khắc khe của một ứng dụng phân tán, tuy nhiên, khi khối lượng dữ liệu lớn, ứng dụng đòi hỏi nhiều xử lý phức tạp, số người dùng tăng, mô hình 2 lớp không thể đáp ứng được.</w:t>
      </w:r>
    </w:p>
    <w:p w14:paraId="4F641C2C" w14:textId="77777777" w:rsidR="0042522C" w:rsidRPr="00CC2F89" w:rsidRDefault="0042522C" w:rsidP="0042522C">
      <w:pPr>
        <w:tabs>
          <w:tab w:val="left" w:pos="2910"/>
        </w:tabs>
        <w:spacing w:line="360" w:lineRule="auto"/>
        <w:rPr>
          <w:szCs w:val="26"/>
        </w:rPr>
      </w:pPr>
      <w:r>
        <w:rPr>
          <w:szCs w:val="26"/>
        </w:rPr>
        <w:tab/>
      </w:r>
    </w:p>
    <w:p w14:paraId="4E999FC5" w14:textId="2C27C685" w:rsidR="0042522C" w:rsidRPr="00CC2F89" w:rsidRDefault="00305E96" w:rsidP="0042522C">
      <w:pPr>
        <w:spacing w:line="360" w:lineRule="auto"/>
        <w:rPr>
          <w:szCs w:val="26"/>
        </w:rPr>
      </w:pPr>
      <w:r>
        <w:rPr>
          <w:szCs w:val="26"/>
        </w:rPr>
        <w:t xml:space="preserve">Mô hình 3 lớp </w:t>
      </w:r>
      <w:sdt>
        <w:sdtPr>
          <w:rPr>
            <w:szCs w:val="26"/>
          </w:rPr>
          <w:id w:val="1395772149"/>
          <w:citation/>
        </w:sdtPr>
        <w:sdtContent>
          <w:r w:rsidR="00062F37">
            <w:rPr>
              <w:szCs w:val="26"/>
            </w:rPr>
            <w:fldChar w:fldCharType="begin"/>
          </w:r>
          <w:r w:rsidR="00062F37">
            <w:rPr>
              <w:szCs w:val="26"/>
            </w:rPr>
            <w:instrText xml:space="preserve"> CITATION Ngu2 \l 1033 </w:instrText>
          </w:r>
          <w:r w:rsidR="00062F37">
            <w:rPr>
              <w:szCs w:val="26"/>
            </w:rPr>
            <w:fldChar w:fldCharType="separate"/>
          </w:r>
          <w:r w:rsidR="00062F37" w:rsidRPr="00062F37">
            <w:rPr>
              <w:noProof/>
              <w:szCs w:val="26"/>
            </w:rPr>
            <w:t>[7]</w:t>
          </w:r>
          <w:r w:rsidR="00062F37">
            <w:rPr>
              <w:szCs w:val="26"/>
            </w:rPr>
            <w:fldChar w:fldCharType="end"/>
          </w:r>
        </w:sdtContent>
      </w:sdt>
      <w:r w:rsidR="00062F37">
        <w:rPr>
          <w:szCs w:val="26"/>
        </w:rPr>
        <w:t xml:space="preserve"> </w:t>
      </w:r>
      <w:r w:rsidR="0042522C" w:rsidRPr="00CC2F89">
        <w:rPr>
          <w:szCs w:val="26"/>
        </w:rPr>
        <w:t>sử dụng thêm Application Server giữ nhiệm vụ tương tác giữa Client và Database server, giảm bớt các xử lý trên Database server, tập trung các xử lý nhận và hiển thị dữ liệu tại Application server.</w:t>
      </w:r>
    </w:p>
    <w:p w14:paraId="7523B6BB" w14:textId="77777777" w:rsidR="001D345B" w:rsidRDefault="00A16626" w:rsidP="001D345B">
      <w:pPr>
        <w:keepNext/>
        <w:spacing w:line="360" w:lineRule="auto"/>
        <w:ind w:firstLine="0"/>
      </w:pPr>
      <w:r>
        <w:rPr>
          <w:noProof/>
          <w:szCs w:val="26"/>
        </w:rPr>
        <w:drawing>
          <wp:inline distT="0" distB="0" distL="0" distR="0" wp14:anchorId="129AD406" wp14:editId="691F3A7B">
            <wp:extent cx="5648325" cy="255460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48325" cy="2554605"/>
                    </a:xfrm>
                    <a:prstGeom prst="rect">
                      <a:avLst/>
                    </a:prstGeom>
                    <a:noFill/>
                  </pic:spPr>
                </pic:pic>
              </a:graphicData>
            </a:graphic>
          </wp:inline>
        </w:drawing>
      </w:r>
    </w:p>
    <w:p w14:paraId="6E13732C" w14:textId="4CBBA203" w:rsidR="00A16626" w:rsidRPr="001D345B" w:rsidRDefault="001D345B" w:rsidP="00E400E1">
      <w:pPr>
        <w:pStyle w:val="Caption"/>
        <w:rPr>
          <w:szCs w:val="24"/>
        </w:rPr>
      </w:pPr>
      <w:bookmarkStart w:id="30" w:name="_Toc422688941"/>
      <w:r>
        <w:t xml:space="preserve">Hình </w:t>
      </w:r>
      <w:fldSimple w:instr=" STYLEREF 1 \s ">
        <w:r w:rsidR="00E400E1">
          <w:rPr>
            <w:noProof/>
          </w:rPr>
          <w:t>2</w:t>
        </w:r>
      </w:fldSimple>
      <w:r w:rsidR="00E400E1">
        <w:noBreakHyphen/>
      </w:r>
      <w:fldSimple w:instr=" SEQ Hình \* ARABIC \s 1 ">
        <w:r w:rsidR="00E400E1">
          <w:rPr>
            <w:noProof/>
          </w:rPr>
          <w:t>2</w:t>
        </w:r>
      </w:fldSimple>
      <w:r>
        <w:t xml:space="preserve"> Mô hình ba lớp</w:t>
      </w:r>
      <w:bookmarkEnd w:id="30"/>
      <w:r w:rsidR="00685233">
        <w:t xml:space="preserve"> </w:t>
      </w:r>
    </w:p>
    <w:p w14:paraId="0889FFB4" w14:textId="77777777" w:rsidR="0042522C" w:rsidRPr="00CC2F89" w:rsidRDefault="0042522C" w:rsidP="0042522C">
      <w:pPr>
        <w:spacing w:line="360" w:lineRule="auto"/>
        <w:rPr>
          <w:szCs w:val="26"/>
        </w:rPr>
      </w:pPr>
      <w:r w:rsidRPr="00CC2F89">
        <w:rPr>
          <w:szCs w:val="26"/>
        </w:rPr>
        <w:t>+ Ưu điểm</w:t>
      </w:r>
    </w:p>
    <w:p w14:paraId="31234E12" w14:textId="77777777" w:rsidR="0042522C" w:rsidRPr="00CC2F89" w:rsidRDefault="0042522C" w:rsidP="0042522C">
      <w:pPr>
        <w:spacing w:line="360" w:lineRule="auto"/>
        <w:rPr>
          <w:szCs w:val="26"/>
        </w:rPr>
      </w:pPr>
      <w:r w:rsidRPr="00CC2F89">
        <w:rPr>
          <w:szCs w:val="26"/>
        </w:rPr>
        <w:t>- Hỗ trợ nhiều người dùng</w:t>
      </w:r>
    </w:p>
    <w:p w14:paraId="3276CC6D" w14:textId="77777777" w:rsidR="0042522C" w:rsidRPr="00CC2F89" w:rsidRDefault="0042522C" w:rsidP="0042522C">
      <w:pPr>
        <w:spacing w:line="360" w:lineRule="auto"/>
        <w:rPr>
          <w:szCs w:val="26"/>
        </w:rPr>
      </w:pPr>
      <w:r w:rsidRPr="00CC2F89">
        <w:rPr>
          <w:szCs w:val="26"/>
        </w:rPr>
        <w:t>- Giảm bớt xử lý cho Client -&gt; Không yêu cầu máy tính ở Client có cấu hình mạnh.</w:t>
      </w:r>
    </w:p>
    <w:p w14:paraId="128D3ACE" w14:textId="77777777" w:rsidR="0042522C" w:rsidRPr="00CC2F89" w:rsidRDefault="0042522C" w:rsidP="0042522C">
      <w:pPr>
        <w:spacing w:line="360" w:lineRule="auto"/>
        <w:rPr>
          <w:szCs w:val="26"/>
        </w:rPr>
      </w:pPr>
      <w:r w:rsidRPr="00CC2F89">
        <w:rPr>
          <w:szCs w:val="26"/>
        </w:rPr>
        <w:t>- Xử lý nhận và hiển thị dữ liệu tập trung tại Application Server -&gt; dễ quản lý, bảo trì và nâng cấp.</w:t>
      </w:r>
    </w:p>
    <w:p w14:paraId="4F15B612" w14:textId="77777777" w:rsidR="0042522C" w:rsidRPr="00CC2F89" w:rsidRDefault="0042522C" w:rsidP="0042522C">
      <w:pPr>
        <w:spacing w:line="360" w:lineRule="auto"/>
        <w:rPr>
          <w:szCs w:val="26"/>
        </w:rPr>
      </w:pPr>
      <w:r w:rsidRPr="00CC2F89">
        <w:rPr>
          <w:szCs w:val="26"/>
        </w:rPr>
        <w:t>- Xử lý truy cập dữ liệu tập trung tại Database Server.</w:t>
      </w:r>
    </w:p>
    <w:p w14:paraId="0EF6A416" w14:textId="77777777" w:rsidR="0042522C" w:rsidRPr="00CC2F89" w:rsidRDefault="0042522C" w:rsidP="0042522C">
      <w:pPr>
        <w:spacing w:line="360" w:lineRule="auto"/>
        <w:rPr>
          <w:szCs w:val="26"/>
        </w:rPr>
      </w:pPr>
      <w:r w:rsidRPr="00CC2F89">
        <w:rPr>
          <w:szCs w:val="26"/>
        </w:rPr>
        <w:t>+ Khuyết điểm</w:t>
      </w:r>
    </w:p>
    <w:p w14:paraId="2701A7C6" w14:textId="77777777" w:rsidR="0042522C" w:rsidRPr="00CC2F89" w:rsidRDefault="0042522C" w:rsidP="0042522C">
      <w:pPr>
        <w:spacing w:line="360" w:lineRule="auto"/>
        <w:rPr>
          <w:szCs w:val="26"/>
        </w:rPr>
      </w:pPr>
      <w:r w:rsidRPr="00CC2F89">
        <w:rPr>
          <w:szCs w:val="26"/>
        </w:rPr>
        <w:t>- Phải sử dụng thêm một Application Server -&gt; Tăng chi phí.</w:t>
      </w:r>
    </w:p>
    <w:p w14:paraId="0A36F8AB" w14:textId="5E0E0D20" w:rsidR="0042522C" w:rsidRPr="00FD11B5" w:rsidRDefault="001D345B" w:rsidP="0042522C">
      <w:pPr>
        <w:pStyle w:val="Heading3"/>
      </w:pPr>
      <w:bookmarkStart w:id="31" w:name="_Toc422866070"/>
      <w:r>
        <w:t>Giới thiệu về ASP.NET</w:t>
      </w:r>
      <w:bookmarkEnd w:id="31"/>
    </w:p>
    <w:p w14:paraId="75149354" w14:textId="1CE9E80B" w:rsidR="0042522C" w:rsidRPr="0042522C" w:rsidRDefault="001D345B" w:rsidP="0042522C">
      <w:pPr>
        <w:pStyle w:val="Heading4"/>
      </w:pPr>
      <w:r>
        <w:t>Tìm hiểu về .NET</w:t>
      </w:r>
      <w:r w:rsidR="00E35CC9">
        <w:t xml:space="preserve"> Pl</w:t>
      </w:r>
      <w:r w:rsidR="0042522C" w:rsidRPr="0042522C">
        <w:t>atform</w:t>
      </w:r>
    </w:p>
    <w:p w14:paraId="6589538F" w14:textId="25003A82" w:rsidR="0042522C" w:rsidRPr="00CC2F89" w:rsidRDefault="00685233" w:rsidP="0042522C">
      <w:pPr>
        <w:spacing w:line="360" w:lineRule="auto"/>
        <w:ind w:firstLine="360"/>
        <w:rPr>
          <w:szCs w:val="26"/>
        </w:rPr>
      </w:pPr>
      <w:sdt>
        <w:sdtPr>
          <w:rPr>
            <w:szCs w:val="26"/>
          </w:rPr>
          <w:id w:val="1444267080"/>
          <w:citation/>
        </w:sdtPr>
        <w:sdtContent>
          <w:r>
            <w:rPr>
              <w:szCs w:val="26"/>
            </w:rPr>
            <w:fldChar w:fldCharType="begin"/>
          </w:r>
          <w:r>
            <w:rPr>
              <w:szCs w:val="26"/>
            </w:rPr>
            <w:instrText xml:space="preserve"> CITATION Thư2 \l 1033 </w:instrText>
          </w:r>
          <w:r>
            <w:rPr>
              <w:szCs w:val="26"/>
            </w:rPr>
            <w:fldChar w:fldCharType="separate"/>
          </w:r>
          <w:r w:rsidRPr="00685233">
            <w:rPr>
              <w:noProof/>
              <w:szCs w:val="26"/>
            </w:rPr>
            <w:t>[3]</w:t>
          </w:r>
          <w:r>
            <w:rPr>
              <w:szCs w:val="26"/>
            </w:rPr>
            <w:fldChar w:fldCharType="end"/>
          </w:r>
        </w:sdtContent>
      </w:sdt>
      <w:r>
        <w:rPr>
          <w:szCs w:val="26"/>
        </w:rPr>
        <w:t xml:space="preserve"> </w:t>
      </w:r>
      <w:r w:rsidR="001D345B">
        <w:rPr>
          <w:szCs w:val="26"/>
        </w:rPr>
        <w:t>NET</w:t>
      </w:r>
      <w:r>
        <w:rPr>
          <w:szCs w:val="26"/>
        </w:rPr>
        <w:t xml:space="preserve"> Pl</w:t>
      </w:r>
      <w:r w:rsidR="0042522C" w:rsidRPr="00CC2F89">
        <w:rPr>
          <w:szCs w:val="26"/>
        </w:rPr>
        <w:t>atform bao gồm .</w:t>
      </w:r>
      <w:r w:rsidR="001D345B">
        <w:rPr>
          <w:szCs w:val="26"/>
        </w:rPr>
        <w:t>NET</w:t>
      </w:r>
      <w:r w:rsidR="0042522C" w:rsidRPr="00CC2F89">
        <w:rPr>
          <w:szCs w:val="26"/>
        </w:rPr>
        <w:t xml:space="preserve"> Framework và những công cụ được dùng để xây dựng, phát triển ứng dụng và dịch vụ. ASP.</w:t>
      </w:r>
      <w:r w:rsidR="001D345B">
        <w:rPr>
          <w:szCs w:val="26"/>
        </w:rPr>
        <w:t>NET</w:t>
      </w:r>
      <w:r w:rsidR="0042522C" w:rsidRPr="00CC2F89">
        <w:rPr>
          <w:szCs w:val="26"/>
        </w:rPr>
        <w:t>.</w:t>
      </w:r>
    </w:p>
    <w:p w14:paraId="7DCC8AE0" w14:textId="77777777" w:rsidR="001D345B" w:rsidRDefault="0042522C" w:rsidP="001D345B">
      <w:pPr>
        <w:keepNext/>
        <w:spacing w:line="360" w:lineRule="auto"/>
        <w:jc w:val="center"/>
      </w:pPr>
      <w:r w:rsidRPr="00CC2F89">
        <w:rPr>
          <w:noProof/>
          <w:szCs w:val="26"/>
        </w:rPr>
        <w:drawing>
          <wp:inline distT="0" distB="0" distL="0" distR="0" wp14:anchorId="18BD89D3" wp14:editId="3A5D2883">
            <wp:extent cx="4667250" cy="3086100"/>
            <wp:effectExtent l="0" t="0" r="0" b="0"/>
            <wp:docPr id="17" name="Picture 17" descr="https://voer.edu.vn/file/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oer.edu.vn/file/124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7250" cy="3086100"/>
                    </a:xfrm>
                    <a:prstGeom prst="rect">
                      <a:avLst/>
                    </a:prstGeom>
                    <a:noFill/>
                    <a:ln>
                      <a:noFill/>
                    </a:ln>
                  </pic:spPr>
                </pic:pic>
              </a:graphicData>
            </a:graphic>
          </wp:inline>
        </w:drawing>
      </w:r>
    </w:p>
    <w:p w14:paraId="712C0EF5" w14:textId="31550187" w:rsidR="0099357F" w:rsidRPr="00CC2F89" w:rsidRDefault="001D345B" w:rsidP="00E400E1">
      <w:pPr>
        <w:pStyle w:val="Caption"/>
        <w:rPr>
          <w:szCs w:val="26"/>
        </w:rPr>
      </w:pPr>
      <w:bookmarkStart w:id="32" w:name="_Toc422688942"/>
      <w:r>
        <w:t xml:space="preserve">Hình </w:t>
      </w:r>
      <w:fldSimple w:instr=" STYLEREF 1 \s ">
        <w:r w:rsidR="00E400E1">
          <w:rPr>
            <w:noProof/>
          </w:rPr>
          <w:t>2</w:t>
        </w:r>
      </w:fldSimple>
      <w:r w:rsidR="00E400E1">
        <w:noBreakHyphen/>
      </w:r>
      <w:fldSimple w:instr=" SEQ Hình \* ARABIC \s 1 ">
        <w:r w:rsidR="00E400E1">
          <w:rPr>
            <w:noProof/>
          </w:rPr>
          <w:t>3</w:t>
        </w:r>
      </w:fldSimple>
      <w:r>
        <w:t xml:space="preserve"> NET</w:t>
      </w:r>
      <w:r w:rsidR="00AF050C">
        <w:t xml:space="preserve"> Pl</w:t>
      </w:r>
      <w:r w:rsidRPr="001D345B">
        <w:t>atform</w:t>
      </w:r>
      <w:bookmarkEnd w:id="32"/>
    </w:p>
    <w:p w14:paraId="16618020" w14:textId="1A0C4049" w:rsidR="0042522C" w:rsidRPr="00CC2F89" w:rsidRDefault="0042522C" w:rsidP="0042522C">
      <w:pPr>
        <w:spacing w:line="360" w:lineRule="auto"/>
        <w:ind w:firstLine="720"/>
        <w:rPr>
          <w:szCs w:val="26"/>
        </w:rPr>
      </w:pPr>
      <w:r w:rsidRPr="00CC2F89">
        <w:rPr>
          <w:szCs w:val="26"/>
        </w:rPr>
        <w:t>N</w:t>
      </w:r>
      <w:r w:rsidR="001D345B">
        <w:rPr>
          <w:szCs w:val="26"/>
        </w:rPr>
        <w:t xml:space="preserve">hững sản phẩm công nghệ </w:t>
      </w:r>
      <w:r w:rsidRPr="00CC2F89">
        <w:rPr>
          <w:szCs w:val="26"/>
        </w:rPr>
        <w:t>.</w:t>
      </w:r>
      <w:r w:rsidR="001D345B">
        <w:rPr>
          <w:szCs w:val="26"/>
        </w:rPr>
        <w:t>NET</w:t>
      </w:r>
      <w:r w:rsidRPr="00CC2F89">
        <w:rPr>
          <w:szCs w:val="26"/>
        </w:rPr>
        <w:t xml:space="preserve"> của Microsoft bao gồm: MSN.</w:t>
      </w:r>
      <w:r w:rsidR="001D345B">
        <w:rPr>
          <w:szCs w:val="26"/>
        </w:rPr>
        <w:t>NET</w:t>
      </w:r>
      <w:r w:rsidRPr="00CC2F89">
        <w:rPr>
          <w:szCs w:val="26"/>
        </w:rPr>
        <w:t>, Office.</w:t>
      </w:r>
      <w:r w:rsidR="001D345B">
        <w:rPr>
          <w:szCs w:val="26"/>
        </w:rPr>
        <w:t>NET</w:t>
      </w:r>
      <w:r w:rsidRPr="00CC2F89">
        <w:rPr>
          <w:szCs w:val="26"/>
        </w:rPr>
        <w:t>, Visual Studio.</w:t>
      </w:r>
      <w:r w:rsidR="001D345B">
        <w:rPr>
          <w:szCs w:val="26"/>
        </w:rPr>
        <w:t>NET</w:t>
      </w:r>
      <w:r w:rsidRPr="00CC2F89">
        <w:rPr>
          <w:szCs w:val="26"/>
        </w:rPr>
        <w:t xml:space="preserve"> và Windows Server 2003 được biết đến với tên gọi Windows .</w:t>
      </w:r>
      <w:r w:rsidR="001D345B">
        <w:rPr>
          <w:szCs w:val="26"/>
        </w:rPr>
        <w:t>NET</w:t>
      </w:r>
      <w:r w:rsidRPr="00CC2F89">
        <w:rPr>
          <w:szCs w:val="26"/>
        </w:rPr>
        <w:t xml:space="preserve"> Server.</w:t>
      </w:r>
    </w:p>
    <w:p w14:paraId="357D088B" w14:textId="66E7420B" w:rsidR="0042522C" w:rsidRPr="00CC2F89" w:rsidRDefault="0042522C" w:rsidP="0042522C">
      <w:pPr>
        <w:spacing w:line="360" w:lineRule="auto"/>
        <w:ind w:firstLine="360"/>
        <w:rPr>
          <w:szCs w:val="26"/>
        </w:rPr>
      </w:pPr>
      <w:r w:rsidRPr="00CC2F89">
        <w:rPr>
          <w:szCs w:val="26"/>
        </w:rPr>
        <w:t>Visual Studio .</w:t>
      </w:r>
      <w:r w:rsidR="001D345B">
        <w:rPr>
          <w:szCs w:val="26"/>
        </w:rPr>
        <w:t>NET</w:t>
      </w:r>
      <w:r w:rsidRPr="00CC2F89">
        <w:rPr>
          <w:szCs w:val="26"/>
        </w:rPr>
        <w:t xml:space="preserve"> là bộ phần mềm được dùng để xây dựng và phát triển các ứng dụng bao gồm các ngôn ngữ lập trình: C++.</w:t>
      </w:r>
      <w:r w:rsidR="001D345B">
        <w:rPr>
          <w:szCs w:val="26"/>
        </w:rPr>
        <w:t>NET</w:t>
      </w:r>
      <w:r w:rsidRPr="00CC2F89">
        <w:rPr>
          <w:szCs w:val="26"/>
        </w:rPr>
        <w:t>, Visual Basic.</w:t>
      </w:r>
      <w:r w:rsidR="001D345B">
        <w:rPr>
          <w:szCs w:val="26"/>
        </w:rPr>
        <w:t>NET</w:t>
      </w:r>
      <w:r w:rsidRPr="00CC2F89">
        <w:rPr>
          <w:szCs w:val="26"/>
        </w:rPr>
        <w:t>, ASP.</w:t>
      </w:r>
      <w:r w:rsidR="001D345B">
        <w:rPr>
          <w:szCs w:val="26"/>
        </w:rPr>
        <w:t>NET</w:t>
      </w:r>
      <w:r w:rsidRPr="00CC2F89">
        <w:rPr>
          <w:szCs w:val="26"/>
        </w:rPr>
        <w:t>, C# và J#. Tất cả các ngôn ngữ này được xây dựng dựa trên nền .</w:t>
      </w:r>
      <w:r w:rsidR="001D345B">
        <w:rPr>
          <w:szCs w:val="26"/>
        </w:rPr>
        <w:t>NET</w:t>
      </w:r>
      <w:r w:rsidRPr="00CC2F89">
        <w:rPr>
          <w:szCs w:val="26"/>
        </w:rPr>
        <w:t xml:space="preserve"> Framework, vì thế, bạn sẽ nhận thấy cú pháp cơ bản của những ngôn ngữ này tương tự nhau.</w:t>
      </w:r>
    </w:p>
    <w:p w14:paraId="396E096B" w14:textId="5F1B8FEF" w:rsidR="0042522C" w:rsidRPr="0042522C" w:rsidRDefault="0042522C" w:rsidP="0042522C">
      <w:pPr>
        <w:pStyle w:val="Heading4"/>
      </w:pPr>
      <w:r w:rsidRPr="0042522C">
        <w:t>Tìm hiểu về .</w:t>
      </w:r>
      <w:r w:rsidR="001D345B">
        <w:t>NET</w:t>
      </w:r>
      <w:r w:rsidRPr="0042522C">
        <w:t xml:space="preserve"> Framework</w:t>
      </w:r>
    </w:p>
    <w:p w14:paraId="6805F3BA" w14:textId="77777777" w:rsidR="001D345B" w:rsidRDefault="0042522C" w:rsidP="001D345B">
      <w:pPr>
        <w:keepNext/>
        <w:ind w:firstLine="0"/>
        <w:jc w:val="center"/>
      </w:pPr>
      <w:r w:rsidRPr="00CC2F89">
        <w:rPr>
          <w:noProof/>
          <w:szCs w:val="26"/>
        </w:rPr>
        <w:drawing>
          <wp:inline distT="0" distB="0" distL="0" distR="0" wp14:anchorId="55E9DE6A" wp14:editId="08067B87">
            <wp:extent cx="3895725" cy="2476500"/>
            <wp:effectExtent l="0" t="0" r="9525" b="0"/>
            <wp:docPr id="18" name="Picture 18" descr="https://voer.edu.vn/file/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voer.edu.vn/file/124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95725" cy="2476500"/>
                    </a:xfrm>
                    <a:prstGeom prst="rect">
                      <a:avLst/>
                    </a:prstGeom>
                    <a:noFill/>
                    <a:ln>
                      <a:noFill/>
                    </a:ln>
                  </pic:spPr>
                </pic:pic>
              </a:graphicData>
            </a:graphic>
          </wp:inline>
        </w:drawing>
      </w:r>
    </w:p>
    <w:p w14:paraId="6498EF90" w14:textId="0ADF5B57" w:rsidR="006F22D6" w:rsidRDefault="001D345B" w:rsidP="00E400E1">
      <w:pPr>
        <w:pStyle w:val="Caption"/>
      </w:pPr>
      <w:bookmarkStart w:id="33" w:name="_Toc422688943"/>
      <w:r>
        <w:t xml:space="preserve">Hình </w:t>
      </w:r>
      <w:fldSimple w:instr=" STYLEREF 1 \s ">
        <w:r w:rsidR="00E400E1">
          <w:rPr>
            <w:noProof/>
          </w:rPr>
          <w:t>2</w:t>
        </w:r>
      </w:fldSimple>
      <w:r w:rsidR="00E400E1">
        <w:noBreakHyphen/>
      </w:r>
      <w:fldSimple w:instr=" SEQ Hình \* ARABIC \s 1 ">
        <w:r w:rsidR="00E400E1">
          <w:rPr>
            <w:noProof/>
          </w:rPr>
          <w:t>4</w:t>
        </w:r>
      </w:fldSimple>
      <w:r>
        <w:t xml:space="preserve"> </w:t>
      </w:r>
      <w:r w:rsidRPr="001D345B">
        <w:t>.NET Framework</w:t>
      </w:r>
      <w:bookmarkEnd w:id="33"/>
    </w:p>
    <w:p w14:paraId="4246C2A4" w14:textId="77777777" w:rsidR="0099357F" w:rsidRDefault="0099357F" w:rsidP="0099357F">
      <w:pPr>
        <w:ind w:firstLine="0"/>
        <w:jc w:val="center"/>
      </w:pPr>
    </w:p>
    <w:p w14:paraId="0AA6F38C" w14:textId="77777777" w:rsidR="0042522C" w:rsidRPr="0042522C" w:rsidRDefault="0042522C" w:rsidP="0042522C">
      <w:pPr>
        <w:pStyle w:val="Heading4"/>
      </w:pPr>
      <w:r w:rsidRPr="0042522C">
        <w:t>Hệ điều hành</w:t>
      </w:r>
    </w:p>
    <w:p w14:paraId="6D3F49C0" w14:textId="77777777" w:rsidR="0042522C" w:rsidRPr="00CC2F89" w:rsidRDefault="0042522C" w:rsidP="0042522C">
      <w:pPr>
        <w:spacing w:line="360" w:lineRule="auto"/>
        <w:ind w:firstLine="360"/>
        <w:rPr>
          <w:szCs w:val="26"/>
        </w:rPr>
      </w:pPr>
      <w:r w:rsidRPr="00CC2F89">
        <w:rPr>
          <w:szCs w:val="26"/>
        </w:rPr>
        <w:t>Cung cấp các chức năng xây dựng ứng dụng</w:t>
      </w:r>
    </w:p>
    <w:p w14:paraId="2FFD2C4F" w14:textId="6D5FDC3E" w:rsidR="0042522C" w:rsidRPr="00CC2F89" w:rsidRDefault="0042522C" w:rsidP="0042522C">
      <w:pPr>
        <w:spacing w:line="360" w:lineRule="auto"/>
        <w:ind w:firstLine="360"/>
        <w:rPr>
          <w:szCs w:val="26"/>
        </w:rPr>
      </w:pPr>
      <w:r w:rsidRPr="00CC2F89">
        <w:rPr>
          <w:szCs w:val="26"/>
        </w:rPr>
        <w:t>Với vai trò quản lý việc xây dựng và thi hành ứng dụng, .</w:t>
      </w:r>
      <w:r w:rsidR="001D345B">
        <w:rPr>
          <w:szCs w:val="26"/>
        </w:rPr>
        <w:t>NET</w:t>
      </w:r>
      <w:r w:rsidRPr="00CC2F89">
        <w:rPr>
          <w:szCs w:val="26"/>
        </w:rPr>
        <w:t xml:space="preserve"> Framework cung cấp các lớp đối tượng (Class) để bạn có thể gọi thi hành các chức năng mà đối tượng đó cung cấp. Tuy nhiên, lời kêu gọi của bạn có được "hưởng ứng" hay không còn tùy thuộc vào khả năng của hệ điều hành đang chạy ứng dụng của bạn.</w:t>
      </w:r>
    </w:p>
    <w:p w14:paraId="1E99995C" w14:textId="4BDEA2E4" w:rsidR="0042522C" w:rsidRPr="00CC2F89" w:rsidRDefault="0042522C" w:rsidP="0042522C">
      <w:pPr>
        <w:spacing w:line="360" w:lineRule="auto"/>
        <w:ind w:firstLine="360"/>
        <w:rPr>
          <w:szCs w:val="26"/>
        </w:rPr>
      </w:pPr>
      <w:r w:rsidRPr="00CC2F89">
        <w:rPr>
          <w:szCs w:val="26"/>
        </w:rPr>
        <w:t>Các chức năng đơn giản như hiển thị một hộp thông báo (Messagebox) sẽ được .</w:t>
      </w:r>
      <w:r w:rsidR="001D345B">
        <w:rPr>
          <w:szCs w:val="26"/>
        </w:rPr>
        <w:t>NET</w:t>
      </w:r>
      <w:r w:rsidRPr="00CC2F89">
        <w:rPr>
          <w:szCs w:val="26"/>
        </w:rPr>
        <w:t xml:space="preserve"> framework sử dụng các hàm API của Windows. Chức năng phức tạp hơn như sử dụng các COMponent sẽ yêu cầu Windows phải cài đặt Microsoft Transaction Server (MTS) hay các chức năng trên Web cần Windows phải cài đặt Inter</w:t>
      </w:r>
      <w:r w:rsidR="001D345B">
        <w:rPr>
          <w:szCs w:val="26"/>
        </w:rPr>
        <w:t>NET</w:t>
      </w:r>
      <w:r w:rsidRPr="00CC2F89">
        <w:rPr>
          <w:szCs w:val="26"/>
        </w:rPr>
        <w:t xml:space="preserve"> Information Server (IIS).</w:t>
      </w:r>
    </w:p>
    <w:p w14:paraId="059D1CEA" w14:textId="2538CCB7" w:rsidR="0042522C" w:rsidRPr="00CC2F89" w:rsidRDefault="0042522C" w:rsidP="0042522C">
      <w:pPr>
        <w:spacing w:line="360" w:lineRule="auto"/>
        <w:ind w:firstLine="360"/>
        <w:rPr>
          <w:szCs w:val="26"/>
        </w:rPr>
      </w:pPr>
      <w:r w:rsidRPr="00CC2F89">
        <w:rPr>
          <w:szCs w:val="26"/>
        </w:rPr>
        <w:t>Như vậy, bạn cần biết rằng lựa chọn một hệ điều hành để cài đặt và sử dụng .</w:t>
      </w:r>
      <w:r w:rsidR="001D345B">
        <w:rPr>
          <w:szCs w:val="26"/>
        </w:rPr>
        <w:t>NET</w:t>
      </w:r>
      <w:r w:rsidRPr="00CC2F89">
        <w:rPr>
          <w:szCs w:val="26"/>
        </w:rPr>
        <w:t xml:space="preserve"> Framework cũng không kém phần quan trọng. Cài đặt .</w:t>
      </w:r>
      <w:r w:rsidR="001D345B">
        <w:rPr>
          <w:szCs w:val="26"/>
        </w:rPr>
        <w:t>NET</w:t>
      </w:r>
      <w:r w:rsidRPr="00CC2F89">
        <w:rPr>
          <w:szCs w:val="26"/>
        </w:rPr>
        <w:t xml:space="preserve"> Framework trên các hệ điều hành Windows 2000, 2000 Server, XP, XP.</w:t>
      </w:r>
      <w:r w:rsidR="001D345B">
        <w:rPr>
          <w:szCs w:val="26"/>
        </w:rPr>
        <w:t>NET</w:t>
      </w:r>
      <w:r w:rsidRPr="00CC2F89">
        <w:rPr>
          <w:szCs w:val="26"/>
        </w:rPr>
        <w:t>, 2003 Server sẽ đơn giản và tiện dụng hơn trong khi lập trình.</w:t>
      </w:r>
    </w:p>
    <w:p w14:paraId="5F673663" w14:textId="77777777" w:rsidR="0042522C" w:rsidRPr="0042522C" w:rsidRDefault="0042522C" w:rsidP="0042522C">
      <w:pPr>
        <w:pStyle w:val="Heading4"/>
      </w:pPr>
      <w:r w:rsidRPr="0042522C">
        <w:t>Common Language Runtime</w:t>
      </w:r>
    </w:p>
    <w:p w14:paraId="6C7CB202" w14:textId="4AE4E62B" w:rsidR="0042522C" w:rsidRPr="00CC2F89" w:rsidRDefault="0042522C" w:rsidP="0042522C">
      <w:pPr>
        <w:spacing w:line="360" w:lineRule="auto"/>
        <w:ind w:firstLine="360"/>
        <w:rPr>
          <w:szCs w:val="26"/>
        </w:rPr>
      </w:pPr>
      <w:r w:rsidRPr="00CC2F89">
        <w:rPr>
          <w:szCs w:val="26"/>
        </w:rPr>
        <w:t>Là thành phần "kết nối" giữa các phần khác trong .</w:t>
      </w:r>
      <w:r w:rsidR="001D345B">
        <w:rPr>
          <w:szCs w:val="26"/>
        </w:rPr>
        <w:t>NET</w:t>
      </w:r>
      <w:r w:rsidRPr="00CC2F89">
        <w:rPr>
          <w:szCs w:val="26"/>
        </w:rPr>
        <w:t xml:space="preserve"> Framework với hệ điều hành. Common Language Runtime (CLR) giữ vai trò quản lý việc thi hành các ứng dụng viết bằng .</w:t>
      </w:r>
      <w:r w:rsidR="001D345B">
        <w:rPr>
          <w:szCs w:val="26"/>
        </w:rPr>
        <w:t>NET</w:t>
      </w:r>
      <w:r w:rsidRPr="00CC2F89">
        <w:rPr>
          <w:szCs w:val="26"/>
        </w:rPr>
        <w:t xml:space="preserve"> trên Windows. CLR sẽ thông dịch các lời gọi từ chương trình cho Windows thi hành, đảm bảo ứng dụng không chiếm dụng và sử dụng tràn lan tài nguyên của hệ thống. Nó cũng không cho phép các lệnh "nguy hiểm" được thi hành. Các chức năng này được thực thi bởi các thành phần bên trong CLR như Class loader, Just In Time compiler, Garbage collector, Exception handler, COM marshaller, Security engine,…</w:t>
      </w:r>
    </w:p>
    <w:p w14:paraId="06C5D4D7" w14:textId="35C33EC7" w:rsidR="0042522C" w:rsidRPr="00CC2F89" w:rsidRDefault="0042522C" w:rsidP="0042522C">
      <w:pPr>
        <w:spacing w:line="360" w:lineRule="auto"/>
        <w:ind w:firstLine="360"/>
        <w:rPr>
          <w:szCs w:val="26"/>
        </w:rPr>
      </w:pPr>
      <w:r w:rsidRPr="00CC2F89">
        <w:rPr>
          <w:szCs w:val="26"/>
        </w:rPr>
        <w:t>Trong các phiên bản hệ điều hành Windows mới như XP.</w:t>
      </w:r>
      <w:r w:rsidR="001D345B">
        <w:rPr>
          <w:szCs w:val="26"/>
        </w:rPr>
        <w:t>NET</w:t>
      </w:r>
      <w:r w:rsidRPr="00CC2F89">
        <w:rPr>
          <w:szCs w:val="26"/>
        </w:rPr>
        <w:t xml:space="preserve"> và Windows 2003, CLR được gắn kèm với hệ điều hành. Điều này đảm bảo ứng dụng viết ra trên máy tính của chúng ta sẽ chạy trên máy tính khác mà không cần cài đặt, các bước thực hiện chỉ đơn giản là một lệnh xcopy của DOS!</w:t>
      </w:r>
    </w:p>
    <w:p w14:paraId="30FCEF7E" w14:textId="77777777" w:rsidR="0042522C" w:rsidRPr="0042522C" w:rsidRDefault="0042522C" w:rsidP="0042522C">
      <w:pPr>
        <w:pStyle w:val="Heading4"/>
      </w:pPr>
      <w:r w:rsidRPr="0042522C">
        <w:t>Bộ thư viện các lớp đối tượng</w:t>
      </w:r>
    </w:p>
    <w:p w14:paraId="3D4A4505" w14:textId="6CA4CE97" w:rsidR="0042522C" w:rsidRPr="00CC2F89" w:rsidRDefault="0042522C" w:rsidP="0042522C">
      <w:pPr>
        <w:spacing w:line="360" w:lineRule="auto"/>
        <w:ind w:firstLine="360"/>
        <w:rPr>
          <w:szCs w:val="26"/>
        </w:rPr>
      </w:pPr>
      <w:r w:rsidRPr="00CC2F89">
        <w:rPr>
          <w:szCs w:val="26"/>
        </w:rPr>
        <w:t>Nếu phải giải nghĩa từ "Framework" trong thuật ngữ .</w:t>
      </w:r>
      <w:r w:rsidR="001D345B">
        <w:rPr>
          <w:szCs w:val="26"/>
        </w:rPr>
        <w:t>NET</w:t>
      </w:r>
      <w:r w:rsidRPr="00CC2F89">
        <w:rPr>
          <w:szCs w:val="26"/>
        </w:rPr>
        <w:t xml:space="preserve"> Framework thì đây là lúc thích hợp nhất.</w:t>
      </w:r>
    </w:p>
    <w:p w14:paraId="6546B764" w14:textId="62E0BA71" w:rsidR="0042522C" w:rsidRPr="00CC2F89" w:rsidRDefault="0042522C" w:rsidP="0042522C">
      <w:pPr>
        <w:spacing w:line="360" w:lineRule="auto"/>
        <w:ind w:firstLine="360"/>
        <w:rPr>
          <w:szCs w:val="26"/>
        </w:rPr>
      </w:pPr>
      <w:r w:rsidRPr="00CC2F89">
        <w:rPr>
          <w:szCs w:val="26"/>
        </w:rPr>
        <w:t>Framework chính là một tập hợp hay thư viện các lớp đối tượng hỗ trợ người lập trình khi xây dựng ứng dụng. Có thể một số người trong chúng ta đã nghe qua về MFC và JFC. Microsoft Foundation Class là bộ thư viện mà lập trình viên Visual C++ sử dụng trong khi Java Foundation Class là bộ thư viện dành cho các lập trình viên Java. Giờ đây, có thể coi .</w:t>
      </w:r>
      <w:r w:rsidR="001D345B">
        <w:rPr>
          <w:szCs w:val="26"/>
        </w:rPr>
        <w:t>NET</w:t>
      </w:r>
      <w:r w:rsidRPr="00CC2F89">
        <w:rPr>
          <w:szCs w:val="26"/>
        </w:rPr>
        <w:t xml:space="preserve"> Framework là bộ thư viện dành cho các lập trình viên .</w:t>
      </w:r>
      <w:r w:rsidR="001D345B">
        <w:rPr>
          <w:szCs w:val="26"/>
        </w:rPr>
        <w:t>NET</w:t>
      </w:r>
      <w:r w:rsidRPr="00CC2F89">
        <w:rPr>
          <w:szCs w:val="26"/>
        </w:rPr>
        <w:t>.</w:t>
      </w:r>
    </w:p>
    <w:p w14:paraId="64F66AB7" w14:textId="67314B66" w:rsidR="0042522C" w:rsidRPr="00CC2F89" w:rsidRDefault="0042522C" w:rsidP="0042522C">
      <w:pPr>
        <w:spacing w:line="360" w:lineRule="auto"/>
        <w:ind w:firstLine="360"/>
        <w:rPr>
          <w:szCs w:val="26"/>
        </w:rPr>
      </w:pPr>
      <w:r w:rsidRPr="00CC2F89">
        <w:rPr>
          <w:szCs w:val="26"/>
        </w:rPr>
        <w:t>Với hơn 5000 lớp đối tượng để gọi thực hiện đủ các loại dịch vụ từ hệ điều hành, chúng ta có thể bắt đầu xây dựng ứng dụng bằng Notepad.exe!!!… Nhiều người lầm tưởng rằng các môi trường phát triển phần mềm như Visual Studio 98 hay Visual Studio.</w:t>
      </w:r>
      <w:r w:rsidR="001D345B">
        <w:rPr>
          <w:szCs w:val="26"/>
        </w:rPr>
        <w:t>NET</w:t>
      </w:r>
      <w:r w:rsidRPr="00CC2F89">
        <w:rPr>
          <w:szCs w:val="26"/>
        </w:rPr>
        <w:t xml:space="preserve"> là tất cả những gì cần để viết chương trình. Thực ra, chúng là những phần mềm dùng làm "vỏ bọc" bên ngoài. Với chúng, chúng ta sẽ viết được các đoạn lệnh đủ các màu xanh, đỏ; lỗi cú pháp báo ngay khi đang gõ lệnh; thuộc tính của các đối tượng được đặt ngay trên cửa sổ properties, giao diện được thiết kế theo phong cách trực quan… Như vậy, chúng ta có thể hình dung được tầm quan trọng của .</w:t>
      </w:r>
      <w:r w:rsidR="001D345B">
        <w:rPr>
          <w:szCs w:val="26"/>
        </w:rPr>
        <w:t>NET</w:t>
      </w:r>
      <w:r w:rsidRPr="00CC2F89">
        <w:rPr>
          <w:szCs w:val="26"/>
        </w:rPr>
        <w:t xml:space="preserve"> Framework.</w:t>
      </w:r>
    </w:p>
    <w:p w14:paraId="5C68E431" w14:textId="34E07938" w:rsidR="0042522C" w:rsidRPr="00CC2F89" w:rsidRDefault="0042522C" w:rsidP="0042522C">
      <w:pPr>
        <w:spacing w:line="360" w:lineRule="auto"/>
        <w:ind w:firstLine="360"/>
        <w:rPr>
          <w:szCs w:val="26"/>
        </w:rPr>
      </w:pPr>
      <w:r w:rsidRPr="00CC2F89">
        <w:rPr>
          <w:szCs w:val="26"/>
        </w:rPr>
        <w:t>Nếu không có cái cốt lõi .</w:t>
      </w:r>
      <w:r w:rsidR="001D345B">
        <w:rPr>
          <w:szCs w:val="26"/>
        </w:rPr>
        <w:t>NET</w:t>
      </w:r>
      <w:r w:rsidRPr="00CC2F89">
        <w:rPr>
          <w:szCs w:val="26"/>
        </w:rPr>
        <w:t xml:space="preserve"> Framework, Visual Studio.</w:t>
      </w:r>
      <w:r w:rsidR="001D345B">
        <w:rPr>
          <w:szCs w:val="26"/>
        </w:rPr>
        <w:t>NET</w:t>
      </w:r>
      <w:r w:rsidRPr="00CC2F89">
        <w:rPr>
          <w:szCs w:val="26"/>
        </w:rPr>
        <w:t xml:space="preserve"> cũng chỉ là cái vỏ bọc! Nhưng nếu không có Visual Studio.</w:t>
      </w:r>
      <w:r w:rsidR="001D345B">
        <w:rPr>
          <w:szCs w:val="26"/>
        </w:rPr>
        <w:t>NET</w:t>
      </w:r>
      <w:r w:rsidRPr="00CC2F89">
        <w:rPr>
          <w:szCs w:val="26"/>
        </w:rPr>
        <w:t>, công việc của lập trình viên .</w:t>
      </w:r>
      <w:r w:rsidR="001D345B">
        <w:rPr>
          <w:szCs w:val="26"/>
        </w:rPr>
        <w:t>NET</w:t>
      </w:r>
      <w:r w:rsidRPr="00CC2F89">
        <w:rPr>
          <w:szCs w:val="26"/>
        </w:rPr>
        <w:t xml:space="preserve"> cũng lắm bước gian nan!</w:t>
      </w:r>
    </w:p>
    <w:p w14:paraId="0D7E3E96" w14:textId="77777777" w:rsidR="0042522C" w:rsidRPr="00950093" w:rsidRDefault="0042522C" w:rsidP="00950093">
      <w:pPr>
        <w:pStyle w:val="Heading4"/>
      </w:pPr>
      <w:r w:rsidRPr="00950093">
        <w:t>Base class library – thư viện các lớp cơ sở</w:t>
      </w:r>
    </w:p>
    <w:p w14:paraId="7C8C1E62" w14:textId="1A65E859" w:rsidR="00950093" w:rsidRPr="00CC2F89" w:rsidRDefault="00950093" w:rsidP="00950093">
      <w:pPr>
        <w:spacing w:line="360" w:lineRule="auto"/>
        <w:rPr>
          <w:szCs w:val="26"/>
        </w:rPr>
      </w:pPr>
      <w:r w:rsidRPr="00CC2F89">
        <w:rPr>
          <w:szCs w:val="26"/>
        </w:rPr>
        <w:t>Đây là thư viện các lớp cơ bản nhất, được dùng trong khi lập trình hay bản thân những người xây dựng .</w:t>
      </w:r>
      <w:r w:rsidR="001D345B">
        <w:rPr>
          <w:szCs w:val="26"/>
        </w:rPr>
        <w:t>NET</w:t>
      </w:r>
      <w:r w:rsidRPr="00CC2F89">
        <w:rPr>
          <w:szCs w:val="26"/>
        </w:rPr>
        <w:t xml:space="preserve"> Framework cũng phải dùng nó để xây dựng các lớp cao hơn. Ví dụ các lớp trong thư viện này là String, Integer, Exception,…</w:t>
      </w:r>
    </w:p>
    <w:p w14:paraId="2C4D004F" w14:textId="617E4A22" w:rsidR="00950093" w:rsidRPr="00950093" w:rsidRDefault="00950093" w:rsidP="00950093">
      <w:pPr>
        <w:pStyle w:val="Heading4"/>
      </w:pPr>
      <w:r w:rsidRPr="00950093">
        <w:t>ADO.</w:t>
      </w:r>
      <w:r w:rsidR="001D345B">
        <w:t>NET</w:t>
      </w:r>
      <w:r w:rsidRPr="00950093">
        <w:t xml:space="preserve"> và XML</w:t>
      </w:r>
    </w:p>
    <w:p w14:paraId="34A9FF92" w14:textId="1CD2E4FF" w:rsidR="00950093" w:rsidRPr="00CC2F89" w:rsidRDefault="00950093" w:rsidP="00950093">
      <w:pPr>
        <w:spacing w:line="360" w:lineRule="auto"/>
        <w:rPr>
          <w:szCs w:val="26"/>
        </w:rPr>
      </w:pPr>
      <w:r w:rsidRPr="00CC2F89">
        <w:rPr>
          <w:szCs w:val="26"/>
        </w:rPr>
        <w:t>Bộ thư viện này gồm các lớp dùng để xử lý dữ liệu. ADO.</w:t>
      </w:r>
      <w:r w:rsidR="001D345B">
        <w:rPr>
          <w:szCs w:val="26"/>
        </w:rPr>
        <w:t>NET</w:t>
      </w:r>
      <w:r w:rsidRPr="00CC2F89">
        <w:rPr>
          <w:szCs w:val="26"/>
        </w:rPr>
        <w:t xml:space="preserve"> thay thế ADO để trong việc thao tác với các dữ liệu thông thường. Các lớp đối tượng XML được cung cấp để bạn xử lý các dữ liệu theo định dạng mới: XML. Các ví dụ cho bộ thư viện này là SqlDataAdapter, SqlCommand, DataSet, XMLReader, XMLWriter,…</w:t>
      </w:r>
    </w:p>
    <w:p w14:paraId="3B778326" w14:textId="7D4EB805" w:rsidR="00950093" w:rsidRPr="00950093" w:rsidRDefault="00950093" w:rsidP="00950093">
      <w:pPr>
        <w:pStyle w:val="Heading4"/>
      </w:pPr>
      <w:r w:rsidRPr="00950093">
        <w:t>ASP.</w:t>
      </w:r>
      <w:r w:rsidR="001D345B">
        <w:t>NET</w:t>
      </w:r>
    </w:p>
    <w:p w14:paraId="34648C17" w14:textId="28510968" w:rsidR="00950093" w:rsidRPr="00CC2F89" w:rsidRDefault="00950093" w:rsidP="00950093">
      <w:pPr>
        <w:spacing w:line="360" w:lineRule="auto"/>
        <w:rPr>
          <w:szCs w:val="26"/>
        </w:rPr>
      </w:pPr>
      <w:r w:rsidRPr="00CC2F89">
        <w:rPr>
          <w:szCs w:val="26"/>
        </w:rPr>
        <w:t>Bộ thư viện các lớp đối tượng dùng trong việc xây dựng các ứng dụng Web. ASP.</w:t>
      </w:r>
      <w:r w:rsidR="001D345B">
        <w:rPr>
          <w:szCs w:val="26"/>
        </w:rPr>
        <w:t>NET</w:t>
      </w:r>
      <w:r w:rsidRPr="00CC2F89">
        <w:rPr>
          <w:szCs w:val="26"/>
        </w:rPr>
        <w:t xml:space="preserve"> không phải là phiên bản mới của ASP 3.0. Ứng dụng web xây dựng bằng ASP.</w:t>
      </w:r>
      <w:r w:rsidR="001D345B">
        <w:rPr>
          <w:szCs w:val="26"/>
        </w:rPr>
        <w:t>NET</w:t>
      </w:r>
      <w:r w:rsidRPr="00CC2F89">
        <w:rPr>
          <w:szCs w:val="26"/>
        </w:rPr>
        <w:t xml:space="preserve"> tận dụng được toàn bộ khả năng của .</w:t>
      </w:r>
      <w:r w:rsidR="001D345B">
        <w:rPr>
          <w:szCs w:val="26"/>
        </w:rPr>
        <w:t>NET</w:t>
      </w:r>
      <w:r w:rsidRPr="00CC2F89">
        <w:rPr>
          <w:szCs w:val="26"/>
        </w:rPr>
        <w:t xml:space="preserve"> Framework. Bên cạnh đó là một "phong cách" lập trình mới mà Microsoft đặt cho nó một tên gọi rất kêu: code behind. Đây là cách mà lập trình viên xây dựng các ứng dụng Windows based thường sử dụng – giao diện và lệnh được tách riêng. Tuy nhiên, nếu bạn đã từng quen với việc lập trình ứng dụng web, đây đúng là một sự "đổi đời" vì bạn đã được giải phóng khỏi mớ lệnh HTML lộn xộn tới hoa cả mắt.</w:t>
      </w:r>
    </w:p>
    <w:p w14:paraId="105F2FFE" w14:textId="5D74BDBC" w:rsidR="00950093" w:rsidRPr="00CC2F89" w:rsidRDefault="00950093" w:rsidP="00950093">
      <w:pPr>
        <w:spacing w:line="360" w:lineRule="auto"/>
        <w:rPr>
          <w:szCs w:val="26"/>
        </w:rPr>
      </w:pPr>
      <w:r w:rsidRPr="00CC2F89">
        <w:rPr>
          <w:szCs w:val="26"/>
        </w:rPr>
        <w:t>Sự xuất hiện của ASP.</w:t>
      </w:r>
      <w:r w:rsidR="001D345B">
        <w:rPr>
          <w:szCs w:val="26"/>
        </w:rPr>
        <w:t>NET</w:t>
      </w:r>
      <w:r w:rsidRPr="00CC2F89">
        <w:rPr>
          <w:szCs w:val="26"/>
        </w:rPr>
        <w:t xml:space="preserve"> làm cân xứng giữa quá trình xây dựng ứng dụng trên Windows và Web.</w:t>
      </w:r>
    </w:p>
    <w:p w14:paraId="2EC0CA63" w14:textId="27F6CAE0" w:rsidR="00950093" w:rsidRPr="00CC2F89" w:rsidRDefault="00950093" w:rsidP="00950093">
      <w:pPr>
        <w:spacing w:line="360" w:lineRule="auto"/>
        <w:rPr>
          <w:szCs w:val="26"/>
        </w:rPr>
      </w:pPr>
      <w:r w:rsidRPr="00CC2F89">
        <w:rPr>
          <w:szCs w:val="26"/>
        </w:rPr>
        <w:t>ASP.</w:t>
      </w:r>
      <w:r w:rsidR="001D345B">
        <w:rPr>
          <w:szCs w:val="26"/>
        </w:rPr>
        <w:t>NET</w:t>
      </w:r>
      <w:r w:rsidRPr="00CC2F89">
        <w:rPr>
          <w:szCs w:val="26"/>
        </w:rPr>
        <w:t xml:space="preserve"> cung cấp một bộ các Server Control để lập trình viên bắt sự kiện và xử lý dữ liệu của ứng dụng như đang làm việc với ứng dụng Windows. Nó cũng cho phép chúng ta chuyển một ứng dụng trước đây viết chỉ để chạy trên Windows thành một ứng dụng Web khá dễ dàng. Ví dụ cho các lớp trong thư viện này là WebControl, HTMLControl, …</w:t>
      </w:r>
    </w:p>
    <w:p w14:paraId="4FA6A9AA" w14:textId="77777777" w:rsidR="00950093" w:rsidRPr="00950093" w:rsidRDefault="00950093" w:rsidP="00950093">
      <w:pPr>
        <w:pStyle w:val="Heading4"/>
      </w:pPr>
      <w:r w:rsidRPr="00950093">
        <w:t>Web services</w:t>
      </w:r>
    </w:p>
    <w:p w14:paraId="63A12EF1" w14:textId="233CE7E5" w:rsidR="00950093" w:rsidRPr="00CC2F89" w:rsidRDefault="00950093" w:rsidP="00950093">
      <w:pPr>
        <w:spacing w:line="360" w:lineRule="auto"/>
        <w:ind w:firstLine="360"/>
        <w:rPr>
          <w:szCs w:val="26"/>
        </w:rPr>
      </w:pPr>
      <w:r w:rsidRPr="00CC2F89">
        <w:rPr>
          <w:szCs w:val="26"/>
        </w:rPr>
        <w:t>Web services có thể hiểu khá sát nghĩa là các dịch vụ được cung cấp qua Web (hay Inter</w:t>
      </w:r>
      <w:r w:rsidR="001D345B">
        <w:rPr>
          <w:szCs w:val="26"/>
        </w:rPr>
        <w:t>NET</w:t>
      </w:r>
      <w:r w:rsidRPr="00CC2F89">
        <w:rPr>
          <w:szCs w:val="26"/>
        </w:rPr>
        <w:t>). Dịch vụ được coi là Web service không nhằm vào người dùng mà nhằm vào người xây dựng phần mềm.</w:t>
      </w:r>
    </w:p>
    <w:p w14:paraId="3992BA81" w14:textId="77777777" w:rsidR="00950093" w:rsidRPr="00CC2F89" w:rsidRDefault="00950093" w:rsidP="00950093">
      <w:pPr>
        <w:spacing w:line="360" w:lineRule="auto"/>
        <w:ind w:firstLine="360"/>
        <w:rPr>
          <w:szCs w:val="26"/>
        </w:rPr>
      </w:pPr>
      <w:r w:rsidRPr="00CC2F89">
        <w:rPr>
          <w:szCs w:val="26"/>
        </w:rPr>
        <w:t>Web service có thể dùng để cung cấp các dữ liệu hay một chức năng tính toán.</w:t>
      </w:r>
    </w:p>
    <w:p w14:paraId="4D09B05E" w14:textId="77777777" w:rsidR="00950093" w:rsidRPr="00CC2F89" w:rsidRDefault="00950093" w:rsidP="00950093">
      <w:pPr>
        <w:spacing w:line="360" w:lineRule="auto"/>
        <w:ind w:firstLine="360"/>
        <w:rPr>
          <w:szCs w:val="26"/>
        </w:rPr>
      </w:pPr>
      <w:r w:rsidRPr="00CC2F89">
        <w:rPr>
          <w:szCs w:val="26"/>
        </w:rPr>
        <w:t>Ví dụ, công ty du lịch của bạn đang sử dụng một hệ thống phần mềm để ghi nhận thông tin về khách du lịch đăng ký đi các tour. Để thực hiện việc đặt phòng khách sạn tại địa điểm du lịch, công ty cần biết thông tin về phòng trống tại các khách sạn. Khách sạn có thể cung cấp một Web service để cho biết thông tin về các phòng trống tại một thời điểm. Dựa vào đó, phần mềm của bạn sẽ biết rằng liệu có đủ chỗ để đặt phòng cho khách du lịch không? Nếu đủ, phần mềm lại có thể dùng một Web service khác cung cấp chức năng đặt phòng để thuê khách sạn. Điểm lợi của Web service ở đây là bạn không cần một người làm việc liên lạc với khách sạn để hỏi thông tin phòng, sau đó, với đủ các thông tin về nhiều loại phòng người đó sẽ xác định loại phòng nào cần đặt, số lượng đặt bao nhiêu, đủ hay không đủ rồi lại liên lạc lại với khách sạn để đặt phòng. Đừng quên là khách sạn lúc này cũng cần có người để làm việc với nhân viên của bạn và chưa chắc họ có thể liên lạc thành công.</w:t>
      </w:r>
    </w:p>
    <w:p w14:paraId="07BFE742" w14:textId="065A679F" w:rsidR="00950093" w:rsidRPr="00CC2F89" w:rsidRDefault="00950093" w:rsidP="00950093">
      <w:pPr>
        <w:spacing w:line="360" w:lineRule="auto"/>
        <w:ind w:firstLine="360"/>
        <w:rPr>
          <w:szCs w:val="26"/>
        </w:rPr>
      </w:pPr>
      <w:r w:rsidRPr="00CC2F89">
        <w:rPr>
          <w:szCs w:val="26"/>
        </w:rPr>
        <w:t>Web service được cung cấp dựa vào ASP.</w:t>
      </w:r>
      <w:r w:rsidR="001D345B">
        <w:rPr>
          <w:szCs w:val="26"/>
        </w:rPr>
        <w:t>NET</w:t>
      </w:r>
      <w:r w:rsidRPr="00CC2F89">
        <w:rPr>
          <w:szCs w:val="26"/>
        </w:rPr>
        <w:t xml:space="preserve"> và sự hỗ trợ từ phía hệ điều hành của Inter</w:t>
      </w:r>
      <w:r w:rsidR="001D345B">
        <w:rPr>
          <w:szCs w:val="26"/>
        </w:rPr>
        <w:t>NET</w:t>
      </w:r>
      <w:r w:rsidRPr="00CC2F89">
        <w:rPr>
          <w:szCs w:val="26"/>
        </w:rPr>
        <w:t xml:space="preserve"> Information Server.</w:t>
      </w:r>
    </w:p>
    <w:p w14:paraId="6B4A52E9" w14:textId="77777777" w:rsidR="00950093" w:rsidRPr="00950093" w:rsidRDefault="00950093" w:rsidP="00950093">
      <w:pPr>
        <w:pStyle w:val="Heading4"/>
      </w:pPr>
      <w:r w:rsidRPr="00950093">
        <w:t>Phân nhóm các lớp đối tượng theo loại</w:t>
      </w:r>
    </w:p>
    <w:p w14:paraId="11EBFFF3" w14:textId="799B669C" w:rsidR="00950093" w:rsidRPr="00CC2F89" w:rsidRDefault="00950093" w:rsidP="00950093">
      <w:pPr>
        <w:spacing w:line="360" w:lineRule="auto"/>
        <w:rPr>
          <w:szCs w:val="26"/>
        </w:rPr>
      </w:pPr>
      <w:r w:rsidRPr="00CC2F89">
        <w:rPr>
          <w:szCs w:val="26"/>
        </w:rPr>
        <w:t>Một khái niệm không được thể hiện trong hình vẽ trên nhưng cần đề cập đến là Namespace. Đây là tên gọi một nhóm các lớp đối tượng phục vụ cho một mục đích nào đó. Chẳng hạn, các lớp đối tượng xử lý dữ liệu sẽ đặt trong một namespace tên là Data. Các lớp đối tượng dành cho việc vẽ hay hiển thị chữ đặt trong namespace tên là Drawing. Một namespace có thể là con của một namespace lớn hơn. Namespace lớn nhất trong .</w:t>
      </w:r>
      <w:r w:rsidR="001D345B">
        <w:rPr>
          <w:szCs w:val="26"/>
        </w:rPr>
        <w:t>NET</w:t>
      </w:r>
      <w:r w:rsidRPr="00CC2F89">
        <w:rPr>
          <w:szCs w:val="26"/>
        </w:rPr>
        <w:t xml:space="preserve"> Framework là System.</w:t>
      </w:r>
    </w:p>
    <w:p w14:paraId="054441A6" w14:textId="77777777" w:rsidR="0068394C" w:rsidRDefault="0099357F" w:rsidP="0068394C">
      <w:pPr>
        <w:keepNext/>
        <w:spacing w:line="360" w:lineRule="auto"/>
        <w:ind w:firstLine="0"/>
        <w:jc w:val="center"/>
      </w:pPr>
      <w:r>
        <w:rPr>
          <w:noProof/>
          <w:szCs w:val="26"/>
        </w:rPr>
        <w:drawing>
          <wp:inline distT="0" distB="0" distL="0" distR="0" wp14:anchorId="4D8B0E7F" wp14:editId="1E489908">
            <wp:extent cx="5236845" cy="3517900"/>
            <wp:effectExtent l="0" t="0" r="190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6845" cy="3517900"/>
                    </a:xfrm>
                    <a:prstGeom prst="rect">
                      <a:avLst/>
                    </a:prstGeom>
                    <a:noFill/>
                  </pic:spPr>
                </pic:pic>
              </a:graphicData>
            </a:graphic>
          </wp:inline>
        </w:drawing>
      </w:r>
    </w:p>
    <w:p w14:paraId="25C6D8CF" w14:textId="1C5C5984" w:rsidR="00950093" w:rsidRPr="00CC2F89" w:rsidRDefault="0068394C" w:rsidP="00E400E1">
      <w:pPr>
        <w:pStyle w:val="Caption"/>
        <w:rPr>
          <w:szCs w:val="26"/>
        </w:rPr>
      </w:pPr>
      <w:bookmarkStart w:id="34" w:name="_Toc422688944"/>
      <w:r>
        <w:t xml:space="preserve">Hình </w:t>
      </w:r>
      <w:fldSimple w:instr=" STYLEREF 1 \s ">
        <w:r w:rsidR="00E400E1">
          <w:rPr>
            <w:noProof/>
          </w:rPr>
          <w:t>2</w:t>
        </w:r>
      </w:fldSimple>
      <w:r w:rsidR="00E400E1">
        <w:noBreakHyphen/>
      </w:r>
      <w:fldSimple w:instr=" SEQ Hình \* ARABIC \s 1 ">
        <w:r w:rsidR="00E400E1">
          <w:rPr>
            <w:noProof/>
          </w:rPr>
          <w:t>5</w:t>
        </w:r>
      </w:fldSimple>
      <w:r>
        <w:t xml:space="preserve"> </w:t>
      </w:r>
      <w:r w:rsidRPr="0068394C">
        <w:t>Hệ thống tên miền (Namespace)</w:t>
      </w:r>
      <w:bookmarkEnd w:id="34"/>
    </w:p>
    <w:p w14:paraId="167A2851" w14:textId="2D32B655" w:rsidR="00950093" w:rsidRPr="00CC2F89" w:rsidRDefault="00950093" w:rsidP="00950093">
      <w:pPr>
        <w:spacing w:line="360" w:lineRule="auto"/>
        <w:rPr>
          <w:szCs w:val="26"/>
        </w:rPr>
      </w:pPr>
      <w:r w:rsidRPr="00CC2F89">
        <w:rPr>
          <w:szCs w:val="26"/>
        </w:rPr>
        <w:t>Lợi điểm của namespace là phân nhóm các lớp đối tượng, giúp người dùng dễ nhận biết và sử dụng. Ngoài ra, namespace tránh việc các lớp đối tượng có tên trùng với nhau không sử dụng được. .</w:t>
      </w:r>
      <w:r w:rsidR="001D345B">
        <w:rPr>
          <w:szCs w:val="26"/>
        </w:rPr>
        <w:t>NET</w:t>
      </w:r>
      <w:r w:rsidRPr="00CC2F89">
        <w:rPr>
          <w:szCs w:val="26"/>
        </w:rPr>
        <w:t xml:space="preserve"> Framework cho phép chúng ta tạo ra các lớp đối tượng và các namespace của riêng mình. Với hơn 5000 tên có sẵn, việc đặt trùng tên lớp của mình với một lớp đối tượng đã có là điều khó tránh khỏi. Namespace cho phép việc này xảy ra bằng cách sử dụng một tên đầy đủ để nói đến một lớp đối tượng. Ví dụ, nếu muốn dùng lớp WebControls, chúng ta có thể dùng tên tắt của nó là WebControls hay tên đầy đủ là System.Web.UI.WebControls.</w:t>
      </w:r>
    </w:p>
    <w:p w14:paraId="7EDD6424" w14:textId="54E59551" w:rsidR="0042522C" w:rsidRDefault="00950093" w:rsidP="00950093">
      <w:pPr>
        <w:ind w:firstLine="0"/>
      </w:pPr>
      <w:r w:rsidRPr="00CC2F89">
        <w:rPr>
          <w:szCs w:val="26"/>
        </w:rPr>
        <w:t>Đặc điểm của bộ thư viện các đối tượng .</w:t>
      </w:r>
      <w:r w:rsidR="001D345B">
        <w:rPr>
          <w:szCs w:val="26"/>
        </w:rPr>
        <w:t>NET</w:t>
      </w:r>
      <w:r w:rsidRPr="00CC2F89">
        <w:rPr>
          <w:szCs w:val="26"/>
        </w:rPr>
        <w:t xml:space="preserve"> Framework là sự trải rộng để hỗ trợ tất cả các ngôn ngữ lập trình .</w:t>
      </w:r>
      <w:r w:rsidR="001D345B">
        <w:rPr>
          <w:szCs w:val="26"/>
        </w:rPr>
        <w:t>NET</w:t>
      </w:r>
      <w:r w:rsidRPr="00CC2F89">
        <w:rPr>
          <w:szCs w:val="26"/>
        </w:rPr>
        <w:t xml:space="preserve"> như chúng ta thấy ở hình vẽ trên. Điều này sẽ giúp những người mới bắt đầu ít bận tâm hơn trong việc lựa chọn ngôn ngữ lập trình cho mình vì tất cả các ngôn ngữ đều mạnh ngang nhau. Cũng bằng cách sử dụng các lớp đối tượng để xây dựng ứng dụng, .</w:t>
      </w:r>
      <w:r w:rsidR="001D345B">
        <w:rPr>
          <w:szCs w:val="26"/>
        </w:rPr>
        <w:t>NET</w:t>
      </w:r>
      <w:r w:rsidRPr="00CC2F89">
        <w:rPr>
          <w:szCs w:val="26"/>
        </w:rPr>
        <w:t xml:space="preserve"> Framework buộc người lập trình phải sử dụng kỹ thuật lập trình hướng đối tượng (sẽ được nói tới trong các chương sau</w:t>
      </w:r>
      <w:r>
        <w:rPr>
          <w:szCs w:val="26"/>
        </w:rPr>
        <w:t>).</w:t>
      </w:r>
    </w:p>
    <w:p w14:paraId="6B436F85" w14:textId="7A2A11D0" w:rsidR="00950093" w:rsidRPr="00CC2F89" w:rsidRDefault="00950093" w:rsidP="00950093">
      <w:pPr>
        <w:pStyle w:val="Heading3"/>
      </w:pPr>
      <w:bookmarkStart w:id="35" w:name="_Toc422866071"/>
      <w:r w:rsidRPr="00CC2F89">
        <w:t>Tìm hiểu về ASP.</w:t>
      </w:r>
      <w:r w:rsidR="001D345B">
        <w:t>NET</w:t>
      </w:r>
      <w:bookmarkEnd w:id="35"/>
    </w:p>
    <w:p w14:paraId="7AE3733E" w14:textId="77777777" w:rsidR="00950093" w:rsidRPr="00CC2F89" w:rsidRDefault="00950093" w:rsidP="00950093">
      <w:pPr>
        <w:spacing w:line="360" w:lineRule="auto"/>
        <w:rPr>
          <w:szCs w:val="26"/>
        </w:rPr>
      </w:pPr>
      <w:r w:rsidRPr="00CC2F89">
        <w:rPr>
          <w:szCs w:val="26"/>
        </w:rPr>
        <w:t>Từ khoảng cuối thập niên 90, ASP (Active Server Page) đã được nhiều lập trình viên lựa chọn để xây dựng và phát triển ứng dụng web động trên máy chủ sử dụng hệ điều hành Windows. ASP đã thể hiện được những ưu điểm của mình với mô hình lập trình thủ tục đơn giản, sử dụng hiệu quả các đối tượng COM: ADO (ActiveX Data Object) - xử lý dữ liệu, FSO (File System Object) - làm việc với hệ thống tập tin…, đồng thời, ASP cũng hỗ trợ nhiều ngôn ngữ: VBScript, JavaScript. Chính những ưu điểm đó, ASP đã được yêu thích trong một thời gian dài.</w:t>
      </w:r>
    </w:p>
    <w:p w14:paraId="02C8FB67" w14:textId="77777777" w:rsidR="00950093" w:rsidRPr="00CC2F89" w:rsidRDefault="00950093" w:rsidP="00950093">
      <w:pPr>
        <w:spacing w:line="360" w:lineRule="auto"/>
        <w:rPr>
          <w:szCs w:val="26"/>
        </w:rPr>
      </w:pPr>
      <w:r w:rsidRPr="00CC2F89">
        <w:rPr>
          <w:szCs w:val="26"/>
        </w:rPr>
        <w:t>Tuy nhiên, ASP vẫn còn tồn đọng một số khó khăn như Code ASP và HTML lẫn lộn, điều này làm cho quá trình viết code khó khăn, thể hiện và trình bày code không trong sáng, hạn chế khả năng sử dụng lại code. Bên cạnh đó, khi triển khai cài đặt, do không được biên dịch trước nên dễ bị mất source code. Thêm vào đó, ASP không có hỗ trợ cache, không được biên dịch trước nên phần nào hạn chế về mặt tốc độ thực hiện. Quá trình xử lý Postback khó khăn, …</w:t>
      </w:r>
    </w:p>
    <w:p w14:paraId="736144DA" w14:textId="4D06D5CA" w:rsidR="00950093" w:rsidRPr="00CC2F89" w:rsidRDefault="00950093" w:rsidP="00950093">
      <w:pPr>
        <w:spacing w:line="360" w:lineRule="auto"/>
        <w:rPr>
          <w:szCs w:val="26"/>
        </w:rPr>
      </w:pPr>
      <w:r w:rsidRPr="00CC2F89">
        <w:rPr>
          <w:szCs w:val="26"/>
        </w:rPr>
        <w:t>Đầu năm 2002, Microsoft giới thiệu một kỹ thuật lập trình Web khá mới mẻ với tên gọi ban đầu là ASP+, tên chính thức sau này là ASP.</w:t>
      </w:r>
      <w:r w:rsidR="001D345B">
        <w:rPr>
          <w:szCs w:val="26"/>
        </w:rPr>
        <w:t>NET</w:t>
      </w:r>
      <w:r w:rsidRPr="00CC2F89">
        <w:rPr>
          <w:szCs w:val="26"/>
        </w:rPr>
        <w:t>. Với ASP.</w:t>
      </w:r>
      <w:r w:rsidR="001D345B">
        <w:rPr>
          <w:szCs w:val="26"/>
        </w:rPr>
        <w:t>NET</w:t>
      </w:r>
      <w:r w:rsidRPr="00CC2F89">
        <w:rPr>
          <w:szCs w:val="26"/>
        </w:rPr>
        <w:t>, không những không cần đòi hỏi bạn phải biết các tag HTML, thiết kế web, mà nó còn hỗ trợ mạnh lập trình hướng đối tượng trong quá trình xây dựng và phát triển ứng dụng Web.</w:t>
      </w:r>
    </w:p>
    <w:p w14:paraId="759B665E" w14:textId="358A2D2D" w:rsidR="00950093" w:rsidRPr="00CC2F89" w:rsidRDefault="00950093" w:rsidP="00950093">
      <w:pPr>
        <w:spacing w:line="360" w:lineRule="auto"/>
        <w:rPr>
          <w:szCs w:val="26"/>
        </w:rPr>
      </w:pPr>
      <w:r w:rsidRPr="00CC2F89">
        <w:rPr>
          <w:szCs w:val="26"/>
        </w:rPr>
        <w:t>ASP.</w:t>
      </w:r>
      <w:r w:rsidR="001D345B">
        <w:rPr>
          <w:szCs w:val="26"/>
        </w:rPr>
        <w:t>NET</w:t>
      </w:r>
      <w:r w:rsidRPr="00CC2F89">
        <w:rPr>
          <w:szCs w:val="26"/>
        </w:rPr>
        <w:t xml:space="preserve"> là kỹ thuật lập trình và phát triển ứng dụng web ở phía Server (Server-side) dựa trên nền tảng của Microsoft .</w:t>
      </w:r>
      <w:r w:rsidR="001D345B">
        <w:rPr>
          <w:szCs w:val="26"/>
        </w:rPr>
        <w:t>NET</w:t>
      </w:r>
      <w:r w:rsidRPr="00CC2F89">
        <w:rPr>
          <w:szCs w:val="26"/>
        </w:rPr>
        <w:t xml:space="preserve"> Framework.</w:t>
      </w:r>
    </w:p>
    <w:p w14:paraId="65B308C6" w14:textId="77777777" w:rsidR="00950093" w:rsidRPr="00CC2F89" w:rsidRDefault="00950093" w:rsidP="00950093">
      <w:pPr>
        <w:spacing w:line="360" w:lineRule="auto"/>
        <w:rPr>
          <w:szCs w:val="26"/>
        </w:rPr>
      </w:pPr>
      <w:r w:rsidRPr="00CC2F89">
        <w:rPr>
          <w:szCs w:val="26"/>
        </w:rPr>
        <w:t>Hầu hết, những người mới đến với lập trình web đều bắt đầu tìm hiểu những kỹ thuật ở phía Client (Client-side) như: HTML, Java Script, CSS (Cascading Style Sheets). Khi Web browser yêu cầu một trang web (trang web sử dụng kỹ thuật client-side), Web server tìm trang web mà Client yêu cầu, sau đó gởi về cho Client. Client nhận kết quả trả về từ Server và hiển thị lên màn hình.</w:t>
      </w:r>
    </w:p>
    <w:p w14:paraId="20649209" w14:textId="35AF913A" w:rsidR="00950093" w:rsidRPr="00CC2F89" w:rsidRDefault="00950093" w:rsidP="00950093">
      <w:pPr>
        <w:spacing w:line="360" w:lineRule="auto"/>
        <w:rPr>
          <w:szCs w:val="26"/>
        </w:rPr>
      </w:pPr>
      <w:r w:rsidRPr="00CC2F89">
        <w:rPr>
          <w:szCs w:val="26"/>
        </w:rPr>
        <w:t>ASP.</w:t>
      </w:r>
      <w:r w:rsidR="001D345B">
        <w:rPr>
          <w:szCs w:val="26"/>
        </w:rPr>
        <w:t>NET</w:t>
      </w:r>
      <w:r w:rsidRPr="00CC2F89">
        <w:rPr>
          <w:szCs w:val="26"/>
        </w:rPr>
        <w:t xml:space="preserve"> sử dụng kỹ thuật lập trình ở phía server thì hoàn toàn khác, mã lệnh ở phía server (ví dụ: mã lệnh trong trang ASP) sẽ được biên dịch và thi hành tại Web Server. Sau khi được Server đọc, biên dịch và thi hành, kết quả tự động được chuyển sang HTML/JavaScript/CSS và trả về cho Client. Tất cả các xử lý lệnh ASP.</w:t>
      </w:r>
      <w:r w:rsidR="001D345B">
        <w:rPr>
          <w:szCs w:val="26"/>
        </w:rPr>
        <w:t>NET</w:t>
      </w:r>
      <w:r w:rsidRPr="00CC2F89">
        <w:rPr>
          <w:szCs w:val="26"/>
        </w:rPr>
        <w:t xml:space="preserve"> đều được thực hiện tại Server và do đó, gọi là kỹ thuật lập trình ở phía server.</w:t>
      </w:r>
    </w:p>
    <w:p w14:paraId="25D460A2" w14:textId="1805DB96" w:rsidR="00950093" w:rsidRPr="00950093" w:rsidRDefault="00950093" w:rsidP="00950093">
      <w:pPr>
        <w:pStyle w:val="Heading4"/>
      </w:pPr>
      <w:r w:rsidRPr="00950093">
        <w:t>Những ưu điểm nổi bật của ASP.</w:t>
      </w:r>
      <w:r w:rsidR="001D345B">
        <w:t>NET</w:t>
      </w:r>
    </w:p>
    <w:p w14:paraId="1BF1F7DE" w14:textId="7E1B2B33" w:rsidR="00950093" w:rsidRPr="00CC2F89" w:rsidRDefault="00950093" w:rsidP="00950093">
      <w:pPr>
        <w:spacing w:line="360" w:lineRule="auto"/>
        <w:rPr>
          <w:szCs w:val="26"/>
        </w:rPr>
      </w:pPr>
      <w:r w:rsidRPr="00CC2F89">
        <w:rPr>
          <w:szCs w:val="26"/>
        </w:rPr>
        <w:t>ASP.</w:t>
      </w:r>
      <w:r w:rsidR="001D345B">
        <w:rPr>
          <w:szCs w:val="26"/>
        </w:rPr>
        <w:t>NET</w:t>
      </w:r>
      <w:r w:rsidRPr="00CC2F89">
        <w:rPr>
          <w:szCs w:val="26"/>
        </w:rPr>
        <w:t xml:space="preserve"> cho phép bạn lựa chọn một trong các ngôn ngữ lập trình mà bạn yêu thích: Visual Basic.</w:t>
      </w:r>
      <w:r w:rsidR="001D345B">
        <w:rPr>
          <w:szCs w:val="26"/>
        </w:rPr>
        <w:t>NET</w:t>
      </w:r>
      <w:r w:rsidRPr="00CC2F89">
        <w:rPr>
          <w:szCs w:val="26"/>
        </w:rPr>
        <w:t>, J#, C#,</w:t>
      </w:r>
      <w:r w:rsidR="0068394C">
        <w:rPr>
          <w:szCs w:val="26"/>
        </w:rPr>
        <w:t xml:space="preserve"> </w:t>
      </w:r>
      <w:r w:rsidRPr="00CC2F89">
        <w:rPr>
          <w:szCs w:val="26"/>
        </w:rPr>
        <w:t>…</w:t>
      </w:r>
    </w:p>
    <w:p w14:paraId="2CBEC868" w14:textId="5E309DC1" w:rsidR="00950093" w:rsidRPr="00CC2F89" w:rsidRDefault="00950093" w:rsidP="00950093">
      <w:pPr>
        <w:spacing w:line="360" w:lineRule="auto"/>
        <w:rPr>
          <w:szCs w:val="26"/>
        </w:rPr>
      </w:pPr>
      <w:r w:rsidRPr="00CC2F89">
        <w:rPr>
          <w:szCs w:val="26"/>
        </w:rPr>
        <w:t>Trang ASP.</w:t>
      </w:r>
      <w:r w:rsidR="001D345B">
        <w:rPr>
          <w:szCs w:val="26"/>
        </w:rPr>
        <w:t>NET</w:t>
      </w:r>
      <w:r w:rsidRPr="00CC2F89">
        <w:rPr>
          <w:szCs w:val="26"/>
        </w:rPr>
        <w:t xml:space="preserve"> được biên dịch trước. Thay vì phải đọc và thông dịch mỗi khi trang web được yêu cầu, ASP.</w:t>
      </w:r>
      <w:r w:rsidR="001D345B">
        <w:rPr>
          <w:szCs w:val="26"/>
        </w:rPr>
        <w:t>NET</w:t>
      </w:r>
      <w:r w:rsidRPr="00CC2F89">
        <w:rPr>
          <w:szCs w:val="26"/>
        </w:rPr>
        <w:t xml:space="preserve"> biên dịch những trang web động thành những tập tin DLL mà Server có thể thi hành nhanh chóng và hiệu quả. Yếu tố này là một bước nhảy vọt đáng kể so với kỹ thuật thông dịch của ASP.</w:t>
      </w:r>
    </w:p>
    <w:p w14:paraId="5111FCB9" w14:textId="77777777" w:rsidR="0068394C" w:rsidRDefault="0099357F" w:rsidP="0068394C">
      <w:pPr>
        <w:keepNext/>
        <w:spacing w:line="360" w:lineRule="auto"/>
        <w:ind w:firstLine="0"/>
        <w:jc w:val="center"/>
      </w:pPr>
      <w:r>
        <w:rPr>
          <w:noProof/>
          <w:szCs w:val="26"/>
        </w:rPr>
        <w:drawing>
          <wp:inline distT="0" distB="0" distL="0" distR="0" wp14:anchorId="39BD9CE9" wp14:editId="7C1B8965">
            <wp:extent cx="5705475" cy="196278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5475" cy="1962785"/>
                    </a:xfrm>
                    <a:prstGeom prst="rect">
                      <a:avLst/>
                    </a:prstGeom>
                    <a:noFill/>
                  </pic:spPr>
                </pic:pic>
              </a:graphicData>
            </a:graphic>
          </wp:inline>
        </w:drawing>
      </w:r>
    </w:p>
    <w:p w14:paraId="4772E0C7" w14:textId="7098FA3F" w:rsidR="0099357F" w:rsidRPr="00CC2F89" w:rsidRDefault="0068394C" w:rsidP="00E400E1">
      <w:pPr>
        <w:pStyle w:val="Caption"/>
        <w:rPr>
          <w:szCs w:val="26"/>
        </w:rPr>
      </w:pPr>
      <w:bookmarkStart w:id="36" w:name="_Toc422688945"/>
      <w:r>
        <w:t xml:space="preserve">Hình </w:t>
      </w:r>
      <w:fldSimple w:instr=" STYLEREF 1 \s ">
        <w:r w:rsidR="00E400E1">
          <w:rPr>
            <w:noProof/>
          </w:rPr>
          <w:t>2</w:t>
        </w:r>
      </w:fldSimple>
      <w:r w:rsidR="00E400E1">
        <w:noBreakHyphen/>
      </w:r>
      <w:fldSimple w:instr=" SEQ Hình \* ARABIC \s 1 ">
        <w:r w:rsidR="00E400E1">
          <w:rPr>
            <w:noProof/>
          </w:rPr>
          <w:t>6</w:t>
        </w:r>
      </w:fldSimple>
      <w:r>
        <w:t xml:space="preserve"> </w:t>
      </w:r>
      <w:r w:rsidRPr="0068394C">
        <w:t>3.1.5.1 Những ưu điểm nổi bật của ASP.NET</w:t>
      </w:r>
      <w:bookmarkEnd w:id="36"/>
    </w:p>
    <w:p w14:paraId="5CCB49F2" w14:textId="700560A5" w:rsidR="00950093" w:rsidRPr="00CC2F89" w:rsidRDefault="00950093" w:rsidP="00950093">
      <w:pPr>
        <w:spacing w:line="360" w:lineRule="auto"/>
        <w:rPr>
          <w:szCs w:val="26"/>
        </w:rPr>
      </w:pPr>
      <w:r w:rsidRPr="00CC2F89">
        <w:rPr>
          <w:szCs w:val="26"/>
        </w:rPr>
        <w:t>ASP.</w:t>
      </w:r>
      <w:r w:rsidR="001D345B">
        <w:rPr>
          <w:szCs w:val="26"/>
        </w:rPr>
        <w:t>NET</w:t>
      </w:r>
      <w:r w:rsidRPr="00CC2F89">
        <w:rPr>
          <w:szCs w:val="26"/>
        </w:rPr>
        <w:t xml:space="preserve"> hỗ trợ mạnh mẽ bộ thư viện phong phú và đa dạng của .</w:t>
      </w:r>
      <w:r w:rsidR="001D345B">
        <w:rPr>
          <w:szCs w:val="26"/>
        </w:rPr>
        <w:t>NET</w:t>
      </w:r>
      <w:r w:rsidRPr="00CC2F89">
        <w:rPr>
          <w:szCs w:val="26"/>
        </w:rPr>
        <w:t xml:space="preserve"> Framework, làm việc với XML, Web Service, truy cập cơ sở dữ liệu qua ADO.</w:t>
      </w:r>
      <w:r w:rsidR="001D345B">
        <w:rPr>
          <w:szCs w:val="26"/>
        </w:rPr>
        <w:t>NET</w:t>
      </w:r>
      <w:r w:rsidR="0068394C">
        <w:rPr>
          <w:szCs w:val="26"/>
        </w:rPr>
        <w:t>…</w:t>
      </w:r>
    </w:p>
    <w:p w14:paraId="7DE0B4CF" w14:textId="19598099" w:rsidR="00950093" w:rsidRPr="00CC2F89" w:rsidRDefault="00950093" w:rsidP="0068394C">
      <w:pPr>
        <w:tabs>
          <w:tab w:val="right" w:pos="9072"/>
        </w:tabs>
        <w:spacing w:line="360" w:lineRule="auto"/>
        <w:rPr>
          <w:szCs w:val="26"/>
        </w:rPr>
      </w:pPr>
      <w:r w:rsidRPr="00CC2F89">
        <w:rPr>
          <w:szCs w:val="26"/>
        </w:rPr>
        <w:t>ASPX và ASP có thể cùng hoạt động trong 1 ứng dụng.</w:t>
      </w:r>
      <w:r w:rsidR="0068394C">
        <w:rPr>
          <w:szCs w:val="26"/>
        </w:rPr>
        <w:tab/>
      </w:r>
    </w:p>
    <w:p w14:paraId="3085589E" w14:textId="624C5392" w:rsidR="00950093" w:rsidRPr="00CC2F89" w:rsidRDefault="00950093" w:rsidP="00950093">
      <w:pPr>
        <w:spacing w:line="360" w:lineRule="auto"/>
        <w:rPr>
          <w:szCs w:val="26"/>
        </w:rPr>
      </w:pPr>
      <w:r w:rsidRPr="00CC2F89">
        <w:rPr>
          <w:szCs w:val="26"/>
        </w:rPr>
        <w:t>ASP.</w:t>
      </w:r>
      <w:r w:rsidR="001D345B">
        <w:rPr>
          <w:szCs w:val="26"/>
        </w:rPr>
        <w:t>NET</w:t>
      </w:r>
      <w:r w:rsidRPr="00CC2F89">
        <w:rPr>
          <w:szCs w:val="26"/>
        </w:rPr>
        <w:t xml:space="preserve"> sử dụng phong cách lập trình mới: Code behide. Tách code riêng, giao diện riêng do vậy dễ đọc, dễ quản lý và bảo trì.</w:t>
      </w:r>
    </w:p>
    <w:p w14:paraId="06A58323" w14:textId="77777777" w:rsidR="00950093" w:rsidRPr="00CC2F89" w:rsidRDefault="00950093" w:rsidP="00950093">
      <w:pPr>
        <w:spacing w:line="360" w:lineRule="auto"/>
        <w:rPr>
          <w:szCs w:val="26"/>
        </w:rPr>
      </w:pPr>
      <w:r w:rsidRPr="00CC2F89">
        <w:rPr>
          <w:szCs w:val="26"/>
        </w:rPr>
        <w:t>Kiến trúc lập trình giống ứng dụng trên Windows.</w:t>
      </w:r>
    </w:p>
    <w:p w14:paraId="16A4921C" w14:textId="77777777" w:rsidR="00950093" w:rsidRPr="00CC2F89" w:rsidRDefault="00950093" w:rsidP="00950093">
      <w:pPr>
        <w:spacing w:line="360" w:lineRule="auto"/>
        <w:rPr>
          <w:szCs w:val="26"/>
        </w:rPr>
      </w:pPr>
      <w:r w:rsidRPr="00CC2F89">
        <w:rPr>
          <w:szCs w:val="26"/>
        </w:rPr>
        <w:t>Hỗ trợ quản lý trạng thái của các control</w:t>
      </w:r>
    </w:p>
    <w:p w14:paraId="4285FF15" w14:textId="77777777" w:rsidR="00950093" w:rsidRPr="00CC2F89" w:rsidRDefault="00950093" w:rsidP="00950093">
      <w:pPr>
        <w:spacing w:line="360" w:lineRule="auto"/>
        <w:rPr>
          <w:szCs w:val="26"/>
        </w:rPr>
      </w:pPr>
      <w:r w:rsidRPr="00CC2F89">
        <w:rPr>
          <w:szCs w:val="26"/>
        </w:rPr>
        <w:t>Tự động phát sinh mã HTML cho các Server control tương ứng với từng loại Browser</w:t>
      </w:r>
    </w:p>
    <w:p w14:paraId="2997AA56" w14:textId="77777777" w:rsidR="00950093" w:rsidRPr="00CC2F89" w:rsidRDefault="00950093" w:rsidP="00950093">
      <w:pPr>
        <w:spacing w:line="360" w:lineRule="auto"/>
        <w:rPr>
          <w:szCs w:val="26"/>
        </w:rPr>
      </w:pPr>
      <w:r w:rsidRPr="00CC2F89">
        <w:rPr>
          <w:szCs w:val="26"/>
        </w:rPr>
        <w:t>Hỗ trợ nhiều cơ chế cache.</w:t>
      </w:r>
    </w:p>
    <w:p w14:paraId="3A6E79B0" w14:textId="77777777" w:rsidR="00950093" w:rsidRPr="00CC2F89" w:rsidRDefault="00950093" w:rsidP="00950093">
      <w:pPr>
        <w:spacing w:line="360" w:lineRule="auto"/>
        <w:rPr>
          <w:szCs w:val="26"/>
        </w:rPr>
      </w:pPr>
      <w:r w:rsidRPr="00CC2F89">
        <w:rPr>
          <w:szCs w:val="26"/>
        </w:rPr>
        <w:t>Triển khai cài đặt</w:t>
      </w:r>
    </w:p>
    <w:p w14:paraId="3B3F239D" w14:textId="77777777" w:rsidR="00950093" w:rsidRPr="00CC2F89" w:rsidRDefault="00950093" w:rsidP="00950093">
      <w:pPr>
        <w:spacing w:line="360" w:lineRule="auto"/>
        <w:rPr>
          <w:szCs w:val="26"/>
        </w:rPr>
      </w:pPr>
      <w:r w:rsidRPr="00CC2F89">
        <w:rPr>
          <w:szCs w:val="26"/>
        </w:rPr>
        <w:t>Không cần lock, không cần đăng ký DLL</w:t>
      </w:r>
    </w:p>
    <w:p w14:paraId="00460D3D" w14:textId="77777777" w:rsidR="00950093" w:rsidRPr="00CC2F89" w:rsidRDefault="00950093" w:rsidP="00950093">
      <w:pPr>
        <w:spacing w:line="360" w:lineRule="auto"/>
        <w:rPr>
          <w:szCs w:val="26"/>
        </w:rPr>
      </w:pPr>
      <w:r w:rsidRPr="00CC2F89">
        <w:rPr>
          <w:szCs w:val="26"/>
        </w:rPr>
        <w:t>Cho phép nhiều hình thức cấu hình ứng dụng</w:t>
      </w:r>
    </w:p>
    <w:p w14:paraId="1A76906A" w14:textId="77777777" w:rsidR="00950093" w:rsidRPr="00CC2F89" w:rsidRDefault="00950093" w:rsidP="00950093">
      <w:pPr>
        <w:spacing w:line="360" w:lineRule="auto"/>
        <w:rPr>
          <w:szCs w:val="26"/>
        </w:rPr>
      </w:pPr>
      <w:r w:rsidRPr="00CC2F89">
        <w:rPr>
          <w:szCs w:val="26"/>
        </w:rPr>
        <w:t>Hỗ trợ quản lý ứng dụng ở mức toàn cục</w:t>
      </w:r>
    </w:p>
    <w:p w14:paraId="518EEF46" w14:textId="77777777" w:rsidR="00950093" w:rsidRPr="00CC2F89" w:rsidRDefault="00950093" w:rsidP="00950093">
      <w:pPr>
        <w:spacing w:line="360" w:lineRule="auto"/>
        <w:rPr>
          <w:szCs w:val="26"/>
        </w:rPr>
      </w:pPr>
      <w:r w:rsidRPr="00CC2F89">
        <w:rPr>
          <w:szCs w:val="26"/>
        </w:rPr>
        <w:t>Global.aspx có nhiều sự kiện hơn</w:t>
      </w:r>
    </w:p>
    <w:p w14:paraId="737E448C" w14:textId="77777777" w:rsidR="00950093" w:rsidRPr="00CC2F89" w:rsidRDefault="00950093" w:rsidP="00950093">
      <w:pPr>
        <w:spacing w:line="360" w:lineRule="auto"/>
        <w:rPr>
          <w:szCs w:val="26"/>
        </w:rPr>
      </w:pPr>
      <w:r w:rsidRPr="00CC2F89">
        <w:rPr>
          <w:szCs w:val="26"/>
        </w:rPr>
        <w:t>Quản lý session trên nhiều Server, không cần Cookies</w:t>
      </w:r>
    </w:p>
    <w:p w14:paraId="62B59089" w14:textId="77777777" w:rsidR="00950093" w:rsidRPr="00950093" w:rsidRDefault="00950093" w:rsidP="00950093">
      <w:pPr>
        <w:pStyle w:val="Heading4"/>
      </w:pPr>
      <w:r w:rsidRPr="00950093">
        <w:t>Quá trình xử lý tập tin ASPX</w:t>
      </w:r>
    </w:p>
    <w:p w14:paraId="709B21CE" w14:textId="77777777" w:rsidR="00950093" w:rsidRPr="00CC2F89" w:rsidRDefault="00950093" w:rsidP="00950093">
      <w:pPr>
        <w:spacing w:line="360" w:lineRule="auto"/>
        <w:rPr>
          <w:szCs w:val="26"/>
        </w:rPr>
      </w:pPr>
      <w:r w:rsidRPr="00CC2F89">
        <w:rPr>
          <w:szCs w:val="26"/>
        </w:rPr>
        <w:t>Khi Web server nhận được yêu cầu từ phía client, nó sẽ tìm kiếm tập tin được yêu cầu thông qua chuỗi URL được gởi về, sau đó, tiến hành xử lý theo sơ đồ sau:</w:t>
      </w:r>
    </w:p>
    <w:p w14:paraId="065B4F83" w14:textId="77777777" w:rsidR="0068394C" w:rsidRDefault="00950093" w:rsidP="0068394C">
      <w:pPr>
        <w:keepNext/>
        <w:ind w:firstLine="0"/>
        <w:jc w:val="center"/>
      </w:pPr>
      <w:r w:rsidRPr="00CC2F89">
        <w:rPr>
          <w:noProof/>
        </w:rPr>
        <w:drawing>
          <wp:inline distT="0" distB="0" distL="0" distR="0" wp14:anchorId="40B7BC1D" wp14:editId="63B8820B">
            <wp:extent cx="4676775" cy="4248150"/>
            <wp:effectExtent l="0" t="0" r="9525" b="0"/>
            <wp:docPr id="21" name="Picture 21" descr="https://voer.edu.vn/file/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oer.edu.vn/file/12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6775" cy="4248150"/>
                    </a:xfrm>
                    <a:prstGeom prst="rect">
                      <a:avLst/>
                    </a:prstGeom>
                    <a:noFill/>
                    <a:ln>
                      <a:noFill/>
                    </a:ln>
                  </pic:spPr>
                </pic:pic>
              </a:graphicData>
            </a:graphic>
          </wp:inline>
        </w:drawing>
      </w:r>
    </w:p>
    <w:p w14:paraId="0E57AA00" w14:textId="00FAE48B" w:rsidR="0042522C" w:rsidRDefault="0068394C" w:rsidP="00E400E1">
      <w:pPr>
        <w:pStyle w:val="Caption"/>
      </w:pPr>
      <w:bookmarkStart w:id="37" w:name="_Toc422688946"/>
      <w:r>
        <w:t xml:space="preserve">Hình </w:t>
      </w:r>
      <w:fldSimple w:instr=" STYLEREF 1 \s ">
        <w:r w:rsidR="00E400E1">
          <w:rPr>
            <w:noProof/>
          </w:rPr>
          <w:t>2</w:t>
        </w:r>
      </w:fldSimple>
      <w:r w:rsidR="00E400E1">
        <w:noBreakHyphen/>
      </w:r>
      <w:fldSimple w:instr=" SEQ Hình \* ARABIC \s 1 ">
        <w:r w:rsidR="00E400E1">
          <w:rPr>
            <w:noProof/>
          </w:rPr>
          <w:t>7</w:t>
        </w:r>
      </w:fldSimple>
      <w:r>
        <w:t xml:space="preserve"> </w:t>
      </w:r>
      <w:r w:rsidRPr="0068394C">
        <w:t>3.1.5.2 Quá trình xử lý tập tin ASPX</w:t>
      </w:r>
      <w:bookmarkEnd w:id="37"/>
    </w:p>
    <w:p w14:paraId="1D25FA27" w14:textId="77777777" w:rsidR="0099357F" w:rsidRDefault="0099357F" w:rsidP="0099357F">
      <w:pPr>
        <w:ind w:firstLine="0"/>
        <w:jc w:val="center"/>
      </w:pPr>
    </w:p>
    <w:p w14:paraId="363E0D69" w14:textId="16A717DB" w:rsidR="00950093" w:rsidRDefault="00950093" w:rsidP="005B2084">
      <w:pPr>
        <w:pStyle w:val="Heading3"/>
      </w:pPr>
      <w:bookmarkStart w:id="38" w:name="_Toc422866072"/>
      <w:r w:rsidRPr="00CC2F89">
        <w:t>Inter</w:t>
      </w:r>
      <w:r w:rsidR="001D345B">
        <w:t>NET</w:t>
      </w:r>
      <w:r w:rsidRPr="00CC2F89">
        <w:t xml:space="preserve"> Information Services</w:t>
      </w:r>
      <w:bookmarkEnd w:id="38"/>
    </w:p>
    <w:p w14:paraId="76A0B594" w14:textId="77777777" w:rsidR="0099357F" w:rsidRDefault="0099357F" w:rsidP="00351653">
      <w:pPr>
        <w:ind w:firstLine="720"/>
      </w:pPr>
      <w:r>
        <w:t>IIS có thể được sử dụng như một Web server, kết hợp với ASP để xây dựng các ứng dụng Web tận dụng các điểm mạnh của Server-side Script, COM component, … theo mô hình Client/Server.</w:t>
      </w:r>
    </w:p>
    <w:p w14:paraId="4D136A70" w14:textId="77777777" w:rsidR="0068394C" w:rsidRDefault="00351653" w:rsidP="0068394C">
      <w:pPr>
        <w:keepNext/>
        <w:ind w:firstLine="0"/>
        <w:jc w:val="center"/>
      </w:pPr>
      <w:r>
        <w:rPr>
          <w:noProof/>
        </w:rPr>
        <w:drawing>
          <wp:inline distT="0" distB="0" distL="0" distR="0" wp14:anchorId="460149F5" wp14:editId="0CEC5E22">
            <wp:extent cx="3975100" cy="3438525"/>
            <wp:effectExtent l="0" t="0" r="635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75100" cy="3438525"/>
                    </a:xfrm>
                    <a:prstGeom prst="rect">
                      <a:avLst/>
                    </a:prstGeom>
                    <a:noFill/>
                  </pic:spPr>
                </pic:pic>
              </a:graphicData>
            </a:graphic>
          </wp:inline>
        </w:drawing>
      </w:r>
    </w:p>
    <w:p w14:paraId="0E62D86B" w14:textId="03E8473F" w:rsidR="0099357F" w:rsidRDefault="0068394C" w:rsidP="00E400E1">
      <w:pPr>
        <w:pStyle w:val="Caption"/>
      </w:pPr>
      <w:bookmarkStart w:id="39" w:name="_Toc422688947"/>
      <w:r>
        <w:t xml:space="preserve">Hình </w:t>
      </w:r>
      <w:fldSimple w:instr=" STYLEREF 1 \s ">
        <w:r w:rsidR="00E400E1">
          <w:rPr>
            <w:noProof/>
          </w:rPr>
          <w:t>2</w:t>
        </w:r>
      </w:fldSimple>
      <w:r w:rsidR="00E400E1">
        <w:noBreakHyphen/>
      </w:r>
      <w:fldSimple w:instr=" SEQ Hình \* ARABIC \s 1 ">
        <w:r w:rsidR="00E400E1">
          <w:rPr>
            <w:noProof/>
          </w:rPr>
          <w:t>8</w:t>
        </w:r>
      </w:fldSimple>
      <w:r w:rsidRPr="0068394C">
        <w:t xml:space="preserve"> InterNET Information Services</w:t>
      </w:r>
      <w:bookmarkEnd w:id="39"/>
    </w:p>
    <w:p w14:paraId="011538D9" w14:textId="77777777" w:rsidR="0099357F" w:rsidRDefault="0099357F" w:rsidP="00351653">
      <w:pPr>
        <w:ind w:firstLine="720"/>
      </w:pPr>
      <w:r>
        <w:t>IIS có rất nhiều phiên bản, đầu tiên được phát hành rời trong bản Service pack của WinNT.</w:t>
      </w:r>
    </w:p>
    <w:p w14:paraId="2632843F" w14:textId="77777777" w:rsidR="0099357F" w:rsidRDefault="0099357F" w:rsidP="0099357F">
      <w:pPr>
        <w:ind w:firstLine="0"/>
      </w:pPr>
      <w:r>
        <w:t>- Các phiên bản Windows 2000 đã có tích hợp IIS 5.0.</w:t>
      </w:r>
    </w:p>
    <w:p w14:paraId="7B082D31" w14:textId="77777777" w:rsidR="0099357F" w:rsidRDefault="0099357F" w:rsidP="0099357F">
      <w:pPr>
        <w:ind w:firstLine="0"/>
      </w:pPr>
      <w:r>
        <w:t>- Windows XP tích hợp IIS 5.5</w:t>
      </w:r>
    </w:p>
    <w:p w14:paraId="2503E7D0" w14:textId="660E0FEB" w:rsidR="0099357F" w:rsidRPr="0099357F" w:rsidRDefault="0099357F" w:rsidP="0099357F">
      <w:pPr>
        <w:ind w:firstLine="0"/>
      </w:pPr>
      <w:r>
        <w:t>- Windows XP .</w:t>
      </w:r>
      <w:r w:rsidR="001D345B">
        <w:t>NET</w:t>
      </w:r>
      <w:r>
        <w:t xml:space="preserve"> Server tích hợp IIS 6 hỗ trợ các tính năng dành cho .</w:t>
      </w:r>
      <w:r w:rsidR="001D345B">
        <w:t>NET</w:t>
      </w:r>
      <w:r>
        <w:t xml:space="preserve"> của ASP.</w:t>
      </w:r>
      <w:r w:rsidR="001D345B">
        <w:t>NET</w:t>
      </w:r>
      <w:r>
        <w:t xml:space="preserve"> và Web Service.</w:t>
      </w:r>
    </w:p>
    <w:p w14:paraId="54216B49" w14:textId="2D8419C8" w:rsidR="0042522C" w:rsidRDefault="00351653" w:rsidP="00351653">
      <w:pPr>
        <w:pStyle w:val="Heading2"/>
      </w:pPr>
      <w:bookmarkStart w:id="40" w:name="_Toc422866073"/>
      <w:r w:rsidRPr="00351653">
        <w:t>Công cụ lập trình</w:t>
      </w:r>
      <w:bookmarkEnd w:id="40"/>
    </w:p>
    <w:p w14:paraId="262F4A84" w14:textId="77777777" w:rsidR="00351653" w:rsidRDefault="00351653" w:rsidP="00351653">
      <w:pPr>
        <w:ind w:firstLine="0"/>
      </w:pPr>
      <w:r>
        <w:t>-</w:t>
      </w:r>
      <w:r>
        <w:tab/>
        <w:t>Microsoft Visualstudio 2013</w:t>
      </w:r>
    </w:p>
    <w:p w14:paraId="211DAC95" w14:textId="7F4A7A6C" w:rsidR="0042522C" w:rsidRDefault="00351653" w:rsidP="00351653">
      <w:pPr>
        <w:ind w:firstLine="0"/>
      </w:pPr>
      <w:r>
        <w:t>-</w:t>
      </w:r>
      <w:r>
        <w:tab/>
        <w:t>Microsoft SQL Server 2012</w:t>
      </w:r>
    </w:p>
    <w:p w14:paraId="5A2B55AF" w14:textId="77777777" w:rsidR="006F22D6" w:rsidRDefault="006F22D6" w:rsidP="006F22D6"/>
    <w:p w14:paraId="4B82F1CA" w14:textId="77777777" w:rsidR="006F22D6" w:rsidRDefault="006F22D6" w:rsidP="006F22D6"/>
    <w:p w14:paraId="1E47F4F2" w14:textId="77777777" w:rsidR="00FE5128" w:rsidRPr="00FE5128" w:rsidRDefault="00FE5128" w:rsidP="00FE5128">
      <w:bookmarkStart w:id="41" w:name="_Toc169424247"/>
    </w:p>
    <w:p w14:paraId="1E47F4F8" w14:textId="6EB20F6F" w:rsidR="00466B47" w:rsidRPr="00B840FE" w:rsidRDefault="00351653" w:rsidP="00D530AC">
      <w:pPr>
        <w:pStyle w:val="Heading1"/>
      </w:pPr>
      <w:bookmarkStart w:id="42" w:name="_Toc422866074"/>
      <w:r>
        <w:t xml:space="preserve">: </w:t>
      </w:r>
      <w:r w:rsidR="0007352A" w:rsidRPr="00B840FE">
        <w:t xml:space="preserve">PHÂN TÍCH </w:t>
      </w:r>
      <w:r w:rsidR="0028004F" w:rsidRPr="00B840FE">
        <w:t>THIẾT KẾ HỆ THỐNG</w:t>
      </w:r>
      <w:bookmarkEnd w:id="42"/>
    </w:p>
    <w:p w14:paraId="1D9A834B" w14:textId="77777777" w:rsidR="00310DF9" w:rsidRDefault="00310DF9" w:rsidP="00310DF9">
      <w:pPr>
        <w:rPr>
          <w:color w:val="C00000"/>
        </w:rPr>
      </w:pPr>
      <w:r w:rsidRPr="00CC2F89">
        <w:rPr>
          <w:i/>
        </w:rPr>
        <w:t>Ở chương này chúng ta cùng nhau đi khảo sát hiện trạng để tiến hành phân tích và thiết kế hệ thống được xác thực nhất. Đây là bước vô cùng quan trọng giúp ta có cái nhìn đầy đủ, đúng đắn và chính xác về hệ thống mà chúng ta sắp xây dựng.</w:t>
      </w:r>
      <w:r>
        <w:rPr>
          <w:color w:val="C00000"/>
        </w:rPr>
        <w:t xml:space="preserve"> </w:t>
      </w:r>
      <w:bookmarkEnd w:id="41"/>
    </w:p>
    <w:p w14:paraId="124B4A4D" w14:textId="22B2591B" w:rsidR="00310DF9" w:rsidRDefault="001543CE" w:rsidP="001543CE">
      <w:pPr>
        <w:pStyle w:val="Heading2"/>
        <w:rPr>
          <w:color w:val="C00000"/>
        </w:rPr>
      </w:pPr>
      <w:bookmarkStart w:id="43" w:name="_Toc360001856"/>
      <w:bookmarkStart w:id="44" w:name="_Toc422866075"/>
      <w:r w:rsidRPr="00845657">
        <w:t>Khảo sát hiện trạng và phân tích yêu cầu</w:t>
      </w:r>
      <w:bookmarkEnd w:id="43"/>
      <w:bookmarkEnd w:id="44"/>
    </w:p>
    <w:p w14:paraId="40FBAB17" w14:textId="698EADE6" w:rsidR="00310DF9" w:rsidRDefault="001543CE" w:rsidP="001543CE">
      <w:pPr>
        <w:pStyle w:val="Heading3"/>
      </w:pPr>
      <w:bookmarkStart w:id="45" w:name="_Toc360001857"/>
      <w:bookmarkStart w:id="46" w:name="_Toc422866076"/>
      <w:r w:rsidRPr="00CC2F89">
        <w:t>Khảo sát hiện trạng</w:t>
      </w:r>
      <w:bookmarkEnd w:id="45"/>
      <w:bookmarkEnd w:id="46"/>
    </w:p>
    <w:p w14:paraId="38681404" w14:textId="77777777" w:rsidR="001543CE" w:rsidRPr="001543CE" w:rsidRDefault="001543CE" w:rsidP="001543CE">
      <w:pPr>
        <w:pStyle w:val="Heading4"/>
      </w:pPr>
      <w:r w:rsidRPr="001543CE">
        <w:t>Mô hình các chức năng:</w:t>
      </w:r>
    </w:p>
    <w:p w14:paraId="1418A5F7" w14:textId="77777777" w:rsidR="001543CE" w:rsidRPr="001543CE" w:rsidRDefault="001543CE" w:rsidP="001543CE">
      <w:pPr>
        <w:pStyle w:val="Heading5"/>
      </w:pPr>
      <w:r w:rsidRPr="001543CE">
        <w:t>Các Actor liên quan đến hệ thống:</w:t>
      </w:r>
    </w:p>
    <w:p w14:paraId="0B29571A" w14:textId="77777777" w:rsidR="001543CE" w:rsidRPr="00CC2F89" w:rsidRDefault="001543CE" w:rsidP="00D6329C">
      <w:pPr>
        <w:pStyle w:val="ListParagraph"/>
        <w:numPr>
          <w:ilvl w:val="0"/>
          <w:numId w:val="5"/>
        </w:numPr>
        <w:spacing w:before="0" w:after="160" w:line="360" w:lineRule="auto"/>
        <w:jc w:val="left"/>
        <w:rPr>
          <w:szCs w:val="26"/>
        </w:rPr>
      </w:pPr>
      <w:r w:rsidRPr="00CC2F89">
        <w:rPr>
          <w:szCs w:val="26"/>
        </w:rPr>
        <w:t>Admin(người quản trị web)</w:t>
      </w:r>
    </w:p>
    <w:p w14:paraId="4BFF3D23" w14:textId="77777777" w:rsidR="001543CE" w:rsidRPr="00CC2F89" w:rsidRDefault="001543CE" w:rsidP="00D6329C">
      <w:pPr>
        <w:pStyle w:val="ListParagraph"/>
        <w:numPr>
          <w:ilvl w:val="0"/>
          <w:numId w:val="5"/>
        </w:numPr>
        <w:spacing w:before="0" w:after="160" w:line="360" w:lineRule="auto"/>
        <w:jc w:val="left"/>
        <w:rPr>
          <w:szCs w:val="26"/>
        </w:rPr>
      </w:pPr>
      <w:r w:rsidRPr="00CC2F89">
        <w:rPr>
          <w:szCs w:val="26"/>
        </w:rPr>
        <w:t>Chủ nhà đất (người bán hay cho thuê các sản phầm bất động sản)</w:t>
      </w:r>
    </w:p>
    <w:p w14:paraId="19D94680" w14:textId="77777777" w:rsidR="001543CE" w:rsidRPr="00CC2F89" w:rsidRDefault="001543CE" w:rsidP="00D6329C">
      <w:pPr>
        <w:pStyle w:val="ListParagraph"/>
        <w:numPr>
          <w:ilvl w:val="0"/>
          <w:numId w:val="5"/>
        </w:numPr>
        <w:spacing w:before="0" w:after="160" w:line="360" w:lineRule="auto"/>
        <w:jc w:val="left"/>
        <w:rPr>
          <w:szCs w:val="26"/>
        </w:rPr>
      </w:pPr>
      <w:r w:rsidRPr="00CC2F89">
        <w:rPr>
          <w:szCs w:val="26"/>
        </w:rPr>
        <w:t>Khách hang (người cần tìm mua hoặc thuê các sản phầm bất động sản)</w:t>
      </w:r>
    </w:p>
    <w:p w14:paraId="3F726DB9" w14:textId="77777777" w:rsidR="001543CE" w:rsidRPr="00CC2F89" w:rsidRDefault="001543CE" w:rsidP="00D6329C">
      <w:pPr>
        <w:pStyle w:val="ListParagraph"/>
        <w:numPr>
          <w:ilvl w:val="0"/>
          <w:numId w:val="5"/>
        </w:numPr>
        <w:spacing w:before="0" w:after="160" w:line="360" w:lineRule="auto"/>
        <w:jc w:val="left"/>
        <w:rPr>
          <w:szCs w:val="26"/>
        </w:rPr>
      </w:pPr>
      <w:r w:rsidRPr="00CC2F89">
        <w:rPr>
          <w:szCs w:val="26"/>
        </w:rPr>
        <w:t>Người dung: là tổng hợp chung của ba Actor trên: admin, chủ nhà đất, khách hang</w:t>
      </w:r>
    </w:p>
    <w:p w14:paraId="06B4040C" w14:textId="77777777" w:rsidR="009950B0" w:rsidRDefault="009950B0" w:rsidP="009950B0">
      <w:pPr>
        <w:keepNext/>
        <w:spacing w:line="360" w:lineRule="auto"/>
        <w:ind w:firstLine="0"/>
      </w:pPr>
      <w:r w:rsidRPr="009950B0">
        <w:rPr>
          <w:rFonts w:ascii="Calibri" w:hAnsi="Calibri"/>
          <w:noProof/>
          <w:sz w:val="22"/>
          <w:szCs w:val="26"/>
        </w:rPr>
        <w:drawing>
          <wp:inline distT="0" distB="0" distL="0" distR="0" wp14:anchorId="67CA55BE" wp14:editId="58483EF3">
            <wp:extent cx="5619048" cy="3676190"/>
            <wp:effectExtent l="0" t="0" r="127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tors.png"/>
                    <pic:cNvPicPr/>
                  </pic:nvPicPr>
                  <pic:blipFill>
                    <a:blip r:embed="rId22">
                      <a:extLst>
                        <a:ext uri="{28A0092B-C50C-407E-A947-70E740481C1C}">
                          <a14:useLocalDpi xmlns:a14="http://schemas.microsoft.com/office/drawing/2010/main" val="0"/>
                        </a:ext>
                      </a:extLst>
                    </a:blip>
                    <a:stretch>
                      <a:fillRect/>
                    </a:stretch>
                  </pic:blipFill>
                  <pic:spPr>
                    <a:xfrm>
                      <a:off x="0" y="0"/>
                      <a:ext cx="5619048" cy="3676190"/>
                    </a:xfrm>
                    <a:prstGeom prst="rect">
                      <a:avLst/>
                    </a:prstGeom>
                  </pic:spPr>
                </pic:pic>
              </a:graphicData>
            </a:graphic>
          </wp:inline>
        </w:drawing>
      </w:r>
    </w:p>
    <w:p w14:paraId="371278F0" w14:textId="2F766862" w:rsidR="00436A5D" w:rsidRDefault="009950B0" w:rsidP="00E400E1">
      <w:pPr>
        <w:pStyle w:val="Caption"/>
      </w:pPr>
      <w:bookmarkStart w:id="47" w:name="_Toc422688948"/>
      <w:r>
        <w:t xml:space="preserve">Hình </w:t>
      </w:r>
      <w:fldSimple w:instr=" STYLEREF 1 \s ">
        <w:r w:rsidR="00E400E1">
          <w:rPr>
            <w:noProof/>
          </w:rPr>
          <w:t>3</w:t>
        </w:r>
      </w:fldSimple>
      <w:r w:rsidR="00E400E1">
        <w:noBreakHyphen/>
      </w:r>
      <w:fldSimple w:instr=" SEQ Hình \* ARABIC \s 1 ">
        <w:r w:rsidR="00E400E1">
          <w:rPr>
            <w:noProof/>
          </w:rPr>
          <w:t>1</w:t>
        </w:r>
      </w:fldSimple>
      <w:r w:rsidRPr="009950B0">
        <w:t>C</w:t>
      </w:r>
      <w:r>
        <w:t>ác Actor liên quan đến hệ thống</w:t>
      </w:r>
      <w:bookmarkEnd w:id="47"/>
    </w:p>
    <w:p w14:paraId="23E82827" w14:textId="66A3E3D1" w:rsidR="001543CE" w:rsidRDefault="001543CE" w:rsidP="00E400E1">
      <w:pPr>
        <w:pStyle w:val="Caption"/>
      </w:pPr>
    </w:p>
    <w:p w14:paraId="11CA6596" w14:textId="77777777" w:rsidR="00436A5D" w:rsidRPr="00436A5D" w:rsidRDefault="00436A5D" w:rsidP="00436A5D"/>
    <w:p w14:paraId="224A7BFC" w14:textId="77777777" w:rsidR="001543CE" w:rsidRPr="00CC2F89" w:rsidRDefault="001543CE" w:rsidP="001543CE">
      <w:pPr>
        <w:rPr>
          <w:szCs w:val="26"/>
        </w:rPr>
      </w:pPr>
      <w:r w:rsidRPr="00CC2F89">
        <w:rPr>
          <w:szCs w:val="26"/>
        </w:rPr>
        <w:t>Website được chia thành các thành phần sau:</w:t>
      </w:r>
    </w:p>
    <w:p w14:paraId="1E832D4B" w14:textId="77777777" w:rsidR="001543CE" w:rsidRPr="00CC2F89" w:rsidRDefault="001543CE" w:rsidP="00D6329C">
      <w:pPr>
        <w:pStyle w:val="ListParagraph"/>
        <w:numPr>
          <w:ilvl w:val="0"/>
          <w:numId w:val="6"/>
        </w:numPr>
        <w:spacing w:before="0" w:after="160" w:line="360" w:lineRule="auto"/>
        <w:jc w:val="left"/>
        <w:rPr>
          <w:szCs w:val="26"/>
        </w:rPr>
      </w:pPr>
      <w:r w:rsidRPr="00CC2F89">
        <w:rPr>
          <w:szCs w:val="26"/>
        </w:rPr>
        <w:t>Uers:</w:t>
      </w:r>
    </w:p>
    <w:p w14:paraId="296D594F"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Đăng ký thành viên</w:t>
      </w:r>
    </w:p>
    <w:p w14:paraId="6307F4FA"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Đăng nhập</w:t>
      </w:r>
    </w:p>
    <w:p w14:paraId="434E0D63"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Thay đổi mật khẩu</w:t>
      </w:r>
    </w:p>
    <w:p w14:paraId="24645E64" w14:textId="77777777" w:rsidR="001543CE" w:rsidRPr="00CC2F89" w:rsidRDefault="001543CE" w:rsidP="00D6329C">
      <w:pPr>
        <w:pStyle w:val="ListParagraph"/>
        <w:numPr>
          <w:ilvl w:val="0"/>
          <w:numId w:val="6"/>
        </w:numPr>
        <w:spacing w:before="0" w:after="160" w:line="360" w:lineRule="auto"/>
        <w:jc w:val="left"/>
        <w:rPr>
          <w:szCs w:val="26"/>
        </w:rPr>
      </w:pPr>
      <w:r w:rsidRPr="00CC2F89">
        <w:rPr>
          <w:szCs w:val="26"/>
        </w:rPr>
        <w:t>Admin:</w:t>
      </w:r>
    </w:p>
    <w:p w14:paraId="3985EA7C"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Quản lý thông tin bất động sản: thông tin về nhà ở(bán và cho thuê), căn hộ(bán và cho thuê), đất(bán và cho thuê), nhà trọ(bán và cho thuê).</w:t>
      </w:r>
    </w:p>
    <w:p w14:paraId="61816DD0"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Quản lý tin tức về bất động sản.</w:t>
      </w:r>
    </w:p>
    <w:p w14:paraId="3D5EAB71"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Quản lý người dùng, quản lý thông tin khách hàng.</w:t>
      </w:r>
    </w:p>
    <w:p w14:paraId="73E3D096"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Quản lý tin rao, bài đăng bất động sản.</w:t>
      </w:r>
    </w:p>
    <w:p w14:paraId="05C5EFB9"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Quản lý liên kết, quảng cáo banner.</w:t>
      </w:r>
    </w:p>
    <w:p w14:paraId="158A4EF9" w14:textId="77777777" w:rsidR="001543CE" w:rsidRPr="00CC2F89" w:rsidRDefault="001543CE" w:rsidP="00D6329C">
      <w:pPr>
        <w:pStyle w:val="ListParagraph"/>
        <w:numPr>
          <w:ilvl w:val="0"/>
          <w:numId w:val="6"/>
        </w:numPr>
        <w:spacing w:before="0" w:after="160" w:line="360" w:lineRule="auto"/>
        <w:jc w:val="left"/>
        <w:rPr>
          <w:szCs w:val="26"/>
        </w:rPr>
      </w:pPr>
      <w:r w:rsidRPr="00CC2F89">
        <w:rPr>
          <w:szCs w:val="26"/>
        </w:rPr>
        <w:t>Customers (khách hàng):</w:t>
      </w:r>
    </w:p>
    <w:p w14:paraId="760453DC"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Đăng tin rao bán bất động sản.</w:t>
      </w:r>
    </w:p>
    <w:p w14:paraId="1F1221F9" w14:textId="77777777" w:rsidR="001543CE" w:rsidRPr="00CC2F89" w:rsidRDefault="001543CE" w:rsidP="00D6329C">
      <w:pPr>
        <w:pStyle w:val="ListParagraph"/>
        <w:numPr>
          <w:ilvl w:val="0"/>
          <w:numId w:val="4"/>
        </w:numPr>
        <w:spacing w:before="0" w:after="160" w:line="360" w:lineRule="auto"/>
        <w:jc w:val="left"/>
        <w:rPr>
          <w:szCs w:val="26"/>
        </w:rPr>
      </w:pPr>
      <w:r w:rsidRPr="00CC2F89">
        <w:rPr>
          <w:szCs w:val="26"/>
        </w:rPr>
        <w:t>Tìm kiếm bất động sản.</w:t>
      </w:r>
    </w:p>
    <w:p w14:paraId="15AE1B76" w14:textId="77777777" w:rsidR="001543CE" w:rsidRPr="00CC2F89" w:rsidRDefault="001543CE" w:rsidP="00D6329C">
      <w:pPr>
        <w:pStyle w:val="ListParagraph"/>
        <w:numPr>
          <w:ilvl w:val="0"/>
          <w:numId w:val="6"/>
        </w:numPr>
        <w:spacing w:before="0" w:after="160" w:line="360" w:lineRule="auto"/>
        <w:jc w:val="left"/>
        <w:rPr>
          <w:szCs w:val="26"/>
        </w:rPr>
      </w:pPr>
      <w:r w:rsidRPr="00CC2F89">
        <w:rPr>
          <w:szCs w:val="26"/>
        </w:rPr>
        <w:t>RealEstateOwner (chủ nhà đất):</w:t>
      </w:r>
    </w:p>
    <w:p w14:paraId="66E2B4B0" w14:textId="2BE87276" w:rsidR="00EB065F" w:rsidRDefault="001543CE" w:rsidP="00FB08A2">
      <w:pPr>
        <w:pStyle w:val="ListParagraph"/>
        <w:numPr>
          <w:ilvl w:val="0"/>
          <w:numId w:val="4"/>
        </w:numPr>
      </w:pPr>
      <w:r w:rsidRPr="00425896">
        <w:rPr>
          <w:szCs w:val="26"/>
        </w:rPr>
        <w:t>Đăng tin rao bán bất động sản</w:t>
      </w:r>
      <w:bookmarkStart w:id="48" w:name="_Toc422105611"/>
    </w:p>
    <w:p w14:paraId="25CEAF55" w14:textId="4E9C59AA" w:rsidR="00ED5B65" w:rsidRPr="00FB08A2" w:rsidRDefault="00FB08A2" w:rsidP="00FB08A2">
      <w:pPr>
        <w:spacing w:before="0" w:line="240" w:lineRule="auto"/>
        <w:ind w:firstLine="0"/>
        <w:jc w:val="left"/>
        <w:rPr>
          <w:b/>
          <w:bCs/>
          <w:szCs w:val="28"/>
        </w:rPr>
        <w:sectPr w:rsidR="00ED5B65" w:rsidRPr="00FB08A2" w:rsidSect="00C8092C">
          <w:pgSz w:w="11907" w:h="16840" w:code="9"/>
          <w:pgMar w:top="1418" w:right="1134" w:bottom="1418" w:left="1701" w:header="709" w:footer="709" w:gutter="0"/>
          <w:pgNumType w:start="1"/>
          <w:cols w:space="708"/>
          <w:docGrid w:linePitch="360"/>
        </w:sectPr>
      </w:pPr>
      <w:r>
        <w:tab/>
      </w:r>
    </w:p>
    <w:p w14:paraId="07CD9E0B" w14:textId="14C50F25" w:rsidR="001543CE" w:rsidRPr="00FF21F9" w:rsidRDefault="001543CE" w:rsidP="001543CE">
      <w:pPr>
        <w:pStyle w:val="Heading2"/>
        <w:rPr>
          <w:b w:val="0"/>
        </w:rPr>
      </w:pPr>
      <w:bookmarkStart w:id="49" w:name="_Toc422866077"/>
      <w:r w:rsidRPr="00FF21F9">
        <w:t>Usecase Diagram</w:t>
      </w:r>
      <w:bookmarkEnd w:id="48"/>
      <w:bookmarkEnd w:id="49"/>
    </w:p>
    <w:p w14:paraId="56A7593F" w14:textId="77777777" w:rsidR="009950B0" w:rsidRDefault="001543CE" w:rsidP="009950B0">
      <w:pPr>
        <w:keepNext/>
        <w:ind w:firstLine="0"/>
      </w:pPr>
      <w:r>
        <w:rPr>
          <w:noProof/>
          <w:color w:val="C00000"/>
        </w:rPr>
        <w:drawing>
          <wp:inline distT="0" distB="0" distL="0" distR="0" wp14:anchorId="36BFF293" wp14:editId="4DBC7E2A">
            <wp:extent cx="13279272" cy="7214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297860" cy="7224969"/>
                    </a:xfrm>
                    <a:prstGeom prst="rect">
                      <a:avLst/>
                    </a:prstGeom>
                    <a:noFill/>
                  </pic:spPr>
                </pic:pic>
              </a:graphicData>
            </a:graphic>
          </wp:inline>
        </w:drawing>
      </w:r>
    </w:p>
    <w:p w14:paraId="133E387E" w14:textId="127D1F66" w:rsidR="00425896" w:rsidRPr="009950B0" w:rsidRDefault="009950B0" w:rsidP="00E400E1">
      <w:pPr>
        <w:pStyle w:val="Caption"/>
        <w:rPr>
          <w:color w:val="C00000"/>
        </w:rPr>
      </w:pPr>
      <w:bookmarkStart w:id="50" w:name="_Toc422688949"/>
      <w:r>
        <w:t xml:space="preserve">Hình </w:t>
      </w:r>
      <w:fldSimple w:instr=" STYLEREF 1 \s ">
        <w:r w:rsidR="00E400E1">
          <w:rPr>
            <w:noProof/>
          </w:rPr>
          <w:t>3</w:t>
        </w:r>
      </w:fldSimple>
      <w:r w:rsidR="00E400E1">
        <w:noBreakHyphen/>
      </w:r>
      <w:fldSimple w:instr=" SEQ Hình \* ARABIC \s 1 ">
        <w:r w:rsidR="00E400E1">
          <w:rPr>
            <w:noProof/>
          </w:rPr>
          <w:t>2</w:t>
        </w:r>
      </w:fldSimple>
      <w:r>
        <w:t xml:space="preserve"> </w:t>
      </w:r>
      <w:r w:rsidRPr="009950B0">
        <w:t>Usecase Diagram</w:t>
      </w:r>
      <w:r>
        <w:t xml:space="preserve"> hệ thống</w:t>
      </w:r>
      <w:bookmarkStart w:id="51" w:name="_Toc422105612"/>
      <w:bookmarkEnd w:id="50"/>
      <w:r w:rsidR="00425896">
        <w:br w:type="page"/>
      </w:r>
    </w:p>
    <w:p w14:paraId="313448D7" w14:textId="00EFE2CE" w:rsidR="00ED5B65" w:rsidRDefault="00ED5B65" w:rsidP="00436A5D">
      <w:pPr>
        <w:pStyle w:val="Heading2"/>
        <w:numPr>
          <w:ilvl w:val="0"/>
          <w:numId w:val="0"/>
        </w:numPr>
        <w:sectPr w:rsidR="00ED5B65" w:rsidSect="00CF1919">
          <w:footerReference w:type="default" r:id="rId24"/>
          <w:pgSz w:w="23818" w:h="16834" w:orient="landscape" w:code="8"/>
          <w:pgMar w:top="1699" w:right="1411" w:bottom="1138" w:left="1411" w:header="706" w:footer="706" w:gutter="0"/>
          <w:pgNumType w:start="30" w:chapStyle="1"/>
          <w:cols w:space="708"/>
          <w:docGrid w:linePitch="360"/>
        </w:sectPr>
      </w:pPr>
    </w:p>
    <w:p w14:paraId="1851E325" w14:textId="659C1DE8" w:rsidR="001543CE" w:rsidRDefault="001543CE" w:rsidP="001543CE">
      <w:pPr>
        <w:pStyle w:val="Heading2"/>
      </w:pPr>
      <w:bookmarkStart w:id="52" w:name="_Toc422866078"/>
      <w:r w:rsidRPr="00FF21F9">
        <w:t>Đặc tả Usecase:</w:t>
      </w:r>
      <w:bookmarkEnd w:id="51"/>
      <w:bookmarkEnd w:id="52"/>
    </w:p>
    <w:p w14:paraId="2C0DC88B" w14:textId="691E1F55" w:rsidR="00405A1F" w:rsidRPr="00405A1F" w:rsidRDefault="00405A1F" w:rsidP="00405A1F">
      <w:pPr>
        <w:pStyle w:val="Heading3"/>
      </w:pPr>
      <w:bookmarkStart w:id="53" w:name="_Toc422866079"/>
      <w:r w:rsidRPr="00405A1F">
        <w:t>Usecase Đăng nhập</w:t>
      </w:r>
      <w:r w:rsidR="00F113F2">
        <w:t xml:space="preserve"> </w:t>
      </w:r>
      <w:r w:rsidRPr="00405A1F">
        <w:t>(Login):</w:t>
      </w:r>
      <w:bookmarkEnd w:id="53"/>
    </w:p>
    <w:p w14:paraId="76745329" w14:textId="77777777" w:rsidR="00405A1F" w:rsidRPr="00CC2F89" w:rsidRDefault="00405A1F" w:rsidP="0099477B">
      <w:pPr>
        <w:pStyle w:val="ListParagraph"/>
        <w:numPr>
          <w:ilvl w:val="0"/>
          <w:numId w:val="9"/>
        </w:numPr>
        <w:spacing w:before="0" w:after="160" w:line="360" w:lineRule="auto"/>
        <w:jc w:val="left"/>
        <w:rPr>
          <w:szCs w:val="26"/>
        </w:rPr>
      </w:pPr>
      <w:r w:rsidRPr="00CC2F89">
        <w:rPr>
          <w:szCs w:val="26"/>
        </w:rPr>
        <w:t>Miêu tả tóm tắt: Usecase này cho phép khách hàng, chủ nhà đất, admin đăng nhập vào hệ thống</w:t>
      </w:r>
    </w:p>
    <w:p w14:paraId="67A74F8B" w14:textId="77777777" w:rsidR="00405A1F" w:rsidRPr="00CC2F89" w:rsidRDefault="00405A1F" w:rsidP="0099477B">
      <w:pPr>
        <w:pStyle w:val="ListParagraph"/>
        <w:numPr>
          <w:ilvl w:val="0"/>
          <w:numId w:val="9"/>
        </w:numPr>
        <w:spacing w:before="0" w:after="160" w:line="360" w:lineRule="auto"/>
        <w:jc w:val="left"/>
        <w:rPr>
          <w:szCs w:val="26"/>
        </w:rPr>
      </w:pPr>
      <w:r w:rsidRPr="00CC2F89">
        <w:rPr>
          <w:szCs w:val="26"/>
        </w:rPr>
        <w:t>Actor: Khách hàng, chủ nhà đất, admin</w:t>
      </w:r>
    </w:p>
    <w:p w14:paraId="18A366E2" w14:textId="3F555C12" w:rsidR="00405A1F" w:rsidRPr="00CC2F89" w:rsidRDefault="00405A1F" w:rsidP="0099477B">
      <w:pPr>
        <w:pStyle w:val="ListParagraph"/>
        <w:numPr>
          <w:ilvl w:val="0"/>
          <w:numId w:val="9"/>
        </w:numPr>
        <w:spacing w:before="0" w:after="160" w:line="360" w:lineRule="auto"/>
        <w:jc w:val="left"/>
        <w:rPr>
          <w:szCs w:val="26"/>
        </w:rPr>
      </w:pPr>
      <w:r w:rsidRPr="00CC2F89">
        <w:rPr>
          <w:szCs w:val="26"/>
        </w:rPr>
        <w:t>Điều kiện tiên quyết: Khách hàng hoặc chủ nhà đất hoặc admin dung Inter</w:t>
      </w:r>
      <w:r w:rsidR="001D345B">
        <w:rPr>
          <w:szCs w:val="26"/>
        </w:rPr>
        <w:t>NET</w:t>
      </w:r>
      <w:r w:rsidRPr="00CC2F89">
        <w:rPr>
          <w:szCs w:val="26"/>
        </w:rPr>
        <w:t xml:space="preserve"> để vào trang web của hệ thống và có sẵn một tài khoản trong hệ thống.</w:t>
      </w:r>
    </w:p>
    <w:p w14:paraId="4FAEA858" w14:textId="77777777" w:rsidR="00405A1F" w:rsidRPr="00CC2F89" w:rsidRDefault="00405A1F" w:rsidP="0099477B">
      <w:pPr>
        <w:pStyle w:val="ListParagraph"/>
        <w:numPr>
          <w:ilvl w:val="0"/>
          <w:numId w:val="9"/>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3"/>
        <w:gridCol w:w="4310"/>
      </w:tblGrid>
      <w:tr w:rsidR="00237CD0" w14:paraId="7623E7A7" w14:textId="77777777" w:rsidTr="00237CD0">
        <w:tc>
          <w:tcPr>
            <w:tcW w:w="4593" w:type="dxa"/>
          </w:tcPr>
          <w:p w14:paraId="78827196" w14:textId="2A8D68FA" w:rsidR="00237CD0" w:rsidRPr="00573B0A" w:rsidRDefault="00237CD0" w:rsidP="00573B0A">
            <w:pPr>
              <w:ind w:firstLine="0"/>
              <w:jc w:val="center"/>
              <w:rPr>
                <w:b/>
              </w:rPr>
            </w:pPr>
            <w:r w:rsidRPr="00573B0A">
              <w:rPr>
                <w:b/>
                <w:szCs w:val="26"/>
              </w:rPr>
              <w:t>Actor</w:t>
            </w:r>
          </w:p>
        </w:tc>
        <w:tc>
          <w:tcPr>
            <w:tcW w:w="4310" w:type="dxa"/>
          </w:tcPr>
          <w:p w14:paraId="3F4C88AB" w14:textId="7ED67169" w:rsidR="00237CD0" w:rsidRPr="00573B0A" w:rsidRDefault="00237CD0" w:rsidP="00573B0A">
            <w:pPr>
              <w:ind w:firstLine="0"/>
              <w:jc w:val="center"/>
              <w:rPr>
                <w:b/>
              </w:rPr>
            </w:pPr>
            <w:r w:rsidRPr="00573B0A">
              <w:rPr>
                <w:b/>
                <w:szCs w:val="26"/>
              </w:rPr>
              <w:t>System</w:t>
            </w:r>
          </w:p>
        </w:tc>
      </w:tr>
      <w:tr w:rsidR="00237CD0" w14:paraId="6DD8648E" w14:textId="77777777" w:rsidTr="00237CD0">
        <w:tc>
          <w:tcPr>
            <w:tcW w:w="4593" w:type="dxa"/>
          </w:tcPr>
          <w:p w14:paraId="5A7AE236" w14:textId="13BFEE40" w:rsidR="00237CD0" w:rsidRPr="00237CD0" w:rsidRDefault="00237CD0" w:rsidP="0099477B">
            <w:pPr>
              <w:pStyle w:val="ListParagraph"/>
              <w:numPr>
                <w:ilvl w:val="0"/>
                <w:numId w:val="10"/>
              </w:numPr>
              <w:spacing w:before="0" w:after="0" w:line="360" w:lineRule="auto"/>
              <w:jc w:val="left"/>
              <w:rPr>
                <w:szCs w:val="26"/>
              </w:rPr>
            </w:pPr>
            <w:r w:rsidRPr="00CC2F89">
              <w:rPr>
                <w:szCs w:val="26"/>
              </w:rPr>
              <w:t>Nhập tên và password</w:t>
            </w:r>
          </w:p>
        </w:tc>
        <w:tc>
          <w:tcPr>
            <w:tcW w:w="4310" w:type="dxa"/>
          </w:tcPr>
          <w:p w14:paraId="374504DD" w14:textId="77777777" w:rsidR="00237CD0" w:rsidRDefault="00237CD0" w:rsidP="001543CE">
            <w:pPr>
              <w:ind w:firstLine="0"/>
            </w:pPr>
          </w:p>
        </w:tc>
      </w:tr>
      <w:tr w:rsidR="00237CD0" w14:paraId="6127939D" w14:textId="77777777" w:rsidTr="00237CD0">
        <w:tc>
          <w:tcPr>
            <w:tcW w:w="4593" w:type="dxa"/>
          </w:tcPr>
          <w:p w14:paraId="2196865C" w14:textId="77777777" w:rsidR="00237CD0" w:rsidRDefault="00237CD0" w:rsidP="001543CE">
            <w:pPr>
              <w:ind w:firstLine="0"/>
            </w:pPr>
          </w:p>
        </w:tc>
        <w:tc>
          <w:tcPr>
            <w:tcW w:w="4310" w:type="dxa"/>
          </w:tcPr>
          <w:p w14:paraId="26AD4B1E" w14:textId="1FEB0D22" w:rsidR="00237CD0" w:rsidRPr="00237CD0" w:rsidRDefault="00237CD0" w:rsidP="0099477B">
            <w:pPr>
              <w:pStyle w:val="ListParagraph"/>
              <w:numPr>
                <w:ilvl w:val="0"/>
                <w:numId w:val="11"/>
              </w:numPr>
              <w:spacing w:before="0" w:after="0" w:line="360" w:lineRule="auto"/>
              <w:jc w:val="left"/>
              <w:rPr>
                <w:szCs w:val="26"/>
              </w:rPr>
            </w:pPr>
            <w:r w:rsidRPr="00CC2F89">
              <w:rPr>
                <w:szCs w:val="26"/>
              </w:rPr>
              <w:t>Kiểm tra thông tin của user</w:t>
            </w:r>
          </w:p>
        </w:tc>
      </w:tr>
      <w:tr w:rsidR="00237CD0" w14:paraId="61E09F23" w14:textId="77777777" w:rsidTr="00F8016D">
        <w:trPr>
          <w:trHeight w:val="815"/>
        </w:trPr>
        <w:tc>
          <w:tcPr>
            <w:tcW w:w="4593" w:type="dxa"/>
          </w:tcPr>
          <w:p w14:paraId="4656E672" w14:textId="15D02533" w:rsidR="00237CD0" w:rsidRDefault="00237CD0" w:rsidP="0099477B">
            <w:pPr>
              <w:pStyle w:val="ListParagraph"/>
              <w:numPr>
                <w:ilvl w:val="0"/>
                <w:numId w:val="11"/>
              </w:numPr>
            </w:pPr>
            <w:r w:rsidRPr="00237CD0">
              <w:rPr>
                <w:szCs w:val="26"/>
              </w:rPr>
              <w:t>Actor được phép đăng nhập vào hệ thống</w:t>
            </w:r>
          </w:p>
        </w:tc>
        <w:tc>
          <w:tcPr>
            <w:tcW w:w="4310" w:type="dxa"/>
          </w:tcPr>
          <w:p w14:paraId="0ED37949" w14:textId="77777777" w:rsidR="00237CD0" w:rsidRDefault="00237CD0" w:rsidP="001543CE">
            <w:pPr>
              <w:ind w:firstLine="0"/>
            </w:pPr>
          </w:p>
        </w:tc>
      </w:tr>
      <w:tr w:rsidR="00237CD0" w14:paraId="53B62135" w14:textId="77777777" w:rsidTr="00237CD0">
        <w:tc>
          <w:tcPr>
            <w:tcW w:w="4593" w:type="dxa"/>
          </w:tcPr>
          <w:p w14:paraId="0145F5B5" w14:textId="77777777" w:rsidR="00237CD0" w:rsidRDefault="00237CD0" w:rsidP="001543CE">
            <w:pPr>
              <w:ind w:firstLine="0"/>
            </w:pPr>
          </w:p>
        </w:tc>
        <w:tc>
          <w:tcPr>
            <w:tcW w:w="4310" w:type="dxa"/>
          </w:tcPr>
          <w:p w14:paraId="73EFDB1F" w14:textId="70CF60CA" w:rsidR="00237CD0" w:rsidRDefault="00237CD0" w:rsidP="0099477B">
            <w:pPr>
              <w:pStyle w:val="ListParagraph"/>
              <w:numPr>
                <w:ilvl w:val="0"/>
                <w:numId w:val="11"/>
              </w:numPr>
            </w:pPr>
            <w:r w:rsidRPr="00CC2F89">
              <w:rPr>
                <w:szCs w:val="26"/>
              </w:rPr>
              <w:t>Cunh cấp các chức năng tương ứng với từng user.</w:t>
            </w:r>
          </w:p>
        </w:tc>
      </w:tr>
    </w:tbl>
    <w:p w14:paraId="2FF595AE" w14:textId="77777777" w:rsidR="001543CE" w:rsidRPr="001543CE" w:rsidRDefault="001543CE" w:rsidP="001543CE">
      <w:pPr>
        <w:ind w:firstLine="0"/>
      </w:pPr>
    </w:p>
    <w:p w14:paraId="18F4C4D0" w14:textId="77777777" w:rsidR="00405A1F" w:rsidRPr="00CC2F89" w:rsidRDefault="00405A1F" w:rsidP="0099477B">
      <w:pPr>
        <w:pStyle w:val="ListParagraph"/>
        <w:numPr>
          <w:ilvl w:val="0"/>
          <w:numId w:val="12"/>
        </w:numPr>
        <w:spacing w:before="0" w:after="160" w:line="360" w:lineRule="auto"/>
        <w:jc w:val="left"/>
        <w:rPr>
          <w:szCs w:val="26"/>
        </w:rPr>
      </w:pPr>
      <w:r w:rsidRPr="00CC2F89">
        <w:rPr>
          <w:szCs w:val="26"/>
        </w:rPr>
        <w:t>Alternative Flow: Không có tài khoản trong hệ thống sẽ đưa ra thông báo không có tài khoản trong hệ thống.</w:t>
      </w:r>
    </w:p>
    <w:p w14:paraId="012F2447" w14:textId="77777777" w:rsidR="00405A1F" w:rsidRPr="00F53C97" w:rsidRDefault="00405A1F" w:rsidP="00F53C97">
      <w:pPr>
        <w:pStyle w:val="ListParagraph"/>
        <w:numPr>
          <w:ilvl w:val="0"/>
          <w:numId w:val="44"/>
        </w:numPr>
        <w:spacing w:line="360" w:lineRule="auto"/>
        <w:rPr>
          <w:szCs w:val="26"/>
        </w:rPr>
      </w:pPr>
      <w:r w:rsidRPr="00F53C97">
        <w:rPr>
          <w:szCs w:val="26"/>
        </w:rPr>
        <w:t>Nhập username hoặc password sai hoặc thiếu: hệ thống báo lỗi đăng nhập và đề nghị nhập lại.</w:t>
      </w:r>
    </w:p>
    <w:p w14:paraId="088F5A90" w14:textId="77777777" w:rsidR="00405A1F" w:rsidRPr="00CC2F89" w:rsidRDefault="00405A1F" w:rsidP="0099477B">
      <w:pPr>
        <w:pStyle w:val="ListParagraph"/>
        <w:numPr>
          <w:ilvl w:val="0"/>
          <w:numId w:val="12"/>
        </w:numPr>
        <w:spacing w:before="0" w:after="160" w:line="360" w:lineRule="auto"/>
        <w:jc w:val="left"/>
        <w:rPr>
          <w:szCs w:val="26"/>
        </w:rPr>
      </w:pPr>
      <w:r w:rsidRPr="00CC2F89">
        <w:rPr>
          <w:szCs w:val="26"/>
        </w:rPr>
        <w:t>Post_Condition: Actor sẽ được đăng nhập vào hệ thống</w:t>
      </w:r>
    </w:p>
    <w:p w14:paraId="6D392E43" w14:textId="77777777" w:rsidR="00405A1F" w:rsidRDefault="00405A1F" w:rsidP="001543CE">
      <w:pPr>
        <w:ind w:firstLine="0"/>
        <w:rPr>
          <w:color w:val="C00000"/>
        </w:rPr>
      </w:pPr>
    </w:p>
    <w:p w14:paraId="378D145F" w14:textId="77777777" w:rsidR="009950B0" w:rsidRDefault="00405A1F" w:rsidP="009950B0">
      <w:pPr>
        <w:keepNext/>
        <w:ind w:firstLine="0"/>
      </w:pPr>
      <w:r w:rsidRPr="00CC2F89">
        <w:rPr>
          <w:noProof/>
          <w:szCs w:val="26"/>
        </w:rPr>
        <w:drawing>
          <wp:inline distT="0" distB="0" distL="0" distR="0" wp14:anchorId="1013F2E9" wp14:editId="20E7DAB8">
            <wp:extent cx="5760720" cy="307730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077308"/>
                    </a:xfrm>
                    <a:prstGeom prst="rect">
                      <a:avLst/>
                    </a:prstGeom>
                    <a:noFill/>
                    <a:ln>
                      <a:noFill/>
                    </a:ln>
                  </pic:spPr>
                </pic:pic>
              </a:graphicData>
            </a:graphic>
          </wp:inline>
        </w:drawing>
      </w:r>
    </w:p>
    <w:p w14:paraId="65FFAF12" w14:textId="6BBF1DC6" w:rsidR="00310DF9" w:rsidRDefault="009950B0" w:rsidP="00E400E1">
      <w:pPr>
        <w:pStyle w:val="Caption"/>
        <w:rPr>
          <w:color w:val="C00000"/>
        </w:rPr>
      </w:pPr>
      <w:bookmarkStart w:id="54" w:name="_Toc422688950"/>
      <w:r>
        <w:t xml:space="preserve">Hình </w:t>
      </w:r>
      <w:fldSimple w:instr=" STYLEREF 1 \s ">
        <w:r w:rsidR="00E400E1">
          <w:rPr>
            <w:noProof/>
          </w:rPr>
          <w:t>3</w:t>
        </w:r>
      </w:fldSimple>
      <w:r w:rsidR="00E400E1">
        <w:noBreakHyphen/>
      </w:r>
      <w:fldSimple w:instr=" SEQ Hình \* ARABIC \s 1 ">
        <w:r w:rsidR="00E400E1">
          <w:rPr>
            <w:noProof/>
          </w:rPr>
          <w:t>3</w:t>
        </w:r>
      </w:fldSimple>
      <w:r w:rsidRPr="009950B0">
        <w:t xml:space="preserve"> Biểu đồ tuần tự Usecase Đăng nhập</w:t>
      </w:r>
      <w:bookmarkEnd w:id="54"/>
    </w:p>
    <w:p w14:paraId="599D2FC7" w14:textId="568ACB4A" w:rsidR="00405A1F" w:rsidRDefault="00405A1F" w:rsidP="00405A1F">
      <w:pPr>
        <w:pStyle w:val="Heading3"/>
      </w:pPr>
      <w:bookmarkStart w:id="55" w:name="OLE_LINK27"/>
      <w:bookmarkStart w:id="56" w:name="OLE_LINK28"/>
      <w:bookmarkStart w:id="57" w:name="OLE_LINK29"/>
      <w:bookmarkStart w:id="58" w:name="_Toc422866080"/>
      <w:r w:rsidRPr="00405A1F">
        <w:t>Usercase Đăng ký(</w:t>
      </w:r>
      <w:r w:rsidR="002E72A5">
        <w:t xml:space="preserve"> </w:t>
      </w:r>
      <w:r w:rsidRPr="00405A1F">
        <w:t>Register)</w:t>
      </w:r>
      <w:bookmarkEnd w:id="58"/>
    </w:p>
    <w:bookmarkEnd w:id="55"/>
    <w:bookmarkEnd w:id="56"/>
    <w:bookmarkEnd w:id="57"/>
    <w:p w14:paraId="01E37A09" w14:textId="77777777" w:rsidR="00405A1F" w:rsidRPr="00CC2F89" w:rsidRDefault="00405A1F" w:rsidP="0099477B">
      <w:pPr>
        <w:pStyle w:val="ListParagraph"/>
        <w:numPr>
          <w:ilvl w:val="0"/>
          <w:numId w:val="12"/>
        </w:numPr>
        <w:spacing w:before="0" w:after="160" w:line="360" w:lineRule="auto"/>
        <w:jc w:val="left"/>
        <w:rPr>
          <w:szCs w:val="26"/>
        </w:rPr>
      </w:pPr>
      <w:r w:rsidRPr="00CC2F89">
        <w:rPr>
          <w:szCs w:val="26"/>
        </w:rPr>
        <w:t>Miêu tả tóm tắt: Usecase này cho phép khách hàng, chủ nhà đất đăng ký một tài khoản nếu muốn đăng tin rao bất động sản hoặc đăng tin tìm kiếm bất động sản, tìm kiếm người mua bất động sản hoặc là một người môi giới mới mới.</w:t>
      </w:r>
    </w:p>
    <w:p w14:paraId="0ECD58E7" w14:textId="77777777" w:rsidR="00405A1F" w:rsidRPr="00CC2F89" w:rsidRDefault="00405A1F" w:rsidP="0099477B">
      <w:pPr>
        <w:pStyle w:val="ListParagraph"/>
        <w:numPr>
          <w:ilvl w:val="0"/>
          <w:numId w:val="12"/>
        </w:numPr>
        <w:spacing w:before="0" w:after="160" w:line="360" w:lineRule="auto"/>
        <w:jc w:val="left"/>
        <w:rPr>
          <w:szCs w:val="26"/>
        </w:rPr>
      </w:pPr>
      <w:r w:rsidRPr="00CC2F89">
        <w:rPr>
          <w:szCs w:val="26"/>
        </w:rPr>
        <w:t>Actor: khách hàng, chủ nhà đất, người môi giới</w:t>
      </w:r>
    </w:p>
    <w:p w14:paraId="177CEDAB" w14:textId="22018CD5" w:rsidR="00405A1F" w:rsidRPr="00CC2F89" w:rsidRDefault="00405A1F" w:rsidP="0099477B">
      <w:pPr>
        <w:pStyle w:val="ListParagraph"/>
        <w:numPr>
          <w:ilvl w:val="0"/>
          <w:numId w:val="12"/>
        </w:numPr>
        <w:spacing w:before="0" w:after="160" w:line="360" w:lineRule="auto"/>
        <w:jc w:val="left"/>
        <w:rPr>
          <w:szCs w:val="26"/>
        </w:rPr>
      </w:pPr>
      <w:r w:rsidRPr="00CC2F89">
        <w:rPr>
          <w:szCs w:val="26"/>
        </w:rPr>
        <w:t>Điều kiện tiên quyết: Khách hàng, chủ nhà đất, người môi giới dùng Inter</w:t>
      </w:r>
      <w:r w:rsidR="001D345B">
        <w:rPr>
          <w:szCs w:val="26"/>
        </w:rPr>
        <w:t>NET</w:t>
      </w:r>
      <w:r w:rsidRPr="00CC2F89">
        <w:rPr>
          <w:szCs w:val="26"/>
        </w:rPr>
        <w:t xml:space="preserve"> để vào trang web của hệ thống và chưa có tài khoản trong hệ thống.</w:t>
      </w:r>
    </w:p>
    <w:p w14:paraId="2EB667F4" w14:textId="77777777" w:rsidR="00405A1F" w:rsidRDefault="00405A1F" w:rsidP="0099477B">
      <w:pPr>
        <w:pStyle w:val="ListParagraph"/>
        <w:numPr>
          <w:ilvl w:val="0"/>
          <w:numId w:val="12"/>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3"/>
        <w:gridCol w:w="3905"/>
      </w:tblGrid>
      <w:tr w:rsidR="0001108D" w14:paraId="075417B3" w14:textId="77777777" w:rsidTr="00237CD0">
        <w:tc>
          <w:tcPr>
            <w:tcW w:w="4593" w:type="dxa"/>
          </w:tcPr>
          <w:p w14:paraId="1A6B4871" w14:textId="2A989B64" w:rsidR="0001108D" w:rsidRPr="00573B0A" w:rsidRDefault="0001108D" w:rsidP="00573B0A">
            <w:pPr>
              <w:spacing w:before="0" w:after="160" w:line="360" w:lineRule="auto"/>
              <w:ind w:firstLine="0"/>
              <w:jc w:val="center"/>
              <w:rPr>
                <w:b/>
                <w:szCs w:val="26"/>
              </w:rPr>
            </w:pPr>
            <w:r w:rsidRPr="00573B0A">
              <w:rPr>
                <w:b/>
                <w:szCs w:val="26"/>
              </w:rPr>
              <w:t>Actor</w:t>
            </w:r>
          </w:p>
        </w:tc>
        <w:tc>
          <w:tcPr>
            <w:tcW w:w="3905" w:type="dxa"/>
          </w:tcPr>
          <w:p w14:paraId="20C6D7DE" w14:textId="5D847E33" w:rsidR="0001108D" w:rsidRPr="00573B0A" w:rsidRDefault="0001108D" w:rsidP="00573B0A">
            <w:pPr>
              <w:spacing w:before="0" w:after="160" w:line="360" w:lineRule="auto"/>
              <w:ind w:firstLine="0"/>
              <w:jc w:val="center"/>
              <w:rPr>
                <w:b/>
                <w:szCs w:val="26"/>
              </w:rPr>
            </w:pPr>
            <w:r w:rsidRPr="00573B0A">
              <w:rPr>
                <w:b/>
                <w:szCs w:val="26"/>
              </w:rPr>
              <w:t>System</w:t>
            </w:r>
          </w:p>
        </w:tc>
      </w:tr>
      <w:tr w:rsidR="0001108D" w14:paraId="3651B798" w14:textId="77777777" w:rsidTr="00237CD0">
        <w:tc>
          <w:tcPr>
            <w:tcW w:w="4593" w:type="dxa"/>
          </w:tcPr>
          <w:p w14:paraId="401DDC69" w14:textId="77777777" w:rsidR="0001108D" w:rsidRDefault="0001108D" w:rsidP="0001108D">
            <w:pPr>
              <w:spacing w:before="0" w:after="160" w:line="360" w:lineRule="auto"/>
              <w:ind w:firstLine="0"/>
              <w:jc w:val="left"/>
              <w:rPr>
                <w:szCs w:val="26"/>
              </w:rPr>
            </w:pPr>
          </w:p>
        </w:tc>
        <w:tc>
          <w:tcPr>
            <w:tcW w:w="3905" w:type="dxa"/>
          </w:tcPr>
          <w:p w14:paraId="32281109" w14:textId="77777777" w:rsidR="0001108D" w:rsidRPr="0001108D" w:rsidRDefault="0001108D" w:rsidP="0099477B">
            <w:pPr>
              <w:pStyle w:val="ListParagraph"/>
              <w:numPr>
                <w:ilvl w:val="0"/>
                <w:numId w:val="24"/>
              </w:numPr>
              <w:rPr>
                <w:szCs w:val="26"/>
              </w:rPr>
            </w:pPr>
            <w:r w:rsidRPr="0001108D">
              <w:rPr>
                <w:szCs w:val="26"/>
              </w:rPr>
              <w:t>Hệ thống hiện thị trang tạo tài khoản</w:t>
            </w:r>
          </w:p>
          <w:p w14:paraId="549D6C54" w14:textId="6E351493" w:rsidR="0001108D" w:rsidRPr="0001108D" w:rsidRDefault="0001108D" w:rsidP="0001108D">
            <w:pPr>
              <w:pStyle w:val="ListParagraph"/>
              <w:spacing w:before="0" w:after="160" w:line="360" w:lineRule="auto"/>
              <w:ind w:left="360" w:firstLine="0"/>
              <w:jc w:val="left"/>
              <w:rPr>
                <w:szCs w:val="26"/>
              </w:rPr>
            </w:pPr>
          </w:p>
        </w:tc>
      </w:tr>
      <w:tr w:rsidR="0001108D" w14:paraId="7624AFDD" w14:textId="77777777" w:rsidTr="00237CD0">
        <w:tc>
          <w:tcPr>
            <w:tcW w:w="4593" w:type="dxa"/>
          </w:tcPr>
          <w:p w14:paraId="77FD1D54" w14:textId="6AC4C612" w:rsidR="0001108D" w:rsidRPr="0001108D" w:rsidRDefault="0001108D" w:rsidP="0099477B">
            <w:pPr>
              <w:pStyle w:val="ListParagraph"/>
              <w:numPr>
                <w:ilvl w:val="0"/>
                <w:numId w:val="10"/>
              </w:numPr>
              <w:spacing w:before="0" w:after="0" w:line="360" w:lineRule="auto"/>
              <w:jc w:val="left"/>
              <w:rPr>
                <w:szCs w:val="26"/>
              </w:rPr>
            </w:pPr>
            <w:r w:rsidRPr="00CC2F89">
              <w:rPr>
                <w:szCs w:val="26"/>
              </w:rPr>
              <w:t>Nhập đầy đủ các thông tin</w:t>
            </w:r>
          </w:p>
        </w:tc>
        <w:tc>
          <w:tcPr>
            <w:tcW w:w="3905" w:type="dxa"/>
          </w:tcPr>
          <w:p w14:paraId="445B1AEC" w14:textId="77777777" w:rsidR="0001108D" w:rsidRDefault="0001108D" w:rsidP="0001108D">
            <w:pPr>
              <w:spacing w:before="0" w:after="160" w:line="360" w:lineRule="auto"/>
              <w:ind w:firstLine="0"/>
              <w:jc w:val="left"/>
              <w:rPr>
                <w:szCs w:val="26"/>
              </w:rPr>
            </w:pPr>
          </w:p>
        </w:tc>
      </w:tr>
      <w:tr w:rsidR="0001108D" w14:paraId="06987453" w14:textId="77777777" w:rsidTr="00237CD0">
        <w:tc>
          <w:tcPr>
            <w:tcW w:w="4593" w:type="dxa"/>
          </w:tcPr>
          <w:p w14:paraId="787BB335" w14:textId="77777777" w:rsidR="0001108D" w:rsidRDefault="0001108D" w:rsidP="0001108D">
            <w:pPr>
              <w:spacing w:before="0" w:after="160" w:line="360" w:lineRule="auto"/>
              <w:ind w:firstLine="0"/>
              <w:jc w:val="left"/>
              <w:rPr>
                <w:szCs w:val="26"/>
              </w:rPr>
            </w:pPr>
          </w:p>
        </w:tc>
        <w:tc>
          <w:tcPr>
            <w:tcW w:w="3905" w:type="dxa"/>
          </w:tcPr>
          <w:p w14:paraId="3C96F742" w14:textId="4FB4E6FB" w:rsidR="0001108D" w:rsidRPr="0001108D" w:rsidRDefault="0001108D" w:rsidP="0099477B">
            <w:pPr>
              <w:pStyle w:val="ListParagraph"/>
              <w:numPr>
                <w:ilvl w:val="0"/>
                <w:numId w:val="10"/>
              </w:numPr>
              <w:spacing w:before="0" w:after="0" w:line="360" w:lineRule="auto"/>
              <w:jc w:val="left"/>
              <w:rPr>
                <w:szCs w:val="26"/>
              </w:rPr>
            </w:pPr>
            <w:r w:rsidRPr="00CC2F89">
              <w:rPr>
                <w:szCs w:val="26"/>
              </w:rPr>
              <w:t>Kiểm tra thông tin của khách hàng nhập vào</w:t>
            </w:r>
          </w:p>
        </w:tc>
      </w:tr>
      <w:tr w:rsidR="0001108D" w14:paraId="2FEB1384" w14:textId="77777777" w:rsidTr="00237CD0">
        <w:tc>
          <w:tcPr>
            <w:tcW w:w="4593" w:type="dxa"/>
          </w:tcPr>
          <w:p w14:paraId="21B3435C" w14:textId="77777777" w:rsidR="0001108D" w:rsidRDefault="0001108D" w:rsidP="0001108D">
            <w:pPr>
              <w:spacing w:before="0" w:after="160" w:line="360" w:lineRule="auto"/>
              <w:ind w:firstLine="0"/>
              <w:jc w:val="left"/>
              <w:rPr>
                <w:szCs w:val="26"/>
              </w:rPr>
            </w:pPr>
          </w:p>
        </w:tc>
        <w:tc>
          <w:tcPr>
            <w:tcW w:w="3905" w:type="dxa"/>
          </w:tcPr>
          <w:p w14:paraId="752BE487" w14:textId="32510A74" w:rsidR="0001108D" w:rsidRPr="0001108D" w:rsidRDefault="0001108D" w:rsidP="0099477B">
            <w:pPr>
              <w:pStyle w:val="ListParagraph"/>
              <w:numPr>
                <w:ilvl w:val="0"/>
                <w:numId w:val="10"/>
              </w:numPr>
              <w:spacing w:before="0" w:after="160" w:line="360" w:lineRule="auto"/>
              <w:jc w:val="left"/>
              <w:rPr>
                <w:szCs w:val="26"/>
              </w:rPr>
            </w:pPr>
            <w:r w:rsidRPr="0001108D">
              <w:rPr>
                <w:szCs w:val="26"/>
              </w:rPr>
              <w:t>Lưu các thông tin vào CSDL</w:t>
            </w:r>
          </w:p>
        </w:tc>
      </w:tr>
    </w:tbl>
    <w:p w14:paraId="1D92D32E" w14:textId="77777777" w:rsidR="0001108D" w:rsidRPr="0001108D" w:rsidRDefault="0001108D" w:rsidP="0001108D">
      <w:pPr>
        <w:spacing w:before="0" w:after="160" w:line="360" w:lineRule="auto"/>
        <w:ind w:firstLine="0"/>
        <w:jc w:val="left"/>
        <w:rPr>
          <w:szCs w:val="26"/>
        </w:rPr>
      </w:pPr>
    </w:p>
    <w:p w14:paraId="09F78734" w14:textId="77777777" w:rsidR="00405A1F" w:rsidRPr="00CC2F89" w:rsidRDefault="00405A1F" w:rsidP="0099477B">
      <w:pPr>
        <w:pStyle w:val="ListParagraph"/>
        <w:numPr>
          <w:ilvl w:val="0"/>
          <w:numId w:val="13"/>
        </w:numPr>
        <w:spacing w:before="0" w:after="160" w:line="360" w:lineRule="auto"/>
        <w:jc w:val="left"/>
        <w:rPr>
          <w:szCs w:val="26"/>
        </w:rPr>
      </w:pPr>
      <w:bookmarkStart w:id="59" w:name="OLE_LINK34"/>
      <w:bookmarkStart w:id="60" w:name="OLE_LINK35"/>
      <w:r w:rsidRPr="00CC2F89">
        <w:rPr>
          <w:szCs w:val="26"/>
        </w:rPr>
        <w:t xml:space="preserve">Alternative Flow: </w:t>
      </w:r>
    </w:p>
    <w:p w14:paraId="780A8445" w14:textId="77777777" w:rsidR="00405A1F" w:rsidRPr="00CC2F89" w:rsidRDefault="00405A1F" w:rsidP="00D6329C">
      <w:pPr>
        <w:pStyle w:val="ListParagraph"/>
        <w:numPr>
          <w:ilvl w:val="0"/>
          <w:numId w:val="4"/>
        </w:numPr>
        <w:spacing w:before="0" w:after="160" w:line="360" w:lineRule="auto"/>
        <w:jc w:val="left"/>
        <w:rPr>
          <w:szCs w:val="26"/>
        </w:rPr>
      </w:pPr>
      <w:r w:rsidRPr="00CC2F89">
        <w:rPr>
          <w:szCs w:val="26"/>
        </w:rPr>
        <w:t>Nếu tài khoản mới tạo đã có trong hệ thống: hệ thống sẽ đưa ra thông báo tài khoản đó đã tồn tại trong hệ thống.</w:t>
      </w:r>
    </w:p>
    <w:p w14:paraId="4681359D" w14:textId="77777777" w:rsidR="00405A1F" w:rsidRPr="00CC2F89" w:rsidRDefault="00405A1F" w:rsidP="00D6329C">
      <w:pPr>
        <w:pStyle w:val="ListParagraph"/>
        <w:numPr>
          <w:ilvl w:val="0"/>
          <w:numId w:val="4"/>
        </w:numPr>
        <w:spacing w:before="0" w:after="160" w:line="360" w:lineRule="auto"/>
        <w:jc w:val="left"/>
        <w:rPr>
          <w:szCs w:val="26"/>
        </w:rPr>
      </w:pPr>
      <w:r w:rsidRPr="00CC2F89">
        <w:rPr>
          <w:szCs w:val="26"/>
        </w:rPr>
        <w:t>Nhập thông tin thiếu: Hệ thống báo lỗi nhập và đề nghị nhập lại.</w:t>
      </w:r>
    </w:p>
    <w:p w14:paraId="65F2AD43" w14:textId="77777777" w:rsidR="00405A1F" w:rsidRPr="00CC2F89" w:rsidRDefault="00405A1F" w:rsidP="0099477B">
      <w:pPr>
        <w:pStyle w:val="ListParagraph"/>
        <w:numPr>
          <w:ilvl w:val="0"/>
          <w:numId w:val="13"/>
        </w:numPr>
        <w:spacing w:before="0" w:after="160" w:line="360" w:lineRule="auto"/>
        <w:jc w:val="left"/>
        <w:rPr>
          <w:szCs w:val="26"/>
        </w:rPr>
      </w:pPr>
      <w:r w:rsidRPr="00CC2F89">
        <w:rPr>
          <w:szCs w:val="26"/>
        </w:rPr>
        <w:t>Post_Condition: Sau khi đăng ký thành công thì Actor sẽ co được một tài khoản trong hệ thống và có thể đăng nhập với tài khoản này.</w:t>
      </w:r>
    </w:p>
    <w:bookmarkEnd w:id="59"/>
    <w:bookmarkEnd w:id="60"/>
    <w:p w14:paraId="5F4FD455" w14:textId="77777777" w:rsidR="009950B0" w:rsidRDefault="00405A1F" w:rsidP="009950B0">
      <w:pPr>
        <w:keepNext/>
        <w:ind w:firstLine="0"/>
      </w:pPr>
      <w:r w:rsidRPr="00CC2F89">
        <w:rPr>
          <w:noProof/>
          <w:szCs w:val="26"/>
        </w:rPr>
        <w:drawing>
          <wp:inline distT="0" distB="0" distL="0" distR="0" wp14:anchorId="4700751E" wp14:editId="45A955F3">
            <wp:extent cx="5760720" cy="37598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759855"/>
                    </a:xfrm>
                    <a:prstGeom prst="rect">
                      <a:avLst/>
                    </a:prstGeom>
                    <a:noFill/>
                    <a:ln>
                      <a:noFill/>
                    </a:ln>
                  </pic:spPr>
                </pic:pic>
              </a:graphicData>
            </a:graphic>
          </wp:inline>
        </w:drawing>
      </w:r>
    </w:p>
    <w:p w14:paraId="1CEC363C" w14:textId="3F3DB909" w:rsidR="00310DF9" w:rsidRDefault="009950B0" w:rsidP="00E400E1">
      <w:pPr>
        <w:pStyle w:val="Caption"/>
        <w:rPr>
          <w:color w:val="C00000"/>
        </w:rPr>
      </w:pPr>
      <w:bookmarkStart w:id="61" w:name="_Toc422688951"/>
      <w:r>
        <w:t xml:space="preserve">Hình </w:t>
      </w:r>
      <w:fldSimple w:instr=" STYLEREF 1 \s ">
        <w:r w:rsidR="00E400E1">
          <w:rPr>
            <w:noProof/>
          </w:rPr>
          <w:t>3</w:t>
        </w:r>
      </w:fldSimple>
      <w:r w:rsidR="00E400E1">
        <w:noBreakHyphen/>
      </w:r>
      <w:fldSimple w:instr=" SEQ Hình \* ARABIC \s 1 ">
        <w:r w:rsidR="00E400E1">
          <w:rPr>
            <w:noProof/>
          </w:rPr>
          <w:t>4</w:t>
        </w:r>
      </w:fldSimple>
      <w:r w:rsidRPr="009950B0">
        <w:t xml:space="preserve"> Biểu đồ tuần tự Usecase Đăng ký</w:t>
      </w:r>
      <w:bookmarkEnd w:id="61"/>
    </w:p>
    <w:p w14:paraId="05C993DD" w14:textId="77777777" w:rsidR="00405A1F" w:rsidRPr="00865AF1" w:rsidRDefault="00405A1F" w:rsidP="00865AF1">
      <w:pPr>
        <w:pStyle w:val="Heading3"/>
      </w:pPr>
      <w:bookmarkStart w:id="62" w:name="_Toc422866081"/>
      <w:r w:rsidRPr="00865AF1">
        <w:t>Thay đổi mật khẩu:</w:t>
      </w:r>
      <w:bookmarkEnd w:id="62"/>
    </w:p>
    <w:p w14:paraId="48BDCE52" w14:textId="77777777" w:rsidR="00865AF1" w:rsidRPr="00CC2F89" w:rsidRDefault="00865AF1" w:rsidP="0099477B">
      <w:pPr>
        <w:pStyle w:val="ListParagraph"/>
        <w:numPr>
          <w:ilvl w:val="0"/>
          <w:numId w:val="13"/>
        </w:numPr>
        <w:spacing w:before="0" w:after="160" w:line="360" w:lineRule="auto"/>
        <w:jc w:val="left"/>
        <w:rPr>
          <w:szCs w:val="26"/>
        </w:rPr>
      </w:pPr>
      <w:r w:rsidRPr="00CC2F89">
        <w:rPr>
          <w:szCs w:val="26"/>
        </w:rPr>
        <w:t>Miêu tả tóm tắt: Usecase này cho phép một người dung bất kỳ thay đổi mật khẩu tài khoản của mình trong hệ thống.</w:t>
      </w:r>
    </w:p>
    <w:p w14:paraId="34A10240" w14:textId="77777777" w:rsidR="00865AF1" w:rsidRPr="00CC2F89" w:rsidRDefault="00865AF1" w:rsidP="0099477B">
      <w:pPr>
        <w:pStyle w:val="ListParagraph"/>
        <w:numPr>
          <w:ilvl w:val="0"/>
          <w:numId w:val="13"/>
        </w:numPr>
        <w:spacing w:before="0" w:after="160" w:line="360" w:lineRule="auto"/>
        <w:jc w:val="left"/>
        <w:rPr>
          <w:szCs w:val="26"/>
        </w:rPr>
      </w:pPr>
      <w:r w:rsidRPr="00CC2F89">
        <w:rPr>
          <w:szCs w:val="26"/>
        </w:rPr>
        <w:t>Actor: User</w:t>
      </w:r>
    </w:p>
    <w:p w14:paraId="1FE00F4B" w14:textId="6AD09706" w:rsidR="00865AF1" w:rsidRPr="00CC2F89" w:rsidRDefault="00865AF1" w:rsidP="0099477B">
      <w:pPr>
        <w:pStyle w:val="ListParagraph"/>
        <w:numPr>
          <w:ilvl w:val="0"/>
          <w:numId w:val="13"/>
        </w:numPr>
        <w:spacing w:before="0" w:after="160" w:line="360" w:lineRule="auto"/>
        <w:jc w:val="left"/>
        <w:rPr>
          <w:szCs w:val="26"/>
        </w:rPr>
      </w:pPr>
      <w:r w:rsidRPr="00CC2F89">
        <w:rPr>
          <w:szCs w:val="26"/>
        </w:rPr>
        <w:t>Điều kiện tiên quyết: User dùng Inter</w:t>
      </w:r>
      <w:r w:rsidR="001D345B">
        <w:rPr>
          <w:szCs w:val="26"/>
        </w:rPr>
        <w:t>NET</w:t>
      </w:r>
      <w:r w:rsidRPr="00CC2F89">
        <w:rPr>
          <w:szCs w:val="26"/>
        </w:rPr>
        <w:t xml:space="preserve"> để vào trang web của hệ thống và đã có tài khoản muốn thay đổi mật khẩu đã có trong hệ thống.</w:t>
      </w:r>
    </w:p>
    <w:p w14:paraId="0D964675" w14:textId="54D5E6A1" w:rsidR="00237CD0" w:rsidRDefault="00865AF1" w:rsidP="0099477B">
      <w:pPr>
        <w:pStyle w:val="ListParagraph"/>
        <w:numPr>
          <w:ilvl w:val="0"/>
          <w:numId w:val="13"/>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2"/>
        <w:gridCol w:w="4356"/>
      </w:tblGrid>
      <w:tr w:rsidR="00237CD0" w14:paraId="24E11697" w14:textId="77777777" w:rsidTr="009A40DB">
        <w:tc>
          <w:tcPr>
            <w:tcW w:w="4592" w:type="dxa"/>
          </w:tcPr>
          <w:p w14:paraId="456A8529" w14:textId="77777777" w:rsidR="00237CD0" w:rsidRDefault="00237CD0" w:rsidP="00A941E2">
            <w:pPr>
              <w:spacing w:before="0" w:after="160" w:line="360" w:lineRule="auto"/>
              <w:ind w:firstLine="0"/>
              <w:jc w:val="center"/>
              <w:rPr>
                <w:szCs w:val="26"/>
              </w:rPr>
            </w:pPr>
            <w:r w:rsidRPr="005F6A26">
              <w:rPr>
                <w:b/>
                <w:szCs w:val="26"/>
              </w:rPr>
              <w:t>Actor</w:t>
            </w:r>
          </w:p>
        </w:tc>
        <w:tc>
          <w:tcPr>
            <w:tcW w:w="4356" w:type="dxa"/>
          </w:tcPr>
          <w:p w14:paraId="22835F05" w14:textId="77777777" w:rsidR="00237CD0" w:rsidRDefault="00237CD0" w:rsidP="00A941E2">
            <w:pPr>
              <w:spacing w:before="0" w:after="160" w:line="360" w:lineRule="auto"/>
              <w:ind w:firstLine="0"/>
              <w:jc w:val="center"/>
              <w:rPr>
                <w:szCs w:val="26"/>
              </w:rPr>
            </w:pPr>
            <w:r w:rsidRPr="005F6A26">
              <w:rPr>
                <w:b/>
                <w:szCs w:val="26"/>
              </w:rPr>
              <w:t>System</w:t>
            </w:r>
          </w:p>
        </w:tc>
      </w:tr>
      <w:tr w:rsidR="00237CD0" w14:paraId="6048AA75" w14:textId="77777777" w:rsidTr="009A40DB">
        <w:tc>
          <w:tcPr>
            <w:tcW w:w="4592" w:type="dxa"/>
          </w:tcPr>
          <w:p w14:paraId="6A2C552D" w14:textId="77777777" w:rsidR="00237CD0" w:rsidRDefault="00237CD0" w:rsidP="00A941E2">
            <w:pPr>
              <w:spacing w:before="0" w:after="160" w:line="360" w:lineRule="auto"/>
              <w:ind w:firstLine="0"/>
              <w:jc w:val="left"/>
              <w:rPr>
                <w:szCs w:val="26"/>
              </w:rPr>
            </w:pPr>
          </w:p>
        </w:tc>
        <w:tc>
          <w:tcPr>
            <w:tcW w:w="4356" w:type="dxa"/>
          </w:tcPr>
          <w:p w14:paraId="41CC93A3" w14:textId="14E244CA" w:rsidR="00237CD0" w:rsidRPr="002E72A5" w:rsidRDefault="002E72A5" w:rsidP="0099477B">
            <w:pPr>
              <w:pStyle w:val="ListParagraph"/>
              <w:numPr>
                <w:ilvl w:val="0"/>
                <w:numId w:val="25"/>
              </w:numPr>
              <w:spacing w:before="0" w:after="160" w:line="360" w:lineRule="auto"/>
              <w:jc w:val="left"/>
              <w:rPr>
                <w:szCs w:val="26"/>
              </w:rPr>
            </w:pPr>
            <w:r w:rsidRPr="002E72A5">
              <w:rPr>
                <w:szCs w:val="26"/>
              </w:rPr>
              <w:t>Hệ thống hiển thị trang thay đổi tài khoản</w:t>
            </w:r>
          </w:p>
        </w:tc>
      </w:tr>
      <w:tr w:rsidR="00237CD0" w14:paraId="7ECE8823" w14:textId="77777777" w:rsidTr="009A40DB">
        <w:tc>
          <w:tcPr>
            <w:tcW w:w="4592" w:type="dxa"/>
          </w:tcPr>
          <w:p w14:paraId="5EC026F7" w14:textId="0974B8E2" w:rsidR="00237CD0" w:rsidRPr="002E72A5" w:rsidRDefault="002E72A5" w:rsidP="0099477B">
            <w:pPr>
              <w:pStyle w:val="ListParagraph"/>
              <w:numPr>
                <w:ilvl w:val="0"/>
                <w:numId w:val="25"/>
              </w:numPr>
              <w:spacing w:before="0" w:after="160" w:line="360" w:lineRule="auto"/>
              <w:jc w:val="left"/>
              <w:rPr>
                <w:szCs w:val="26"/>
              </w:rPr>
            </w:pPr>
            <w:r>
              <w:rPr>
                <w:szCs w:val="26"/>
              </w:rPr>
              <w:t>Nhập đầy đủ các thông tin trong web</w:t>
            </w:r>
          </w:p>
        </w:tc>
        <w:tc>
          <w:tcPr>
            <w:tcW w:w="4356" w:type="dxa"/>
          </w:tcPr>
          <w:p w14:paraId="0CA3B11E" w14:textId="77777777" w:rsidR="00237CD0" w:rsidRDefault="00237CD0" w:rsidP="00A941E2">
            <w:pPr>
              <w:spacing w:before="0" w:after="160" w:line="360" w:lineRule="auto"/>
              <w:ind w:firstLine="0"/>
              <w:jc w:val="left"/>
              <w:rPr>
                <w:szCs w:val="26"/>
              </w:rPr>
            </w:pPr>
          </w:p>
        </w:tc>
      </w:tr>
      <w:tr w:rsidR="00237CD0" w14:paraId="21BC4012" w14:textId="77777777" w:rsidTr="009A40DB">
        <w:tc>
          <w:tcPr>
            <w:tcW w:w="4592" w:type="dxa"/>
          </w:tcPr>
          <w:p w14:paraId="5449A86A" w14:textId="77777777" w:rsidR="00237CD0" w:rsidRDefault="00237CD0" w:rsidP="00A941E2">
            <w:pPr>
              <w:spacing w:before="0" w:after="160" w:line="360" w:lineRule="auto"/>
              <w:ind w:firstLine="0"/>
              <w:jc w:val="left"/>
              <w:rPr>
                <w:szCs w:val="26"/>
              </w:rPr>
            </w:pPr>
          </w:p>
        </w:tc>
        <w:tc>
          <w:tcPr>
            <w:tcW w:w="4356" w:type="dxa"/>
          </w:tcPr>
          <w:p w14:paraId="28CED488" w14:textId="575C4249" w:rsidR="00237CD0" w:rsidRPr="002E72A5" w:rsidRDefault="002E72A5" w:rsidP="0099477B">
            <w:pPr>
              <w:pStyle w:val="ListParagraph"/>
              <w:numPr>
                <w:ilvl w:val="0"/>
                <w:numId w:val="25"/>
              </w:numPr>
              <w:spacing w:before="0" w:after="160" w:line="360" w:lineRule="auto"/>
              <w:jc w:val="left"/>
              <w:rPr>
                <w:szCs w:val="26"/>
              </w:rPr>
            </w:pPr>
            <w:r>
              <w:rPr>
                <w:szCs w:val="26"/>
              </w:rPr>
              <w:t>Kiểm tra thông tin tài khoản của User nhập vào</w:t>
            </w:r>
          </w:p>
        </w:tc>
      </w:tr>
      <w:tr w:rsidR="00237CD0" w14:paraId="49782210" w14:textId="77777777" w:rsidTr="009A40DB">
        <w:tc>
          <w:tcPr>
            <w:tcW w:w="4592" w:type="dxa"/>
          </w:tcPr>
          <w:p w14:paraId="4DF2C423" w14:textId="77777777" w:rsidR="00237CD0" w:rsidRDefault="00237CD0" w:rsidP="00A941E2">
            <w:pPr>
              <w:spacing w:before="0" w:after="160" w:line="360" w:lineRule="auto"/>
              <w:ind w:firstLine="0"/>
              <w:jc w:val="left"/>
              <w:rPr>
                <w:szCs w:val="26"/>
              </w:rPr>
            </w:pPr>
          </w:p>
        </w:tc>
        <w:tc>
          <w:tcPr>
            <w:tcW w:w="4356" w:type="dxa"/>
          </w:tcPr>
          <w:p w14:paraId="755B4522" w14:textId="08DC3BB8" w:rsidR="00237CD0" w:rsidRPr="002E72A5" w:rsidRDefault="002E72A5" w:rsidP="0099477B">
            <w:pPr>
              <w:pStyle w:val="ListParagraph"/>
              <w:numPr>
                <w:ilvl w:val="0"/>
                <w:numId w:val="25"/>
              </w:numPr>
              <w:spacing w:before="0" w:after="160" w:line="360" w:lineRule="auto"/>
              <w:jc w:val="left"/>
              <w:rPr>
                <w:szCs w:val="26"/>
              </w:rPr>
            </w:pPr>
            <w:r>
              <w:rPr>
                <w:szCs w:val="26"/>
              </w:rPr>
              <w:t>Lưu mật khẩu mới vào tài khoản của User vào CSDL</w:t>
            </w:r>
          </w:p>
        </w:tc>
      </w:tr>
      <w:tr w:rsidR="00237CD0" w14:paraId="327E10FD" w14:textId="77777777" w:rsidTr="009A40DB">
        <w:tc>
          <w:tcPr>
            <w:tcW w:w="4592" w:type="dxa"/>
          </w:tcPr>
          <w:p w14:paraId="20BF8B44" w14:textId="5E10B80E" w:rsidR="00237CD0" w:rsidRPr="002E72A5" w:rsidRDefault="002E72A5" w:rsidP="0099477B">
            <w:pPr>
              <w:pStyle w:val="ListParagraph"/>
              <w:numPr>
                <w:ilvl w:val="0"/>
                <w:numId w:val="25"/>
              </w:numPr>
              <w:spacing w:before="0" w:after="160" w:line="360" w:lineRule="auto"/>
              <w:jc w:val="left"/>
              <w:rPr>
                <w:szCs w:val="26"/>
              </w:rPr>
            </w:pPr>
            <w:r>
              <w:rPr>
                <w:szCs w:val="26"/>
              </w:rPr>
              <w:t>Hiện thị kết quả lưu</w:t>
            </w:r>
          </w:p>
        </w:tc>
        <w:tc>
          <w:tcPr>
            <w:tcW w:w="4356" w:type="dxa"/>
          </w:tcPr>
          <w:p w14:paraId="6F4E862B" w14:textId="77777777" w:rsidR="00237CD0" w:rsidRDefault="00237CD0" w:rsidP="00A941E2">
            <w:pPr>
              <w:spacing w:before="0" w:after="160" w:line="360" w:lineRule="auto"/>
              <w:ind w:firstLine="0"/>
              <w:jc w:val="left"/>
              <w:rPr>
                <w:szCs w:val="26"/>
              </w:rPr>
            </w:pPr>
          </w:p>
        </w:tc>
      </w:tr>
    </w:tbl>
    <w:p w14:paraId="2CFD9DFC" w14:textId="77777777" w:rsidR="00237CD0" w:rsidRDefault="00237CD0" w:rsidP="00131BFE">
      <w:pPr>
        <w:spacing w:before="0" w:after="160" w:line="360" w:lineRule="auto"/>
        <w:ind w:right="162" w:firstLine="0"/>
        <w:jc w:val="left"/>
        <w:rPr>
          <w:szCs w:val="26"/>
        </w:rPr>
      </w:pPr>
    </w:p>
    <w:p w14:paraId="417761AE" w14:textId="77777777" w:rsidR="00131BFE" w:rsidRDefault="00131BFE" w:rsidP="0099477B">
      <w:pPr>
        <w:pStyle w:val="ListParagraph"/>
        <w:numPr>
          <w:ilvl w:val="0"/>
          <w:numId w:val="26"/>
        </w:numPr>
        <w:spacing w:before="0" w:after="160" w:line="360" w:lineRule="auto"/>
        <w:jc w:val="left"/>
        <w:rPr>
          <w:szCs w:val="26"/>
        </w:rPr>
      </w:pPr>
      <w:r w:rsidRPr="00CC2F89">
        <w:rPr>
          <w:szCs w:val="26"/>
        </w:rPr>
        <w:t>Alternative Flow:</w:t>
      </w:r>
    </w:p>
    <w:p w14:paraId="1BEB251B" w14:textId="20C1C741" w:rsidR="00131BFE" w:rsidRDefault="00131BFE" w:rsidP="0099477B">
      <w:pPr>
        <w:pStyle w:val="ListParagraph"/>
        <w:numPr>
          <w:ilvl w:val="0"/>
          <w:numId w:val="27"/>
        </w:numPr>
        <w:spacing w:before="0" w:after="160" w:line="360" w:lineRule="auto"/>
        <w:jc w:val="left"/>
        <w:rPr>
          <w:szCs w:val="26"/>
        </w:rPr>
      </w:pPr>
      <w:r>
        <w:rPr>
          <w:szCs w:val="26"/>
        </w:rPr>
        <w:t>Tài khoản user thay đổi mật khẩu chưa có trong hệ thống: Hệ thống sẽ đưa ra thông báo tài khoản đó tồn tại trong hệ thống.</w:t>
      </w:r>
    </w:p>
    <w:p w14:paraId="45C7E5A5" w14:textId="0C8B5C4D" w:rsidR="00131BFE" w:rsidRDefault="00131BFE" w:rsidP="0099477B">
      <w:pPr>
        <w:pStyle w:val="ListParagraph"/>
        <w:numPr>
          <w:ilvl w:val="0"/>
          <w:numId w:val="27"/>
        </w:numPr>
        <w:spacing w:before="0" w:after="160" w:line="360" w:lineRule="auto"/>
        <w:jc w:val="left"/>
        <w:rPr>
          <w:szCs w:val="26"/>
        </w:rPr>
      </w:pPr>
      <w:r>
        <w:rPr>
          <w:szCs w:val="26"/>
        </w:rPr>
        <w:t>Nhập thông tin thiếu: Hệ thống báo lỗi và đề nghị nhập lại.</w:t>
      </w:r>
    </w:p>
    <w:p w14:paraId="4505DA0F" w14:textId="5960AA32" w:rsidR="00131BFE" w:rsidRPr="00131BFE" w:rsidRDefault="00131BFE" w:rsidP="0099477B">
      <w:pPr>
        <w:pStyle w:val="ListParagraph"/>
        <w:numPr>
          <w:ilvl w:val="0"/>
          <w:numId w:val="27"/>
        </w:numPr>
        <w:spacing w:before="0" w:after="160" w:line="360" w:lineRule="auto"/>
        <w:jc w:val="left"/>
        <w:rPr>
          <w:szCs w:val="26"/>
        </w:rPr>
      </w:pPr>
      <w:r>
        <w:rPr>
          <w:szCs w:val="26"/>
        </w:rPr>
        <w:t>Xác nhận mật khẩu sai: Hệ thống sẽ thông báo mật khẩu xác nhận sai.</w:t>
      </w:r>
    </w:p>
    <w:p w14:paraId="075B61D4" w14:textId="6AC576FB" w:rsidR="00131BFE" w:rsidRPr="00131BFE" w:rsidRDefault="00131BFE" w:rsidP="0099477B">
      <w:pPr>
        <w:pStyle w:val="ListParagraph"/>
        <w:numPr>
          <w:ilvl w:val="0"/>
          <w:numId w:val="26"/>
        </w:numPr>
        <w:spacing w:before="0" w:after="160" w:line="360" w:lineRule="auto"/>
        <w:ind w:right="162"/>
        <w:jc w:val="left"/>
        <w:rPr>
          <w:szCs w:val="26"/>
        </w:rPr>
      </w:pPr>
      <w:r w:rsidRPr="00131BFE">
        <w:rPr>
          <w:szCs w:val="26"/>
        </w:rPr>
        <w:t>Post_Condition</w:t>
      </w:r>
      <w:r>
        <w:rPr>
          <w:szCs w:val="26"/>
        </w:rPr>
        <w:t>: User sẽ có được một mật khẩu mới của một tài khoản trong hệ thống và có thể đăng nhập với tài khoản và mật khẩu mới này.</w:t>
      </w:r>
    </w:p>
    <w:p w14:paraId="15CE2CDF" w14:textId="77777777" w:rsidR="009950B0" w:rsidRDefault="00131BFE" w:rsidP="009950B0">
      <w:pPr>
        <w:keepNext/>
        <w:ind w:firstLine="0"/>
        <w:jc w:val="center"/>
      </w:pPr>
      <w:r>
        <w:rPr>
          <w:noProof/>
          <w:color w:val="C00000"/>
        </w:rPr>
        <w:drawing>
          <wp:inline distT="0" distB="0" distL="0" distR="0" wp14:anchorId="48278764" wp14:editId="606D1E16">
            <wp:extent cx="5539563" cy="38836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42290" cy="3885572"/>
                    </a:xfrm>
                    <a:prstGeom prst="rect">
                      <a:avLst/>
                    </a:prstGeom>
                    <a:noFill/>
                  </pic:spPr>
                </pic:pic>
              </a:graphicData>
            </a:graphic>
          </wp:inline>
        </w:drawing>
      </w:r>
    </w:p>
    <w:p w14:paraId="2CE95678" w14:textId="5A650629" w:rsidR="00310DF9" w:rsidRDefault="009950B0" w:rsidP="00E400E1">
      <w:pPr>
        <w:pStyle w:val="Caption"/>
        <w:rPr>
          <w:color w:val="C00000"/>
        </w:rPr>
      </w:pPr>
      <w:bookmarkStart w:id="63" w:name="_Toc422688952"/>
      <w:r>
        <w:t xml:space="preserve">Hình </w:t>
      </w:r>
      <w:fldSimple w:instr=" STYLEREF 1 \s ">
        <w:r w:rsidR="00E400E1">
          <w:rPr>
            <w:noProof/>
          </w:rPr>
          <w:t>3</w:t>
        </w:r>
      </w:fldSimple>
      <w:r w:rsidR="00E400E1">
        <w:noBreakHyphen/>
      </w:r>
      <w:fldSimple w:instr=" SEQ Hình \* ARABIC \s 1 ">
        <w:r w:rsidR="00E400E1">
          <w:rPr>
            <w:noProof/>
          </w:rPr>
          <w:t>5</w:t>
        </w:r>
      </w:fldSimple>
      <w:r>
        <w:t xml:space="preserve"> </w:t>
      </w:r>
      <w:r w:rsidRPr="009950B0">
        <w:t>Biểu đồ tuần tự Thay đổi mật khẩu</w:t>
      </w:r>
      <w:bookmarkEnd w:id="63"/>
    </w:p>
    <w:p w14:paraId="5CED4AE1" w14:textId="4DEB4AF7" w:rsidR="00865AF1" w:rsidRPr="00CC2F89" w:rsidRDefault="00865AF1" w:rsidP="00865AF1">
      <w:pPr>
        <w:pStyle w:val="Heading3"/>
      </w:pPr>
      <w:bookmarkStart w:id="64" w:name="_Toc422866082"/>
      <w:r w:rsidRPr="00CC2F89">
        <w:t>Usecase Đăng tin rao bán BĐS</w:t>
      </w:r>
      <w:bookmarkEnd w:id="64"/>
    </w:p>
    <w:p w14:paraId="6B5F4A8E" w14:textId="77777777" w:rsidR="00865AF1" w:rsidRPr="00CC2F89" w:rsidRDefault="00865AF1" w:rsidP="0099477B">
      <w:pPr>
        <w:pStyle w:val="ListParagraph"/>
        <w:numPr>
          <w:ilvl w:val="0"/>
          <w:numId w:val="14"/>
        </w:numPr>
        <w:spacing w:before="0" w:after="160" w:line="360" w:lineRule="auto"/>
        <w:jc w:val="left"/>
        <w:rPr>
          <w:szCs w:val="26"/>
        </w:rPr>
      </w:pPr>
      <w:r w:rsidRPr="00CC2F89">
        <w:rPr>
          <w:szCs w:val="26"/>
        </w:rPr>
        <w:t>Miêu tả tóm tắt: Usecase cho phép chủ nhà đất đăng tin rao bán nhà hoặc đăng tin bán rao đất.</w:t>
      </w:r>
    </w:p>
    <w:p w14:paraId="41BC2046" w14:textId="77777777" w:rsidR="00865AF1" w:rsidRPr="00CC2F89" w:rsidRDefault="00865AF1" w:rsidP="0099477B">
      <w:pPr>
        <w:pStyle w:val="ListParagraph"/>
        <w:numPr>
          <w:ilvl w:val="0"/>
          <w:numId w:val="14"/>
        </w:numPr>
        <w:spacing w:before="0" w:after="160" w:line="360" w:lineRule="auto"/>
        <w:jc w:val="left"/>
        <w:rPr>
          <w:szCs w:val="26"/>
        </w:rPr>
      </w:pPr>
      <w:r w:rsidRPr="00CC2F89">
        <w:rPr>
          <w:szCs w:val="26"/>
        </w:rPr>
        <w:t>Actor: Chủ nhà đất.</w:t>
      </w:r>
    </w:p>
    <w:p w14:paraId="692EEC7A" w14:textId="01A26B90" w:rsidR="00865AF1" w:rsidRPr="00CC2F89" w:rsidRDefault="00865AF1" w:rsidP="0099477B">
      <w:pPr>
        <w:pStyle w:val="ListParagraph"/>
        <w:numPr>
          <w:ilvl w:val="0"/>
          <w:numId w:val="14"/>
        </w:numPr>
        <w:spacing w:before="0" w:after="160" w:line="360" w:lineRule="auto"/>
        <w:jc w:val="left"/>
        <w:rPr>
          <w:szCs w:val="26"/>
        </w:rPr>
      </w:pPr>
      <w:r w:rsidRPr="00CC2F89">
        <w:rPr>
          <w:szCs w:val="26"/>
        </w:rPr>
        <w:t>Điều kiện tiên quết: Actor dùng Inter</w:t>
      </w:r>
      <w:r w:rsidR="001D345B">
        <w:rPr>
          <w:szCs w:val="26"/>
        </w:rPr>
        <w:t>NET</w:t>
      </w:r>
      <w:r w:rsidRPr="00CC2F89">
        <w:rPr>
          <w:szCs w:val="26"/>
        </w:rPr>
        <w:t xml:space="preserve"> để vào trang web của hệ thống và phải đăng nhập vào hệ thống.</w:t>
      </w:r>
    </w:p>
    <w:p w14:paraId="4832F65C" w14:textId="77777777" w:rsidR="00865AF1" w:rsidRDefault="00865AF1" w:rsidP="0099477B">
      <w:pPr>
        <w:pStyle w:val="ListParagraph"/>
        <w:numPr>
          <w:ilvl w:val="0"/>
          <w:numId w:val="14"/>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592"/>
      </w:tblGrid>
      <w:tr w:rsidR="005F6A26" w14:paraId="53E8E1FD" w14:textId="77777777" w:rsidTr="005F6A26">
        <w:tc>
          <w:tcPr>
            <w:tcW w:w="4644" w:type="dxa"/>
          </w:tcPr>
          <w:p w14:paraId="52D8EA78" w14:textId="3F37ABE9" w:rsidR="005F6A26" w:rsidRDefault="005F6A26" w:rsidP="005F6A26">
            <w:pPr>
              <w:spacing w:before="0" w:after="160" w:line="360" w:lineRule="auto"/>
              <w:ind w:firstLine="0"/>
              <w:jc w:val="center"/>
              <w:rPr>
                <w:szCs w:val="26"/>
              </w:rPr>
            </w:pPr>
            <w:r w:rsidRPr="005F6A26">
              <w:rPr>
                <w:b/>
                <w:szCs w:val="26"/>
              </w:rPr>
              <w:t>Actor</w:t>
            </w:r>
          </w:p>
        </w:tc>
        <w:tc>
          <w:tcPr>
            <w:tcW w:w="4644" w:type="dxa"/>
          </w:tcPr>
          <w:p w14:paraId="66A7F181" w14:textId="54B0C4EE" w:rsidR="005F6A26" w:rsidRDefault="005F6A26" w:rsidP="005F6A26">
            <w:pPr>
              <w:spacing w:before="0" w:after="160" w:line="360" w:lineRule="auto"/>
              <w:ind w:firstLine="0"/>
              <w:jc w:val="center"/>
              <w:rPr>
                <w:szCs w:val="26"/>
              </w:rPr>
            </w:pPr>
            <w:r w:rsidRPr="005F6A26">
              <w:rPr>
                <w:b/>
                <w:szCs w:val="26"/>
              </w:rPr>
              <w:t>System</w:t>
            </w:r>
          </w:p>
        </w:tc>
      </w:tr>
      <w:tr w:rsidR="005F6A26" w14:paraId="070D9DBC" w14:textId="77777777" w:rsidTr="005F6A26">
        <w:tc>
          <w:tcPr>
            <w:tcW w:w="4644" w:type="dxa"/>
          </w:tcPr>
          <w:p w14:paraId="283297FB" w14:textId="77777777" w:rsidR="005F6A26" w:rsidRDefault="005F6A26" w:rsidP="005F6A26">
            <w:pPr>
              <w:spacing w:before="0" w:after="160" w:line="360" w:lineRule="auto"/>
              <w:ind w:firstLine="0"/>
              <w:jc w:val="left"/>
              <w:rPr>
                <w:szCs w:val="26"/>
              </w:rPr>
            </w:pPr>
          </w:p>
        </w:tc>
        <w:tc>
          <w:tcPr>
            <w:tcW w:w="4644" w:type="dxa"/>
          </w:tcPr>
          <w:p w14:paraId="37FD2F55" w14:textId="4E675045" w:rsidR="005F6A26" w:rsidRPr="0035567A" w:rsidRDefault="0035567A" w:rsidP="0099477B">
            <w:pPr>
              <w:pStyle w:val="ListParagraph"/>
              <w:numPr>
                <w:ilvl w:val="0"/>
                <w:numId w:val="15"/>
              </w:numPr>
              <w:spacing w:before="0" w:after="0" w:line="360" w:lineRule="auto"/>
              <w:jc w:val="left"/>
              <w:rPr>
                <w:szCs w:val="26"/>
              </w:rPr>
            </w:pPr>
            <w:r w:rsidRPr="00CC2F89">
              <w:rPr>
                <w:szCs w:val="26"/>
              </w:rPr>
              <w:t>Hệ thống hiển thị trang đăng tin rao bán bất động sản.</w:t>
            </w:r>
          </w:p>
        </w:tc>
      </w:tr>
      <w:tr w:rsidR="005F6A26" w14:paraId="18FF2BC1" w14:textId="77777777" w:rsidTr="005F6A26">
        <w:tc>
          <w:tcPr>
            <w:tcW w:w="4644" w:type="dxa"/>
          </w:tcPr>
          <w:p w14:paraId="3068DE36" w14:textId="4123C9B2" w:rsidR="005F6A26" w:rsidRPr="0035567A" w:rsidRDefault="0035567A" w:rsidP="0099477B">
            <w:pPr>
              <w:pStyle w:val="ListParagraph"/>
              <w:numPr>
                <w:ilvl w:val="0"/>
                <w:numId w:val="15"/>
              </w:numPr>
              <w:spacing w:before="0" w:line="240" w:lineRule="auto"/>
              <w:jc w:val="left"/>
              <w:rPr>
                <w:szCs w:val="26"/>
              </w:rPr>
            </w:pPr>
            <w:r w:rsidRPr="0035567A">
              <w:rPr>
                <w:szCs w:val="26"/>
              </w:rPr>
              <w:t>Nhập đầy đủ các thông tin trong form đăng tin rao bán bất động sản.</w:t>
            </w:r>
          </w:p>
        </w:tc>
        <w:tc>
          <w:tcPr>
            <w:tcW w:w="4644" w:type="dxa"/>
          </w:tcPr>
          <w:p w14:paraId="422177D6" w14:textId="77777777" w:rsidR="005F6A26" w:rsidRDefault="005F6A26" w:rsidP="005F6A26">
            <w:pPr>
              <w:spacing w:before="0" w:after="160" w:line="360" w:lineRule="auto"/>
              <w:ind w:firstLine="0"/>
              <w:jc w:val="left"/>
              <w:rPr>
                <w:szCs w:val="26"/>
              </w:rPr>
            </w:pPr>
          </w:p>
        </w:tc>
      </w:tr>
      <w:tr w:rsidR="005F6A26" w14:paraId="55AE0280" w14:textId="77777777" w:rsidTr="005F6A26">
        <w:tc>
          <w:tcPr>
            <w:tcW w:w="4644" w:type="dxa"/>
          </w:tcPr>
          <w:p w14:paraId="103E4AE1" w14:textId="17CB1AF6" w:rsidR="005F6A26" w:rsidRDefault="0035567A" w:rsidP="005F6A26">
            <w:pPr>
              <w:spacing w:before="0" w:after="160" w:line="360" w:lineRule="auto"/>
              <w:ind w:firstLine="0"/>
              <w:jc w:val="left"/>
              <w:rPr>
                <w:szCs w:val="26"/>
              </w:rPr>
            </w:pPr>
            <w:r>
              <w:rPr>
                <w:szCs w:val="26"/>
              </w:rPr>
              <w:t>(3.1) Actor chọn đăn</w:t>
            </w:r>
            <w:r w:rsidRPr="00CC2F89">
              <w:rPr>
                <w:szCs w:val="26"/>
              </w:rPr>
              <w:t>g</w:t>
            </w:r>
            <w:r>
              <w:rPr>
                <w:szCs w:val="26"/>
              </w:rPr>
              <w:t xml:space="preserve"> </w:t>
            </w:r>
            <w:r w:rsidRPr="00CC2F89">
              <w:rPr>
                <w:szCs w:val="26"/>
              </w:rPr>
              <w:t>tin rao bán nhà.</w:t>
            </w:r>
          </w:p>
        </w:tc>
        <w:tc>
          <w:tcPr>
            <w:tcW w:w="4644" w:type="dxa"/>
          </w:tcPr>
          <w:p w14:paraId="40CB6351" w14:textId="77777777" w:rsidR="005F6A26" w:rsidRDefault="005F6A26" w:rsidP="005F6A26">
            <w:pPr>
              <w:spacing w:before="0" w:after="160" w:line="360" w:lineRule="auto"/>
              <w:ind w:firstLine="0"/>
              <w:jc w:val="left"/>
              <w:rPr>
                <w:szCs w:val="26"/>
              </w:rPr>
            </w:pPr>
          </w:p>
        </w:tc>
      </w:tr>
      <w:tr w:rsidR="005F6A26" w14:paraId="6017A774" w14:textId="77777777" w:rsidTr="005F6A26">
        <w:tc>
          <w:tcPr>
            <w:tcW w:w="4644" w:type="dxa"/>
          </w:tcPr>
          <w:p w14:paraId="0FA2CDCE" w14:textId="77777777" w:rsidR="005F6A26" w:rsidRDefault="005F6A26" w:rsidP="005F6A26">
            <w:pPr>
              <w:spacing w:before="0" w:after="160" w:line="360" w:lineRule="auto"/>
              <w:ind w:firstLine="0"/>
              <w:jc w:val="left"/>
              <w:rPr>
                <w:szCs w:val="26"/>
              </w:rPr>
            </w:pPr>
          </w:p>
        </w:tc>
        <w:tc>
          <w:tcPr>
            <w:tcW w:w="4644" w:type="dxa"/>
          </w:tcPr>
          <w:p w14:paraId="73BE217D" w14:textId="109B59AB" w:rsidR="005F6A26" w:rsidRDefault="0035567A" w:rsidP="0035567A">
            <w:pPr>
              <w:spacing w:line="360" w:lineRule="auto"/>
              <w:ind w:firstLine="0"/>
              <w:rPr>
                <w:szCs w:val="26"/>
              </w:rPr>
            </w:pPr>
            <w:r w:rsidRPr="00CC2F89">
              <w:rPr>
                <w:szCs w:val="26"/>
              </w:rPr>
              <w:t>(4.1) Hệ thống hiể</w:t>
            </w:r>
            <w:r>
              <w:rPr>
                <w:szCs w:val="26"/>
              </w:rPr>
              <w:t>n thị form đăn tin rao bán nhà.</w:t>
            </w:r>
          </w:p>
        </w:tc>
      </w:tr>
      <w:tr w:rsidR="005F6A26" w14:paraId="2D8E9404" w14:textId="77777777" w:rsidTr="005F6A26">
        <w:tc>
          <w:tcPr>
            <w:tcW w:w="4644" w:type="dxa"/>
          </w:tcPr>
          <w:p w14:paraId="067FEE7A" w14:textId="4B1D89BD" w:rsidR="005F6A26" w:rsidRDefault="0035567A" w:rsidP="0035567A">
            <w:pPr>
              <w:ind w:firstLine="0"/>
              <w:rPr>
                <w:szCs w:val="26"/>
              </w:rPr>
            </w:pPr>
            <w:r w:rsidRPr="00CC2F89">
              <w:rPr>
                <w:szCs w:val="26"/>
              </w:rPr>
              <w:t>(3.2) Actor chọn đăn</w:t>
            </w:r>
            <w:r>
              <w:rPr>
                <w:szCs w:val="26"/>
              </w:rPr>
              <w:t>g</w:t>
            </w:r>
            <w:r w:rsidRPr="00CC2F89">
              <w:rPr>
                <w:szCs w:val="26"/>
              </w:rPr>
              <w:t xml:space="preserve"> tin rao bán đất</w:t>
            </w:r>
            <w:r>
              <w:rPr>
                <w:szCs w:val="26"/>
              </w:rPr>
              <w:t>.</w:t>
            </w:r>
          </w:p>
        </w:tc>
        <w:tc>
          <w:tcPr>
            <w:tcW w:w="4644" w:type="dxa"/>
          </w:tcPr>
          <w:p w14:paraId="74EC6FEC" w14:textId="77777777" w:rsidR="005F6A26" w:rsidRDefault="005F6A26" w:rsidP="005F6A26">
            <w:pPr>
              <w:spacing w:before="0" w:after="160" w:line="360" w:lineRule="auto"/>
              <w:ind w:firstLine="0"/>
              <w:jc w:val="left"/>
              <w:rPr>
                <w:szCs w:val="26"/>
              </w:rPr>
            </w:pPr>
          </w:p>
        </w:tc>
      </w:tr>
      <w:tr w:rsidR="0035567A" w14:paraId="4FD496B0" w14:textId="77777777" w:rsidTr="005F6A26">
        <w:tc>
          <w:tcPr>
            <w:tcW w:w="4644" w:type="dxa"/>
          </w:tcPr>
          <w:p w14:paraId="2E04B6E2" w14:textId="77777777" w:rsidR="0035567A" w:rsidRPr="00CC2F89" w:rsidRDefault="0035567A" w:rsidP="0035567A">
            <w:pPr>
              <w:ind w:firstLine="0"/>
              <w:rPr>
                <w:szCs w:val="26"/>
              </w:rPr>
            </w:pPr>
          </w:p>
        </w:tc>
        <w:tc>
          <w:tcPr>
            <w:tcW w:w="4644" w:type="dxa"/>
          </w:tcPr>
          <w:p w14:paraId="13DBB9B8" w14:textId="77777777" w:rsidR="0035567A" w:rsidRPr="00CC2F89" w:rsidRDefault="0035567A" w:rsidP="0035567A">
            <w:pPr>
              <w:spacing w:line="360" w:lineRule="auto"/>
              <w:ind w:firstLine="0"/>
              <w:rPr>
                <w:szCs w:val="26"/>
              </w:rPr>
            </w:pPr>
            <w:r w:rsidRPr="00CC2F89">
              <w:rPr>
                <w:szCs w:val="26"/>
              </w:rPr>
              <w:t>(4.2) Hệ thống hiể</w:t>
            </w:r>
            <w:r>
              <w:rPr>
                <w:szCs w:val="26"/>
              </w:rPr>
              <w:t>n thị form đăn tin rao bán đất.</w:t>
            </w:r>
          </w:p>
          <w:p w14:paraId="05E8D233" w14:textId="77777777" w:rsidR="0035567A" w:rsidRDefault="0035567A" w:rsidP="005F6A26">
            <w:pPr>
              <w:spacing w:before="0" w:after="160" w:line="360" w:lineRule="auto"/>
              <w:ind w:firstLine="0"/>
              <w:jc w:val="left"/>
              <w:rPr>
                <w:szCs w:val="26"/>
              </w:rPr>
            </w:pPr>
          </w:p>
        </w:tc>
      </w:tr>
      <w:tr w:rsidR="0035567A" w14:paraId="158B3510" w14:textId="77777777" w:rsidTr="005F6A26">
        <w:tc>
          <w:tcPr>
            <w:tcW w:w="4644" w:type="dxa"/>
          </w:tcPr>
          <w:p w14:paraId="24B4DF01" w14:textId="0F6B08F9" w:rsidR="0035567A" w:rsidRPr="0035567A" w:rsidRDefault="0035567A" w:rsidP="0099477B">
            <w:pPr>
              <w:pStyle w:val="ListParagraph"/>
              <w:numPr>
                <w:ilvl w:val="0"/>
                <w:numId w:val="25"/>
              </w:numPr>
              <w:spacing w:before="0" w:after="0" w:line="240" w:lineRule="auto"/>
              <w:jc w:val="left"/>
              <w:rPr>
                <w:szCs w:val="26"/>
              </w:rPr>
            </w:pPr>
            <w:r w:rsidRPr="00CC2F89">
              <w:rPr>
                <w:szCs w:val="26"/>
              </w:rPr>
              <w:t>Actor nhập đầy đủ thông tin trong form đăn tin rao bán nhà hoặc form rao bán đất.</w:t>
            </w:r>
          </w:p>
        </w:tc>
        <w:tc>
          <w:tcPr>
            <w:tcW w:w="4644" w:type="dxa"/>
          </w:tcPr>
          <w:p w14:paraId="49DBEFCC" w14:textId="77777777" w:rsidR="0035567A" w:rsidRDefault="0035567A" w:rsidP="005F6A26">
            <w:pPr>
              <w:spacing w:before="0" w:after="160" w:line="360" w:lineRule="auto"/>
              <w:ind w:firstLine="0"/>
              <w:jc w:val="left"/>
              <w:rPr>
                <w:szCs w:val="26"/>
              </w:rPr>
            </w:pPr>
          </w:p>
        </w:tc>
      </w:tr>
      <w:tr w:rsidR="0035567A" w14:paraId="38EF3052" w14:textId="77777777" w:rsidTr="005F6A26">
        <w:tc>
          <w:tcPr>
            <w:tcW w:w="4644" w:type="dxa"/>
          </w:tcPr>
          <w:p w14:paraId="1E02F395" w14:textId="77777777" w:rsidR="0035567A" w:rsidRPr="00CC2F89" w:rsidRDefault="0035567A" w:rsidP="0035567A">
            <w:pPr>
              <w:ind w:firstLine="0"/>
              <w:rPr>
                <w:szCs w:val="26"/>
              </w:rPr>
            </w:pPr>
          </w:p>
        </w:tc>
        <w:tc>
          <w:tcPr>
            <w:tcW w:w="4644" w:type="dxa"/>
          </w:tcPr>
          <w:p w14:paraId="72476B60" w14:textId="46CD458D" w:rsidR="0035567A" w:rsidRDefault="0035567A" w:rsidP="0035567A">
            <w:pPr>
              <w:spacing w:line="360" w:lineRule="auto"/>
              <w:ind w:firstLine="0"/>
              <w:rPr>
                <w:szCs w:val="26"/>
              </w:rPr>
            </w:pPr>
            <w:r w:rsidRPr="00CC2F89">
              <w:rPr>
                <w:szCs w:val="26"/>
              </w:rPr>
              <w:t>(6) Lưu cấc thông tin Actor nhập vào CSDL.</w:t>
            </w:r>
          </w:p>
        </w:tc>
      </w:tr>
      <w:tr w:rsidR="0035567A" w14:paraId="0DCA97C4" w14:textId="77777777" w:rsidTr="005F6A26">
        <w:tc>
          <w:tcPr>
            <w:tcW w:w="4644" w:type="dxa"/>
          </w:tcPr>
          <w:p w14:paraId="79B7D56F" w14:textId="65E6F044" w:rsidR="0035567A" w:rsidRPr="0035567A" w:rsidRDefault="0035567A" w:rsidP="0035567A">
            <w:pPr>
              <w:ind w:firstLine="0"/>
              <w:rPr>
                <w:szCs w:val="26"/>
              </w:rPr>
            </w:pPr>
            <w:r w:rsidRPr="0035567A">
              <w:rPr>
                <w:szCs w:val="26"/>
              </w:rPr>
              <w:t>(7) Hiển thị kết quả đăng tin của actor</w:t>
            </w:r>
          </w:p>
        </w:tc>
        <w:tc>
          <w:tcPr>
            <w:tcW w:w="4644" w:type="dxa"/>
          </w:tcPr>
          <w:p w14:paraId="1C83F7EA" w14:textId="77777777" w:rsidR="0035567A" w:rsidRPr="00CC2F89" w:rsidRDefault="0035567A" w:rsidP="0035567A">
            <w:pPr>
              <w:spacing w:line="360" w:lineRule="auto"/>
              <w:ind w:firstLine="0"/>
              <w:rPr>
                <w:szCs w:val="26"/>
              </w:rPr>
            </w:pPr>
          </w:p>
        </w:tc>
      </w:tr>
    </w:tbl>
    <w:p w14:paraId="79B0E9EA" w14:textId="77777777" w:rsidR="005F6A26" w:rsidRPr="005F6A26" w:rsidRDefault="005F6A26" w:rsidP="005F6A26">
      <w:pPr>
        <w:spacing w:before="0" w:after="160" w:line="360" w:lineRule="auto"/>
        <w:ind w:firstLine="0"/>
        <w:jc w:val="left"/>
        <w:rPr>
          <w:szCs w:val="26"/>
        </w:rPr>
      </w:pPr>
    </w:p>
    <w:p w14:paraId="069A4DA4" w14:textId="77777777" w:rsidR="00865AF1" w:rsidRPr="00CC2F89" w:rsidRDefault="00865AF1" w:rsidP="0099477B">
      <w:pPr>
        <w:pStyle w:val="ListParagraph"/>
        <w:numPr>
          <w:ilvl w:val="0"/>
          <w:numId w:val="16"/>
        </w:numPr>
        <w:spacing w:before="0" w:after="160" w:line="360" w:lineRule="auto"/>
        <w:jc w:val="left"/>
        <w:rPr>
          <w:szCs w:val="26"/>
        </w:rPr>
      </w:pPr>
      <w:r w:rsidRPr="00CC2F89">
        <w:rPr>
          <w:szCs w:val="26"/>
        </w:rPr>
        <w:t>Alternative Flow:</w:t>
      </w:r>
    </w:p>
    <w:p w14:paraId="68A13CFB" w14:textId="77777777" w:rsidR="00865AF1" w:rsidRPr="00CC2F89" w:rsidRDefault="00865AF1" w:rsidP="005F6A26">
      <w:pPr>
        <w:spacing w:line="360" w:lineRule="auto"/>
        <w:rPr>
          <w:szCs w:val="26"/>
        </w:rPr>
      </w:pPr>
      <w:r w:rsidRPr="00CC2F89">
        <w:rPr>
          <w:szCs w:val="26"/>
        </w:rPr>
        <w:t>Nếu Actor chưa đăng nhập: thì hiển thị thông báo bạn hãy đăng nhập vào hệ thống.</w:t>
      </w:r>
    </w:p>
    <w:p w14:paraId="0CAD5010" w14:textId="77777777" w:rsidR="00865AF1" w:rsidRPr="005F6A26" w:rsidRDefault="00865AF1" w:rsidP="005F6A26">
      <w:pPr>
        <w:spacing w:line="360" w:lineRule="auto"/>
        <w:rPr>
          <w:szCs w:val="26"/>
        </w:rPr>
      </w:pPr>
      <w:r w:rsidRPr="005F6A26">
        <w:rPr>
          <w:szCs w:val="26"/>
        </w:rPr>
        <w:t>Nhập thông tin thiếu hoặc sai: Hệ thống báo lỗi nhập và đề nghị nhập lại.</w:t>
      </w:r>
    </w:p>
    <w:p w14:paraId="6FE53859" w14:textId="0C223600" w:rsidR="005F6A26" w:rsidRPr="00131BFE" w:rsidRDefault="00865AF1" w:rsidP="0099477B">
      <w:pPr>
        <w:pStyle w:val="ListParagraph"/>
        <w:numPr>
          <w:ilvl w:val="0"/>
          <w:numId w:val="16"/>
        </w:numPr>
        <w:spacing w:line="360" w:lineRule="auto"/>
        <w:rPr>
          <w:szCs w:val="26"/>
        </w:rPr>
      </w:pPr>
      <w:r w:rsidRPr="00131BFE">
        <w:rPr>
          <w:szCs w:val="26"/>
        </w:rPr>
        <w:t xml:space="preserve">Post_Condition: Actor sẽ được </w:t>
      </w:r>
      <w:r w:rsidR="00362C25">
        <w:rPr>
          <w:szCs w:val="26"/>
        </w:rPr>
        <w:t xml:space="preserve">đăng </w:t>
      </w:r>
      <w:r w:rsidRPr="00131BFE">
        <w:rPr>
          <w:szCs w:val="26"/>
        </w:rPr>
        <w:t>ti</w:t>
      </w:r>
      <w:r w:rsidR="00362C25">
        <w:rPr>
          <w:szCs w:val="26"/>
        </w:rPr>
        <w:t>n rao bán bất động sản và lưu và</w:t>
      </w:r>
      <w:r w:rsidRPr="00131BFE">
        <w:rPr>
          <w:szCs w:val="26"/>
        </w:rPr>
        <w:t>o cơ sở dữ liệu.</w:t>
      </w:r>
    </w:p>
    <w:p w14:paraId="5C3F9742" w14:textId="77777777" w:rsidR="009950B0" w:rsidRDefault="0035567A" w:rsidP="009950B0">
      <w:pPr>
        <w:keepNext/>
        <w:ind w:firstLine="0"/>
        <w:jc w:val="center"/>
      </w:pPr>
      <w:r>
        <w:rPr>
          <w:noProof/>
          <w:szCs w:val="26"/>
        </w:rPr>
        <w:drawing>
          <wp:inline distT="0" distB="0" distL="0" distR="0" wp14:anchorId="63CBDD75" wp14:editId="78F2B618">
            <wp:extent cx="5677329" cy="355380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3610" cy="3557732"/>
                    </a:xfrm>
                    <a:prstGeom prst="rect">
                      <a:avLst/>
                    </a:prstGeom>
                    <a:noFill/>
                  </pic:spPr>
                </pic:pic>
              </a:graphicData>
            </a:graphic>
          </wp:inline>
        </w:drawing>
      </w:r>
    </w:p>
    <w:p w14:paraId="1150BF75" w14:textId="1D3D6B48" w:rsidR="005F6A26" w:rsidRDefault="009950B0" w:rsidP="00E400E1">
      <w:pPr>
        <w:pStyle w:val="Caption"/>
        <w:rPr>
          <w:szCs w:val="26"/>
        </w:rPr>
      </w:pPr>
      <w:bookmarkStart w:id="65" w:name="_Toc422688953"/>
      <w:r>
        <w:t xml:space="preserve">Hình </w:t>
      </w:r>
      <w:fldSimple w:instr=" STYLEREF 1 \s ">
        <w:r w:rsidR="00E400E1">
          <w:rPr>
            <w:noProof/>
          </w:rPr>
          <w:t>3</w:t>
        </w:r>
      </w:fldSimple>
      <w:r w:rsidR="00E400E1">
        <w:noBreakHyphen/>
      </w:r>
      <w:fldSimple w:instr=" SEQ Hình \* ARABIC \s 1 ">
        <w:r w:rsidR="00E400E1">
          <w:rPr>
            <w:noProof/>
          </w:rPr>
          <w:t>6</w:t>
        </w:r>
      </w:fldSimple>
      <w:r>
        <w:t xml:space="preserve"> </w:t>
      </w:r>
      <w:r w:rsidRPr="009950B0">
        <w:t>Biểu đồ tuần tự Đăng tin rao bán BĐS</w:t>
      </w:r>
      <w:bookmarkEnd w:id="65"/>
    </w:p>
    <w:p w14:paraId="47AF938F" w14:textId="3609524D" w:rsidR="00865AF1" w:rsidRPr="00865AF1" w:rsidRDefault="005F6A26" w:rsidP="002E72A5">
      <w:pPr>
        <w:tabs>
          <w:tab w:val="left" w:pos="3765"/>
        </w:tabs>
        <w:rPr>
          <w:szCs w:val="26"/>
        </w:rPr>
      </w:pPr>
      <w:r>
        <w:rPr>
          <w:szCs w:val="26"/>
        </w:rPr>
        <w:tab/>
      </w:r>
    </w:p>
    <w:p w14:paraId="62E46AA7" w14:textId="02815DEF" w:rsidR="00865AF1" w:rsidRPr="00865AF1" w:rsidRDefault="00A24836" w:rsidP="00865AF1">
      <w:pPr>
        <w:pStyle w:val="Heading3"/>
      </w:pPr>
      <w:bookmarkStart w:id="66" w:name="_Toc422866083"/>
      <w:r>
        <w:t>Usecase đăng tin</w:t>
      </w:r>
      <w:r w:rsidR="00865AF1" w:rsidRPr="00865AF1">
        <w:t xml:space="preserve"> tìm BĐS</w:t>
      </w:r>
      <w:bookmarkEnd w:id="66"/>
    </w:p>
    <w:p w14:paraId="2A56245F" w14:textId="77777777" w:rsidR="00865AF1" w:rsidRPr="00CC2F89" w:rsidRDefault="00865AF1" w:rsidP="0099477B">
      <w:pPr>
        <w:pStyle w:val="ListParagraph"/>
        <w:numPr>
          <w:ilvl w:val="0"/>
          <w:numId w:val="17"/>
        </w:numPr>
        <w:spacing w:before="0" w:after="160" w:line="360" w:lineRule="auto"/>
        <w:rPr>
          <w:szCs w:val="26"/>
        </w:rPr>
      </w:pPr>
      <w:r w:rsidRPr="00CC2F89">
        <w:rPr>
          <w:szCs w:val="26"/>
        </w:rPr>
        <w:t>Miêu tả tóm tắt: Usecase cho phép khách hàng đăng tin tìm mua, thuê nhà hoặc đất.</w:t>
      </w:r>
    </w:p>
    <w:p w14:paraId="45BE0928" w14:textId="77777777" w:rsidR="00865AF1" w:rsidRPr="00CC2F89" w:rsidRDefault="00865AF1" w:rsidP="0099477B">
      <w:pPr>
        <w:pStyle w:val="ListParagraph"/>
        <w:numPr>
          <w:ilvl w:val="0"/>
          <w:numId w:val="17"/>
        </w:numPr>
        <w:spacing w:before="0" w:after="160" w:line="360" w:lineRule="auto"/>
        <w:rPr>
          <w:szCs w:val="26"/>
        </w:rPr>
      </w:pPr>
      <w:r w:rsidRPr="00CC2F89">
        <w:rPr>
          <w:szCs w:val="26"/>
        </w:rPr>
        <w:t>Actor: Khách hàng.</w:t>
      </w:r>
    </w:p>
    <w:p w14:paraId="267229A9" w14:textId="12C50F89" w:rsidR="00865AF1" w:rsidRPr="00CC2F89" w:rsidRDefault="00865AF1" w:rsidP="0099477B">
      <w:pPr>
        <w:pStyle w:val="ListParagraph"/>
        <w:numPr>
          <w:ilvl w:val="0"/>
          <w:numId w:val="17"/>
        </w:numPr>
        <w:spacing w:before="0" w:after="160" w:line="360" w:lineRule="auto"/>
        <w:rPr>
          <w:szCs w:val="26"/>
        </w:rPr>
      </w:pPr>
      <w:r w:rsidRPr="00CC2F89">
        <w:rPr>
          <w:szCs w:val="26"/>
        </w:rPr>
        <w:t>Điều kiện tiên quyết: Actor dùng Inter</w:t>
      </w:r>
      <w:r w:rsidR="001D345B">
        <w:rPr>
          <w:szCs w:val="26"/>
        </w:rPr>
        <w:t>NET</w:t>
      </w:r>
      <w:r w:rsidRPr="00CC2F89">
        <w:rPr>
          <w:szCs w:val="26"/>
        </w:rPr>
        <w:t xml:space="preserve"> để vào ttrang web của hệ thống và phải đăng nhập vào hệ thống.</w:t>
      </w:r>
    </w:p>
    <w:p w14:paraId="04B501FA" w14:textId="77777777" w:rsidR="00865AF1" w:rsidRDefault="00865AF1" w:rsidP="0099477B">
      <w:pPr>
        <w:pStyle w:val="ListParagraph"/>
        <w:numPr>
          <w:ilvl w:val="0"/>
          <w:numId w:val="17"/>
        </w:numPr>
        <w:spacing w:before="0" w:after="160" w:line="360" w:lineRule="auto"/>
        <w:rPr>
          <w:szCs w:val="26"/>
        </w:rPr>
      </w:pPr>
      <w:r w:rsidRPr="00CC2F89">
        <w:rPr>
          <w:szCs w:val="26"/>
        </w:rPr>
        <w:t>Main Flow:</w:t>
      </w:r>
    </w:p>
    <w:tbl>
      <w:tblPr>
        <w:tblStyle w:val="TableGrid"/>
        <w:tblW w:w="0" w:type="auto"/>
        <w:tblLook w:val="04A0" w:firstRow="1" w:lastRow="0" w:firstColumn="1" w:lastColumn="0" w:noHBand="0" w:noVBand="1"/>
      </w:tblPr>
      <w:tblGrid>
        <w:gridCol w:w="4604"/>
        <w:gridCol w:w="4582"/>
      </w:tblGrid>
      <w:tr w:rsidR="00131BFE" w14:paraId="05EEF574" w14:textId="77777777" w:rsidTr="00131BFE">
        <w:tc>
          <w:tcPr>
            <w:tcW w:w="4644" w:type="dxa"/>
          </w:tcPr>
          <w:p w14:paraId="7BFBAD13" w14:textId="78C5AEB1" w:rsidR="00131BFE" w:rsidRPr="00573B0A" w:rsidRDefault="00131BFE" w:rsidP="00573B0A">
            <w:pPr>
              <w:pStyle w:val="ListParagraph"/>
              <w:spacing w:line="360" w:lineRule="auto"/>
              <w:ind w:left="1512" w:firstLine="0"/>
              <w:jc w:val="center"/>
              <w:rPr>
                <w:b/>
                <w:szCs w:val="26"/>
              </w:rPr>
            </w:pPr>
            <w:r w:rsidRPr="00573B0A">
              <w:rPr>
                <w:b/>
                <w:szCs w:val="26"/>
              </w:rPr>
              <w:t>Actor</w:t>
            </w:r>
          </w:p>
        </w:tc>
        <w:tc>
          <w:tcPr>
            <w:tcW w:w="4644" w:type="dxa"/>
          </w:tcPr>
          <w:p w14:paraId="012BBC99" w14:textId="6923368B" w:rsidR="00131BFE" w:rsidRPr="00573B0A" w:rsidRDefault="00131BFE" w:rsidP="00573B0A">
            <w:pPr>
              <w:pStyle w:val="ListParagraph"/>
              <w:spacing w:line="360" w:lineRule="auto"/>
              <w:ind w:left="0"/>
              <w:jc w:val="center"/>
              <w:rPr>
                <w:b/>
                <w:szCs w:val="26"/>
              </w:rPr>
            </w:pPr>
            <w:r w:rsidRPr="00573B0A">
              <w:rPr>
                <w:b/>
                <w:szCs w:val="26"/>
              </w:rPr>
              <w:t>System</w:t>
            </w:r>
          </w:p>
        </w:tc>
      </w:tr>
      <w:tr w:rsidR="00131BFE" w14:paraId="2784B9C9" w14:textId="77777777" w:rsidTr="00131BFE">
        <w:tc>
          <w:tcPr>
            <w:tcW w:w="4644" w:type="dxa"/>
          </w:tcPr>
          <w:p w14:paraId="3B4B1BA3" w14:textId="77777777" w:rsidR="00131BFE" w:rsidRDefault="00131BFE" w:rsidP="00131BFE">
            <w:pPr>
              <w:spacing w:before="0" w:after="160" w:line="360" w:lineRule="auto"/>
              <w:ind w:firstLine="0"/>
              <w:jc w:val="left"/>
              <w:rPr>
                <w:szCs w:val="26"/>
              </w:rPr>
            </w:pPr>
          </w:p>
        </w:tc>
        <w:tc>
          <w:tcPr>
            <w:tcW w:w="4644" w:type="dxa"/>
          </w:tcPr>
          <w:p w14:paraId="4B701FE7" w14:textId="74FFEE5A" w:rsidR="00131BFE" w:rsidRPr="00131BFE" w:rsidRDefault="00131BFE" w:rsidP="0099477B">
            <w:pPr>
              <w:pStyle w:val="ListParagraph"/>
              <w:numPr>
                <w:ilvl w:val="0"/>
                <w:numId w:val="28"/>
              </w:numPr>
              <w:rPr>
                <w:szCs w:val="26"/>
              </w:rPr>
            </w:pPr>
            <w:r w:rsidRPr="00131BFE">
              <w:rPr>
                <w:szCs w:val="26"/>
              </w:rPr>
              <w:t>Hệ thống hiển thị trang đăng tin tìm bất động sản.</w:t>
            </w:r>
          </w:p>
        </w:tc>
      </w:tr>
      <w:tr w:rsidR="00131BFE" w14:paraId="28B25EC1" w14:textId="77777777" w:rsidTr="00131BFE">
        <w:tc>
          <w:tcPr>
            <w:tcW w:w="4644" w:type="dxa"/>
          </w:tcPr>
          <w:p w14:paraId="29D817D5" w14:textId="02E6563A" w:rsidR="00131BFE" w:rsidRPr="00131BFE" w:rsidRDefault="00573B0A" w:rsidP="0099477B">
            <w:pPr>
              <w:pStyle w:val="ListParagraph"/>
              <w:numPr>
                <w:ilvl w:val="0"/>
                <w:numId w:val="28"/>
              </w:numPr>
              <w:spacing w:before="0" w:after="160" w:line="360" w:lineRule="auto"/>
              <w:jc w:val="left"/>
              <w:rPr>
                <w:szCs w:val="26"/>
              </w:rPr>
            </w:pPr>
            <w:r w:rsidRPr="00573B0A">
              <w:rPr>
                <w:szCs w:val="26"/>
              </w:rPr>
              <w:t>Nhập đầy đủ các thông tin form đăng tin tìm bất động sản.</w:t>
            </w:r>
          </w:p>
        </w:tc>
        <w:tc>
          <w:tcPr>
            <w:tcW w:w="4644" w:type="dxa"/>
          </w:tcPr>
          <w:p w14:paraId="6217089D" w14:textId="77777777" w:rsidR="00131BFE" w:rsidRDefault="00131BFE" w:rsidP="00131BFE">
            <w:pPr>
              <w:spacing w:before="0" w:after="160" w:line="360" w:lineRule="auto"/>
              <w:ind w:firstLine="0"/>
              <w:jc w:val="left"/>
              <w:rPr>
                <w:szCs w:val="26"/>
              </w:rPr>
            </w:pPr>
          </w:p>
        </w:tc>
      </w:tr>
      <w:tr w:rsidR="00131BFE" w14:paraId="3E43232F" w14:textId="77777777" w:rsidTr="00131BFE">
        <w:tc>
          <w:tcPr>
            <w:tcW w:w="4644" w:type="dxa"/>
          </w:tcPr>
          <w:p w14:paraId="5DE9E548" w14:textId="77777777" w:rsidR="00131BFE" w:rsidRDefault="00131BFE" w:rsidP="00131BFE">
            <w:pPr>
              <w:spacing w:before="0" w:after="160" w:line="360" w:lineRule="auto"/>
              <w:ind w:firstLine="0"/>
              <w:jc w:val="left"/>
              <w:rPr>
                <w:szCs w:val="26"/>
              </w:rPr>
            </w:pPr>
          </w:p>
        </w:tc>
        <w:tc>
          <w:tcPr>
            <w:tcW w:w="4644" w:type="dxa"/>
          </w:tcPr>
          <w:p w14:paraId="710DECD2" w14:textId="500137BA" w:rsidR="00131BFE" w:rsidRPr="00573B0A" w:rsidRDefault="00573B0A" w:rsidP="0099477B">
            <w:pPr>
              <w:pStyle w:val="ListParagraph"/>
              <w:numPr>
                <w:ilvl w:val="0"/>
                <w:numId w:val="28"/>
              </w:numPr>
              <w:spacing w:before="0" w:after="160" w:line="360" w:lineRule="auto"/>
              <w:jc w:val="left"/>
              <w:rPr>
                <w:szCs w:val="26"/>
              </w:rPr>
            </w:pPr>
            <w:r w:rsidRPr="00573B0A">
              <w:rPr>
                <w:szCs w:val="26"/>
              </w:rPr>
              <w:t>Lưu các thông tin Actor nhập vào CSDL.</w:t>
            </w:r>
          </w:p>
        </w:tc>
      </w:tr>
      <w:tr w:rsidR="00131BFE" w14:paraId="407D5339" w14:textId="77777777" w:rsidTr="00131BFE">
        <w:tc>
          <w:tcPr>
            <w:tcW w:w="4644" w:type="dxa"/>
          </w:tcPr>
          <w:p w14:paraId="30A99552" w14:textId="2D4DBCF2" w:rsidR="00131BFE" w:rsidRPr="00573B0A" w:rsidRDefault="00573B0A" w:rsidP="0099477B">
            <w:pPr>
              <w:pStyle w:val="ListParagraph"/>
              <w:numPr>
                <w:ilvl w:val="0"/>
                <w:numId w:val="28"/>
              </w:numPr>
              <w:spacing w:before="0" w:after="160" w:line="360" w:lineRule="auto"/>
              <w:jc w:val="left"/>
              <w:rPr>
                <w:szCs w:val="26"/>
              </w:rPr>
            </w:pPr>
            <w:r w:rsidRPr="00573B0A">
              <w:rPr>
                <w:szCs w:val="26"/>
              </w:rPr>
              <w:t xml:space="preserve">Hiển thị kết </w:t>
            </w:r>
            <w:r>
              <w:rPr>
                <w:szCs w:val="26"/>
              </w:rPr>
              <w:t>quả</w:t>
            </w:r>
            <w:r w:rsidRPr="00573B0A">
              <w:rPr>
                <w:szCs w:val="26"/>
              </w:rPr>
              <w:t xml:space="preserve"> đăng tin của actor.</w:t>
            </w:r>
          </w:p>
        </w:tc>
        <w:tc>
          <w:tcPr>
            <w:tcW w:w="4644" w:type="dxa"/>
          </w:tcPr>
          <w:p w14:paraId="74D23D0F" w14:textId="77777777" w:rsidR="00131BFE" w:rsidRDefault="00131BFE" w:rsidP="00131BFE">
            <w:pPr>
              <w:spacing w:before="0" w:after="160" w:line="360" w:lineRule="auto"/>
              <w:ind w:firstLine="0"/>
              <w:jc w:val="left"/>
              <w:rPr>
                <w:szCs w:val="26"/>
              </w:rPr>
            </w:pPr>
          </w:p>
        </w:tc>
      </w:tr>
    </w:tbl>
    <w:p w14:paraId="55281951" w14:textId="77777777" w:rsidR="00131BFE" w:rsidRPr="00131BFE" w:rsidRDefault="00131BFE" w:rsidP="00573B0A">
      <w:pPr>
        <w:spacing w:before="0" w:after="160" w:line="360" w:lineRule="auto"/>
        <w:ind w:firstLine="0"/>
        <w:rPr>
          <w:szCs w:val="26"/>
        </w:rPr>
      </w:pPr>
    </w:p>
    <w:p w14:paraId="28B89547" w14:textId="77777777" w:rsidR="00865AF1" w:rsidRPr="00CC2F89" w:rsidRDefault="00865AF1" w:rsidP="0099477B">
      <w:pPr>
        <w:pStyle w:val="ListParagraph"/>
        <w:numPr>
          <w:ilvl w:val="0"/>
          <w:numId w:val="17"/>
        </w:numPr>
        <w:spacing w:before="0" w:after="160" w:line="360" w:lineRule="auto"/>
        <w:rPr>
          <w:szCs w:val="26"/>
        </w:rPr>
      </w:pPr>
      <w:bookmarkStart w:id="67" w:name="OLE_LINK1"/>
      <w:bookmarkStart w:id="68" w:name="OLE_LINK2"/>
      <w:r w:rsidRPr="00CC2F89">
        <w:rPr>
          <w:szCs w:val="26"/>
        </w:rPr>
        <w:t>Alternative Flow:</w:t>
      </w:r>
    </w:p>
    <w:p w14:paraId="4C437D97" w14:textId="77777777" w:rsidR="00865AF1" w:rsidRPr="00CC2F89" w:rsidRDefault="00865AF1" w:rsidP="0099477B">
      <w:pPr>
        <w:pStyle w:val="ListParagraph"/>
        <w:numPr>
          <w:ilvl w:val="0"/>
          <w:numId w:val="18"/>
        </w:numPr>
        <w:spacing w:before="0" w:after="160" w:line="360" w:lineRule="auto"/>
        <w:rPr>
          <w:szCs w:val="26"/>
        </w:rPr>
      </w:pPr>
      <w:bookmarkStart w:id="69" w:name="OLE_LINK3"/>
      <w:bookmarkStart w:id="70" w:name="OLE_LINK4"/>
      <w:r w:rsidRPr="00CC2F89">
        <w:rPr>
          <w:szCs w:val="26"/>
        </w:rPr>
        <w:t>Nếu Actor chưa đăng nhập: thì hiển thị thông báo bạn hãy đăng nhập vào hệ thống.</w:t>
      </w:r>
    </w:p>
    <w:p w14:paraId="5435D78E" w14:textId="77777777" w:rsidR="00865AF1" w:rsidRPr="00CC2F89" w:rsidRDefault="00865AF1" w:rsidP="0099477B">
      <w:pPr>
        <w:pStyle w:val="ListParagraph"/>
        <w:numPr>
          <w:ilvl w:val="0"/>
          <w:numId w:val="18"/>
        </w:numPr>
        <w:spacing w:before="0" w:after="160" w:line="360" w:lineRule="auto"/>
        <w:rPr>
          <w:szCs w:val="26"/>
        </w:rPr>
      </w:pPr>
      <w:r w:rsidRPr="00CC2F89">
        <w:rPr>
          <w:szCs w:val="26"/>
        </w:rPr>
        <w:t>Nhập thông tin thiếu hoặc sai: Hệ thống báo lỗi nhập và đề nghị nhập lại.</w:t>
      </w:r>
    </w:p>
    <w:p w14:paraId="309B4A4A" w14:textId="77777777" w:rsidR="00865AF1" w:rsidRPr="00CC2F89" w:rsidRDefault="00865AF1" w:rsidP="0099477B">
      <w:pPr>
        <w:pStyle w:val="ListParagraph"/>
        <w:numPr>
          <w:ilvl w:val="0"/>
          <w:numId w:val="17"/>
        </w:numPr>
        <w:spacing w:before="0" w:after="160" w:line="360" w:lineRule="auto"/>
        <w:rPr>
          <w:szCs w:val="26"/>
        </w:rPr>
      </w:pPr>
      <w:r w:rsidRPr="00CC2F89">
        <w:rPr>
          <w:szCs w:val="26"/>
        </w:rPr>
        <w:t xml:space="preserve">Post_Condition: Actor sẽ đăng được tin tìm bất động sản và lưu vào cơ sở dữ liệu. </w:t>
      </w:r>
    </w:p>
    <w:bookmarkEnd w:id="67"/>
    <w:bookmarkEnd w:id="68"/>
    <w:bookmarkEnd w:id="69"/>
    <w:bookmarkEnd w:id="70"/>
    <w:p w14:paraId="5D3DF882" w14:textId="77777777" w:rsidR="00400BD5" w:rsidRDefault="00865AF1" w:rsidP="00400BD5">
      <w:pPr>
        <w:keepNext/>
        <w:tabs>
          <w:tab w:val="left" w:pos="1680"/>
        </w:tabs>
        <w:ind w:firstLine="0"/>
      </w:pPr>
      <w:r w:rsidRPr="00CC2F89">
        <w:rPr>
          <w:noProof/>
        </w:rPr>
        <w:drawing>
          <wp:inline distT="0" distB="0" distL="0" distR="0" wp14:anchorId="060B2097" wp14:editId="69ECA98E">
            <wp:extent cx="5760720" cy="373646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3736467"/>
                    </a:xfrm>
                    <a:prstGeom prst="rect">
                      <a:avLst/>
                    </a:prstGeom>
                    <a:noFill/>
                    <a:ln>
                      <a:noFill/>
                    </a:ln>
                  </pic:spPr>
                </pic:pic>
              </a:graphicData>
            </a:graphic>
          </wp:inline>
        </w:drawing>
      </w:r>
    </w:p>
    <w:p w14:paraId="23059AA9" w14:textId="4AC33DCB" w:rsidR="00400BD5" w:rsidRDefault="00400BD5" w:rsidP="00E400E1">
      <w:pPr>
        <w:pStyle w:val="Caption"/>
        <w:rPr>
          <w:color w:val="C00000"/>
        </w:rPr>
      </w:pPr>
      <w:bookmarkStart w:id="71" w:name="_Toc422688954"/>
      <w:r>
        <w:t xml:space="preserve">Hình </w:t>
      </w:r>
      <w:fldSimple w:instr=" STYLEREF 1 \s ">
        <w:r w:rsidR="00E400E1">
          <w:rPr>
            <w:noProof/>
          </w:rPr>
          <w:t>3</w:t>
        </w:r>
      </w:fldSimple>
      <w:r w:rsidR="00E400E1">
        <w:noBreakHyphen/>
      </w:r>
      <w:fldSimple w:instr=" SEQ Hình \* ARABIC \s 1 ">
        <w:r w:rsidR="00E400E1">
          <w:rPr>
            <w:noProof/>
          </w:rPr>
          <w:t>7</w:t>
        </w:r>
      </w:fldSimple>
      <w:r w:rsidRPr="00400BD5">
        <w:t xml:space="preserve"> Biểu đồ tuần tự đăng tim tìm BĐS</w:t>
      </w:r>
      <w:bookmarkEnd w:id="71"/>
    </w:p>
    <w:p w14:paraId="6612979E" w14:textId="7184D349" w:rsidR="00865AF1" w:rsidRPr="00865AF1" w:rsidRDefault="00865AF1" w:rsidP="00865AF1">
      <w:pPr>
        <w:pStyle w:val="Heading3"/>
      </w:pPr>
      <w:bookmarkStart w:id="72" w:name="_Toc422866084"/>
      <w:r w:rsidRPr="00865AF1">
        <w:t>Quản lý thông tin BDS</w:t>
      </w:r>
      <w:r w:rsidR="00A941E2">
        <w:t xml:space="preserve"> </w:t>
      </w:r>
      <w:r w:rsidRPr="00865AF1">
        <w:t>(BDS bao gồm: Căn hộ, nhà, nhà trọ, đất)</w:t>
      </w:r>
      <w:bookmarkEnd w:id="72"/>
    </w:p>
    <w:p w14:paraId="5A53535B" w14:textId="77777777" w:rsidR="00865AF1" w:rsidRPr="00CC2F89" w:rsidRDefault="00865AF1" w:rsidP="0099477B">
      <w:pPr>
        <w:pStyle w:val="ListParagraph"/>
        <w:numPr>
          <w:ilvl w:val="0"/>
          <w:numId w:val="17"/>
        </w:numPr>
        <w:spacing w:before="0" w:after="160" w:line="360" w:lineRule="auto"/>
        <w:rPr>
          <w:szCs w:val="26"/>
        </w:rPr>
      </w:pPr>
      <w:r w:rsidRPr="00CC2F89">
        <w:rPr>
          <w:szCs w:val="26"/>
        </w:rPr>
        <w:t>Miêu tả tóm tắt: Uscase cho phép admin thêm, xóa, sửa thông tin bất động sản như: Vị trí đất, Khu vực, Hướng nhà, Loại nhà, Loại đường, Loại đất.</w:t>
      </w:r>
    </w:p>
    <w:p w14:paraId="49B1B01C" w14:textId="77777777" w:rsidR="00865AF1" w:rsidRPr="00CC2F89" w:rsidRDefault="00865AF1" w:rsidP="0099477B">
      <w:pPr>
        <w:pStyle w:val="ListParagraph"/>
        <w:numPr>
          <w:ilvl w:val="0"/>
          <w:numId w:val="17"/>
        </w:numPr>
        <w:spacing w:before="0" w:after="160" w:line="360" w:lineRule="auto"/>
        <w:rPr>
          <w:szCs w:val="26"/>
        </w:rPr>
      </w:pPr>
      <w:r w:rsidRPr="00CC2F89">
        <w:rPr>
          <w:szCs w:val="26"/>
        </w:rPr>
        <w:t>Actor: Admin</w:t>
      </w:r>
    </w:p>
    <w:p w14:paraId="40BE0B26" w14:textId="4EA53955" w:rsidR="00865AF1" w:rsidRPr="00CC2F89" w:rsidRDefault="00865AF1" w:rsidP="0099477B">
      <w:pPr>
        <w:pStyle w:val="ListParagraph"/>
        <w:numPr>
          <w:ilvl w:val="0"/>
          <w:numId w:val="17"/>
        </w:numPr>
        <w:spacing w:before="0" w:after="160" w:line="360" w:lineRule="auto"/>
        <w:rPr>
          <w:szCs w:val="26"/>
        </w:rPr>
      </w:pPr>
      <w:r w:rsidRPr="00CC2F89">
        <w:rPr>
          <w:szCs w:val="26"/>
        </w:rPr>
        <w:t>Điều kiện tiên quyết: Actor dùng Inter</w:t>
      </w:r>
      <w:r w:rsidR="001D345B">
        <w:rPr>
          <w:szCs w:val="26"/>
        </w:rPr>
        <w:t>NET</w:t>
      </w:r>
      <w:r w:rsidRPr="00CC2F89">
        <w:rPr>
          <w:szCs w:val="26"/>
        </w:rPr>
        <w:t xml:space="preserve"> sser vào trang web của hệ thống và phải đăng nhập vào hệ thống.</w:t>
      </w:r>
    </w:p>
    <w:p w14:paraId="1A565EBE" w14:textId="1CE6B934" w:rsidR="00573B0A" w:rsidRDefault="00865AF1" w:rsidP="0099477B">
      <w:pPr>
        <w:pStyle w:val="ListParagraph"/>
        <w:numPr>
          <w:ilvl w:val="0"/>
          <w:numId w:val="17"/>
        </w:numPr>
        <w:spacing w:before="0" w:after="160" w:line="360" w:lineRule="auto"/>
        <w:rPr>
          <w:szCs w:val="26"/>
        </w:rPr>
      </w:pPr>
      <w:r w:rsidRPr="00CC2F89">
        <w:rPr>
          <w:szCs w:val="26"/>
        </w:rPr>
        <w:t>Main Flow:</w:t>
      </w:r>
    </w:p>
    <w:tbl>
      <w:tblPr>
        <w:tblStyle w:val="TableGrid"/>
        <w:tblW w:w="0" w:type="auto"/>
        <w:tblLook w:val="04A0" w:firstRow="1" w:lastRow="0" w:firstColumn="1" w:lastColumn="0" w:noHBand="0" w:noVBand="1"/>
      </w:tblPr>
      <w:tblGrid>
        <w:gridCol w:w="4594"/>
        <w:gridCol w:w="4592"/>
      </w:tblGrid>
      <w:tr w:rsidR="00573B0A" w14:paraId="10E226FE" w14:textId="77777777" w:rsidTr="00573B0A">
        <w:tc>
          <w:tcPr>
            <w:tcW w:w="4644" w:type="dxa"/>
          </w:tcPr>
          <w:p w14:paraId="08AAD48C" w14:textId="0734EB5E" w:rsidR="00573B0A" w:rsidRPr="00573B0A" w:rsidRDefault="00573B0A" w:rsidP="00A941E2">
            <w:pPr>
              <w:spacing w:before="100" w:line="360" w:lineRule="auto"/>
              <w:ind w:firstLine="0"/>
              <w:jc w:val="center"/>
              <w:rPr>
                <w:b/>
                <w:szCs w:val="26"/>
              </w:rPr>
            </w:pPr>
            <w:r w:rsidRPr="00573B0A">
              <w:rPr>
                <w:b/>
                <w:szCs w:val="26"/>
              </w:rPr>
              <w:t>Actor</w:t>
            </w:r>
          </w:p>
        </w:tc>
        <w:tc>
          <w:tcPr>
            <w:tcW w:w="4644" w:type="dxa"/>
          </w:tcPr>
          <w:p w14:paraId="1CA8C033" w14:textId="2D0D7F74" w:rsidR="00573B0A" w:rsidRPr="00573B0A" w:rsidRDefault="00573B0A" w:rsidP="00A941E2">
            <w:pPr>
              <w:spacing w:before="100" w:line="360" w:lineRule="auto"/>
              <w:ind w:firstLine="0"/>
              <w:jc w:val="center"/>
              <w:rPr>
                <w:b/>
                <w:szCs w:val="26"/>
              </w:rPr>
            </w:pPr>
            <w:r w:rsidRPr="00573B0A">
              <w:rPr>
                <w:b/>
                <w:szCs w:val="26"/>
              </w:rPr>
              <w:t>System</w:t>
            </w:r>
          </w:p>
        </w:tc>
      </w:tr>
      <w:tr w:rsidR="00573B0A" w14:paraId="35CA242D" w14:textId="77777777" w:rsidTr="00573B0A">
        <w:tc>
          <w:tcPr>
            <w:tcW w:w="4644" w:type="dxa"/>
          </w:tcPr>
          <w:p w14:paraId="4EFE962B" w14:textId="77777777" w:rsidR="00573B0A" w:rsidRDefault="00573B0A" w:rsidP="00A941E2">
            <w:pPr>
              <w:spacing w:before="100" w:line="360" w:lineRule="auto"/>
              <w:ind w:firstLine="0"/>
              <w:rPr>
                <w:szCs w:val="26"/>
              </w:rPr>
            </w:pPr>
          </w:p>
        </w:tc>
        <w:tc>
          <w:tcPr>
            <w:tcW w:w="4644" w:type="dxa"/>
          </w:tcPr>
          <w:p w14:paraId="17D3DCCB" w14:textId="174C3D74" w:rsidR="00573B0A" w:rsidRPr="00573B0A" w:rsidRDefault="00573B0A" w:rsidP="0099477B">
            <w:pPr>
              <w:pStyle w:val="ListParagraph"/>
              <w:numPr>
                <w:ilvl w:val="0"/>
                <w:numId w:val="29"/>
              </w:numPr>
              <w:spacing w:before="100"/>
              <w:rPr>
                <w:szCs w:val="26"/>
              </w:rPr>
            </w:pPr>
            <w:r w:rsidRPr="00573B0A">
              <w:rPr>
                <w:szCs w:val="26"/>
              </w:rPr>
              <w:t>Hệ thống hiển thị trang admin.</w:t>
            </w:r>
          </w:p>
        </w:tc>
      </w:tr>
      <w:tr w:rsidR="00573B0A" w14:paraId="72234F3B" w14:textId="77777777" w:rsidTr="00573B0A">
        <w:tc>
          <w:tcPr>
            <w:tcW w:w="4644" w:type="dxa"/>
          </w:tcPr>
          <w:p w14:paraId="26DA9051" w14:textId="4454F9A8" w:rsidR="00573B0A" w:rsidRPr="00573B0A" w:rsidRDefault="00573B0A" w:rsidP="0099477B">
            <w:pPr>
              <w:pStyle w:val="ListParagraph"/>
              <w:numPr>
                <w:ilvl w:val="0"/>
                <w:numId w:val="29"/>
              </w:numPr>
              <w:spacing w:before="100"/>
              <w:rPr>
                <w:szCs w:val="26"/>
              </w:rPr>
            </w:pPr>
            <w:r w:rsidRPr="00573B0A">
              <w:rPr>
                <w:szCs w:val="26"/>
              </w:rPr>
              <w:t>Chọn chức năng cần quản lý.</w:t>
            </w:r>
          </w:p>
        </w:tc>
        <w:tc>
          <w:tcPr>
            <w:tcW w:w="4644" w:type="dxa"/>
          </w:tcPr>
          <w:p w14:paraId="29DF2F38" w14:textId="77777777" w:rsidR="00573B0A" w:rsidRDefault="00573B0A" w:rsidP="00A941E2">
            <w:pPr>
              <w:spacing w:before="100" w:line="360" w:lineRule="auto"/>
              <w:ind w:firstLine="0"/>
              <w:rPr>
                <w:szCs w:val="26"/>
              </w:rPr>
            </w:pPr>
          </w:p>
        </w:tc>
      </w:tr>
      <w:tr w:rsidR="00573B0A" w14:paraId="7047643E" w14:textId="77777777" w:rsidTr="00573B0A">
        <w:tc>
          <w:tcPr>
            <w:tcW w:w="4644" w:type="dxa"/>
          </w:tcPr>
          <w:p w14:paraId="4FA38D1C" w14:textId="77777777" w:rsidR="00573B0A" w:rsidRDefault="00573B0A" w:rsidP="00A941E2">
            <w:pPr>
              <w:spacing w:before="100" w:line="360" w:lineRule="auto"/>
              <w:ind w:firstLine="0"/>
              <w:rPr>
                <w:szCs w:val="26"/>
              </w:rPr>
            </w:pPr>
          </w:p>
        </w:tc>
        <w:tc>
          <w:tcPr>
            <w:tcW w:w="4644" w:type="dxa"/>
          </w:tcPr>
          <w:p w14:paraId="50693C9E" w14:textId="0273B15D" w:rsidR="00573B0A" w:rsidRPr="00573B0A" w:rsidRDefault="00573B0A" w:rsidP="0099477B">
            <w:pPr>
              <w:pStyle w:val="ListParagraph"/>
              <w:numPr>
                <w:ilvl w:val="0"/>
                <w:numId w:val="29"/>
              </w:numPr>
              <w:spacing w:before="100"/>
              <w:rPr>
                <w:szCs w:val="26"/>
              </w:rPr>
            </w:pPr>
            <w:r w:rsidRPr="00573B0A">
              <w:rPr>
                <w:szCs w:val="26"/>
              </w:rPr>
              <w:t>Hệ thống hiển thị ttrang quản lý tương ứng.</w:t>
            </w:r>
          </w:p>
        </w:tc>
      </w:tr>
      <w:tr w:rsidR="00573B0A" w14:paraId="248E81C4" w14:textId="77777777" w:rsidTr="00573B0A">
        <w:tc>
          <w:tcPr>
            <w:tcW w:w="4644" w:type="dxa"/>
          </w:tcPr>
          <w:p w14:paraId="7DDD9F79" w14:textId="255037AA" w:rsidR="00573B0A" w:rsidRPr="00573B0A" w:rsidRDefault="00573B0A" w:rsidP="0099477B">
            <w:pPr>
              <w:pStyle w:val="ListParagraph"/>
              <w:numPr>
                <w:ilvl w:val="0"/>
                <w:numId w:val="29"/>
              </w:numPr>
              <w:spacing w:before="100" w:line="360" w:lineRule="auto"/>
              <w:rPr>
                <w:szCs w:val="26"/>
              </w:rPr>
            </w:pPr>
            <w:r w:rsidRPr="00573B0A">
              <w:rPr>
                <w:szCs w:val="26"/>
              </w:rPr>
              <w:t>Thực hiện thao tác thêm, xóa, sửa.</w:t>
            </w:r>
          </w:p>
        </w:tc>
        <w:tc>
          <w:tcPr>
            <w:tcW w:w="4644" w:type="dxa"/>
          </w:tcPr>
          <w:p w14:paraId="3A3BD606" w14:textId="77777777" w:rsidR="00573B0A" w:rsidRDefault="00573B0A" w:rsidP="00A941E2">
            <w:pPr>
              <w:spacing w:before="100" w:line="360" w:lineRule="auto"/>
              <w:ind w:firstLine="0"/>
              <w:rPr>
                <w:szCs w:val="26"/>
              </w:rPr>
            </w:pPr>
          </w:p>
        </w:tc>
      </w:tr>
      <w:tr w:rsidR="00573B0A" w14:paraId="12025CF3" w14:textId="77777777" w:rsidTr="00573B0A">
        <w:tc>
          <w:tcPr>
            <w:tcW w:w="4644" w:type="dxa"/>
          </w:tcPr>
          <w:p w14:paraId="703D4BD9" w14:textId="77777777" w:rsidR="00573B0A" w:rsidRPr="00573B0A" w:rsidRDefault="00573B0A" w:rsidP="00A941E2">
            <w:pPr>
              <w:pStyle w:val="ListParagraph"/>
              <w:spacing w:before="100" w:line="360" w:lineRule="auto"/>
              <w:ind w:left="360" w:firstLine="0"/>
              <w:rPr>
                <w:szCs w:val="26"/>
              </w:rPr>
            </w:pPr>
          </w:p>
        </w:tc>
        <w:tc>
          <w:tcPr>
            <w:tcW w:w="4644" w:type="dxa"/>
          </w:tcPr>
          <w:p w14:paraId="7A93C53B" w14:textId="335E8787" w:rsidR="00573B0A" w:rsidRPr="00573B0A" w:rsidRDefault="00573B0A" w:rsidP="0099477B">
            <w:pPr>
              <w:pStyle w:val="ListParagraph"/>
              <w:numPr>
                <w:ilvl w:val="0"/>
                <w:numId w:val="29"/>
              </w:numPr>
              <w:spacing w:before="100" w:line="360" w:lineRule="auto"/>
              <w:rPr>
                <w:szCs w:val="26"/>
              </w:rPr>
            </w:pPr>
            <w:r w:rsidRPr="00573B0A">
              <w:rPr>
                <w:szCs w:val="26"/>
              </w:rPr>
              <w:t>Lưu các thông tin Actor nhập vào CSDL</w:t>
            </w:r>
          </w:p>
        </w:tc>
      </w:tr>
      <w:tr w:rsidR="00573B0A" w14:paraId="1D146022" w14:textId="77777777" w:rsidTr="00573B0A">
        <w:tc>
          <w:tcPr>
            <w:tcW w:w="4644" w:type="dxa"/>
          </w:tcPr>
          <w:p w14:paraId="62926BDC" w14:textId="06123DD5" w:rsidR="00573B0A" w:rsidRPr="00573B0A" w:rsidRDefault="00573B0A" w:rsidP="0099477B">
            <w:pPr>
              <w:pStyle w:val="ListParagraph"/>
              <w:numPr>
                <w:ilvl w:val="0"/>
                <w:numId w:val="29"/>
              </w:numPr>
              <w:spacing w:before="100"/>
              <w:rPr>
                <w:szCs w:val="26"/>
              </w:rPr>
            </w:pPr>
            <w:r w:rsidRPr="00573B0A">
              <w:rPr>
                <w:szCs w:val="26"/>
              </w:rPr>
              <w:t xml:space="preserve">Hiển thị kết </w:t>
            </w:r>
            <w:r>
              <w:rPr>
                <w:szCs w:val="26"/>
              </w:rPr>
              <w:t>quả</w:t>
            </w:r>
            <w:r w:rsidRPr="00573B0A">
              <w:rPr>
                <w:szCs w:val="26"/>
              </w:rPr>
              <w:t xml:space="preserve"> cập nhật tin của actor</w:t>
            </w:r>
          </w:p>
        </w:tc>
        <w:tc>
          <w:tcPr>
            <w:tcW w:w="4644" w:type="dxa"/>
          </w:tcPr>
          <w:p w14:paraId="2640C00C" w14:textId="77777777" w:rsidR="00573B0A" w:rsidRPr="00573B0A" w:rsidRDefault="00573B0A" w:rsidP="00A941E2">
            <w:pPr>
              <w:pStyle w:val="ListParagraph"/>
              <w:spacing w:before="100" w:line="360" w:lineRule="auto"/>
              <w:ind w:left="360" w:firstLine="0"/>
              <w:rPr>
                <w:szCs w:val="26"/>
              </w:rPr>
            </w:pPr>
          </w:p>
        </w:tc>
      </w:tr>
    </w:tbl>
    <w:p w14:paraId="5A5BD2C3" w14:textId="77777777" w:rsidR="00573B0A" w:rsidRPr="00573B0A" w:rsidRDefault="00573B0A" w:rsidP="00573B0A">
      <w:pPr>
        <w:spacing w:before="0" w:after="160" w:line="360" w:lineRule="auto"/>
        <w:ind w:firstLine="0"/>
        <w:rPr>
          <w:szCs w:val="26"/>
        </w:rPr>
      </w:pPr>
    </w:p>
    <w:p w14:paraId="1C0F5C83" w14:textId="77777777" w:rsidR="00865AF1" w:rsidRPr="00CC2F89" w:rsidRDefault="00865AF1" w:rsidP="0099477B">
      <w:pPr>
        <w:pStyle w:val="ListParagraph"/>
        <w:numPr>
          <w:ilvl w:val="0"/>
          <w:numId w:val="17"/>
        </w:numPr>
        <w:spacing w:before="0" w:after="160" w:line="360" w:lineRule="auto"/>
        <w:jc w:val="left"/>
        <w:rPr>
          <w:szCs w:val="26"/>
        </w:rPr>
      </w:pPr>
      <w:bookmarkStart w:id="73" w:name="OLE_LINK10"/>
      <w:r w:rsidRPr="00CC2F89">
        <w:rPr>
          <w:szCs w:val="26"/>
        </w:rPr>
        <w:t>Alternative Flow:</w:t>
      </w:r>
    </w:p>
    <w:p w14:paraId="145CD393" w14:textId="77777777" w:rsidR="00865AF1" w:rsidRPr="00CC2F89" w:rsidRDefault="00865AF1" w:rsidP="0099477B">
      <w:pPr>
        <w:pStyle w:val="ListParagraph"/>
        <w:numPr>
          <w:ilvl w:val="0"/>
          <w:numId w:val="18"/>
        </w:numPr>
        <w:spacing w:before="0" w:after="160" w:line="360" w:lineRule="auto"/>
        <w:jc w:val="left"/>
        <w:rPr>
          <w:szCs w:val="26"/>
        </w:rPr>
      </w:pPr>
      <w:bookmarkStart w:id="74" w:name="OLE_LINK7"/>
      <w:bookmarkStart w:id="75" w:name="OLE_LINK8"/>
      <w:r w:rsidRPr="00CC2F89">
        <w:rPr>
          <w:szCs w:val="26"/>
        </w:rPr>
        <w:t>Nếu Actor chưa Nếu Actor chưa đăng nhập: thì hiển thị thông báo bạn hãy đăng nhập vào hệ thống.</w:t>
      </w:r>
    </w:p>
    <w:p w14:paraId="482D7AE7" w14:textId="77777777" w:rsidR="00865AF1" w:rsidRPr="00CC2F89" w:rsidRDefault="00865AF1" w:rsidP="0099477B">
      <w:pPr>
        <w:pStyle w:val="ListParagraph"/>
        <w:numPr>
          <w:ilvl w:val="0"/>
          <w:numId w:val="18"/>
        </w:numPr>
        <w:spacing w:before="0" w:after="160" w:line="360" w:lineRule="auto"/>
        <w:jc w:val="left"/>
        <w:rPr>
          <w:szCs w:val="26"/>
        </w:rPr>
      </w:pPr>
      <w:r w:rsidRPr="00CC2F89">
        <w:rPr>
          <w:szCs w:val="26"/>
        </w:rPr>
        <w:t>Nhập thông tin thiếu hoặc sai: Hệ thống báo lỗi nhập và đề nghị nhập lại.</w:t>
      </w:r>
    </w:p>
    <w:p w14:paraId="27E87C64" w14:textId="1A6DD654" w:rsidR="00362C25" w:rsidRPr="00362C25" w:rsidRDefault="00865AF1" w:rsidP="0099477B">
      <w:pPr>
        <w:pStyle w:val="ListParagraph"/>
        <w:numPr>
          <w:ilvl w:val="0"/>
          <w:numId w:val="17"/>
        </w:numPr>
        <w:spacing w:before="0" w:after="160" w:line="360" w:lineRule="auto"/>
        <w:jc w:val="left"/>
        <w:rPr>
          <w:szCs w:val="26"/>
        </w:rPr>
      </w:pPr>
      <w:r w:rsidRPr="00CC2F89">
        <w:rPr>
          <w:szCs w:val="26"/>
        </w:rPr>
        <w:t xml:space="preserve">Post_Condition: Actor sẽ </w:t>
      </w:r>
      <w:r w:rsidR="00362C25">
        <w:rPr>
          <w:szCs w:val="26"/>
        </w:rPr>
        <w:t xml:space="preserve">được thêm, sửa, xóa thông tin BĐS </w:t>
      </w:r>
      <w:r w:rsidRPr="00CC2F89">
        <w:rPr>
          <w:szCs w:val="26"/>
        </w:rPr>
        <w:t xml:space="preserve">và lưu vào cơ sở dữ liệu. </w:t>
      </w:r>
    </w:p>
    <w:bookmarkEnd w:id="73"/>
    <w:bookmarkEnd w:id="74"/>
    <w:bookmarkEnd w:id="75"/>
    <w:p w14:paraId="4EBC9773" w14:textId="77777777" w:rsidR="00400BD5" w:rsidRDefault="00865AF1" w:rsidP="00400BD5">
      <w:pPr>
        <w:keepNext/>
        <w:ind w:firstLine="0"/>
      </w:pPr>
      <w:r w:rsidRPr="00CC2F89">
        <w:rPr>
          <w:noProof/>
          <w:szCs w:val="26"/>
        </w:rPr>
        <w:drawing>
          <wp:inline distT="0" distB="0" distL="0" distR="0" wp14:anchorId="2C97FB68" wp14:editId="3EF227EA">
            <wp:extent cx="5667154" cy="38362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69739" cy="3837977"/>
                    </a:xfrm>
                    <a:prstGeom prst="rect">
                      <a:avLst/>
                    </a:prstGeom>
                    <a:noFill/>
                    <a:ln>
                      <a:noFill/>
                    </a:ln>
                  </pic:spPr>
                </pic:pic>
              </a:graphicData>
            </a:graphic>
          </wp:inline>
        </w:drawing>
      </w:r>
    </w:p>
    <w:p w14:paraId="362C2E57" w14:textId="3FA2B3B5" w:rsidR="00310DF9" w:rsidRDefault="00400BD5" w:rsidP="00E400E1">
      <w:pPr>
        <w:pStyle w:val="Caption"/>
        <w:rPr>
          <w:color w:val="C00000"/>
        </w:rPr>
      </w:pPr>
      <w:bookmarkStart w:id="76" w:name="_Toc422688955"/>
      <w:r>
        <w:t xml:space="preserve">Hình </w:t>
      </w:r>
      <w:fldSimple w:instr=" STYLEREF 1 \s ">
        <w:r w:rsidR="00E400E1">
          <w:rPr>
            <w:noProof/>
          </w:rPr>
          <w:t>3</w:t>
        </w:r>
      </w:fldSimple>
      <w:r w:rsidR="00E400E1">
        <w:noBreakHyphen/>
      </w:r>
      <w:fldSimple w:instr=" SEQ Hình \* ARABIC \s 1 ">
        <w:r w:rsidR="00E400E1">
          <w:rPr>
            <w:noProof/>
          </w:rPr>
          <w:t>8</w:t>
        </w:r>
      </w:fldSimple>
      <w:r w:rsidRPr="00400BD5">
        <w:t xml:space="preserve"> Biểu đồ tuần tự Quản lý thông tin BDS</w:t>
      </w:r>
      <w:bookmarkEnd w:id="76"/>
    </w:p>
    <w:p w14:paraId="461F02BB" w14:textId="0FAA7F39" w:rsidR="00573B0A" w:rsidRPr="00573B0A" w:rsidRDefault="00865AF1" w:rsidP="00573B0A">
      <w:pPr>
        <w:pStyle w:val="Heading3"/>
        <w:spacing w:line="360" w:lineRule="auto"/>
      </w:pPr>
      <w:bookmarkStart w:id="77" w:name="_Toc422866085"/>
      <w:r w:rsidRPr="00865AF1">
        <w:t>Usecase Quản lý thông tin người dùng</w:t>
      </w:r>
      <w:r w:rsidR="00A941E2">
        <w:t xml:space="preserve"> </w:t>
      </w:r>
      <w:r w:rsidRPr="00865AF1">
        <w:t>(Thành viên, khách hàng, BDS):</w:t>
      </w:r>
      <w:bookmarkEnd w:id="77"/>
    </w:p>
    <w:p w14:paraId="5EC04F28" w14:textId="77777777" w:rsidR="0055368B" w:rsidRPr="00CC2F89" w:rsidRDefault="0055368B" w:rsidP="0099477B">
      <w:pPr>
        <w:pStyle w:val="ListParagraph"/>
        <w:numPr>
          <w:ilvl w:val="0"/>
          <w:numId w:val="17"/>
        </w:numPr>
        <w:spacing w:before="0" w:after="160" w:line="360" w:lineRule="auto"/>
        <w:jc w:val="left"/>
      </w:pPr>
      <w:r w:rsidRPr="00CC2F89">
        <w:rPr>
          <w:szCs w:val="26"/>
        </w:rPr>
        <w:t>Miêu tả tóm tắt: Usecase cho phép admin xóa thông tin khách hàng đã đăng sau thời hạn định 30 ngày.</w:t>
      </w:r>
    </w:p>
    <w:p w14:paraId="12A99F4E" w14:textId="77777777" w:rsidR="0055368B" w:rsidRPr="00CC2F89" w:rsidRDefault="0055368B" w:rsidP="0099477B">
      <w:pPr>
        <w:pStyle w:val="ListParagraph"/>
        <w:numPr>
          <w:ilvl w:val="0"/>
          <w:numId w:val="17"/>
        </w:numPr>
        <w:spacing w:before="0" w:after="160" w:line="360" w:lineRule="auto"/>
        <w:jc w:val="left"/>
      </w:pPr>
      <w:r w:rsidRPr="00CC2F89">
        <w:rPr>
          <w:szCs w:val="26"/>
        </w:rPr>
        <w:t>Actor: Admin.</w:t>
      </w:r>
    </w:p>
    <w:p w14:paraId="10512AC9" w14:textId="0529F99E" w:rsidR="0055368B" w:rsidRPr="00CC2F89" w:rsidRDefault="00A941E2" w:rsidP="0099477B">
      <w:pPr>
        <w:pStyle w:val="ListParagraph"/>
        <w:numPr>
          <w:ilvl w:val="0"/>
          <w:numId w:val="17"/>
        </w:numPr>
        <w:spacing w:before="0" w:after="160" w:line="360" w:lineRule="auto"/>
        <w:jc w:val="left"/>
      </w:pPr>
      <w:r>
        <w:rPr>
          <w:szCs w:val="26"/>
        </w:rPr>
        <w:t xml:space="preserve">Điều kiện tiên quyết: Actor </w:t>
      </w:r>
      <w:r w:rsidR="0055368B" w:rsidRPr="00CC2F89">
        <w:rPr>
          <w:szCs w:val="26"/>
        </w:rPr>
        <w:t>dùng Inter</w:t>
      </w:r>
      <w:r w:rsidR="001D345B">
        <w:rPr>
          <w:szCs w:val="26"/>
        </w:rPr>
        <w:t>NET</w:t>
      </w:r>
      <w:r w:rsidR="0055368B" w:rsidRPr="00CC2F89">
        <w:rPr>
          <w:szCs w:val="26"/>
        </w:rPr>
        <w:t xml:space="preserve"> để vào trang web của hệ thống và phải đăng nhập vào hệ thống.</w:t>
      </w:r>
    </w:p>
    <w:p w14:paraId="14E32462" w14:textId="77777777" w:rsidR="0055368B" w:rsidRPr="00A941E2" w:rsidRDefault="0055368B" w:rsidP="0099477B">
      <w:pPr>
        <w:pStyle w:val="ListParagraph"/>
        <w:numPr>
          <w:ilvl w:val="0"/>
          <w:numId w:val="17"/>
        </w:numPr>
        <w:spacing w:before="0" w:after="160" w:line="360" w:lineRule="auto"/>
        <w:jc w:val="left"/>
      </w:pPr>
      <w:r w:rsidRPr="00CC2F89">
        <w:rPr>
          <w:szCs w:val="26"/>
        </w:rPr>
        <w:t>Main Flow:</w:t>
      </w:r>
    </w:p>
    <w:tbl>
      <w:tblPr>
        <w:tblStyle w:val="TableGrid"/>
        <w:tblW w:w="0" w:type="auto"/>
        <w:tblLook w:val="04A0" w:firstRow="1" w:lastRow="0" w:firstColumn="1" w:lastColumn="0" w:noHBand="0" w:noVBand="1"/>
      </w:tblPr>
      <w:tblGrid>
        <w:gridCol w:w="4594"/>
        <w:gridCol w:w="4592"/>
      </w:tblGrid>
      <w:tr w:rsidR="00A941E2" w14:paraId="7E9D1C96" w14:textId="77777777" w:rsidTr="00A941E2">
        <w:tc>
          <w:tcPr>
            <w:tcW w:w="4644" w:type="dxa"/>
          </w:tcPr>
          <w:p w14:paraId="50088A45" w14:textId="77777777" w:rsidR="00A941E2" w:rsidRPr="00573B0A" w:rsidRDefault="00A941E2" w:rsidP="00A941E2">
            <w:pPr>
              <w:spacing w:before="100" w:line="360" w:lineRule="auto"/>
              <w:ind w:firstLine="0"/>
              <w:jc w:val="center"/>
              <w:rPr>
                <w:b/>
                <w:szCs w:val="26"/>
              </w:rPr>
            </w:pPr>
            <w:r w:rsidRPr="00573B0A">
              <w:rPr>
                <w:b/>
                <w:szCs w:val="26"/>
              </w:rPr>
              <w:t>Actor</w:t>
            </w:r>
          </w:p>
        </w:tc>
        <w:tc>
          <w:tcPr>
            <w:tcW w:w="4644" w:type="dxa"/>
          </w:tcPr>
          <w:p w14:paraId="72AD54DA" w14:textId="77777777" w:rsidR="00A941E2" w:rsidRPr="00573B0A" w:rsidRDefault="00A941E2" w:rsidP="00A941E2">
            <w:pPr>
              <w:spacing w:before="100" w:line="360" w:lineRule="auto"/>
              <w:ind w:firstLine="0"/>
              <w:jc w:val="center"/>
              <w:rPr>
                <w:b/>
                <w:szCs w:val="26"/>
              </w:rPr>
            </w:pPr>
            <w:r w:rsidRPr="00573B0A">
              <w:rPr>
                <w:b/>
                <w:szCs w:val="26"/>
              </w:rPr>
              <w:t>System</w:t>
            </w:r>
          </w:p>
        </w:tc>
      </w:tr>
      <w:tr w:rsidR="00A941E2" w14:paraId="398915A5" w14:textId="77777777" w:rsidTr="00A941E2">
        <w:tc>
          <w:tcPr>
            <w:tcW w:w="4644" w:type="dxa"/>
          </w:tcPr>
          <w:p w14:paraId="6C5EAE2F" w14:textId="77777777" w:rsidR="00A941E2" w:rsidRDefault="00A941E2" w:rsidP="00A941E2">
            <w:pPr>
              <w:spacing w:before="100" w:line="360" w:lineRule="auto"/>
              <w:ind w:firstLine="0"/>
              <w:rPr>
                <w:szCs w:val="26"/>
              </w:rPr>
            </w:pPr>
          </w:p>
        </w:tc>
        <w:tc>
          <w:tcPr>
            <w:tcW w:w="4644" w:type="dxa"/>
          </w:tcPr>
          <w:p w14:paraId="074D3F7B" w14:textId="60832C38" w:rsidR="00A941E2" w:rsidRPr="00A941E2" w:rsidRDefault="00A941E2" w:rsidP="0099477B">
            <w:pPr>
              <w:pStyle w:val="ListParagraph"/>
              <w:numPr>
                <w:ilvl w:val="0"/>
                <w:numId w:val="30"/>
              </w:numPr>
              <w:spacing w:before="100"/>
              <w:rPr>
                <w:szCs w:val="26"/>
              </w:rPr>
            </w:pPr>
            <w:r w:rsidRPr="00A941E2">
              <w:rPr>
                <w:szCs w:val="26"/>
              </w:rPr>
              <w:t>Hệ thống hiển thị trang admin.</w:t>
            </w:r>
          </w:p>
        </w:tc>
      </w:tr>
      <w:tr w:rsidR="00A941E2" w14:paraId="04424A03" w14:textId="77777777" w:rsidTr="00A941E2">
        <w:tc>
          <w:tcPr>
            <w:tcW w:w="4644" w:type="dxa"/>
          </w:tcPr>
          <w:p w14:paraId="5B102B1D" w14:textId="77777777" w:rsidR="00A941E2" w:rsidRPr="00573B0A" w:rsidRDefault="00A941E2" w:rsidP="0099477B">
            <w:pPr>
              <w:pStyle w:val="ListParagraph"/>
              <w:numPr>
                <w:ilvl w:val="0"/>
                <w:numId w:val="30"/>
              </w:numPr>
              <w:spacing w:before="100"/>
              <w:rPr>
                <w:szCs w:val="26"/>
              </w:rPr>
            </w:pPr>
            <w:r w:rsidRPr="00573B0A">
              <w:rPr>
                <w:szCs w:val="26"/>
              </w:rPr>
              <w:t>Chọn chức năng cần quản lý.</w:t>
            </w:r>
          </w:p>
        </w:tc>
        <w:tc>
          <w:tcPr>
            <w:tcW w:w="4644" w:type="dxa"/>
          </w:tcPr>
          <w:p w14:paraId="1652DF04" w14:textId="77777777" w:rsidR="00A941E2" w:rsidRDefault="00A941E2" w:rsidP="00A941E2">
            <w:pPr>
              <w:spacing w:before="100" w:line="360" w:lineRule="auto"/>
              <w:ind w:firstLine="0"/>
              <w:rPr>
                <w:szCs w:val="26"/>
              </w:rPr>
            </w:pPr>
          </w:p>
        </w:tc>
      </w:tr>
      <w:tr w:rsidR="00A941E2" w14:paraId="3E87FB61" w14:textId="77777777" w:rsidTr="00A941E2">
        <w:tc>
          <w:tcPr>
            <w:tcW w:w="4644" w:type="dxa"/>
          </w:tcPr>
          <w:p w14:paraId="7E1E1959" w14:textId="77777777" w:rsidR="00A941E2" w:rsidRDefault="00A941E2" w:rsidP="00A941E2">
            <w:pPr>
              <w:spacing w:before="100" w:line="360" w:lineRule="auto"/>
              <w:ind w:firstLine="0"/>
              <w:rPr>
                <w:szCs w:val="26"/>
              </w:rPr>
            </w:pPr>
          </w:p>
        </w:tc>
        <w:tc>
          <w:tcPr>
            <w:tcW w:w="4644" w:type="dxa"/>
          </w:tcPr>
          <w:p w14:paraId="63BF5760" w14:textId="77777777" w:rsidR="00A941E2" w:rsidRPr="00573B0A" w:rsidRDefault="00A941E2" w:rsidP="0099477B">
            <w:pPr>
              <w:pStyle w:val="ListParagraph"/>
              <w:numPr>
                <w:ilvl w:val="0"/>
                <w:numId w:val="30"/>
              </w:numPr>
              <w:spacing w:before="100"/>
              <w:rPr>
                <w:szCs w:val="26"/>
              </w:rPr>
            </w:pPr>
            <w:r w:rsidRPr="00573B0A">
              <w:rPr>
                <w:szCs w:val="26"/>
              </w:rPr>
              <w:t>Hệ thống hiển thị ttrang quản lý tương ứng.</w:t>
            </w:r>
          </w:p>
        </w:tc>
      </w:tr>
      <w:tr w:rsidR="00A941E2" w14:paraId="31158AB2" w14:textId="77777777" w:rsidTr="00A941E2">
        <w:tc>
          <w:tcPr>
            <w:tcW w:w="4644" w:type="dxa"/>
          </w:tcPr>
          <w:p w14:paraId="01C39B99" w14:textId="77777777" w:rsidR="00A941E2" w:rsidRPr="00573B0A" w:rsidRDefault="00A941E2" w:rsidP="0099477B">
            <w:pPr>
              <w:pStyle w:val="ListParagraph"/>
              <w:numPr>
                <w:ilvl w:val="0"/>
                <w:numId w:val="30"/>
              </w:numPr>
              <w:spacing w:before="100" w:line="360" w:lineRule="auto"/>
              <w:rPr>
                <w:szCs w:val="26"/>
              </w:rPr>
            </w:pPr>
            <w:r w:rsidRPr="00573B0A">
              <w:rPr>
                <w:szCs w:val="26"/>
              </w:rPr>
              <w:t>Thực hiện thao tác thêm, xóa, sửa.</w:t>
            </w:r>
          </w:p>
        </w:tc>
        <w:tc>
          <w:tcPr>
            <w:tcW w:w="4644" w:type="dxa"/>
          </w:tcPr>
          <w:p w14:paraId="4834EA83" w14:textId="77777777" w:rsidR="00A941E2" w:rsidRDefault="00A941E2" w:rsidP="00A941E2">
            <w:pPr>
              <w:spacing w:before="100" w:line="360" w:lineRule="auto"/>
              <w:ind w:firstLine="0"/>
              <w:rPr>
                <w:szCs w:val="26"/>
              </w:rPr>
            </w:pPr>
          </w:p>
        </w:tc>
      </w:tr>
      <w:tr w:rsidR="00A941E2" w14:paraId="25750F13" w14:textId="77777777" w:rsidTr="00A941E2">
        <w:tc>
          <w:tcPr>
            <w:tcW w:w="4644" w:type="dxa"/>
          </w:tcPr>
          <w:p w14:paraId="227696BF" w14:textId="77777777" w:rsidR="00A941E2" w:rsidRPr="00573B0A" w:rsidRDefault="00A941E2" w:rsidP="00A941E2">
            <w:pPr>
              <w:pStyle w:val="ListParagraph"/>
              <w:spacing w:before="100" w:line="360" w:lineRule="auto"/>
              <w:ind w:left="360" w:firstLine="0"/>
              <w:rPr>
                <w:szCs w:val="26"/>
              </w:rPr>
            </w:pPr>
          </w:p>
        </w:tc>
        <w:tc>
          <w:tcPr>
            <w:tcW w:w="4644" w:type="dxa"/>
          </w:tcPr>
          <w:p w14:paraId="3A81ED30" w14:textId="77777777" w:rsidR="00A941E2" w:rsidRPr="00573B0A" w:rsidRDefault="00A941E2" w:rsidP="0099477B">
            <w:pPr>
              <w:pStyle w:val="ListParagraph"/>
              <w:numPr>
                <w:ilvl w:val="0"/>
                <w:numId w:val="30"/>
              </w:numPr>
              <w:spacing w:before="100" w:line="360" w:lineRule="auto"/>
              <w:rPr>
                <w:szCs w:val="26"/>
              </w:rPr>
            </w:pPr>
            <w:r w:rsidRPr="00573B0A">
              <w:rPr>
                <w:szCs w:val="26"/>
              </w:rPr>
              <w:t>Lưu các thông tin Actor nhập vào CSDL</w:t>
            </w:r>
          </w:p>
        </w:tc>
      </w:tr>
      <w:tr w:rsidR="00A941E2" w14:paraId="2AF6BF9B" w14:textId="77777777" w:rsidTr="00A941E2">
        <w:tc>
          <w:tcPr>
            <w:tcW w:w="4644" w:type="dxa"/>
          </w:tcPr>
          <w:p w14:paraId="16D00E11" w14:textId="77777777" w:rsidR="00A941E2" w:rsidRPr="00573B0A" w:rsidRDefault="00A941E2" w:rsidP="0099477B">
            <w:pPr>
              <w:pStyle w:val="ListParagraph"/>
              <w:numPr>
                <w:ilvl w:val="0"/>
                <w:numId w:val="30"/>
              </w:numPr>
              <w:spacing w:before="100"/>
              <w:rPr>
                <w:szCs w:val="26"/>
              </w:rPr>
            </w:pPr>
            <w:r w:rsidRPr="00573B0A">
              <w:rPr>
                <w:szCs w:val="26"/>
              </w:rPr>
              <w:t xml:space="preserve">Hiển thị kết </w:t>
            </w:r>
            <w:r>
              <w:rPr>
                <w:szCs w:val="26"/>
              </w:rPr>
              <w:t>quả</w:t>
            </w:r>
            <w:r w:rsidRPr="00573B0A">
              <w:rPr>
                <w:szCs w:val="26"/>
              </w:rPr>
              <w:t xml:space="preserve"> cập nhật tin của actor</w:t>
            </w:r>
          </w:p>
        </w:tc>
        <w:tc>
          <w:tcPr>
            <w:tcW w:w="4644" w:type="dxa"/>
          </w:tcPr>
          <w:p w14:paraId="46B86490" w14:textId="77777777" w:rsidR="00A941E2" w:rsidRPr="00573B0A" w:rsidRDefault="00A941E2" w:rsidP="00A941E2">
            <w:pPr>
              <w:pStyle w:val="ListParagraph"/>
              <w:spacing w:before="100" w:line="360" w:lineRule="auto"/>
              <w:ind w:left="360" w:firstLine="0"/>
              <w:rPr>
                <w:szCs w:val="26"/>
              </w:rPr>
            </w:pPr>
          </w:p>
        </w:tc>
      </w:tr>
    </w:tbl>
    <w:p w14:paraId="6E0B47E8" w14:textId="77777777" w:rsidR="00A941E2" w:rsidRPr="00CC2F89" w:rsidRDefault="00A941E2" w:rsidP="00A941E2">
      <w:pPr>
        <w:spacing w:before="0" w:after="160" w:line="360" w:lineRule="auto"/>
        <w:ind w:firstLine="0"/>
        <w:jc w:val="left"/>
      </w:pPr>
    </w:p>
    <w:p w14:paraId="5A1A15BC" w14:textId="77777777" w:rsidR="0055368B" w:rsidRPr="00CC2F89" w:rsidRDefault="0055368B" w:rsidP="0099477B">
      <w:pPr>
        <w:pStyle w:val="ListParagraph"/>
        <w:numPr>
          <w:ilvl w:val="0"/>
          <w:numId w:val="19"/>
        </w:numPr>
        <w:spacing w:before="0" w:after="160" w:line="360" w:lineRule="auto"/>
        <w:jc w:val="left"/>
        <w:rPr>
          <w:szCs w:val="26"/>
        </w:rPr>
      </w:pPr>
      <w:r w:rsidRPr="00CC2F89">
        <w:rPr>
          <w:szCs w:val="26"/>
        </w:rPr>
        <w:t xml:space="preserve">Alternative Flow: </w:t>
      </w:r>
    </w:p>
    <w:p w14:paraId="35C0A87C"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Nếu Actor chưa Nếu Actor chưa đăng nhập: thì hiển thị thông báo bạn hãy đăng nhập vào hệ thống.</w:t>
      </w:r>
    </w:p>
    <w:p w14:paraId="3B0C790F"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Nhập thông tin thiếu hoặc sai: Hệ thống báo lỗi nhập và đề nghị nhập lại.</w:t>
      </w:r>
    </w:p>
    <w:p w14:paraId="021BF437" w14:textId="736671CE" w:rsidR="00617311" w:rsidRPr="00617311" w:rsidRDefault="0055368B" w:rsidP="0099477B">
      <w:pPr>
        <w:pStyle w:val="ListParagraph"/>
        <w:numPr>
          <w:ilvl w:val="0"/>
          <w:numId w:val="17"/>
        </w:numPr>
        <w:rPr>
          <w:szCs w:val="26"/>
        </w:rPr>
      </w:pPr>
      <w:r w:rsidRPr="00617311">
        <w:rPr>
          <w:szCs w:val="26"/>
        </w:rPr>
        <w:t xml:space="preserve">Post_Condition: </w:t>
      </w:r>
      <w:r w:rsidR="00617311">
        <w:rPr>
          <w:szCs w:val="26"/>
        </w:rPr>
        <w:t xml:space="preserve">Actor sẽ được thêm, sửa, xóa </w:t>
      </w:r>
      <w:r w:rsidR="00617311" w:rsidRPr="00617311">
        <w:rPr>
          <w:szCs w:val="26"/>
        </w:rPr>
        <w:t xml:space="preserve">thông tin người dùng (Thành viên, khách hàng, BDS) và lưu vào cơ sở dữ liệu. </w:t>
      </w:r>
    </w:p>
    <w:p w14:paraId="167C439B" w14:textId="77777777" w:rsidR="00400BD5" w:rsidRDefault="0055368B" w:rsidP="00400BD5">
      <w:pPr>
        <w:keepNext/>
        <w:ind w:firstLine="0"/>
      </w:pPr>
      <w:r w:rsidRPr="00CC2F89">
        <w:rPr>
          <w:noProof/>
          <w:szCs w:val="26"/>
        </w:rPr>
        <w:drawing>
          <wp:inline distT="0" distB="0" distL="0" distR="0" wp14:anchorId="4E9C215C" wp14:editId="25BD96F5">
            <wp:extent cx="5760720" cy="336965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369652"/>
                    </a:xfrm>
                    <a:prstGeom prst="rect">
                      <a:avLst/>
                    </a:prstGeom>
                    <a:noFill/>
                    <a:ln>
                      <a:noFill/>
                    </a:ln>
                  </pic:spPr>
                </pic:pic>
              </a:graphicData>
            </a:graphic>
          </wp:inline>
        </w:drawing>
      </w:r>
    </w:p>
    <w:p w14:paraId="57FA8B6F" w14:textId="615010CD" w:rsidR="00310DF9" w:rsidRDefault="00400BD5" w:rsidP="00E400E1">
      <w:pPr>
        <w:pStyle w:val="Caption"/>
        <w:rPr>
          <w:color w:val="C00000"/>
        </w:rPr>
      </w:pPr>
      <w:bookmarkStart w:id="78" w:name="_Toc422688956"/>
      <w:r>
        <w:t xml:space="preserve">Hình </w:t>
      </w:r>
      <w:fldSimple w:instr=" STYLEREF 1 \s ">
        <w:r w:rsidR="00E400E1">
          <w:rPr>
            <w:noProof/>
          </w:rPr>
          <w:t>3</w:t>
        </w:r>
      </w:fldSimple>
      <w:r w:rsidR="00E400E1">
        <w:noBreakHyphen/>
      </w:r>
      <w:fldSimple w:instr=" SEQ Hình \* ARABIC \s 1 ">
        <w:r w:rsidR="00E400E1">
          <w:rPr>
            <w:noProof/>
          </w:rPr>
          <w:t>9</w:t>
        </w:r>
      </w:fldSimple>
      <w:r>
        <w:t xml:space="preserve"> </w:t>
      </w:r>
      <w:r w:rsidRPr="00400BD5">
        <w:t>Biểu đồ tuần tự Quản lý thông tin người dùng</w:t>
      </w:r>
      <w:bookmarkEnd w:id="78"/>
    </w:p>
    <w:p w14:paraId="757DF9E1" w14:textId="3A50922E" w:rsidR="0055368B" w:rsidRPr="0055368B" w:rsidRDefault="0055368B" w:rsidP="0055368B">
      <w:pPr>
        <w:pStyle w:val="Heading3"/>
      </w:pPr>
      <w:bookmarkStart w:id="79" w:name="OLE_LINK5"/>
      <w:bookmarkStart w:id="80" w:name="OLE_LINK6"/>
      <w:bookmarkStart w:id="81" w:name="_Toc422866086"/>
      <w:r w:rsidRPr="0055368B">
        <w:t>Usecase</w:t>
      </w:r>
      <w:bookmarkEnd w:id="79"/>
      <w:bookmarkEnd w:id="80"/>
      <w:r w:rsidRPr="0055368B">
        <w:t xml:space="preserve"> quản lý </w:t>
      </w:r>
      <w:r w:rsidR="00A941E2">
        <w:t>banner quảng cáo</w:t>
      </w:r>
      <w:bookmarkEnd w:id="81"/>
    </w:p>
    <w:p w14:paraId="780485C8" w14:textId="6A6D105A" w:rsidR="0055368B" w:rsidRPr="00CC2F89" w:rsidRDefault="0055368B" w:rsidP="0099477B">
      <w:pPr>
        <w:pStyle w:val="ListParagraph"/>
        <w:numPr>
          <w:ilvl w:val="0"/>
          <w:numId w:val="17"/>
        </w:numPr>
        <w:spacing w:before="0" w:after="160"/>
        <w:jc w:val="left"/>
        <w:rPr>
          <w:szCs w:val="26"/>
        </w:rPr>
      </w:pPr>
      <w:bookmarkStart w:id="82" w:name="OLE_LINK13"/>
      <w:bookmarkStart w:id="83" w:name="OLE_LINK14"/>
      <w:r w:rsidRPr="00CC2F89">
        <w:rPr>
          <w:szCs w:val="26"/>
        </w:rPr>
        <w:t xml:space="preserve">Miêu tả tóm tắt: Usecase cho phép admin </w:t>
      </w:r>
      <w:r w:rsidR="003651AC">
        <w:rPr>
          <w:szCs w:val="26"/>
        </w:rPr>
        <w:t>thêm</w:t>
      </w:r>
      <w:r w:rsidRPr="00CC2F89">
        <w:rPr>
          <w:szCs w:val="26"/>
        </w:rPr>
        <w:t>, xóa, sửa thông tin banner quảng cáo cho các công ty.</w:t>
      </w:r>
    </w:p>
    <w:p w14:paraId="608D4EBA" w14:textId="77777777" w:rsidR="0055368B" w:rsidRPr="00CC2F89" w:rsidRDefault="0055368B" w:rsidP="0099477B">
      <w:pPr>
        <w:pStyle w:val="ListParagraph"/>
        <w:numPr>
          <w:ilvl w:val="0"/>
          <w:numId w:val="17"/>
        </w:numPr>
        <w:spacing w:before="0" w:after="160"/>
        <w:jc w:val="left"/>
        <w:rPr>
          <w:szCs w:val="26"/>
        </w:rPr>
      </w:pPr>
      <w:r w:rsidRPr="00CC2F89">
        <w:rPr>
          <w:szCs w:val="26"/>
        </w:rPr>
        <w:t>Actor: Admin.</w:t>
      </w:r>
    </w:p>
    <w:p w14:paraId="28122630" w14:textId="307CF7E4" w:rsidR="0055368B" w:rsidRPr="00CC2F89" w:rsidRDefault="0055368B" w:rsidP="0099477B">
      <w:pPr>
        <w:pStyle w:val="ListParagraph"/>
        <w:numPr>
          <w:ilvl w:val="0"/>
          <w:numId w:val="17"/>
        </w:numPr>
        <w:spacing w:before="0" w:after="160"/>
        <w:jc w:val="left"/>
        <w:rPr>
          <w:szCs w:val="26"/>
        </w:rPr>
      </w:pPr>
      <w:r w:rsidRPr="00CC2F89">
        <w:rPr>
          <w:szCs w:val="26"/>
        </w:rPr>
        <w:t>Điều kiện tiên quyết: Actor dùng Inter</w:t>
      </w:r>
      <w:r w:rsidR="001D345B">
        <w:rPr>
          <w:szCs w:val="26"/>
        </w:rPr>
        <w:t>NET</w:t>
      </w:r>
      <w:r w:rsidRPr="00CC2F89">
        <w:rPr>
          <w:szCs w:val="26"/>
        </w:rPr>
        <w:t xml:space="preserve"> để vào trang web của hệ thống và phải đăng nhập vào hệ thống.</w:t>
      </w:r>
    </w:p>
    <w:p w14:paraId="5B4FD980" w14:textId="77777777" w:rsidR="0055368B" w:rsidRDefault="0055368B" w:rsidP="0099477B">
      <w:pPr>
        <w:pStyle w:val="ListParagraph"/>
        <w:numPr>
          <w:ilvl w:val="0"/>
          <w:numId w:val="17"/>
        </w:numPr>
        <w:spacing w:before="0" w:after="160"/>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592"/>
      </w:tblGrid>
      <w:tr w:rsidR="00A941E2" w14:paraId="06D02FD7" w14:textId="77777777" w:rsidTr="00A941E2">
        <w:tc>
          <w:tcPr>
            <w:tcW w:w="4594" w:type="dxa"/>
          </w:tcPr>
          <w:p w14:paraId="191883E6" w14:textId="77777777" w:rsidR="00A941E2" w:rsidRPr="00573B0A" w:rsidRDefault="00A941E2" w:rsidP="00967210">
            <w:pPr>
              <w:spacing w:before="100" w:line="360" w:lineRule="auto"/>
              <w:ind w:firstLine="0"/>
              <w:jc w:val="center"/>
              <w:rPr>
                <w:b/>
                <w:szCs w:val="26"/>
              </w:rPr>
            </w:pPr>
            <w:r w:rsidRPr="00573B0A">
              <w:rPr>
                <w:b/>
                <w:szCs w:val="26"/>
              </w:rPr>
              <w:t>Actor</w:t>
            </w:r>
          </w:p>
        </w:tc>
        <w:tc>
          <w:tcPr>
            <w:tcW w:w="4592" w:type="dxa"/>
          </w:tcPr>
          <w:p w14:paraId="5C88CA92" w14:textId="77777777" w:rsidR="00A941E2" w:rsidRPr="00573B0A" w:rsidRDefault="00A941E2" w:rsidP="00967210">
            <w:pPr>
              <w:spacing w:before="100" w:line="360" w:lineRule="auto"/>
              <w:ind w:firstLine="0"/>
              <w:jc w:val="center"/>
              <w:rPr>
                <w:b/>
                <w:szCs w:val="26"/>
              </w:rPr>
            </w:pPr>
            <w:r w:rsidRPr="00573B0A">
              <w:rPr>
                <w:b/>
                <w:szCs w:val="26"/>
              </w:rPr>
              <w:t>System</w:t>
            </w:r>
          </w:p>
        </w:tc>
      </w:tr>
      <w:tr w:rsidR="00A941E2" w14:paraId="2AABD772" w14:textId="77777777" w:rsidTr="00A941E2">
        <w:tc>
          <w:tcPr>
            <w:tcW w:w="4594" w:type="dxa"/>
          </w:tcPr>
          <w:p w14:paraId="7BC7F4B0" w14:textId="77777777" w:rsidR="00A941E2" w:rsidRDefault="00A941E2" w:rsidP="00967210">
            <w:pPr>
              <w:spacing w:before="100" w:line="360" w:lineRule="auto"/>
              <w:ind w:firstLine="0"/>
              <w:rPr>
                <w:szCs w:val="26"/>
              </w:rPr>
            </w:pPr>
          </w:p>
        </w:tc>
        <w:tc>
          <w:tcPr>
            <w:tcW w:w="4592" w:type="dxa"/>
          </w:tcPr>
          <w:p w14:paraId="4102FCDF" w14:textId="64882D11" w:rsidR="00A941E2" w:rsidRPr="00A941E2" w:rsidRDefault="00A941E2" w:rsidP="0099477B">
            <w:pPr>
              <w:pStyle w:val="ListParagraph"/>
              <w:numPr>
                <w:ilvl w:val="0"/>
                <w:numId w:val="31"/>
              </w:numPr>
              <w:spacing w:before="100"/>
              <w:rPr>
                <w:szCs w:val="26"/>
              </w:rPr>
            </w:pPr>
            <w:r w:rsidRPr="00A941E2">
              <w:rPr>
                <w:szCs w:val="26"/>
              </w:rPr>
              <w:t>Hệ thống hiển thị trang admin.</w:t>
            </w:r>
          </w:p>
        </w:tc>
      </w:tr>
      <w:tr w:rsidR="00A941E2" w14:paraId="649C31B3" w14:textId="77777777" w:rsidTr="00A941E2">
        <w:tc>
          <w:tcPr>
            <w:tcW w:w="4594" w:type="dxa"/>
          </w:tcPr>
          <w:p w14:paraId="1D75017D" w14:textId="77777777" w:rsidR="00A941E2" w:rsidRPr="00573B0A" w:rsidRDefault="00A941E2" w:rsidP="0099477B">
            <w:pPr>
              <w:pStyle w:val="ListParagraph"/>
              <w:numPr>
                <w:ilvl w:val="0"/>
                <w:numId w:val="31"/>
              </w:numPr>
              <w:spacing w:before="100"/>
              <w:rPr>
                <w:szCs w:val="26"/>
              </w:rPr>
            </w:pPr>
            <w:r w:rsidRPr="00573B0A">
              <w:rPr>
                <w:szCs w:val="26"/>
              </w:rPr>
              <w:t>Chọn chức năng cần quản lý.</w:t>
            </w:r>
          </w:p>
        </w:tc>
        <w:tc>
          <w:tcPr>
            <w:tcW w:w="4592" w:type="dxa"/>
          </w:tcPr>
          <w:p w14:paraId="2CC6E06B" w14:textId="77777777" w:rsidR="00A941E2" w:rsidRDefault="00A941E2" w:rsidP="00967210">
            <w:pPr>
              <w:spacing w:before="100" w:line="360" w:lineRule="auto"/>
              <w:ind w:firstLine="0"/>
              <w:rPr>
                <w:szCs w:val="26"/>
              </w:rPr>
            </w:pPr>
          </w:p>
        </w:tc>
      </w:tr>
      <w:tr w:rsidR="00A941E2" w14:paraId="78AF9B20" w14:textId="77777777" w:rsidTr="00A941E2">
        <w:tc>
          <w:tcPr>
            <w:tcW w:w="4594" w:type="dxa"/>
          </w:tcPr>
          <w:p w14:paraId="572B8F25" w14:textId="77777777" w:rsidR="00A941E2" w:rsidRDefault="00A941E2" w:rsidP="00967210">
            <w:pPr>
              <w:spacing w:before="100" w:line="360" w:lineRule="auto"/>
              <w:ind w:firstLine="0"/>
              <w:rPr>
                <w:szCs w:val="26"/>
              </w:rPr>
            </w:pPr>
          </w:p>
        </w:tc>
        <w:tc>
          <w:tcPr>
            <w:tcW w:w="4592" w:type="dxa"/>
          </w:tcPr>
          <w:p w14:paraId="3D1F6698" w14:textId="77777777" w:rsidR="00A941E2" w:rsidRPr="00573B0A" w:rsidRDefault="00A941E2" w:rsidP="0099477B">
            <w:pPr>
              <w:pStyle w:val="ListParagraph"/>
              <w:numPr>
                <w:ilvl w:val="0"/>
                <w:numId w:val="31"/>
              </w:numPr>
              <w:spacing w:before="100"/>
              <w:rPr>
                <w:szCs w:val="26"/>
              </w:rPr>
            </w:pPr>
            <w:r w:rsidRPr="00573B0A">
              <w:rPr>
                <w:szCs w:val="26"/>
              </w:rPr>
              <w:t>Hệ thống hiển thị ttrang quản lý tương ứng.</w:t>
            </w:r>
          </w:p>
        </w:tc>
      </w:tr>
      <w:tr w:rsidR="00A941E2" w14:paraId="027108F6" w14:textId="77777777" w:rsidTr="00A941E2">
        <w:tc>
          <w:tcPr>
            <w:tcW w:w="4594" w:type="dxa"/>
          </w:tcPr>
          <w:p w14:paraId="6249118A" w14:textId="5162E1B0" w:rsidR="00A941E2" w:rsidRPr="00CC2F89" w:rsidRDefault="00A941E2" w:rsidP="00967210">
            <w:pPr>
              <w:spacing w:before="100"/>
              <w:ind w:firstLine="0"/>
              <w:rPr>
                <w:szCs w:val="26"/>
              </w:rPr>
            </w:pPr>
            <w:r>
              <w:rPr>
                <w:szCs w:val="26"/>
              </w:rPr>
              <w:t>(4.1)</w:t>
            </w:r>
            <w:r w:rsidRPr="00CC2F89">
              <w:rPr>
                <w:szCs w:val="26"/>
              </w:rPr>
              <w:t xml:space="preserve"> Chọn xóa từng mẩu tin.</w:t>
            </w:r>
          </w:p>
          <w:p w14:paraId="03DF0687" w14:textId="78FC6919" w:rsidR="00A941E2" w:rsidRPr="00A941E2" w:rsidRDefault="00A941E2" w:rsidP="00967210">
            <w:pPr>
              <w:spacing w:before="100"/>
              <w:ind w:firstLine="0"/>
              <w:rPr>
                <w:szCs w:val="26"/>
              </w:rPr>
            </w:pPr>
            <w:r>
              <w:rPr>
                <w:szCs w:val="26"/>
              </w:rPr>
              <w:t xml:space="preserve">(4.2) </w:t>
            </w:r>
            <w:r w:rsidR="007B128E">
              <w:rPr>
                <w:szCs w:val="26"/>
              </w:rPr>
              <w:t>Chọn nút thê</w:t>
            </w:r>
            <w:r w:rsidRPr="00CC2F89">
              <w:rPr>
                <w:szCs w:val="26"/>
              </w:rPr>
              <w:t>m hoặc sửa.</w:t>
            </w:r>
          </w:p>
        </w:tc>
        <w:tc>
          <w:tcPr>
            <w:tcW w:w="4592" w:type="dxa"/>
          </w:tcPr>
          <w:p w14:paraId="1E0A0BBD" w14:textId="77777777" w:rsidR="00A941E2" w:rsidRDefault="00A941E2" w:rsidP="00967210">
            <w:pPr>
              <w:spacing w:before="100" w:line="360" w:lineRule="auto"/>
              <w:ind w:firstLine="0"/>
              <w:rPr>
                <w:szCs w:val="26"/>
              </w:rPr>
            </w:pPr>
          </w:p>
        </w:tc>
      </w:tr>
      <w:tr w:rsidR="00A941E2" w14:paraId="3672BEA1" w14:textId="77777777" w:rsidTr="00A941E2">
        <w:tc>
          <w:tcPr>
            <w:tcW w:w="4594" w:type="dxa"/>
          </w:tcPr>
          <w:p w14:paraId="45717ACB" w14:textId="77777777" w:rsidR="00A941E2" w:rsidRPr="00573B0A" w:rsidRDefault="00A941E2" w:rsidP="00967210">
            <w:pPr>
              <w:pStyle w:val="ListParagraph"/>
              <w:spacing w:before="100" w:line="360" w:lineRule="auto"/>
              <w:ind w:left="360" w:firstLine="0"/>
              <w:rPr>
                <w:szCs w:val="26"/>
              </w:rPr>
            </w:pPr>
          </w:p>
        </w:tc>
        <w:tc>
          <w:tcPr>
            <w:tcW w:w="4592" w:type="dxa"/>
          </w:tcPr>
          <w:p w14:paraId="63A8D965" w14:textId="77777777" w:rsidR="00A941E2" w:rsidRPr="00CC2F89" w:rsidRDefault="00A941E2" w:rsidP="0099477B">
            <w:pPr>
              <w:pStyle w:val="ListParagraph"/>
              <w:numPr>
                <w:ilvl w:val="0"/>
                <w:numId w:val="31"/>
              </w:numPr>
              <w:spacing w:before="100" w:line="240" w:lineRule="auto"/>
              <w:jc w:val="left"/>
              <w:rPr>
                <w:szCs w:val="26"/>
              </w:rPr>
            </w:pPr>
            <w:r w:rsidRPr="00CC2F89">
              <w:rPr>
                <w:szCs w:val="26"/>
              </w:rPr>
              <w:t>Hệ thống hiển thị trang sửa Banner.</w:t>
            </w:r>
          </w:p>
          <w:p w14:paraId="2D8084C8" w14:textId="5F41355B" w:rsidR="00A941E2" w:rsidRPr="00573B0A" w:rsidRDefault="00A941E2" w:rsidP="00967210">
            <w:pPr>
              <w:pStyle w:val="ListParagraph"/>
              <w:spacing w:before="100" w:line="360" w:lineRule="auto"/>
              <w:ind w:left="360" w:firstLine="0"/>
              <w:rPr>
                <w:szCs w:val="26"/>
              </w:rPr>
            </w:pPr>
          </w:p>
        </w:tc>
      </w:tr>
      <w:tr w:rsidR="00A941E2" w14:paraId="45DE6ECA" w14:textId="77777777" w:rsidTr="00A941E2">
        <w:tc>
          <w:tcPr>
            <w:tcW w:w="4594" w:type="dxa"/>
          </w:tcPr>
          <w:p w14:paraId="6B07F563" w14:textId="5EC8B418" w:rsidR="00A941E2" w:rsidRPr="00A941E2" w:rsidRDefault="00A941E2" w:rsidP="0099477B">
            <w:pPr>
              <w:pStyle w:val="ListParagraph"/>
              <w:numPr>
                <w:ilvl w:val="0"/>
                <w:numId w:val="31"/>
              </w:numPr>
              <w:spacing w:before="100" w:line="240" w:lineRule="auto"/>
              <w:jc w:val="left"/>
              <w:rPr>
                <w:szCs w:val="26"/>
              </w:rPr>
            </w:pPr>
            <w:r w:rsidRPr="00CC2F89">
              <w:rPr>
                <w:szCs w:val="26"/>
              </w:rPr>
              <w:t>Upload file hình.</w:t>
            </w:r>
          </w:p>
        </w:tc>
        <w:tc>
          <w:tcPr>
            <w:tcW w:w="4592" w:type="dxa"/>
          </w:tcPr>
          <w:p w14:paraId="2B5DBB12" w14:textId="77777777" w:rsidR="00A941E2" w:rsidRPr="00573B0A" w:rsidRDefault="00A941E2" w:rsidP="00967210">
            <w:pPr>
              <w:pStyle w:val="ListParagraph"/>
              <w:spacing w:before="100" w:line="360" w:lineRule="auto"/>
              <w:ind w:left="360" w:firstLine="0"/>
              <w:rPr>
                <w:szCs w:val="26"/>
              </w:rPr>
            </w:pPr>
          </w:p>
        </w:tc>
      </w:tr>
      <w:tr w:rsidR="00A941E2" w14:paraId="27E222DA" w14:textId="77777777" w:rsidTr="00A941E2">
        <w:tc>
          <w:tcPr>
            <w:tcW w:w="4594" w:type="dxa"/>
          </w:tcPr>
          <w:p w14:paraId="4D67D4FE" w14:textId="77777777" w:rsidR="00A941E2" w:rsidRPr="00CC2F89" w:rsidRDefault="00A941E2" w:rsidP="00967210">
            <w:pPr>
              <w:pStyle w:val="ListParagraph"/>
              <w:spacing w:before="100" w:line="240" w:lineRule="auto"/>
              <w:ind w:left="360" w:firstLine="0"/>
              <w:jc w:val="left"/>
              <w:rPr>
                <w:szCs w:val="26"/>
              </w:rPr>
            </w:pPr>
          </w:p>
        </w:tc>
        <w:tc>
          <w:tcPr>
            <w:tcW w:w="4592" w:type="dxa"/>
          </w:tcPr>
          <w:p w14:paraId="2362FF20" w14:textId="43BF93D6" w:rsidR="00A941E2" w:rsidRPr="00A941E2" w:rsidRDefault="00A941E2" w:rsidP="0099477B">
            <w:pPr>
              <w:pStyle w:val="ListParagraph"/>
              <w:numPr>
                <w:ilvl w:val="0"/>
                <w:numId w:val="31"/>
              </w:numPr>
              <w:spacing w:before="100"/>
              <w:rPr>
                <w:szCs w:val="26"/>
              </w:rPr>
            </w:pPr>
            <w:r w:rsidRPr="00A941E2">
              <w:rPr>
                <w:szCs w:val="26"/>
              </w:rPr>
              <w:t>Lưu các thông tin Actor thay đổi vào CSDL.</w:t>
            </w:r>
          </w:p>
        </w:tc>
      </w:tr>
      <w:tr w:rsidR="00967210" w14:paraId="36A76852" w14:textId="77777777" w:rsidTr="00A941E2">
        <w:tc>
          <w:tcPr>
            <w:tcW w:w="4594" w:type="dxa"/>
          </w:tcPr>
          <w:p w14:paraId="16A970F2" w14:textId="77777777" w:rsidR="00967210" w:rsidRPr="00967210" w:rsidRDefault="00967210" w:rsidP="0099477B">
            <w:pPr>
              <w:pStyle w:val="ListParagraph"/>
              <w:numPr>
                <w:ilvl w:val="0"/>
                <w:numId w:val="31"/>
              </w:numPr>
              <w:spacing w:before="100"/>
              <w:rPr>
                <w:szCs w:val="26"/>
              </w:rPr>
            </w:pPr>
            <w:r w:rsidRPr="00967210">
              <w:rPr>
                <w:szCs w:val="26"/>
              </w:rPr>
              <w:t>Hiển thị kết quả cập nhật của actor.</w:t>
            </w:r>
          </w:p>
          <w:p w14:paraId="1E60B15D" w14:textId="3C187006" w:rsidR="00967210" w:rsidRPr="00CC2F89" w:rsidRDefault="00967210" w:rsidP="00967210">
            <w:pPr>
              <w:pStyle w:val="ListParagraph"/>
              <w:spacing w:before="100" w:line="240" w:lineRule="auto"/>
              <w:ind w:left="360" w:firstLine="0"/>
              <w:jc w:val="left"/>
              <w:rPr>
                <w:szCs w:val="26"/>
              </w:rPr>
            </w:pPr>
          </w:p>
        </w:tc>
        <w:tc>
          <w:tcPr>
            <w:tcW w:w="4592" w:type="dxa"/>
          </w:tcPr>
          <w:p w14:paraId="7E8104F0" w14:textId="77777777" w:rsidR="00967210" w:rsidRPr="00A941E2" w:rsidRDefault="00967210" w:rsidP="00967210">
            <w:pPr>
              <w:pStyle w:val="ListParagraph"/>
              <w:spacing w:before="100"/>
              <w:ind w:left="360" w:firstLine="0"/>
              <w:rPr>
                <w:szCs w:val="26"/>
              </w:rPr>
            </w:pPr>
          </w:p>
        </w:tc>
      </w:tr>
    </w:tbl>
    <w:p w14:paraId="37076246" w14:textId="77777777" w:rsidR="00A941E2" w:rsidRPr="00A941E2" w:rsidRDefault="00A941E2" w:rsidP="00A941E2">
      <w:pPr>
        <w:spacing w:before="0" w:after="160"/>
        <w:ind w:firstLine="0"/>
        <w:jc w:val="left"/>
        <w:rPr>
          <w:szCs w:val="26"/>
        </w:rPr>
      </w:pPr>
    </w:p>
    <w:p w14:paraId="091ADBF6" w14:textId="77777777" w:rsidR="0055368B" w:rsidRPr="00CC2F89" w:rsidRDefault="0055368B" w:rsidP="0099477B">
      <w:pPr>
        <w:pStyle w:val="ListParagraph"/>
        <w:numPr>
          <w:ilvl w:val="0"/>
          <w:numId w:val="17"/>
        </w:numPr>
        <w:spacing w:before="0" w:after="160" w:line="360" w:lineRule="auto"/>
        <w:jc w:val="left"/>
        <w:rPr>
          <w:szCs w:val="26"/>
        </w:rPr>
      </w:pPr>
      <w:bookmarkStart w:id="84" w:name="OLE_LINK17"/>
      <w:bookmarkEnd w:id="82"/>
      <w:bookmarkEnd w:id="83"/>
      <w:r w:rsidRPr="00CC2F89">
        <w:rPr>
          <w:szCs w:val="26"/>
        </w:rPr>
        <w:t>Alternative Flow:</w:t>
      </w:r>
    </w:p>
    <w:p w14:paraId="66751713"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Nếu Actor chưa Nếu Actor chưa đăng nhập: thì hiển thị thông báo bạn hãy đăng nhập vào hệ thống.</w:t>
      </w:r>
    </w:p>
    <w:p w14:paraId="35032246"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Nhập thông tin thiếu hoặc sai: Hệ thống báo lỗi nhập và đề nghị nhập lại.</w:t>
      </w:r>
    </w:p>
    <w:p w14:paraId="5446A042" w14:textId="4CCAC395" w:rsidR="0055368B" w:rsidRPr="00CC2F89" w:rsidRDefault="0055368B" w:rsidP="0099477B">
      <w:pPr>
        <w:pStyle w:val="ListParagraph"/>
        <w:numPr>
          <w:ilvl w:val="0"/>
          <w:numId w:val="17"/>
        </w:numPr>
        <w:spacing w:before="0" w:after="160" w:line="360" w:lineRule="auto"/>
        <w:jc w:val="left"/>
        <w:rPr>
          <w:szCs w:val="26"/>
        </w:rPr>
      </w:pPr>
      <w:r w:rsidRPr="00CC2F89">
        <w:rPr>
          <w:szCs w:val="26"/>
        </w:rPr>
        <w:t xml:space="preserve">Post_Condition: </w:t>
      </w:r>
      <w:r w:rsidR="00617311" w:rsidRPr="00617311">
        <w:rPr>
          <w:szCs w:val="26"/>
        </w:rPr>
        <w:t xml:space="preserve">Actor sẽ được thêm, sửa, xóa quản lý banner quảng cáo </w:t>
      </w:r>
      <w:r w:rsidRPr="00CC2F89">
        <w:rPr>
          <w:szCs w:val="26"/>
        </w:rPr>
        <w:t xml:space="preserve">và lưu vào cơ sở dữ liệu. </w:t>
      </w:r>
    </w:p>
    <w:bookmarkEnd w:id="84"/>
    <w:p w14:paraId="0600A088" w14:textId="77777777" w:rsidR="00400BD5" w:rsidRDefault="0055368B" w:rsidP="00400BD5">
      <w:pPr>
        <w:keepNext/>
        <w:ind w:firstLine="0"/>
      </w:pPr>
      <w:r w:rsidRPr="00CC2F89">
        <w:rPr>
          <w:noProof/>
        </w:rPr>
        <w:drawing>
          <wp:inline distT="0" distB="0" distL="0" distR="0" wp14:anchorId="70B48B72" wp14:editId="3E5277B6">
            <wp:extent cx="5760720" cy="4376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376547"/>
                    </a:xfrm>
                    <a:prstGeom prst="rect">
                      <a:avLst/>
                    </a:prstGeom>
                    <a:noFill/>
                    <a:ln>
                      <a:noFill/>
                    </a:ln>
                  </pic:spPr>
                </pic:pic>
              </a:graphicData>
            </a:graphic>
          </wp:inline>
        </w:drawing>
      </w:r>
    </w:p>
    <w:p w14:paraId="3B0AFBEA" w14:textId="51B89FD4" w:rsidR="0055368B" w:rsidRDefault="00400BD5" w:rsidP="00E400E1">
      <w:pPr>
        <w:pStyle w:val="Caption"/>
        <w:rPr>
          <w:color w:val="C00000"/>
        </w:rPr>
      </w:pPr>
      <w:bookmarkStart w:id="85" w:name="_Toc422688957"/>
      <w:r>
        <w:t xml:space="preserve">Hình </w:t>
      </w:r>
      <w:fldSimple w:instr=" STYLEREF 1 \s ">
        <w:r w:rsidR="00E400E1">
          <w:rPr>
            <w:noProof/>
          </w:rPr>
          <w:t>3</w:t>
        </w:r>
      </w:fldSimple>
      <w:r w:rsidR="00E400E1">
        <w:noBreakHyphen/>
      </w:r>
      <w:fldSimple w:instr=" SEQ Hình \* ARABIC \s 1 ">
        <w:r w:rsidR="00E400E1">
          <w:rPr>
            <w:noProof/>
          </w:rPr>
          <w:t>10</w:t>
        </w:r>
      </w:fldSimple>
      <w:r>
        <w:t xml:space="preserve"> </w:t>
      </w:r>
      <w:r w:rsidRPr="00400BD5">
        <w:t>Biểu đồ tuần tự Quản lý thông tin người tìm kiếm BDS</w:t>
      </w:r>
      <w:bookmarkEnd w:id="85"/>
    </w:p>
    <w:p w14:paraId="5FB28E60" w14:textId="77777777" w:rsidR="0055368B" w:rsidRPr="0055368B" w:rsidRDefault="0055368B" w:rsidP="0055368B">
      <w:pPr>
        <w:pStyle w:val="Heading3"/>
      </w:pPr>
      <w:bookmarkStart w:id="86" w:name="_Toc422866087"/>
      <w:r w:rsidRPr="0055368B">
        <w:t>Usecase quản lý tin tức BĐS:</w:t>
      </w:r>
      <w:bookmarkEnd w:id="86"/>
    </w:p>
    <w:p w14:paraId="2D668846" w14:textId="3275348E" w:rsidR="0055368B" w:rsidRPr="00CC2F89" w:rsidRDefault="0055368B" w:rsidP="0099477B">
      <w:pPr>
        <w:pStyle w:val="ListParagraph"/>
        <w:numPr>
          <w:ilvl w:val="0"/>
          <w:numId w:val="17"/>
        </w:numPr>
        <w:spacing w:before="0" w:after="160" w:line="360" w:lineRule="auto"/>
        <w:jc w:val="left"/>
        <w:rPr>
          <w:szCs w:val="26"/>
        </w:rPr>
      </w:pPr>
      <w:r w:rsidRPr="00CC2F89">
        <w:rPr>
          <w:szCs w:val="26"/>
        </w:rPr>
        <w:t xml:space="preserve">Miêu tả tóm tắt: Usecase cho phép admin </w:t>
      </w:r>
      <w:r w:rsidR="003651AC">
        <w:rPr>
          <w:szCs w:val="26"/>
        </w:rPr>
        <w:t>thêm</w:t>
      </w:r>
      <w:r w:rsidRPr="00CC2F89">
        <w:rPr>
          <w:szCs w:val="26"/>
        </w:rPr>
        <w:t>, xóa, sửa thông tin công ty ký hợp đồng quarg cáo với trung tâm.</w:t>
      </w:r>
    </w:p>
    <w:p w14:paraId="5186B3CE" w14:textId="5BDD6899" w:rsidR="0055368B" w:rsidRPr="00CC2F89" w:rsidRDefault="0055368B" w:rsidP="0099477B">
      <w:pPr>
        <w:pStyle w:val="ListParagraph"/>
        <w:numPr>
          <w:ilvl w:val="0"/>
          <w:numId w:val="17"/>
        </w:numPr>
        <w:spacing w:before="0" w:after="160" w:line="360" w:lineRule="auto"/>
        <w:jc w:val="left"/>
        <w:rPr>
          <w:szCs w:val="26"/>
        </w:rPr>
      </w:pPr>
      <w:r w:rsidRPr="00CC2F89">
        <w:rPr>
          <w:szCs w:val="26"/>
        </w:rPr>
        <w:t>Actor:</w:t>
      </w:r>
      <w:r w:rsidR="007B128E">
        <w:rPr>
          <w:szCs w:val="26"/>
        </w:rPr>
        <w:t xml:space="preserve"> </w:t>
      </w:r>
      <w:r w:rsidRPr="00CC2F89">
        <w:rPr>
          <w:szCs w:val="26"/>
        </w:rPr>
        <w:t>Admin.</w:t>
      </w:r>
    </w:p>
    <w:p w14:paraId="37ACBF87" w14:textId="12AADC0A" w:rsidR="0055368B" w:rsidRPr="00CC2F89" w:rsidRDefault="0055368B" w:rsidP="0099477B">
      <w:pPr>
        <w:pStyle w:val="ListParagraph"/>
        <w:numPr>
          <w:ilvl w:val="0"/>
          <w:numId w:val="17"/>
        </w:numPr>
        <w:spacing w:before="0" w:after="160" w:line="360" w:lineRule="auto"/>
        <w:jc w:val="left"/>
        <w:rPr>
          <w:szCs w:val="26"/>
        </w:rPr>
      </w:pPr>
      <w:r w:rsidRPr="00CC2F89">
        <w:rPr>
          <w:szCs w:val="26"/>
        </w:rPr>
        <w:t>Điều kiện tiên quyết:</w:t>
      </w:r>
      <w:r w:rsidR="007B128E">
        <w:rPr>
          <w:szCs w:val="26"/>
        </w:rPr>
        <w:t xml:space="preserve"> </w:t>
      </w:r>
      <w:r w:rsidRPr="00CC2F89">
        <w:rPr>
          <w:szCs w:val="26"/>
        </w:rPr>
        <w:t>Actor dùng Inter</w:t>
      </w:r>
      <w:r w:rsidR="001D345B">
        <w:rPr>
          <w:szCs w:val="26"/>
        </w:rPr>
        <w:t>NET</w:t>
      </w:r>
      <w:r w:rsidRPr="00CC2F89">
        <w:rPr>
          <w:szCs w:val="26"/>
        </w:rPr>
        <w:t xml:space="preserve"> để vào trang web của hệ thống và phải đăng nhập vào hệ thống.</w:t>
      </w:r>
    </w:p>
    <w:p w14:paraId="793C61C6" w14:textId="77777777" w:rsidR="0055368B" w:rsidRDefault="0055368B" w:rsidP="0099477B">
      <w:pPr>
        <w:pStyle w:val="ListParagraph"/>
        <w:numPr>
          <w:ilvl w:val="0"/>
          <w:numId w:val="17"/>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592"/>
      </w:tblGrid>
      <w:tr w:rsidR="00967210" w14:paraId="440B4B78" w14:textId="77777777" w:rsidTr="007B128E">
        <w:tc>
          <w:tcPr>
            <w:tcW w:w="4594" w:type="dxa"/>
          </w:tcPr>
          <w:p w14:paraId="214A8A51" w14:textId="77777777" w:rsidR="00967210" w:rsidRPr="00573B0A" w:rsidRDefault="00967210" w:rsidP="007B128E">
            <w:pPr>
              <w:spacing w:before="100" w:line="360" w:lineRule="auto"/>
              <w:ind w:firstLine="0"/>
              <w:jc w:val="center"/>
              <w:rPr>
                <w:b/>
                <w:szCs w:val="26"/>
              </w:rPr>
            </w:pPr>
            <w:r w:rsidRPr="00573B0A">
              <w:rPr>
                <w:b/>
                <w:szCs w:val="26"/>
              </w:rPr>
              <w:t>Actor</w:t>
            </w:r>
          </w:p>
        </w:tc>
        <w:tc>
          <w:tcPr>
            <w:tcW w:w="4592" w:type="dxa"/>
          </w:tcPr>
          <w:p w14:paraId="43A8F6A7" w14:textId="77777777" w:rsidR="00967210" w:rsidRPr="00573B0A" w:rsidRDefault="00967210" w:rsidP="007B128E">
            <w:pPr>
              <w:spacing w:before="100" w:line="360" w:lineRule="auto"/>
              <w:ind w:firstLine="0"/>
              <w:jc w:val="center"/>
              <w:rPr>
                <w:b/>
                <w:szCs w:val="26"/>
              </w:rPr>
            </w:pPr>
            <w:r w:rsidRPr="00573B0A">
              <w:rPr>
                <w:b/>
                <w:szCs w:val="26"/>
              </w:rPr>
              <w:t>System</w:t>
            </w:r>
          </w:p>
        </w:tc>
      </w:tr>
      <w:tr w:rsidR="00967210" w14:paraId="4AF33738" w14:textId="77777777" w:rsidTr="007B128E">
        <w:tc>
          <w:tcPr>
            <w:tcW w:w="4594" w:type="dxa"/>
          </w:tcPr>
          <w:p w14:paraId="005B1C87" w14:textId="77777777" w:rsidR="00967210" w:rsidRDefault="00967210" w:rsidP="007B128E">
            <w:pPr>
              <w:spacing w:before="100" w:line="360" w:lineRule="auto"/>
              <w:ind w:firstLine="0"/>
              <w:rPr>
                <w:szCs w:val="26"/>
              </w:rPr>
            </w:pPr>
          </w:p>
        </w:tc>
        <w:tc>
          <w:tcPr>
            <w:tcW w:w="4592" w:type="dxa"/>
          </w:tcPr>
          <w:p w14:paraId="42622A07" w14:textId="7D3AE125" w:rsidR="00967210" w:rsidRPr="00967210" w:rsidRDefault="00967210" w:rsidP="0099477B">
            <w:pPr>
              <w:pStyle w:val="ListParagraph"/>
              <w:numPr>
                <w:ilvl w:val="0"/>
                <w:numId w:val="32"/>
              </w:numPr>
              <w:spacing w:before="100"/>
              <w:rPr>
                <w:szCs w:val="26"/>
              </w:rPr>
            </w:pPr>
            <w:r w:rsidRPr="00967210">
              <w:rPr>
                <w:szCs w:val="26"/>
              </w:rPr>
              <w:t>Hệ thống hiển thị trang admin.</w:t>
            </w:r>
          </w:p>
        </w:tc>
      </w:tr>
      <w:tr w:rsidR="00967210" w14:paraId="671508BE" w14:textId="77777777" w:rsidTr="007B128E">
        <w:tc>
          <w:tcPr>
            <w:tcW w:w="4594" w:type="dxa"/>
          </w:tcPr>
          <w:p w14:paraId="6F9A3E0D" w14:textId="77777777" w:rsidR="00967210" w:rsidRPr="00573B0A" w:rsidRDefault="00967210" w:rsidP="0099477B">
            <w:pPr>
              <w:pStyle w:val="ListParagraph"/>
              <w:numPr>
                <w:ilvl w:val="0"/>
                <w:numId w:val="32"/>
              </w:numPr>
              <w:spacing w:before="100"/>
              <w:rPr>
                <w:szCs w:val="26"/>
              </w:rPr>
            </w:pPr>
            <w:r w:rsidRPr="00573B0A">
              <w:rPr>
                <w:szCs w:val="26"/>
              </w:rPr>
              <w:t>Chọn chức năng cần quản lý.</w:t>
            </w:r>
          </w:p>
        </w:tc>
        <w:tc>
          <w:tcPr>
            <w:tcW w:w="4592" w:type="dxa"/>
          </w:tcPr>
          <w:p w14:paraId="0B4B6958" w14:textId="77777777" w:rsidR="00967210" w:rsidRDefault="00967210" w:rsidP="007B128E">
            <w:pPr>
              <w:spacing w:before="100" w:line="360" w:lineRule="auto"/>
              <w:ind w:firstLine="0"/>
              <w:rPr>
                <w:szCs w:val="26"/>
              </w:rPr>
            </w:pPr>
          </w:p>
        </w:tc>
      </w:tr>
      <w:tr w:rsidR="00967210" w14:paraId="2356B6A4" w14:textId="77777777" w:rsidTr="007B128E">
        <w:tc>
          <w:tcPr>
            <w:tcW w:w="4594" w:type="dxa"/>
          </w:tcPr>
          <w:p w14:paraId="2CFD4E92" w14:textId="77777777" w:rsidR="00967210" w:rsidRDefault="00967210" w:rsidP="007B128E">
            <w:pPr>
              <w:spacing w:before="100" w:line="360" w:lineRule="auto"/>
              <w:ind w:firstLine="0"/>
              <w:rPr>
                <w:szCs w:val="26"/>
              </w:rPr>
            </w:pPr>
          </w:p>
        </w:tc>
        <w:tc>
          <w:tcPr>
            <w:tcW w:w="4592" w:type="dxa"/>
          </w:tcPr>
          <w:p w14:paraId="0CBBFFF3" w14:textId="7AD84A34" w:rsidR="00967210" w:rsidRPr="00967210" w:rsidRDefault="00967210" w:rsidP="0099477B">
            <w:pPr>
              <w:pStyle w:val="ListParagraph"/>
              <w:numPr>
                <w:ilvl w:val="0"/>
                <w:numId w:val="32"/>
              </w:numPr>
              <w:rPr>
                <w:szCs w:val="26"/>
              </w:rPr>
            </w:pPr>
            <w:r w:rsidRPr="00967210">
              <w:rPr>
                <w:szCs w:val="26"/>
              </w:rPr>
              <w:t>Hệ thống hiển thị trang quản lý thông tin công ty quảng cáo.</w:t>
            </w:r>
          </w:p>
        </w:tc>
      </w:tr>
      <w:tr w:rsidR="00967210" w14:paraId="7383C072" w14:textId="77777777" w:rsidTr="007B128E">
        <w:tc>
          <w:tcPr>
            <w:tcW w:w="4594" w:type="dxa"/>
          </w:tcPr>
          <w:p w14:paraId="0F1D8A2C" w14:textId="79BE1546" w:rsidR="00967210" w:rsidRPr="00A941E2" w:rsidRDefault="00967210" w:rsidP="007B128E">
            <w:pPr>
              <w:spacing w:before="100"/>
              <w:ind w:firstLine="0"/>
              <w:rPr>
                <w:szCs w:val="26"/>
              </w:rPr>
            </w:pPr>
            <w:r>
              <w:rPr>
                <w:szCs w:val="26"/>
              </w:rPr>
              <w:t>(4)</w:t>
            </w:r>
            <w:r w:rsidRPr="00CC2F89">
              <w:rPr>
                <w:szCs w:val="26"/>
              </w:rPr>
              <w:t xml:space="preserve"> </w:t>
            </w:r>
            <w:r>
              <w:rPr>
                <w:szCs w:val="26"/>
              </w:rPr>
              <w:t>Thực hiện thao tác thê</w:t>
            </w:r>
            <w:r w:rsidRPr="00CC2F89">
              <w:rPr>
                <w:szCs w:val="26"/>
              </w:rPr>
              <w:t>m, xóa, sửa</w:t>
            </w:r>
          </w:p>
        </w:tc>
        <w:tc>
          <w:tcPr>
            <w:tcW w:w="4592" w:type="dxa"/>
          </w:tcPr>
          <w:p w14:paraId="7B4A7BFE" w14:textId="77777777" w:rsidR="00967210" w:rsidRDefault="00967210" w:rsidP="007B128E">
            <w:pPr>
              <w:spacing w:before="100" w:line="360" w:lineRule="auto"/>
              <w:ind w:firstLine="0"/>
              <w:rPr>
                <w:szCs w:val="26"/>
              </w:rPr>
            </w:pPr>
          </w:p>
        </w:tc>
      </w:tr>
      <w:tr w:rsidR="00967210" w14:paraId="519F10FC" w14:textId="77777777" w:rsidTr="007B128E">
        <w:tc>
          <w:tcPr>
            <w:tcW w:w="4594" w:type="dxa"/>
          </w:tcPr>
          <w:p w14:paraId="207ADB50" w14:textId="77777777" w:rsidR="00967210" w:rsidRPr="00573B0A" w:rsidRDefault="00967210" w:rsidP="007B128E">
            <w:pPr>
              <w:pStyle w:val="ListParagraph"/>
              <w:spacing w:before="100" w:line="360" w:lineRule="auto"/>
              <w:ind w:left="360" w:firstLine="0"/>
              <w:rPr>
                <w:szCs w:val="26"/>
              </w:rPr>
            </w:pPr>
          </w:p>
        </w:tc>
        <w:tc>
          <w:tcPr>
            <w:tcW w:w="4592" w:type="dxa"/>
          </w:tcPr>
          <w:p w14:paraId="243C5652" w14:textId="18321F9D" w:rsidR="00967210" w:rsidRPr="00967210" w:rsidRDefault="00967210" w:rsidP="0099477B">
            <w:pPr>
              <w:pStyle w:val="ListParagraph"/>
              <w:numPr>
                <w:ilvl w:val="0"/>
                <w:numId w:val="28"/>
              </w:numPr>
              <w:spacing w:before="100" w:line="240" w:lineRule="auto"/>
              <w:jc w:val="left"/>
              <w:rPr>
                <w:szCs w:val="26"/>
              </w:rPr>
            </w:pPr>
            <w:r w:rsidRPr="00967210">
              <w:rPr>
                <w:szCs w:val="26"/>
              </w:rPr>
              <w:t>Lưu các thông tin Actor thay đổi vào CSDL.</w:t>
            </w:r>
          </w:p>
          <w:p w14:paraId="39C83B7E" w14:textId="77777777" w:rsidR="00967210" w:rsidRPr="00573B0A" w:rsidRDefault="00967210" w:rsidP="007B128E">
            <w:pPr>
              <w:pStyle w:val="ListParagraph"/>
              <w:spacing w:before="100" w:line="360" w:lineRule="auto"/>
              <w:ind w:left="360" w:firstLine="0"/>
              <w:rPr>
                <w:szCs w:val="26"/>
              </w:rPr>
            </w:pPr>
          </w:p>
        </w:tc>
      </w:tr>
      <w:tr w:rsidR="00967210" w14:paraId="0F73B4A5" w14:textId="77777777" w:rsidTr="007B128E">
        <w:tc>
          <w:tcPr>
            <w:tcW w:w="4594" w:type="dxa"/>
          </w:tcPr>
          <w:p w14:paraId="63D798E9" w14:textId="762F8595" w:rsidR="00967210" w:rsidRPr="00CC2F89" w:rsidRDefault="00967210" w:rsidP="0099477B">
            <w:pPr>
              <w:pStyle w:val="ListParagraph"/>
              <w:numPr>
                <w:ilvl w:val="0"/>
                <w:numId w:val="28"/>
              </w:numPr>
              <w:spacing w:before="100" w:line="240" w:lineRule="auto"/>
              <w:jc w:val="left"/>
              <w:rPr>
                <w:szCs w:val="26"/>
              </w:rPr>
            </w:pPr>
            <w:r w:rsidRPr="00967210">
              <w:rPr>
                <w:szCs w:val="26"/>
              </w:rPr>
              <w:t>Hiển thị kết quả thay đổi của actor.</w:t>
            </w:r>
          </w:p>
        </w:tc>
        <w:tc>
          <w:tcPr>
            <w:tcW w:w="4592" w:type="dxa"/>
          </w:tcPr>
          <w:p w14:paraId="61122073" w14:textId="77777777" w:rsidR="00967210" w:rsidRPr="00A941E2" w:rsidRDefault="00967210" w:rsidP="007B128E">
            <w:pPr>
              <w:pStyle w:val="ListParagraph"/>
              <w:spacing w:before="100"/>
              <w:ind w:left="360" w:firstLine="0"/>
              <w:rPr>
                <w:szCs w:val="26"/>
              </w:rPr>
            </w:pPr>
          </w:p>
        </w:tc>
      </w:tr>
    </w:tbl>
    <w:p w14:paraId="69ACB28C" w14:textId="77777777" w:rsidR="00967210" w:rsidRPr="00967210" w:rsidRDefault="00967210" w:rsidP="00967210">
      <w:pPr>
        <w:spacing w:before="0" w:after="160" w:line="360" w:lineRule="auto"/>
        <w:ind w:firstLine="0"/>
        <w:jc w:val="left"/>
        <w:rPr>
          <w:szCs w:val="26"/>
        </w:rPr>
      </w:pPr>
    </w:p>
    <w:p w14:paraId="60BE3D91" w14:textId="77777777" w:rsidR="0055368B" w:rsidRPr="00CC2F89" w:rsidRDefault="0055368B" w:rsidP="0099477B">
      <w:pPr>
        <w:pStyle w:val="ListParagraph"/>
        <w:numPr>
          <w:ilvl w:val="0"/>
          <w:numId w:val="17"/>
        </w:numPr>
        <w:spacing w:before="0" w:after="160" w:line="360" w:lineRule="auto"/>
        <w:jc w:val="left"/>
        <w:rPr>
          <w:szCs w:val="26"/>
        </w:rPr>
      </w:pPr>
      <w:r w:rsidRPr="00CC2F89">
        <w:rPr>
          <w:szCs w:val="26"/>
        </w:rPr>
        <w:t>Alternative Flow:</w:t>
      </w:r>
    </w:p>
    <w:p w14:paraId="7D4CC3F5"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Nếu Actor chưa Nếu Actor chưa đăng nhập: thì hiển thị thông báo bạn hãy đăng nhập vào hệ thống.</w:t>
      </w:r>
    </w:p>
    <w:p w14:paraId="05067782"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Nhập thông tin thiếu hoặc sai: Hệ thống báo lỗi nhập và đề nghị nhập lại.</w:t>
      </w:r>
    </w:p>
    <w:p w14:paraId="6423601C" w14:textId="000F556C" w:rsidR="0055368B" w:rsidRPr="00CC2F89" w:rsidRDefault="0055368B" w:rsidP="0099477B">
      <w:pPr>
        <w:pStyle w:val="ListParagraph"/>
        <w:numPr>
          <w:ilvl w:val="0"/>
          <w:numId w:val="17"/>
        </w:numPr>
        <w:spacing w:before="0" w:after="160" w:line="360" w:lineRule="auto"/>
        <w:jc w:val="left"/>
        <w:rPr>
          <w:szCs w:val="26"/>
        </w:rPr>
      </w:pPr>
      <w:r w:rsidRPr="00CC2F89">
        <w:rPr>
          <w:szCs w:val="26"/>
        </w:rPr>
        <w:t xml:space="preserve">Post_Condition: </w:t>
      </w:r>
      <w:r w:rsidR="00617311" w:rsidRPr="00617311">
        <w:rPr>
          <w:szCs w:val="26"/>
        </w:rPr>
        <w:t xml:space="preserve">Actor sẽ được thêm, sửa, xóa tin tức BĐS </w:t>
      </w:r>
      <w:r w:rsidRPr="00CC2F89">
        <w:rPr>
          <w:szCs w:val="26"/>
        </w:rPr>
        <w:t xml:space="preserve">và lưu vào cơ sở dữ liệu. </w:t>
      </w:r>
    </w:p>
    <w:p w14:paraId="37FF8995" w14:textId="77777777" w:rsidR="00400BD5" w:rsidRDefault="0055368B" w:rsidP="00400BD5">
      <w:pPr>
        <w:keepNext/>
        <w:ind w:firstLine="0"/>
      </w:pPr>
      <w:r w:rsidRPr="00CC2F89">
        <w:rPr>
          <w:noProof/>
          <w:szCs w:val="26"/>
        </w:rPr>
        <w:drawing>
          <wp:inline distT="0" distB="0" distL="0" distR="0" wp14:anchorId="0047FE9C" wp14:editId="55FFACFA">
            <wp:extent cx="5760720" cy="3921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921105"/>
                    </a:xfrm>
                    <a:prstGeom prst="rect">
                      <a:avLst/>
                    </a:prstGeom>
                    <a:noFill/>
                    <a:ln>
                      <a:noFill/>
                    </a:ln>
                  </pic:spPr>
                </pic:pic>
              </a:graphicData>
            </a:graphic>
          </wp:inline>
        </w:drawing>
      </w:r>
    </w:p>
    <w:p w14:paraId="2F6F18B9" w14:textId="711F00BB" w:rsidR="0055368B" w:rsidRDefault="00400BD5" w:rsidP="00E400E1">
      <w:pPr>
        <w:pStyle w:val="Caption"/>
        <w:rPr>
          <w:color w:val="C00000"/>
        </w:rPr>
      </w:pPr>
      <w:bookmarkStart w:id="87" w:name="_Toc422688958"/>
      <w:r>
        <w:t xml:space="preserve">Hình </w:t>
      </w:r>
      <w:fldSimple w:instr=" STYLEREF 1 \s ">
        <w:r w:rsidR="00E400E1">
          <w:rPr>
            <w:noProof/>
          </w:rPr>
          <w:t>3</w:t>
        </w:r>
      </w:fldSimple>
      <w:r w:rsidR="00E400E1">
        <w:noBreakHyphen/>
      </w:r>
      <w:fldSimple w:instr=" SEQ Hình \* ARABIC \s 1 ">
        <w:r w:rsidR="00E400E1">
          <w:rPr>
            <w:noProof/>
          </w:rPr>
          <w:t>11</w:t>
        </w:r>
      </w:fldSimple>
      <w:r w:rsidRPr="00400BD5">
        <w:t xml:space="preserve"> Biểu đồ tuần tự Quản lý tin tức BĐS</w:t>
      </w:r>
      <w:bookmarkEnd w:id="87"/>
    </w:p>
    <w:p w14:paraId="6BF51E18" w14:textId="6E3C0B9C" w:rsidR="006C00B7" w:rsidRDefault="0055368B" w:rsidP="006C00B7">
      <w:pPr>
        <w:pStyle w:val="Heading3"/>
      </w:pPr>
      <w:r w:rsidRPr="0055368B">
        <w:t xml:space="preserve"> </w:t>
      </w:r>
      <w:bookmarkStart w:id="88" w:name="_Toc422866088"/>
      <w:r w:rsidRPr="0055368B">
        <w:t>Quản lý thông tin Trang</w:t>
      </w:r>
      <w:r w:rsidR="00071EB9">
        <w:t xml:space="preserve"> </w:t>
      </w:r>
      <w:r w:rsidRPr="0055368B">
        <w:t>(Menu)</w:t>
      </w:r>
      <w:bookmarkEnd w:id="88"/>
    </w:p>
    <w:p w14:paraId="2DDD3E9B" w14:textId="09A40D0E" w:rsidR="00071EB9" w:rsidRPr="00CC2F89" w:rsidRDefault="00071EB9" w:rsidP="0099477B">
      <w:pPr>
        <w:pStyle w:val="ListParagraph"/>
        <w:numPr>
          <w:ilvl w:val="0"/>
          <w:numId w:val="17"/>
        </w:numPr>
        <w:spacing w:before="0" w:after="160" w:line="360" w:lineRule="auto"/>
        <w:jc w:val="left"/>
        <w:rPr>
          <w:szCs w:val="26"/>
        </w:rPr>
      </w:pPr>
      <w:r w:rsidRPr="00CC2F89">
        <w:rPr>
          <w:szCs w:val="26"/>
        </w:rPr>
        <w:t>Miêu tả tóm</w:t>
      </w:r>
      <w:r>
        <w:rPr>
          <w:szCs w:val="26"/>
        </w:rPr>
        <w:t xml:space="preserve"> tắt: Usecase cho phép admin thê</w:t>
      </w:r>
      <w:r w:rsidRPr="00CC2F89">
        <w:rPr>
          <w:szCs w:val="26"/>
        </w:rPr>
        <w:t xml:space="preserve">m, xóa, sửa </w:t>
      </w:r>
      <w:r>
        <w:rPr>
          <w:szCs w:val="26"/>
        </w:rPr>
        <w:t>trang (menu)</w:t>
      </w:r>
    </w:p>
    <w:p w14:paraId="1BB77CA1" w14:textId="10964B32" w:rsidR="00071EB9" w:rsidRPr="00CC2F89" w:rsidRDefault="00071EB9" w:rsidP="0099477B">
      <w:pPr>
        <w:pStyle w:val="ListParagraph"/>
        <w:numPr>
          <w:ilvl w:val="0"/>
          <w:numId w:val="17"/>
        </w:numPr>
        <w:spacing w:before="0" w:after="160" w:line="360" w:lineRule="auto"/>
        <w:jc w:val="left"/>
        <w:rPr>
          <w:szCs w:val="26"/>
        </w:rPr>
      </w:pPr>
      <w:r w:rsidRPr="00CC2F89">
        <w:rPr>
          <w:szCs w:val="26"/>
        </w:rPr>
        <w:t>Actor:</w:t>
      </w:r>
      <w:r>
        <w:rPr>
          <w:szCs w:val="26"/>
        </w:rPr>
        <w:t xml:space="preserve"> </w:t>
      </w:r>
      <w:r w:rsidRPr="00CC2F89">
        <w:rPr>
          <w:szCs w:val="26"/>
        </w:rPr>
        <w:t>Admin.</w:t>
      </w:r>
    </w:p>
    <w:p w14:paraId="6934E86E" w14:textId="7B640695" w:rsidR="00071EB9" w:rsidRPr="00CC2F89" w:rsidRDefault="00071EB9" w:rsidP="0099477B">
      <w:pPr>
        <w:pStyle w:val="ListParagraph"/>
        <w:numPr>
          <w:ilvl w:val="0"/>
          <w:numId w:val="17"/>
        </w:numPr>
        <w:spacing w:before="0" w:after="160" w:line="360" w:lineRule="auto"/>
        <w:jc w:val="left"/>
        <w:rPr>
          <w:szCs w:val="26"/>
        </w:rPr>
      </w:pPr>
      <w:r w:rsidRPr="00CC2F89">
        <w:rPr>
          <w:szCs w:val="26"/>
        </w:rPr>
        <w:t>Điều kiện tiên quyết:</w:t>
      </w:r>
      <w:r>
        <w:rPr>
          <w:szCs w:val="26"/>
        </w:rPr>
        <w:t xml:space="preserve"> </w:t>
      </w:r>
      <w:r w:rsidRPr="00CC2F89">
        <w:rPr>
          <w:szCs w:val="26"/>
        </w:rPr>
        <w:t>Actor dùng Inter</w:t>
      </w:r>
      <w:r w:rsidR="001D345B">
        <w:rPr>
          <w:szCs w:val="26"/>
        </w:rPr>
        <w:t>NET</w:t>
      </w:r>
      <w:r w:rsidRPr="00CC2F89">
        <w:rPr>
          <w:szCs w:val="26"/>
        </w:rPr>
        <w:t xml:space="preserve"> để vào trang web của hệ thống và phải đăng nhập vào hệ thống.</w:t>
      </w:r>
    </w:p>
    <w:p w14:paraId="2DC5A9CA" w14:textId="77777777" w:rsidR="00071EB9" w:rsidRDefault="00071EB9" w:rsidP="0099477B">
      <w:pPr>
        <w:pStyle w:val="ListParagraph"/>
        <w:numPr>
          <w:ilvl w:val="0"/>
          <w:numId w:val="17"/>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193"/>
      </w:tblGrid>
      <w:tr w:rsidR="00071EB9" w14:paraId="59FA990C" w14:textId="77777777" w:rsidTr="009811D0">
        <w:tc>
          <w:tcPr>
            <w:tcW w:w="4594" w:type="dxa"/>
          </w:tcPr>
          <w:p w14:paraId="130F7E75" w14:textId="77777777" w:rsidR="00071EB9" w:rsidRPr="00573B0A" w:rsidRDefault="00071EB9" w:rsidP="007B128E">
            <w:pPr>
              <w:spacing w:before="100" w:line="360" w:lineRule="auto"/>
              <w:ind w:firstLine="0"/>
              <w:jc w:val="center"/>
              <w:rPr>
                <w:b/>
                <w:szCs w:val="26"/>
              </w:rPr>
            </w:pPr>
            <w:r w:rsidRPr="00573B0A">
              <w:rPr>
                <w:b/>
                <w:szCs w:val="26"/>
              </w:rPr>
              <w:t>Actor</w:t>
            </w:r>
          </w:p>
        </w:tc>
        <w:tc>
          <w:tcPr>
            <w:tcW w:w="4193" w:type="dxa"/>
          </w:tcPr>
          <w:p w14:paraId="5472FA56" w14:textId="77777777" w:rsidR="00071EB9" w:rsidRPr="00573B0A" w:rsidRDefault="00071EB9" w:rsidP="007B128E">
            <w:pPr>
              <w:spacing w:before="100" w:line="360" w:lineRule="auto"/>
              <w:ind w:firstLine="0"/>
              <w:jc w:val="center"/>
              <w:rPr>
                <w:b/>
                <w:szCs w:val="26"/>
              </w:rPr>
            </w:pPr>
            <w:r w:rsidRPr="00573B0A">
              <w:rPr>
                <w:b/>
                <w:szCs w:val="26"/>
              </w:rPr>
              <w:t>System</w:t>
            </w:r>
          </w:p>
        </w:tc>
      </w:tr>
      <w:tr w:rsidR="00071EB9" w14:paraId="78CF1A20" w14:textId="77777777" w:rsidTr="009811D0">
        <w:tc>
          <w:tcPr>
            <w:tcW w:w="4594" w:type="dxa"/>
          </w:tcPr>
          <w:p w14:paraId="7DCE3919" w14:textId="77777777" w:rsidR="00071EB9" w:rsidRDefault="00071EB9" w:rsidP="007B128E">
            <w:pPr>
              <w:spacing w:before="100" w:line="360" w:lineRule="auto"/>
              <w:ind w:firstLine="0"/>
              <w:rPr>
                <w:szCs w:val="26"/>
              </w:rPr>
            </w:pPr>
          </w:p>
        </w:tc>
        <w:tc>
          <w:tcPr>
            <w:tcW w:w="4193" w:type="dxa"/>
          </w:tcPr>
          <w:p w14:paraId="6B7168D1" w14:textId="6688B661" w:rsidR="00071EB9" w:rsidRPr="00B56345" w:rsidRDefault="00071EB9" w:rsidP="0099477B">
            <w:pPr>
              <w:pStyle w:val="ListParagraph"/>
              <w:numPr>
                <w:ilvl w:val="0"/>
                <w:numId w:val="37"/>
              </w:numPr>
              <w:spacing w:before="100"/>
              <w:rPr>
                <w:szCs w:val="26"/>
              </w:rPr>
            </w:pPr>
            <w:r w:rsidRPr="00B56345">
              <w:rPr>
                <w:szCs w:val="26"/>
              </w:rPr>
              <w:t>Hệ thống hiển thị trang admin.</w:t>
            </w:r>
          </w:p>
        </w:tc>
      </w:tr>
      <w:tr w:rsidR="00071EB9" w14:paraId="021ED003" w14:textId="77777777" w:rsidTr="009811D0">
        <w:tc>
          <w:tcPr>
            <w:tcW w:w="4594" w:type="dxa"/>
          </w:tcPr>
          <w:p w14:paraId="3C2A35BC" w14:textId="42EE8484" w:rsidR="00071EB9" w:rsidRPr="00B56345" w:rsidRDefault="00071EB9" w:rsidP="0099477B">
            <w:pPr>
              <w:pStyle w:val="ListParagraph"/>
              <w:numPr>
                <w:ilvl w:val="0"/>
                <w:numId w:val="37"/>
              </w:numPr>
              <w:spacing w:before="100"/>
              <w:rPr>
                <w:szCs w:val="26"/>
              </w:rPr>
            </w:pPr>
            <w:r w:rsidRPr="00B56345">
              <w:rPr>
                <w:szCs w:val="26"/>
              </w:rPr>
              <w:t>Chọn chức năng cần quản lý.</w:t>
            </w:r>
          </w:p>
        </w:tc>
        <w:tc>
          <w:tcPr>
            <w:tcW w:w="4193" w:type="dxa"/>
          </w:tcPr>
          <w:p w14:paraId="3A5C4DBB" w14:textId="77777777" w:rsidR="00071EB9" w:rsidRDefault="00071EB9" w:rsidP="007B128E">
            <w:pPr>
              <w:spacing w:before="100" w:line="360" w:lineRule="auto"/>
              <w:ind w:firstLine="0"/>
              <w:rPr>
                <w:szCs w:val="26"/>
              </w:rPr>
            </w:pPr>
          </w:p>
        </w:tc>
      </w:tr>
      <w:tr w:rsidR="00071EB9" w14:paraId="6B7396D2" w14:textId="77777777" w:rsidTr="009811D0">
        <w:tc>
          <w:tcPr>
            <w:tcW w:w="4594" w:type="dxa"/>
          </w:tcPr>
          <w:p w14:paraId="731EA4BB" w14:textId="77777777" w:rsidR="00071EB9" w:rsidRDefault="00071EB9" w:rsidP="007B128E">
            <w:pPr>
              <w:spacing w:before="100" w:line="360" w:lineRule="auto"/>
              <w:ind w:firstLine="0"/>
              <w:rPr>
                <w:szCs w:val="26"/>
              </w:rPr>
            </w:pPr>
          </w:p>
        </w:tc>
        <w:tc>
          <w:tcPr>
            <w:tcW w:w="4193" w:type="dxa"/>
          </w:tcPr>
          <w:p w14:paraId="79A28920" w14:textId="39B94620" w:rsidR="00071EB9" w:rsidRPr="00967210" w:rsidRDefault="00071EB9" w:rsidP="0099477B">
            <w:pPr>
              <w:pStyle w:val="ListParagraph"/>
              <w:numPr>
                <w:ilvl w:val="0"/>
                <w:numId w:val="37"/>
              </w:numPr>
              <w:rPr>
                <w:szCs w:val="26"/>
              </w:rPr>
            </w:pPr>
            <w:r w:rsidRPr="00967210">
              <w:rPr>
                <w:szCs w:val="26"/>
              </w:rPr>
              <w:t xml:space="preserve">Hệ thống hiển thị trang quản lý </w:t>
            </w:r>
            <w:r w:rsidR="00B34E6F">
              <w:rPr>
                <w:szCs w:val="26"/>
              </w:rPr>
              <w:t>trang (menu)</w:t>
            </w:r>
          </w:p>
        </w:tc>
      </w:tr>
      <w:tr w:rsidR="00071EB9" w14:paraId="7D7309B8" w14:textId="77777777" w:rsidTr="009811D0">
        <w:tc>
          <w:tcPr>
            <w:tcW w:w="4594" w:type="dxa"/>
          </w:tcPr>
          <w:p w14:paraId="4C6DDC6A" w14:textId="77777777" w:rsidR="00071EB9" w:rsidRPr="00A941E2" w:rsidRDefault="00071EB9" w:rsidP="007B128E">
            <w:pPr>
              <w:spacing w:before="100"/>
              <w:ind w:firstLine="0"/>
              <w:rPr>
                <w:szCs w:val="26"/>
              </w:rPr>
            </w:pPr>
            <w:r>
              <w:rPr>
                <w:szCs w:val="26"/>
              </w:rPr>
              <w:t>(4)</w:t>
            </w:r>
            <w:r w:rsidRPr="00CC2F89">
              <w:rPr>
                <w:szCs w:val="26"/>
              </w:rPr>
              <w:t xml:space="preserve"> </w:t>
            </w:r>
            <w:r>
              <w:rPr>
                <w:szCs w:val="26"/>
              </w:rPr>
              <w:t>Thực hiện thao tác thê</w:t>
            </w:r>
            <w:r w:rsidRPr="00CC2F89">
              <w:rPr>
                <w:szCs w:val="26"/>
              </w:rPr>
              <w:t>m, xóa, sửa</w:t>
            </w:r>
          </w:p>
        </w:tc>
        <w:tc>
          <w:tcPr>
            <w:tcW w:w="4193" w:type="dxa"/>
          </w:tcPr>
          <w:p w14:paraId="2DADBE87" w14:textId="77777777" w:rsidR="00071EB9" w:rsidRDefault="00071EB9" w:rsidP="007B128E">
            <w:pPr>
              <w:spacing w:before="100" w:line="360" w:lineRule="auto"/>
              <w:ind w:firstLine="0"/>
              <w:rPr>
                <w:szCs w:val="26"/>
              </w:rPr>
            </w:pPr>
          </w:p>
        </w:tc>
      </w:tr>
      <w:tr w:rsidR="00071EB9" w14:paraId="58C3F198" w14:textId="77777777" w:rsidTr="009811D0">
        <w:tc>
          <w:tcPr>
            <w:tcW w:w="4594" w:type="dxa"/>
          </w:tcPr>
          <w:p w14:paraId="4148DF64" w14:textId="77777777" w:rsidR="00071EB9" w:rsidRPr="00573B0A" w:rsidRDefault="00071EB9" w:rsidP="007B128E">
            <w:pPr>
              <w:pStyle w:val="ListParagraph"/>
              <w:spacing w:before="100" w:line="360" w:lineRule="auto"/>
              <w:ind w:left="360" w:firstLine="0"/>
              <w:rPr>
                <w:szCs w:val="26"/>
              </w:rPr>
            </w:pPr>
          </w:p>
        </w:tc>
        <w:tc>
          <w:tcPr>
            <w:tcW w:w="4193" w:type="dxa"/>
          </w:tcPr>
          <w:p w14:paraId="23AEC96F" w14:textId="0B9E6913" w:rsidR="00071EB9" w:rsidRPr="00B56345" w:rsidRDefault="00071EB9" w:rsidP="0099477B">
            <w:pPr>
              <w:pStyle w:val="ListParagraph"/>
              <w:numPr>
                <w:ilvl w:val="0"/>
                <w:numId w:val="32"/>
              </w:numPr>
              <w:spacing w:before="100" w:line="240" w:lineRule="auto"/>
              <w:jc w:val="left"/>
              <w:rPr>
                <w:szCs w:val="26"/>
              </w:rPr>
            </w:pPr>
            <w:r w:rsidRPr="00B56345">
              <w:rPr>
                <w:szCs w:val="26"/>
              </w:rPr>
              <w:t>Lưu các thông tin Actor thay đổi vào CSDL.</w:t>
            </w:r>
          </w:p>
          <w:p w14:paraId="03727375" w14:textId="77777777" w:rsidR="00071EB9" w:rsidRPr="00573B0A" w:rsidRDefault="00071EB9" w:rsidP="007B128E">
            <w:pPr>
              <w:pStyle w:val="ListParagraph"/>
              <w:spacing w:before="100" w:line="360" w:lineRule="auto"/>
              <w:ind w:left="360" w:firstLine="0"/>
              <w:rPr>
                <w:szCs w:val="26"/>
              </w:rPr>
            </w:pPr>
          </w:p>
        </w:tc>
      </w:tr>
      <w:tr w:rsidR="00071EB9" w14:paraId="700DB388" w14:textId="77777777" w:rsidTr="009811D0">
        <w:tc>
          <w:tcPr>
            <w:tcW w:w="4594" w:type="dxa"/>
          </w:tcPr>
          <w:p w14:paraId="701846DB" w14:textId="77777777" w:rsidR="00071EB9" w:rsidRPr="00CC2F89" w:rsidRDefault="00071EB9" w:rsidP="0099477B">
            <w:pPr>
              <w:pStyle w:val="ListParagraph"/>
              <w:numPr>
                <w:ilvl w:val="0"/>
                <w:numId w:val="32"/>
              </w:numPr>
              <w:spacing w:before="100" w:line="240" w:lineRule="auto"/>
              <w:jc w:val="left"/>
              <w:rPr>
                <w:szCs w:val="26"/>
              </w:rPr>
            </w:pPr>
            <w:r w:rsidRPr="00967210">
              <w:rPr>
                <w:szCs w:val="26"/>
              </w:rPr>
              <w:t>Hiển thị kết quả thay đổi của actor.</w:t>
            </w:r>
          </w:p>
        </w:tc>
        <w:tc>
          <w:tcPr>
            <w:tcW w:w="4193" w:type="dxa"/>
          </w:tcPr>
          <w:p w14:paraId="6E633C50" w14:textId="77777777" w:rsidR="00071EB9" w:rsidRPr="00A941E2" w:rsidRDefault="00071EB9" w:rsidP="007B128E">
            <w:pPr>
              <w:pStyle w:val="ListParagraph"/>
              <w:spacing w:before="100"/>
              <w:ind w:left="360" w:firstLine="0"/>
              <w:rPr>
                <w:szCs w:val="26"/>
              </w:rPr>
            </w:pPr>
          </w:p>
        </w:tc>
      </w:tr>
    </w:tbl>
    <w:p w14:paraId="58AD6CF4" w14:textId="77777777" w:rsidR="00071EB9" w:rsidRPr="00967210" w:rsidRDefault="00071EB9" w:rsidP="00071EB9">
      <w:pPr>
        <w:spacing w:before="0" w:after="160" w:line="360" w:lineRule="auto"/>
        <w:ind w:firstLine="0"/>
        <w:jc w:val="left"/>
        <w:rPr>
          <w:szCs w:val="26"/>
        </w:rPr>
      </w:pPr>
    </w:p>
    <w:p w14:paraId="1039B2EC" w14:textId="77777777" w:rsidR="00071EB9" w:rsidRPr="00CC2F89" w:rsidRDefault="00071EB9" w:rsidP="0099477B">
      <w:pPr>
        <w:pStyle w:val="ListParagraph"/>
        <w:numPr>
          <w:ilvl w:val="0"/>
          <w:numId w:val="17"/>
        </w:numPr>
        <w:spacing w:before="0" w:after="160" w:line="360" w:lineRule="auto"/>
        <w:jc w:val="left"/>
        <w:rPr>
          <w:szCs w:val="26"/>
        </w:rPr>
      </w:pPr>
      <w:r w:rsidRPr="00CC2F89">
        <w:rPr>
          <w:szCs w:val="26"/>
        </w:rPr>
        <w:t>Alternative Flow:</w:t>
      </w:r>
    </w:p>
    <w:p w14:paraId="1091B8E4" w14:textId="77777777" w:rsidR="00071EB9" w:rsidRPr="00CC2F89" w:rsidRDefault="00071EB9" w:rsidP="0099477B">
      <w:pPr>
        <w:pStyle w:val="ListParagraph"/>
        <w:numPr>
          <w:ilvl w:val="0"/>
          <w:numId w:val="18"/>
        </w:numPr>
        <w:spacing w:before="0" w:after="160" w:line="360" w:lineRule="auto"/>
        <w:jc w:val="left"/>
        <w:rPr>
          <w:szCs w:val="26"/>
        </w:rPr>
      </w:pPr>
      <w:r w:rsidRPr="00CC2F89">
        <w:rPr>
          <w:szCs w:val="26"/>
        </w:rPr>
        <w:t>Nếu Actor chưa Nếu Actor chưa đăng nhập: thì hiển thị thông báo bạn hãy đăng nhập vào hệ thống.</w:t>
      </w:r>
    </w:p>
    <w:p w14:paraId="416EBC4C" w14:textId="77777777" w:rsidR="00071EB9" w:rsidRPr="00CC2F89" w:rsidRDefault="00071EB9" w:rsidP="0099477B">
      <w:pPr>
        <w:pStyle w:val="ListParagraph"/>
        <w:numPr>
          <w:ilvl w:val="0"/>
          <w:numId w:val="18"/>
        </w:numPr>
        <w:spacing w:before="0" w:after="160" w:line="360" w:lineRule="auto"/>
        <w:jc w:val="left"/>
        <w:rPr>
          <w:szCs w:val="26"/>
        </w:rPr>
      </w:pPr>
      <w:r w:rsidRPr="00CC2F89">
        <w:rPr>
          <w:szCs w:val="26"/>
        </w:rPr>
        <w:t>Nhập thông tin thiếu hoặc sai: Hệ thống báo lỗi nhập và đề nghị nhập lại.</w:t>
      </w:r>
    </w:p>
    <w:p w14:paraId="503A95A9" w14:textId="3478736C" w:rsidR="00071EB9" w:rsidRPr="00CC2F89" w:rsidRDefault="00071EB9" w:rsidP="0099477B">
      <w:pPr>
        <w:pStyle w:val="ListParagraph"/>
        <w:numPr>
          <w:ilvl w:val="0"/>
          <w:numId w:val="17"/>
        </w:numPr>
        <w:spacing w:before="0" w:after="160" w:line="360" w:lineRule="auto"/>
        <w:jc w:val="left"/>
        <w:rPr>
          <w:szCs w:val="26"/>
        </w:rPr>
      </w:pPr>
      <w:r w:rsidRPr="00CC2F89">
        <w:rPr>
          <w:szCs w:val="26"/>
        </w:rPr>
        <w:t xml:space="preserve">Post_Condition: </w:t>
      </w:r>
      <w:r w:rsidR="00617311" w:rsidRPr="00617311">
        <w:rPr>
          <w:szCs w:val="26"/>
        </w:rPr>
        <w:t>Actor sẽ được thêm, sửa, xóa thông tin Trang (Menu)</w:t>
      </w:r>
      <w:r w:rsidR="00617311">
        <w:rPr>
          <w:szCs w:val="26"/>
        </w:rPr>
        <w:t xml:space="preserve"> </w:t>
      </w:r>
      <w:r w:rsidRPr="00CC2F89">
        <w:rPr>
          <w:szCs w:val="26"/>
        </w:rPr>
        <w:t xml:space="preserve">và lưu vào cơ sở dữ liệu. </w:t>
      </w:r>
    </w:p>
    <w:p w14:paraId="0937C353" w14:textId="77777777" w:rsidR="006C00B7" w:rsidRPr="006C00B7" w:rsidRDefault="006C00B7" w:rsidP="006C00B7">
      <w:pPr>
        <w:ind w:firstLine="0"/>
      </w:pPr>
    </w:p>
    <w:p w14:paraId="17D0C836" w14:textId="77777777" w:rsidR="00C56ED3" w:rsidRDefault="0055368B" w:rsidP="00C56ED3">
      <w:pPr>
        <w:keepNext/>
        <w:ind w:firstLine="0"/>
      </w:pPr>
      <w:r w:rsidRPr="00CC2F89">
        <w:rPr>
          <w:noProof/>
          <w:szCs w:val="26"/>
        </w:rPr>
        <w:drawing>
          <wp:inline distT="0" distB="0" distL="0" distR="0" wp14:anchorId="0F8905D0" wp14:editId="7A321C46">
            <wp:extent cx="5760720" cy="40608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060815"/>
                    </a:xfrm>
                    <a:prstGeom prst="rect">
                      <a:avLst/>
                    </a:prstGeom>
                    <a:noFill/>
                    <a:ln>
                      <a:noFill/>
                    </a:ln>
                  </pic:spPr>
                </pic:pic>
              </a:graphicData>
            </a:graphic>
          </wp:inline>
        </w:drawing>
      </w:r>
    </w:p>
    <w:p w14:paraId="29EBD8E5" w14:textId="33629993" w:rsidR="0055368B" w:rsidRDefault="00C56ED3" w:rsidP="00E400E1">
      <w:pPr>
        <w:pStyle w:val="Caption"/>
        <w:rPr>
          <w:color w:val="C00000"/>
        </w:rPr>
      </w:pPr>
      <w:bookmarkStart w:id="89" w:name="_Toc422688959"/>
      <w:r>
        <w:t xml:space="preserve">Hình </w:t>
      </w:r>
      <w:fldSimple w:instr=" STYLEREF 1 \s ">
        <w:r w:rsidR="00E400E1">
          <w:rPr>
            <w:noProof/>
          </w:rPr>
          <w:t>3</w:t>
        </w:r>
      </w:fldSimple>
      <w:r w:rsidR="00E400E1">
        <w:noBreakHyphen/>
      </w:r>
      <w:fldSimple w:instr=" SEQ Hình \* ARABIC \s 1 ">
        <w:r w:rsidR="00E400E1">
          <w:rPr>
            <w:noProof/>
          </w:rPr>
          <w:t>12</w:t>
        </w:r>
      </w:fldSimple>
      <w:r>
        <w:t xml:space="preserve"> </w:t>
      </w:r>
      <w:r w:rsidRPr="00C56ED3">
        <w:t>Biểu đồ tuần tự Quản lý thông tin Trang</w:t>
      </w:r>
      <w:bookmarkEnd w:id="89"/>
    </w:p>
    <w:p w14:paraId="5423E6CC" w14:textId="77777777" w:rsidR="0055368B" w:rsidRPr="0055368B" w:rsidRDefault="0055368B" w:rsidP="0055368B">
      <w:pPr>
        <w:pStyle w:val="Heading3"/>
      </w:pPr>
      <w:bookmarkStart w:id="90" w:name="_Toc422866089"/>
      <w:r w:rsidRPr="0055368B">
        <w:t>Usecase quản lý liên kết:</w:t>
      </w:r>
      <w:bookmarkEnd w:id="90"/>
    </w:p>
    <w:p w14:paraId="0CA0D55D" w14:textId="420C984D" w:rsidR="0055368B" w:rsidRPr="00CC2F89" w:rsidRDefault="0055368B" w:rsidP="0099477B">
      <w:pPr>
        <w:pStyle w:val="ListParagraph"/>
        <w:numPr>
          <w:ilvl w:val="0"/>
          <w:numId w:val="20"/>
        </w:numPr>
        <w:spacing w:before="0" w:after="160" w:line="360" w:lineRule="auto"/>
        <w:jc w:val="left"/>
        <w:rPr>
          <w:szCs w:val="26"/>
        </w:rPr>
      </w:pPr>
      <w:r w:rsidRPr="00CC2F89">
        <w:rPr>
          <w:szCs w:val="26"/>
        </w:rPr>
        <w:t>Miêu tả tóm tắt:</w:t>
      </w:r>
      <w:r w:rsidR="00B34E6F">
        <w:rPr>
          <w:szCs w:val="26"/>
        </w:rPr>
        <w:t xml:space="preserve"> Usecase cho phép admin thê</w:t>
      </w:r>
      <w:r w:rsidR="00B34E6F" w:rsidRPr="00CC2F89">
        <w:rPr>
          <w:szCs w:val="26"/>
        </w:rPr>
        <w:t xml:space="preserve">m, xóa, sửa </w:t>
      </w:r>
      <w:r w:rsidR="00B34E6F">
        <w:rPr>
          <w:szCs w:val="26"/>
        </w:rPr>
        <w:t>liên kết</w:t>
      </w:r>
    </w:p>
    <w:p w14:paraId="112605EA" w14:textId="783BA21A" w:rsidR="0055368B" w:rsidRPr="00CC2F89" w:rsidRDefault="0055368B" w:rsidP="0099477B">
      <w:pPr>
        <w:pStyle w:val="ListParagraph"/>
        <w:numPr>
          <w:ilvl w:val="0"/>
          <w:numId w:val="20"/>
        </w:numPr>
        <w:spacing w:before="0" w:after="160" w:line="360" w:lineRule="auto"/>
        <w:jc w:val="left"/>
        <w:rPr>
          <w:szCs w:val="26"/>
        </w:rPr>
      </w:pPr>
      <w:r w:rsidRPr="00CC2F89">
        <w:rPr>
          <w:szCs w:val="26"/>
        </w:rPr>
        <w:t>Actor:</w:t>
      </w:r>
      <w:r w:rsidR="00B34E6F">
        <w:rPr>
          <w:szCs w:val="26"/>
        </w:rPr>
        <w:t xml:space="preserve"> Admin</w:t>
      </w:r>
    </w:p>
    <w:p w14:paraId="7ABD8D2A" w14:textId="681057A0" w:rsidR="0055368B" w:rsidRPr="00CC2F89" w:rsidRDefault="0055368B" w:rsidP="0099477B">
      <w:pPr>
        <w:pStyle w:val="ListParagraph"/>
        <w:numPr>
          <w:ilvl w:val="0"/>
          <w:numId w:val="20"/>
        </w:numPr>
        <w:spacing w:before="0" w:after="160" w:line="360" w:lineRule="auto"/>
        <w:jc w:val="left"/>
        <w:rPr>
          <w:szCs w:val="26"/>
        </w:rPr>
      </w:pPr>
      <w:r w:rsidRPr="00CC2F89">
        <w:rPr>
          <w:szCs w:val="26"/>
        </w:rPr>
        <w:t>Điều kiện tiên quyết:</w:t>
      </w:r>
      <w:r w:rsidR="00B34E6F">
        <w:rPr>
          <w:szCs w:val="26"/>
        </w:rPr>
        <w:t xml:space="preserve"> </w:t>
      </w:r>
      <w:r w:rsidR="00B34E6F" w:rsidRPr="00B34E6F">
        <w:rPr>
          <w:szCs w:val="26"/>
        </w:rPr>
        <w:t>Actor dùng Inter</w:t>
      </w:r>
      <w:r w:rsidR="001D345B">
        <w:rPr>
          <w:szCs w:val="26"/>
        </w:rPr>
        <w:t>NET</w:t>
      </w:r>
      <w:r w:rsidR="00B34E6F" w:rsidRPr="00B34E6F">
        <w:rPr>
          <w:szCs w:val="26"/>
        </w:rPr>
        <w:t xml:space="preserve"> để vào trang web của hệ thống và phải đăng nhập vào hệ thống</w:t>
      </w:r>
    </w:p>
    <w:p w14:paraId="54DD7613" w14:textId="77777777" w:rsidR="0055368B" w:rsidRDefault="0055368B" w:rsidP="0099477B">
      <w:pPr>
        <w:pStyle w:val="ListParagraph"/>
        <w:numPr>
          <w:ilvl w:val="0"/>
          <w:numId w:val="20"/>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129"/>
      </w:tblGrid>
      <w:tr w:rsidR="00B34E6F" w14:paraId="3B21430D" w14:textId="77777777" w:rsidTr="009811D0">
        <w:tc>
          <w:tcPr>
            <w:tcW w:w="4594" w:type="dxa"/>
          </w:tcPr>
          <w:p w14:paraId="71F0DBBB" w14:textId="77777777" w:rsidR="00B34E6F" w:rsidRPr="00573B0A" w:rsidRDefault="00B34E6F" w:rsidP="007B128E">
            <w:pPr>
              <w:spacing w:before="100" w:line="360" w:lineRule="auto"/>
              <w:ind w:firstLine="0"/>
              <w:jc w:val="center"/>
              <w:rPr>
                <w:b/>
                <w:szCs w:val="26"/>
              </w:rPr>
            </w:pPr>
            <w:r w:rsidRPr="00573B0A">
              <w:rPr>
                <w:b/>
                <w:szCs w:val="26"/>
              </w:rPr>
              <w:t>Actor</w:t>
            </w:r>
          </w:p>
        </w:tc>
        <w:tc>
          <w:tcPr>
            <w:tcW w:w="4129" w:type="dxa"/>
          </w:tcPr>
          <w:p w14:paraId="402A8AF2" w14:textId="77777777" w:rsidR="00B34E6F" w:rsidRPr="00573B0A" w:rsidRDefault="00B34E6F" w:rsidP="007B128E">
            <w:pPr>
              <w:spacing w:before="100" w:line="360" w:lineRule="auto"/>
              <w:ind w:firstLine="0"/>
              <w:jc w:val="center"/>
              <w:rPr>
                <w:b/>
                <w:szCs w:val="26"/>
              </w:rPr>
            </w:pPr>
            <w:r w:rsidRPr="00573B0A">
              <w:rPr>
                <w:b/>
                <w:szCs w:val="26"/>
              </w:rPr>
              <w:t>System</w:t>
            </w:r>
          </w:p>
        </w:tc>
      </w:tr>
      <w:tr w:rsidR="00B34E6F" w14:paraId="20D30B4B" w14:textId="77777777" w:rsidTr="009811D0">
        <w:tc>
          <w:tcPr>
            <w:tcW w:w="4594" w:type="dxa"/>
          </w:tcPr>
          <w:p w14:paraId="06161B19" w14:textId="77777777" w:rsidR="00B34E6F" w:rsidRDefault="00B34E6F" w:rsidP="007B128E">
            <w:pPr>
              <w:spacing w:before="100" w:line="360" w:lineRule="auto"/>
              <w:ind w:firstLine="0"/>
              <w:rPr>
                <w:szCs w:val="26"/>
              </w:rPr>
            </w:pPr>
          </w:p>
        </w:tc>
        <w:tc>
          <w:tcPr>
            <w:tcW w:w="4129" w:type="dxa"/>
          </w:tcPr>
          <w:p w14:paraId="191A4B9A" w14:textId="5A1B2F4F" w:rsidR="00B34E6F" w:rsidRPr="00B56345" w:rsidRDefault="00B34E6F" w:rsidP="0099477B">
            <w:pPr>
              <w:pStyle w:val="ListParagraph"/>
              <w:numPr>
                <w:ilvl w:val="0"/>
                <w:numId w:val="36"/>
              </w:numPr>
              <w:spacing w:before="100"/>
              <w:rPr>
                <w:szCs w:val="26"/>
              </w:rPr>
            </w:pPr>
            <w:r w:rsidRPr="00B56345">
              <w:rPr>
                <w:szCs w:val="26"/>
              </w:rPr>
              <w:t>Hệ thống hiển thị trang admin.</w:t>
            </w:r>
          </w:p>
        </w:tc>
      </w:tr>
      <w:tr w:rsidR="00B34E6F" w14:paraId="08B518E5" w14:textId="77777777" w:rsidTr="009811D0">
        <w:tc>
          <w:tcPr>
            <w:tcW w:w="4594" w:type="dxa"/>
          </w:tcPr>
          <w:p w14:paraId="5B650680" w14:textId="5A359AC9" w:rsidR="00B34E6F" w:rsidRPr="00B56345" w:rsidRDefault="00B34E6F" w:rsidP="0099477B">
            <w:pPr>
              <w:pStyle w:val="ListParagraph"/>
              <w:numPr>
                <w:ilvl w:val="0"/>
                <w:numId w:val="36"/>
              </w:numPr>
              <w:spacing w:before="100"/>
              <w:rPr>
                <w:szCs w:val="26"/>
              </w:rPr>
            </w:pPr>
            <w:r w:rsidRPr="00B56345">
              <w:rPr>
                <w:szCs w:val="26"/>
              </w:rPr>
              <w:t>Chọn chức năng cần quản lý.</w:t>
            </w:r>
          </w:p>
        </w:tc>
        <w:tc>
          <w:tcPr>
            <w:tcW w:w="4129" w:type="dxa"/>
          </w:tcPr>
          <w:p w14:paraId="4DB73690" w14:textId="77777777" w:rsidR="00B34E6F" w:rsidRDefault="00B34E6F" w:rsidP="007B128E">
            <w:pPr>
              <w:spacing w:before="100" w:line="360" w:lineRule="auto"/>
              <w:ind w:firstLine="0"/>
              <w:rPr>
                <w:szCs w:val="26"/>
              </w:rPr>
            </w:pPr>
          </w:p>
        </w:tc>
      </w:tr>
      <w:tr w:rsidR="00B34E6F" w14:paraId="7C0732D4" w14:textId="77777777" w:rsidTr="009811D0">
        <w:tc>
          <w:tcPr>
            <w:tcW w:w="4594" w:type="dxa"/>
          </w:tcPr>
          <w:p w14:paraId="2688AFDB" w14:textId="77777777" w:rsidR="00B34E6F" w:rsidRDefault="00B34E6F" w:rsidP="007B128E">
            <w:pPr>
              <w:spacing w:before="100" w:line="360" w:lineRule="auto"/>
              <w:ind w:firstLine="0"/>
              <w:rPr>
                <w:szCs w:val="26"/>
              </w:rPr>
            </w:pPr>
          </w:p>
        </w:tc>
        <w:tc>
          <w:tcPr>
            <w:tcW w:w="4129" w:type="dxa"/>
          </w:tcPr>
          <w:p w14:paraId="64CF33E8" w14:textId="105559E5" w:rsidR="00B34E6F" w:rsidRPr="00967210" w:rsidRDefault="00B34E6F" w:rsidP="0099477B">
            <w:pPr>
              <w:pStyle w:val="ListParagraph"/>
              <w:numPr>
                <w:ilvl w:val="0"/>
                <w:numId w:val="36"/>
              </w:numPr>
              <w:rPr>
                <w:szCs w:val="26"/>
              </w:rPr>
            </w:pPr>
            <w:r w:rsidRPr="00967210">
              <w:rPr>
                <w:szCs w:val="26"/>
              </w:rPr>
              <w:t xml:space="preserve">Hệ thống hiển thị trang quản lý </w:t>
            </w:r>
            <w:r>
              <w:rPr>
                <w:szCs w:val="26"/>
              </w:rPr>
              <w:t>liên kết</w:t>
            </w:r>
          </w:p>
        </w:tc>
      </w:tr>
      <w:tr w:rsidR="00B34E6F" w14:paraId="3F6E622F" w14:textId="77777777" w:rsidTr="009811D0">
        <w:tc>
          <w:tcPr>
            <w:tcW w:w="4594" w:type="dxa"/>
          </w:tcPr>
          <w:p w14:paraId="3B35F044" w14:textId="77777777" w:rsidR="00B34E6F" w:rsidRPr="00A941E2" w:rsidRDefault="00B34E6F" w:rsidP="007B128E">
            <w:pPr>
              <w:spacing w:before="100"/>
              <w:ind w:firstLine="0"/>
              <w:rPr>
                <w:szCs w:val="26"/>
              </w:rPr>
            </w:pPr>
            <w:r>
              <w:rPr>
                <w:szCs w:val="26"/>
              </w:rPr>
              <w:t>(4)</w:t>
            </w:r>
            <w:r w:rsidRPr="00CC2F89">
              <w:rPr>
                <w:szCs w:val="26"/>
              </w:rPr>
              <w:t xml:space="preserve"> </w:t>
            </w:r>
            <w:r>
              <w:rPr>
                <w:szCs w:val="26"/>
              </w:rPr>
              <w:t>Thực hiện thao tác thê</w:t>
            </w:r>
            <w:r w:rsidRPr="00CC2F89">
              <w:rPr>
                <w:szCs w:val="26"/>
              </w:rPr>
              <w:t>m, xóa, sửa</w:t>
            </w:r>
          </w:p>
        </w:tc>
        <w:tc>
          <w:tcPr>
            <w:tcW w:w="4129" w:type="dxa"/>
          </w:tcPr>
          <w:p w14:paraId="1F4F4748" w14:textId="77777777" w:rsidR="00B34E6F" w:rsidRDefault="00B34E6F" w:rsidP="007B128E">
            <w:pPr>
              <w:spacing w:before="100" w:line="360" w:lineRule="auto"/>
              <w:ind w:firstLine="0"/>
              <w:rPr>
                <w:szCs w:val="26"/>
              </w:rPr>
            </w:pPr>
          </w:p>
        </w:tc>
      </w:tr>
      <w:tr w:rsidR="00B34E6F" w14:paraId="3215A9C9" w14:textId="77777777" w:rsidTr="009811D0">
        <w:tc>
          <w:tcPr>
            <w:tcW w:w="4594" w:type="dxa"/>
          </w:tcPr>
          <w:p w14:paraId="08B9746D" w14:textId="77777777" w:rsidR="00B34E6F" w:rsidRPr="00573B0A" w:rsidRDefault="00B34E6F" w:rsidP="007B128E">
            <w:pPr>
              <w:pStyle w:val="ListParagraph"/>
              <w:spacing w:before="100" w:line="360" w:lineRule="auto"/>
              <w:ind w:left="360" w:firstLine="0"/>
              <w:rPr>
                <w:szCs w:val="26"/>
              </w:rPr>
            </w:pPr>
          </w:p>
        </w:tc>
        <w:tc>
          <w:tcPr>
            <w:tcW w:w="4129" w:type="dxa"/>
          </w:tcPr>
          <w:p w14:paraId="4DB43AC9" w14:textId="1975E177" w:rsidR="00B34E6F" w:rsidRPr="00B56345" w:rsidRDefault="00B34E6F" w:rsidP="0099477B">
            <w:pPr>
              <w:pStyle w:val="ListParagraph"/>
              <w:numPr>
                <w:ilvl w:val="0"/>
                <w:numId w:val="10"/>
              </w:numPr>
              <w:spacing w:before="100" w:line="240" w:lineRule="auto"/>
              <w:jc w:val="left"/>
              <w:rPr>
                <w:szCs w:val="26"/>
              </w:rPr>
            </w:pPr>
            <w:r w:rsidRPr="00B56345">
              <w:rPr>
                <w:szCs w:val="26"/>
              </w:rPr>
              <w:t>Lưu các thông tin Actor thay đổi vào CSDL.</w:t>
            </w:r>
          </w:p>
          <w:p w14:paraId="16400BE9" w14:textId="77777777" w:rsidR="00B34E6F" w:rsidRPr="00573B0A" w:rsidRDefault="00B34E6F" w:rsidP="007B128E">
            <w:pPr>
              <w:pStyle w:val="ListParagraph"/>
              <w:spacing w:before="100" w:line="360" w:lineRule="auto"/>
              <w:ind w:left="360" w:firstLine="0"/>
              <w:rPr>
                <w:szCs w:val="26"/>
              </w:rPr>
            </w:pPr>
          </w:p>
        </w:tc>
      </w:tr>
      <w:tr w:rsidR="00B34E6F" w14:paraId="55477779" w14:textId="77777777" w:rsidTr="009811D0">
        <w:tc>
          <w:tcPr>
            <w:tcW w:w="4594" w:type="dxa"/>
          </w:tcPr>
          <w:p w14:paraId="041F4A15" w14:textId="77777777" w:rsidR="00B34E6F" w:rsidRPr="00CC2F89" w:rsidRDefault="00B34E6F" w:rsidP="0099477B">
            <w:pPr>
              <w:pStyle w:val="ListParagraph"/>
              <w:numPr>
                <w:ilvl w:val="0"/>
                <w:numId w:val="10"/>
              </w:numPr>
              <w:spacing w:before="100" w:line="240" w:lineRule="auto"/>
              <w:jc w:val="left"/>
              <w:rPr>
                <w:szCs w:val="26"/>
              </w:rPr>
            </w:pPr>
            <w:r w:rsidRPr="00967210">
              <w:rPr>
                <w:szCs w:val="26"/>
              </w:rPr>
              <w:t>Hiển thị kết quả thay đổi của actor.</w:t>
            </w:r>
          </w:p>
        </w:tc>
        <w:tc>
          <w:tcPr>
            <w:tcW w:w="4129" w:type="dxa"/>
          </w:tcPr>
          <w:p w14:paraId="3F69B4BC" w14:textId="77777777" w:rsidR="00B34E6F" w:rsidRPr="00A941E2" w:rsidRDefault="00B34E6F" w:rsidP="007B128E">
            <w:pPr>
              <w:pStyle w:val="ListParagraph"/>
              <w:spacing w:before="100"/>
              <w:ind w:left="360" w:firstLine="0"/>
              <w:rPr>
                <w:szCs w:val="26"/>
              </w:rPr>
            </w:pPr>
          </w:p>
        </w:tc>
      </w:tr>
    </w:tbl>
    <w:p w14:paraId="78C9815E" w14:textId="77777777" w:rsidR="00B34E6F" w:rsidRPr="00B34E6F" w:rsidRDefault="00B34E6F" w:rsidP="00B34E6F">
      <w:pPr>
        <w:spacing w:before="0" w:after="160" w:line="360" w:lineRule="auto"/>
        <w:ind w:firstLine="0"/>
        <w:jc w:val="left"/>
        <w:rPr>
          <w:szCs w:val="26"/>
        </w:rPr>
      </w:pPr>
    </w:p>
    <w:p w14:paraId="4F078D72" w14:textId="77777777" w:rsidR="0055368B" w:rsidRDefault="0055368B" w:rsidP="0099477B">
      <w:pPr>
        <w:pStyle w:val="ListParagraph"/>
        <w:numPr>
          <w:ilvl w:val="0"/>
          <w:numId w:val="20"/>
        </w:numPr>
        <w:spacing w:before="0" w:after="160" w:line="360" w:lineRule="auto"/>
        <w:jc w:val="left"/>
        <w:rPr>
          <w:szCs w:val="26"/>
        </w:rPr>
      </w:pPr>
      <w:r w:rsidRPr="00CC2F89">
        <w:rPr>
          <w:szCs w:val="26"/>
        </w:rPr>
        <w:t>Alternative Flow:</w:t>
      </w:r>
    </w:p>
    <w:p w14:paraId="3A4AC3B4" w14:textId="77777777" w:rsidR="007B128E" w:rsidRPr="007B128E" w:rsidRDefault="007B128E" w:rsidP="0099477B">
      <w:pPr>
        <w:pStyle w:val="ListParagraph"/>
        <w:numPr>
          <w:ilvl w:val="0"/>
          <w:numId w:val="33"/>
        </w:numPr>
        <w:spacing w:before="0" w:after="160" w:line="360" w:lineRule="auto"/>
        <w:jc w:val="left"/>
        <w:rPr>
          <w:szCs w:val="26"/>
        </w:rPr>
      </w:pPr>
      <w:r w:rsidRPr="007B128E">
        <w:rPr>
          <w:szCs w:val="26"/>
        </w:rPr>
        <w:t>Nếu Actor chưa Nếu Actor chưa đăng nhập: thì hiển thị thông báo bạn hãy đăng nhập vào hệ thống.</w:t>
      </w:r>
    </w:p>
    <w:p w14:paraId="1E125888" w14:textId="643E7B91" w:rsidR="007B128E" w:rsidRPr="007B128E" w:rsidRDefault="007B128E" w:rsidP="0099477B">
      <w:pPr>
        <w:pStyle w:val="ListParagraph"/>
        <w:numPr>
          <w:ilvl w:val="0"/>
          <w:numId w:val="33"/>
        </w:numPr>
        <w:spacing w:before="0" w:after="160" w:line="360" w:lineRule="auto"/>
        <w:jc w:val="left"/>
        <w:rPr>
          <w:szCs w:val="26"/>
        </w:rPr>
      </w:pPr>
      <w:r w:rsidRPr="007B128E">
        <w:rPr>
          <w:szCs w:val="26"/>
        </w:rPr>
        <w:t>Nhập thông tin thiếu hoặc sai: Hệ thống báo lỗi nhập và đề nghị nhập lại.</w:t>
      </w:r>
    </w:p>
    <w:p w14:paraId="6FCA2062" w14:textId="7B8CBE51" w:rsidR="0055368B" w:rsidRPr="007B128E" w:rsidRDefault="0055368B" w:rsidP="0099477B">
      <w:pPr>
        <w:pStyle w:val="ListParagraph"/>
        <w:numPr>
          <w:ilvl w:val="0"/>
          <w:numId w:val="17"/>
        </w:numPr>
        <w:spacing w:before="0" w:after="160" w:line="360" w:lineRule="auto"/>
        <w:jc w:val="left"/>
        <w:rPr>
          <w:szCs w:val="26"/>
        </w:rPr>
      </w:pPr>
      <w:r w:rsidRPr="00CC2F89">
        <w:rPr>
          <w:szCs w:val="26"/>
        </w:rPr>
        <w:t>Post_Condition:</w:t>
      </w:r>
      <w:r w:rsidR="007B128E">
        <w:rPr>
          <w:szCs w:val="26"/>
        </w:rPr>
        <w:t xml:space="preserve"> </w:t>
      </w:r>
      <w:r w:rsidR="007B128E" w:rsidRPr="00617311">
        <w:rPr>
          <w:szCs w:val="26"/>
        </w:rPr>
        <w:t xml:space="preserve">Actor sẽ được thêm, sửa, xóa </w:t>
      </w:r>
      <w:r w:rsidR="007B128E">
        <w:rPr>
          <w:szCs w:val="26"/>
        </w:rPr>
        <w:t xml:space="preserve">liên kết </w:t>
      </w:r>
      <w:r w:rsidR="007B128E" w:rsidRPr="00CC2F89">
        <w:rPr>
          <w:szCs w:val="26"/>
        </w:rPr>
        <w:t xml:space="preserve">và lưu vào cơ sở dữ liệu. </w:t>
      </w:r>
    </w:p>
    <w:p w14:paraId="05942841" w14:textId="77777777" w:rsidR="00C56ED3" w:rsidRDefault="0055368B" w:rsidP="00C56ED3">
      <w:pPr>
        <w:keepNext/>
        <w:ind w:firstLine="0"/>
      </w:pPr>
      <w:r w:rsidRPr="00CC2F89">
        <w:rPr>
          <w:noProof/>
          <w:szCs w:val="26"/>
        </w:rPr>
        <w:drawing>
          <wp:inline distT="0" distB="0" distL="0" distR="0" wp14:anchorId="3474CD50" wp14:editId="052F09DD">
            <wp:extent cx="5760720" cy="399003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990037"/>
                    </a:xfrm>
                    <a:prstGeom prst="rect">
                      <a:avLst/>
                    </a:prstGeom>
                    <a:noFill/>
                    <a:ln>
                      <a:noFill/>
                    </a:ln>
                  </pic:spPr>
                </pic:pic>
              </a:graphicData>
            </a:graphic>
          </wp:inline>
        </w:drawing>
      </w:r>
    </w:p>
    <w:p w14:paraId="41C3F445" w14:textId="4A5DBBE9" w:rsidR="00310DF9" w:rsidRDefault="00C56ED3" w:rsidP="00E400E1">
      <w:pPr>
        <w:pStyle w:val="Caption"/>
        <w:rPr>
          <w:color w:val="C00000"/>
        </w:rPr>
      </w:pPr>
      <w:bookmarkStart w:id="91" w:name="_Toc422688960"/>
      <w:r>
        <w:t xml:space="preserve">Hình </w:t>
      </w:r>
      <w:fldSimple w:instr=" STYLEREF 1 \s ">
        <w:r w:rsidR="00E400E1">
          <w:rPr>
            <w:noProof/>
          </w:rPr>
          <w:t>3</w:t>
        </w:r>
      </w:fldSimple>
      <w:r w:rsidR="00E400E1">
        <w:noBreakHyphen/>
      </w:r>
      <w:fldSimple w:instr=" SEQ Hình \* ARABIC \s 1 ">
        <w:r w:rsidR="00E400E1">
          <w:rPr>
            <w:noProof/>
          </w:rPr>
          <w:t>13</w:t>
        </w:r>
      </w:fldSimple>
      <w:r>
        <w:t xml:space="preserve"> </w:t>
      </w:r>
      <w:r w:rsidRPr="00C56ED3">
        <w:t>Biểu đồ tuần tự Quản lý liên kết</w:t>
      </w:r>
      <w:bookmarkEnd w:id="91"/>
    </w:p>
    <w:p w14:paraId="088BBD2F" w14:textId="39C62E88" w:rsidR="0055368B" w:rsidRPr="0055368B" w:rsidRDefault="0055368B" w:rsidP="0055368B">
      <w:pPr>
        <w:pStyle w:val="Heading3"/>
      </w:pPr>
      <w:bookmarkStart w:id="92" w:name="_Toc422866090"/>
      <w:r w:rsidRPr="0055368B">
        <w:t>Usecase Quản</w:t>
      </w:r>
      <w:r w:rsidR="003F03C5">
        <w:t xml:space="preserve"> lý</w:t>
      </w:r>
      <w:r w:rsidRPr="0055368B">
        <w:t xml:space="preserve"> thông tin Banner quảng cáo</w:t>
      </w:r>
      <w:bookmarkEnd w:id="92"/>
    </w:p>
    <w:p w14:paraId="7E5640D3" w14:textId="7900F632" w:rsidR="0055368B" w:rsidRPr="00CC2F89" w:rsidRDefault="0055368B" w:rsidP="0099477B">
      <w:pPr>
        <w:pStyle w:val="ListParagraph"/>
        <w:numPr>
          <w:ilvl w:val="0"/>
          <w:numId w:val="17"/>
        </w:numPr>
        <w:spacing w:before="0" w:after="160"/>
        <w:jc w:val="left"/>
        <w:rPr>
          <w:szCs w:val="26"/>
        </w:rPr>
      </w:pPr>
      <w:r w:rsidRPr="00CC2F89">
        <w:rPr>
          <w:szCs w:val="26"/>
        </w:rPr>
        <w:t xml:space="preserve">Miêu tả tóm tắt: Usecase cho phép admin </w:t>
      </w:r>
      <w:r w:rsidR="003651AC">
        <w:rPr>
          <w:szCs w:val="26"/>
        </w:rPr>
        <w:t>thêm</w:t>
      </w:r>
      <w:r w:rsidRPr="00CC2F89">
        <w:rPr>
          <w:szCs w:val="26"/>
        </w:rPr>
        <w:t>, xóa, sửa thông tin banner quảng cáo cho các công ty.</w:t>
      </w:r>
    </w:p>
    <w:p w14:paraId="4E01E7B2" w14:textId="77777777" w:rsidR="0055368B" w:rsidRPr="00CC2F89" w:rsidRDefault="0055368B" w:rsidP="0099477B">
      <w:pPr>
        <w:pStyle w:val="ListParagraph"/>
        <w:numPr>
          <w:ilvl w:val="0"/>
          <w:numId w:val="17"/>
        </w:numPr>
        <w:spacing w:before="0" w:after="160"/>
        <w:jc w:val="left"/>
        <w:rPr>
          <w:szCs w:val="26"/>
        </w:rPr>
      </w:pPr>
      <w:r w:rsidRPr="00CC2F89">
        <w:rPr>
          <w:szCs w:val="26"/>
        </w:rPr>
        <w:t>Actor: Admin.</w:t>
      </w:r>
    </w:p>
    <w:p w14:paraId="3A227A0C" w14:textId="209441A2" w:rsidR="0055368B" w:rsidRPr="00CC2F89" w:rsidRDefault="0055368B" w:rsidP="0099477B">
      <w:pPr>
        <w:pStyle w:val="ListParagraph"/>
        <w:numPr>
          <w:ilvl w:val="0"/>
          <w:numId w:val="17"/>
        </w:numPr>
        <w:spacing w:before="0" w:after="160"/>
        <w:jc w:val="left"/>
        <w:rPr>
          <w:szCs w:val="26"/>
        </w:rPr>
      </w:pPr>
      <w:r w:rsidRPr="00CC2F89">
        <w:rPr>
          <w:szCs w:val="26"/>
        </w:rPr>
        <w:t>Điều kiện tiên quyết: Actor dùng Inter</w:t>
      </w:r>
      <w:r w:rsidR="001D345B">
        <w:rPr>
          <w:szCs w:val="26"/>
        </w:rPr>
        <w:t>NET</w:t>
      </w:r>
      <w:r w:rsidRPr="00CC2F89">
        <w:rPr>
          <w:szCs w:val="26"/>
        </w:rPr>
        <w:t xml:space="preserve"> để vào trang web của hệ thống và phải đăng nhập vào hệ thống.</w:t>
      </w:r>
    </w:p>
    <w:p w14:paraId="0E46EA90" w14:textId="51199751" w:rsidR="007B128E" w:rsidRDefault="0055368B" w:rsidP="0099477B">
      <w:pPr>
        <w:pStyle w:val="ListParagraph"/>
        <w:numPr>
          <w:ilvl w:val="0"/>
          <w:numId w:val="17"/>
        </w:numPr>
        <w:spacing w:before="0" w:after="160"/>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129"/>
      </w:tblGrid>
      <w:tr w:rsidR="007B128E" w14:paraId="229E5880" w14:textId="77777777" w:rsidTr="009811D0">
        <w:tc>
          <w:tcPr>
            <w:tcW w:w="4594" w:type="dxa"/>
          </w:tcPr>
          <w:p w14:paraId="1858B0F1" w14:textId="77777777" w:rsidR="007B128E" w:rsidRPr="00573B0A" w:rsidRDefault="007B128E" w:rsidP="007B128E">
            <w:pPr>
              <w:spacing w:before="100" w:line="360" w:lineRule="auto"/>
              <w:ind w:firstLine="0"/>
              <w:jc w:val="center"/>
              <w:rPr>
                <w:b/>
                <w:szCs w:val="26"/>
              </w:rPr>
            </w:pPr>
            <w:r w:rsidRPr="00573B0A">
              <w:rPr>
                <w:b/>
                <w:szCs w:val="26"/>
              </w:rPr>
              <w:t>Actor</w:t>
            </w:r>
          </w:p>
        </w:tc>
        <w:tc>
          <w:tcPr>
            <w:tcW w:w="4129" w:type="dxa"/>
          </w:tcPr>
          <w:p w14:paraId="1D88C29A" w14:textId="77777777" w:rsidR="007B128E" w:rsidRPr="00573B0A" w:rsidRDefault="007B128E" w:rsidP="007B128E">
            <w:pPr>
              <w:spacing w:before="100" w:line="360" w:lineRule="auto"/>
              <w:ind w:firstLine="0"/>
              <w:jc w:val="center"/>
              <w:rPr>
                <w:b/>
                <w:szCs w:val="26"/>
              </w:rPr>
            </w:pPr>
            <w:r w:rsidRPr="00573B0A">
              <w:rPr>
                <w:b/>
                <w:szCs w:val="26"/>
              </w:rPr>
              <w:t>System</w:t>
            </w:r>
          </w:p>
        </w:tc>
      </w:tr>
      <w:tr w:rsidR="007B128E" w14:paraId="1A35612A" w14:textId="77777777" w:rsidTr="009811D0">
        <w:tc>
          <w:tcPr>
            <w:tcW w:w="4594" w:type="dxa"/>
          </w:tcPr>
          <w:p w14:paraId="2FB5F613" w14:textId="77777777" w:rsidR="007B128E" w:rsidRDefault="007B128E" w:rsidP="007B128E">
            <w:pPr>
              <w:spacing w:before="100" w:line="360" w:lineRule="auto"/>
              <w:ind w:firstLine="0"/>
              <w:rPr>
                <w:szCs w:val="26"/>
              </w:rPr>
            </w:pPr>
          </w:p>
        </w:tc>
        <w:tc>
          <w:tcPr>
            <w:tcW w:w="4129" w:type="dxa"/>
          </w:tcPr>
          <w:p w14:paraId="72AE0CFE" w14:textId="5579D780" w:rsidR="007B128E" w:rsidRPr="00B56345" w:rsidRDefault="007B128E" w:rsidP="0099477B">
            <w:pPr>
              <w:pStyle w:val="ListParagraph"/>
              <w:numPr>
                <w:ilvl w:val="0"/>
                <w:numId w:val="35"/>
              </w:numPr>
              <w:spacing w:before="100"/>
              <w:rPr>
                <w:szCs w:val="26"/>
              </w:rPr>
            </w:pPr>
            <w:r w:rsidRPr="00B56345">
              <w:rPr>
                <w:szCs w:val="26"/>
              </w:rPr>
              <w:t>Hệ thống hiển thị trang admin.</w:t>
            </w:r>
          </w:p>
        </w:tc>
      </w:tr>
      <w:tr w:rsidR="007B128E" w14:paraId="44825B5E" w14:textId="77777777" w:rsidTr="009811D0">
        <w:tc>
          <w:tcPr>
            <w:tcW w:w="4594" w:type="dxa"/>
          </w:tcPr>
          <w:p w14:paraId="0CDD4986" w14:textId="2BFDF27D" w:rsidR="007B128E" w:rsidRPr="00B56345" w:rsidRDefault="007B128E" w:rsidP="0099477B">
            <w:pPr>
              <w:pStyle w:val="ListParagraph"/>
              <w:numPr>
                <w:ilvl w:val="0"/>
                <w:numId w:val="35"/>
              </w:numPr>
              <w:spacing w:before="100"/>
              <w:rPr>
                <w:szCs w:val="26"/>
              </w:rPr>
            </w:pPr>
            <w:r w:rsidRPr="00B56345">
              <w:rPr>
                <w:szCs w:val="26"/>
              </w:rPr>
              <w:t>Chọn chức năng cần quản lý.</w:t>
            </w:r>
          </w:p>
        </w:tc>
        <w:tc>
          <w:tcPr>
            <w:tcW w:w="4129" w:type="dxa"/>
          </w:tcPr>
          <w:p w14:paraId="205A552D" w14:textId="77777777" w:rsidR="007B128E" w:rsidRDefault="007B128E" w:rsidP="007B128E">
            <w:pPr>
              <w:spacing w:before="100" w:line="360" w:lineRule="auto"/>
              <w:ind w:firstLine="0"/>
              <w:rPr>
                <w:szCs w:val="26"/>
              </w:rPr>
            </w:pPr>
          </w:p>
        </w:tc>
      </w:tr>
      <w:tr w:rsidR="007B128E" w14:paraId="1D5268D7" w14:textId="77777777" w:rsidTr="009811D0">
        <w:tc>
          <w:tcPr>
            <w:tcW w:w="4594" w:type="dxa"/>
          </w:tcPr>
          <w:p w14:paraId="57F7EB94" w14:textId="77777777" w:rsidR="007B128E" w:rsidRDefault="007B128E" w:rsidP="007B128E">
            <w:pPr>
              <w:spacing w:before="100" w:line="360" w:lineRule="auto"/>
              <w:ind w:firstLine="0"/>
              <w:rPr>
                <w:szCs w:val="26"/>
              </w:rPr>
            </w:pPr>
          </w:p>
        </w:tc>
        <w:tc>
          <w:tcPr>
            <w:tcW w:w="4129" w:type="dxa"/>
          </w:tcPr>
          <w:p w14:paraId="5D158313" w14:textId="2E09675C" w:rsidR="007B128E" w:rsidRPr="00573B0A" w:rsidRDefault="00B56345" w:rsidP="0099477B">
            <w:pPr>
              <w:pStyle w:val="ListParagraph"/>
              <w:numPr>
                <w:ilvl w:val="0"/>
                <w:numId w:val="35"/>
              </w:numPr>
              <w:spacing w:before="100"/>
              <w:rPr>
                <w:szCs w:val="26"/>
              </w:rPr>
            </w:pPr>
            <w:r>
              <w:rPr>
                <w:szCs w:val="26"/>
              </w:rPr>
              <w:t xml:space="preserve">Hệ thống hiển thị </w:t>
            </w:r>
            <w:r w:rsidR="007B128E" w:rsidRPr="00573B0A">
              <w:rPr>
                <w:szCs w:val="26"/>
              </w:rPr>
              <w:t>trang quản lý tương ứng.</w:t>
            </w:r>
          </w:p>
        </w:tc>
      </w:tr>
      <w:tr w:rsidR="007B128E" w14:paraId="51AB16F3" w14:textId="77777777" w:rsidTr="009811D0">
        <w:tc>
          <w:tcPr>
            <w:tcW w:w="4594" w:type="dxa"/>
          </w:tcPr>
          <w:p w14:paraId="7D8CBA06" w14:textId="77777777" w:rsidR="007B128E" w:rsidRPr="00CC2F89" w:rsidRDefault="007B128E" w:rsidP="007B128E">
            <w:pPr>
              <w:spacing w:before="100"/>
              <w:ind w:firstLine="0"/>
              <w:rPr>
                <w:szCs w:val="26"/>
              </w:rPr>
            </w:pPr>
            <w:r>
              <w:rPr>
                <w:szCs w:val="26"/>
              </w:rPr>
              <w:t>(4.1)</w:t>
            </w:r>
            <w:r w:rsidRPr="00CC2F89">
              <w:rPr>
                <w:szCs w:val="26"/>
              </w:rPr>
              <w:t xml:space="preserve"> Chọn xóa từng mẩu tin.</w:t>
            </w:r>
          </w:p>
          <w:p w14:paraId="1AC961AE" w14:textId="77777777" w:rsidR="007B128E" w:rsidRPr="00A941E2" w:rsidRDefault="007B128E" w:rsidP="007B128E">
            <w:pPr>
              <w:spacing w:before="100"/>
              <w:ind w:firstLine="0"/>
              <w:rPr>
                <w:szCs w:val="26"/>
              </w:rPr>
            </w:pPr>
            <w:r>
              <w:rPr>
                <w:szCs w:val="26"/>
              </w:rPr>
              <w:t>(4.2) Chọn nút thê</w:t>
            </w:r>
            <w:r w:rsidRPr="00CC2F89">
              <w:rPr>
                <w:szCs w:val="26"/>
              </w:rPr>
              <w:t>m hoặc sửa.</w:t>
            </w:r>
          </w:p>
        </w:tc>
        <w:tc>
          <w:tcPr>
            <w:tcW w:w="4129" w:type="dxa"/>
          </w:tcPr>
          <w:p w14:paraId="3AB52076" w14:textId="77777777" w:rsidR="007B128E" w:rsidRDefault="007B128E" w:rsidP="007B128E">
            <w:pPr>
              <w:spacing w:before="100" w:line="360" w:lineRule="auto"/>
              <w:ind w:firstLine="0"/>
              <w:rPr>
                <w:szCs w:val="26"/>
              </w:rPr>
            </w:pPr>
          </w:p>
        </w:tc>
      </w:tr>
      <w:tr w:rsidR="007B128E" w14:paraId="70A9FB03" w14:textId="77777777" w:rsidTr="009811D0">
        <w:tc>
          <w:tcPr>
            <w:tcW w:w="4594" w:type="dxa"/>
          </w:tcPr>
          <w:p w14:paraId="2B9C3814" w14:textId="77777777" w:rsidR="007B128E" w:rsidRPr="00573B0A" w:rsidRDefault="007B128E" w:rsidP="007B128E">
            <w:pPr>
              <w:pStyle w:val="ListParagraph"/>
              <w:spacing w:before="100" w:line="360" w:lineRule="auto"/>
              <w:ind w:left="360" w:firstLine="0"/>
              <w:rPr>
                <w:szCs w:val="26"/>
              </w:rPr>
            </w:pPr>
          </w:p>
        </w:tc>
        <w:tc>
          <w:tcPr>
            <w:tcW w:w="4129" w:type="dxa"/>
          </w:tcPr>
          <w:p w14:paraId="23201BE7" w14:textId="77777777" w:rsidR="007B128E" w:rsidRPr="00CC2F89" w:rsidRDefault="007B128E" w:rsidP="0099477B">
            <w:pPr>
              <w:pStyle w:val="ListParagraph"/>
              <w:numPr>
                <w:ilvl w:val="0"/>
                <w:numId w:val="35"/>
              </w:numPr>
              <w:spacing w:before="100" w:line="240" w:lineRule="auto"/>
              <w:jc w:val="left"/>
              <w:rPr>
                <w:szCs w:val="26"/>
              </w:rPr>
            </w:pPr>
            <w:r w:rsidRPr="00CC2F89">
              <w:rPr>
                <w:szCs w:val="26"/>
              </w:rPr>
              <w:t>Hệ thống hiển thị trang sửa Banner.</w:t>
            </w:r>
          </w:p>
          <w:p w14:paraId="21DB2F15" w14:textId="77777777" w:rsidR="007B128E" w:rsidRPr="00573B0A" w:rsidRDefault="007B128E" w:rsidP="007B128E">
            <w:pPr>
              <w:pStyle w:val="ListParagraph"/>
              <w:spacing w:before="100" w:line="360" w:lineRule="auto"/>
              <w:ind w:left="360" w:firstLine="0"/>
              <w:rPr>
                <w:szCs w:val="26"/>
              </w:rPr>
            </w:pPr>
          </w:p>
        </w:tc>
      </w:tr>
      <w:tr w:rsidR="007B128E" w14:paraId="388A2859" w14:textId="77777777" w:rsidTr="009811D0">
        <w:tc>
          <w:tcPr>
            <w:tcW w:w="4594" w:type="dxa"/>
          </w:tcPr>
          <w:p w14:paraId="440F9FBF" w14:textId="77777777" w:rsidR="007B128E" w:rsidRPr="00A941E2" w:rsidRDefault="007B128E" w:rsidP="0099477B">
            <w:pPr>
              <w:pStyle w:val="ListParagraph"/>
              <w:numPr>
                <w:ilvl w:val="0"/>
                <w:numId w:val="35"/>
              </w:numPr>
              <w:spacing w:before="100" w:line="240" w:lineRule="auto"/>
              <w:jc w:val="left"/>
              <w:rPr>
                <w:szCs w:val="26"/>
              </w:rPr>
            </w:pPr>
            <w:r w:rsidRPr="00CC2F89">
              <w:rPr>
                <w:szCs w:val="26"/>
              </w:rPr>
              <w:t>Upload file hình.</w:t>
            </w:r>
          </w:p>
        </w:tc>
        <w:tc>
          <w:tcPr>
            <w:tcW w:w="4129" w:type="dxa"/>
          </w:tcPr>
          <w:p w14:paraId="26702D64" w14:textId="77777777" w:rsidR="007B128E" w:rsidRPr="00573B0A" w:rsidRDefault="007B128E" w:rsidP="007B128E">
            <w:pPr>
              <w:pStyle w:val="ListParagraph"/>
              <w:spacing w:before="100" w:line="360" w:lineRule="auto"/>
              <w:ind w:left="360" w:firstLine="0"/>
              <w:rPr>
                <w:szCs w:val="26"/>
              </w:rPr>
            </w:pPr>
          </w:p>
        </w:tc>
      </w:tr>
      <w:tr w:rsidR="007B128E" w14:paraId="1E0A3CFE" w14:textId="77777777" w:rsidTr="009811D0">
        <w:tc>
          <w:tcPr>
            <w:tcW w:w="4594" w:type="dxa"/>
          </w:tcPr>
          <w:p w14:paraId="273AC210" w14:textId="77777777" w:rsidR="007B128E" w:rsidRPr="00CC2F89" w:rsidRDefault="007B128E" w:rsidP="007B128E">
            <w:pPr>
              <w:pStyle w:val="ListParagraph"/>
              <w:spacing w:before="100" w:line="240" w:lineRule="auto"/>
              <w:ind w:left="360" w:firstLine="0"/>
              <w:jc w:val="left"/>
              <w:rPr>
                <w:szCs w:val="26"/>
              </w:rPr>
            </w:pPr>
          </w:p>
        </w:tc>
        <w:tc>
          <w:tcPr>
            <w:tcW w:w="4129" w:type="dxa"/>
          </w:tcPr>
          <w:p w14:paraId="1433B097" w14:textId="77777777" w:rsidR="007B128E" w:rsidRPr="00A941E2" w:rsidRDefault="007B128E" w:rsidP="0099477B">
            <w:pPr>
              <w:pStyle w:val="ListParagraph"/>
              <w:numPr>
                <w:ilvl w:val="0"/>
                <w:numId w:val="35"/>
              </w:numPr>
              <w:spacing w:before="100"/>
              <w:rPr>
                <w:szCs w:val="26"/>
              </w:rPr>
            </w:pPr>
            <w:r w:rsidRPr="00A941E2">
              <w:rPr>
                <w:szCs w:val="26"/>
              </w:rPr>
              <w:t>Lưu các thông tin Actor thay đổi vào CSDL.</w:t>
            </w:r>
          </w:p>
        </w:tc>
      </w:tr>
      <w:tr w:rsidR="007B128E" w14:paraId="6BC1D914" w14:textId="77777777" w:rsidTr="009811D0">
        <w:tc>
          <w:tcPr>
            <w:tcW w:w="4594" w:type="dxa"/>
          </w:tcPr>
          <w:p w14:paraId="09D28F3A" w14:textId="77777777" w:rsidR="007B128E" w:rsidRPr="00967210" w:rsidRDefault="007B128E" w:rsidP="0099477B">
            <w:pPr>
              <w:pStyle w:val="ListParagraph"/>
              <w:numPr>
                <w:ilvl w:val="0"/>
                <w:numId w:val="35"/>
              </w:numPr>
              <w:spacing w:before="100"/>
              <w:rPr>
                <w:szCs w:val="26"/>
              </w:rPr>
            </w:pPr>
            <w:r w:rsidRPr="00967210">
              <w:rPr>
                <w:szCs w:val="26"/>
              </w:rPr>
              <w:t>Hiển thị kết quả cập nhật của actor.</w:t>
            </w:r>
          </w:p>
          <w:p w14:paraId="6DCD6B53" w14:textId="77777777" w:rsidR="007B128E" w:rsidRPr="00CC2F89" w:rsidRDefault="007B128E" w:rsidP="007B128E">
            <w:pPr>
              <w:pStyle w:val="ListParagraph"/>
              <w:spacing w:before="100" w:line="240" w:lineRule="auto"/>
              <w:ind w:left="360" w:firstLine="0"/>
              <w:jc w:val="left"/>
              <w:rPr>
                <w:szCs w:val="26"/>
              </w:rPr>
            </w:pPr>
          </w:p>
        </w:tc>
        <w:tc>
          <w:tcPr>
            <w:tcW w:w="4129" w:type="dxa"/>
          </w:tcPr>
          <w:p w14:paraId="7C9B4563" w14:textId="77777777" w:rsidR="007B128E" w:rsidRPr="00A941E2" w:rsidRDefault="007B128E" w:rsidP="007B128E">
            <w:pPr>
              <w:pStyle w:val="ListParagraph"/>
              <w:spacing w:before="100"/>
              <w:ind w:left="360" w:firstLine="0"/>
              <w:rPr>
                <w:szCs w:val="26"/>
              </w:rPr>
            </w:pPr>
          </w:p>
        </w:tc>
      </w:tr>
    </w:tbl>
    <w:p w14:paraId="2C7E193E" w14:textId="77777777" w:rsidR="007B128E" w:rsidRPr="007B128E" w:rsidRDefault="007B128E" w:rsidP="007B128E">
      <w:pPr>
        <w:spacing w:before="0" w:after="160" w:line="259" w:lineRule="auto"/>
        <w:ind w:firstLine="0"/>
        <w:jc w:val="left"/>
        <w:rPr>
          <w:szCs w:val="26"/>
        </w:rPr>
      </w:pPr>
    </w:p>
    <w:p w14:paraId="08B9CD9A" w14:textId="77777777" w:rsidR="0055368B" w:rsidRPr="00CC2F89" w:rsidRDefault="0055368B" w:rsidP="0099477B">
      <w:pPr>
        <w:pStyle w:val="ListParagraph"/>
        <w:numPr>
          <w:ilvl w:val="0"/>
          <w:numId w:val="17"/>
        </w:numPr>
        <w:spacing w:before="0" w:after="160" w:line="360" w:lineRule="auto"/>
        <w:jc w:val="left"/>
        <w:rPr>
          <w:szCs w:val="26"/>
        </w:rPr>
      </w:pPr>
      <w:r w:rsidRPr="00CC2F89">
        <w:rPr>
          <w:szCs w:val="26"/>
        </w:rPr>
        <w:t>Alternative Flow:</w:t>
      </w:r>
    </w:p>
    <w:p w14:paraId="5B114537"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Nếu Actor chưa Nếu Actor chưa đăng nhập: thì hiển thị thông báo bạn hãy đăng nhập vào hệ thống.</w:t>
      </w:r>
    </w:p>
    <w:p w14:paraId="409938A1" w14:textId="77777777" w:rsidR="0055368B" w:rsidRPr="00CC2F89" w:rsidRDefault="0055368B" w:rsidP="0099477B">
      <w:pPr>
        <w:pStyle w:val="ListParagraph"/>
        <w:numPr>
          <w:ilvl w:val="0"/>
          <w:numId w:val="18"/>
        </w:numPr>
        <w:spacing w:before="0" w:after="160" w:line="360" w:lineRule="auto"/>
        <w:jc w:val="left"/>
        <w:rPr>
          <w:szCs w:val="26"/>
        </w:rPr>
      </w:pPr>
      <w:r w:rsidRPr="00CC2F89">
        <w:rPr>
          <w:szCs w:val="26"/>
        </w:rPr>
        <w:t>Nhập thông tin thiếu hoặc sai: Hệ thống báo lỗi nhập và đề nghị nhập lại.</w:t>
      </w:r>
    </w:p>
    <w:p w14:paraId="511E56AC" w14:textId="69564885" w:rsidR="00B56345" w:rsidRDefault="0055368B" w:rsidP="0099477B">
      <w:pPr>
        <w:pStyle w:val="ListParagraph"/>
        <w:numPr>
          <w:ilvl w:val="0"/>
          <w:numId w:val="17"/>
        </w:numPr>
        <w:spacing w:before="0" w:after="160" w:line="360" w:lineRule="auto"/>
        <w:jc w:val="left"/>
        <w:rPr>
          <w:szCs w:val="26"/>
        </w:rPr>
      </w:pPr>
      <w:r w:rsidRPr="00CC2F89">
        <w:rPr>
          <w:szCs w:val="26"/>
        </w:rPr>
        <w:t xml:space="preserve">Post_Condition: </w:t>
      </w:r>
      <w:r w:rsidR="00B56345" w:rsidRPr="00617311">
        <w:rPr>
          <w:szCs w:val="26"/>
        </w:rPr>
        <w:t xml:space="preserve">Actor sẽ được thêm, sửa, xóa </w:t>
      </w:r>
      <w:r w:rsidR="00B56345" w:rsidRPr="00CC2F89">
        <w:rPr>
          <w:szCs w:val="26"/>
        </w:rPr>
        <w:t xml:space="preserve">thông tin banner quảng cáo </w:t>
      </w:r>
      <w:r w:rsidRPr="00CC2F89">
        <w:rPr>
          <w:szCs w:val="26"/>
        </w:rPr>
        <w:t xml:space="preserve">và lưu vào cơ sở dữ liệu. </w:t>
      </w:r>
    </w:p>
    <w:p w14:paraId="2E291027" w14:textId="785D68FA" w:rsidR="0055368B" w:rsidRPr="00B56345" w:rsidRDefault="00B56345" w:rsidP="00B56345">
      <w:pPr>
        <w:tabs>
          <w:tab w:val="left" w:pos="7920"/>
        </w:tabs>
      </w:pPr>
      <w:r>
        <w:tab/>
      </w:r>
    </w:p>
    <w:p w14:paraId="412E72B6" w14:textId="77777777" w:rsidR="001850C5" w:rsidRDefault="0055368B" w:rsidP="001850C5">
      <w:pPr>
        <w:keepNext/>
        <w:ind w:firstLine="0"/>
      </w:pPr>
      <w:r w:rsidRPr="00CC2F89">
        <w:rPr>
          <w:noProof/>
          <w:szCs w:val="26"/>
        </w:rPr>
        <w:drawing>
          <wp:inline distT="0" distB="0" distL="0" distR="0" wp14:anchorId="6649AAF8" wp14:editId="4729F033">
            <wp:extent cx="5760720" cy="60536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6053680"/>
                    </a:xfrm>
                    <a:prstGeom prst="rect">
                      <a:avLst/>
                    </a:prstGeom>
                    <a:noFill/>
                    <a:ln>
                      <a:noFill/>
                    </a:ln>
                  </pic:spPr>
                </pic:pic>
              </a:graphicData>
            </a:graphic>
          </wp:inline>
        </w:drawing>
      </w:r>
    </w:p>
    <w:p w14:paraId="789A10D7" w14:textId="3AE4E442" w:rsidR="0055368B" w:rsidRDefault="001850C5" w:rsidP="00E400E1">
      <w:pPr>
        <w:pStyle w:val="Caption"/>
        <w:rPr>
          <w:color w:val="C00000"/>
        </w:rPr>
      </w:pPr>
      <w:bookmarkStart w:id="93" w:name="_Toc422688961"/>
      <w:r>
        <w:t xml:space="preserve">Hình </w:t>
      </w:r>
      <w:fldSimple w:instr=" STYLEREF 1 \s ">
        <w:r w:rsidR="00E400E1">
          <w:rPr>
            <w:noProof/>
          </w:rPr>
          <w:t>3</w:t>
        </w:r>
      </w:fldSimple>
      <w:r w:rsidR="00E400E1">
        <w:noBreakHyphen/>
      </w:r>
      <w:fldSimple w:instr=" SEQ Hình \* ARABIC \s 1 ">
        <w:r w:rsidR="00E400E1">
          <w:rPr>
            <w:noProof/>
          </w:rPr>
          <w:t>14</w:t>
        </w:r>
      </w:fldSimple>
      <w:r w:rsidRPr="001850C5">
        <w:t xml:space="preserve"> </w:t>
      </w:r>
      <w:r>
        <w:t>Biểu đồ tuần tự Quản</w:t>
      </w:r>
      <w:r w:rsidRPr="001850C5">
        <w:t xml:space="preserve"> thông tin Banner quảng cáo</w:t>
      </w:r>
      <w:bookmarkEnd w:id="93"/>
    </w:p>
    <w:p w14:paraId="7CE252B8" w14:textId="77777777" w:rsidR="0055368B" w:rsidRDefault="0055368B" w:rsidP="00171A3C">
      <w:pPr>
        <w:pStyle w:val="Heading3"/>
      </w:pPr>
      <w:bookmarkStart w:id="94" w:name="_Toc422866091"/>
      <w:r w:rsidRPr="00171A3C">
        <w:t>Usecase quản lý công ty đăng ký quảng cáo:</w:t>
      </w:r>
      <w:bookmarkEnd w:id="94"/>
    </w:p>
    <w:p w14:paraId="5BE8C59C" w14:textId="09DAF2F7" w:rsidR="00B56345" w:rsidRPr="00CC2F89" w:rsidRDefault="00B56345" w:rsidP="0099477B">
      <w:pPr>
        <w:pStyle w:val="ListParagraph"/>
        <w:numPr>
          <w:ilvl w:val="0"/>
          <w:numId w:val="17"/>
        </w:numPr>
        <w:spacing w:before="0" w:after="160"/>
        <w:jc w:val="left"/>
        <w:rPr>
          <w:szCs w:val="26"/>
        </w:rPr>
      </w:pPr>
      <w:r w:rsidRPr="00CC2F89">
        <w:rPr>
          <w:szCs w:val="26"/>
        </w:rPr>
        <w:t>Miêu tả tóm tắt: Usecase cho phép admin th</w:t>
      </w:r>
      <w:r>
        <w:rPr>
          <w:szCs w:val="26"/>
        </w:rPr>
        <w:t>ê</w:t>
      </w:r>
      <w:r w:rsidRPr="00CC2F89">
        <w:rPr>
          <w:szCs w:val="26"/>
        </w:rPr>
        <w:t xml:space="preserve">m, xóa, sửa </w:t>
      </w:r>
      <w:r w:rsidRPr="00B56345">
        <w:rPr>
          <w:szCs w:val="26"/>
        </w:rPr>
        <w:t>công ty đăng ký quảng cáo</w:t>
      </w:r>
      <w:r>
        <w:rPr>
          <w:szCs w:val="26"/>
        </w:rPr>
        <w:t>.</w:t>
      </w:r>
    </w:p>
    <w:p w14:paraId="0BF1D6E7" w14:textId="77777777" w:rsidR="00B56345" w:rsidRPr="00CC2F89" w:rsidRDefault="00B56345" w:rsidP="0099477B">
      <w:pPr>
        <w:pStyle w:val="ListParagraph"/>
        <w:numPr>
          <w:ilvl w:val="0"/>
          <w:numId w:val="17"/>
        </w:numPr>
        <w:spacing w:before="0" w:after="160"/>
        <w:jc w:val="left"/>
        <w:rPr>
          <w:szCs w:val="26"/>
        </w:rPr>
      </w:pPr>
      <w:r w:rsidRPr="00CC2F89">
        <w:rPr>
          <w:szCs w:val="26"/>
        </w:rPr>
        <w:t>Actor: Admin.</w:t>
      </w:r>
    </w:p>
    <w:p w14:paraId="57CE1E9A" w14:textId="7DB48FEA" w:rsidR="00B56345" w:rsidRPr="00CC2F89" w:rsidRDefault="00B56345" w:rsidP="0099477B">
      <w:pPr>
        <w:pStyle w:val="ListParagraph"/>
        <w:numPr>
          <w:ilvl w:val="0"/>
          <w:numId w:val="17"/>
        </w:numPr>
        <w:spacing w:before="0" w:after="160"/>
        <w:jc w:val="left"/>
        <w:rPr>
          <w:szCs w:val="26"/>
        </w:rPr>
      </w:pPr>
      <w:r w:rsidRPr="00CC2F89">
        <w:rPr>
          <w:szCs w:val="26"/>
        </w:rPr>
        <w:t>Điều kiện tiên quyết: Actor dùng Inter</w:t>
      </w:r>
      <w:r w:rsidR="001D345B">
        <w:rPr>
          <w:szCs w:val="26"/>
        </w:rPr>
        <w:t>NET</w:t>
      </w:r>
      <w:r w:rsidRPr="00CC2F89">
        <w:rPr>
          <w:szCs w:val="26"/>
        </w:rPr>
        <w:t xml:space="preserve"> để vào trang web của hệ thống và phải đăng nhập vào hệ thống.</w:t>
      </w:r>
    </w:p>
    <w:p w14:paraId="1978ED1D" w14:textId="77777777" w:rsidR="00B56345" w:rsidRDefault="00B56345" w:rsidP="0099477B">
      <w:pPr>
        <w:pStyle w:val="ListParagraph"/>
        <w:numPr>
          <w:ilvl w:val="0"/>
          <w:numId w:val="17"/>
        </w:numPr>
        <w:spacing w:before="0" w:after="160"/>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013"/>
      </w:tblGrid>
      <w:tr w:rsidR="00B56345" w14:paraId="106B4B10" w14:textId="77777777" w:rsidTr="009811D0">
        <w:tc>
          <w:tcPr>
            <w:tcW w:w="4594" w:type="dxa"/>
          </w:tcPr>
          <w:p w14:paraId="4F2D2BFB" w14:textId="77777777" w:rsidR="00B56345" w:rsidRPr="00573B0A" w:rsidRDefault="00B56345" w:rsidP="0023144C">
            <w:pPr>
              <w:spacing w:before="100" w:line="360" w:lineRule="auto"/>
              <w:ind w:firstLine="0"/>
              <w:jc w:val="center"/>
              <w:rPr>
                <w:b/>
                <w:szCs w:val="26"/>
              </w:rPr>
            </w:pPr>
            <w:r w:rsidRPr="00573B0A">
              <w:rPr>
                <w:b/>
                <w:szCs w:val="26"/>
              </w:rPr>
              <w:t>Actor</w:t>
            </w:r>
          </w:p>
        </w:tc>
        <w:tc>
          <w:tcPr>
            <w:tcW w:w="4013" w:type="dxa"/>
          </w:tcPr>
          <w:p w14:paraId="12FD09BD" w14:textId="77777777" w:rsidR="00B56345" w:rsidRPr="00573B0A" w:rsidRDefault="00B56345" w:rsidP="0023144C">
            <w:pPr>
              <w:spacing w:before="100" w:line="360" w:lineRule="auto"/>
              <w:ind w:firstLine="0"/>
              <w:jc w:val="center"/>
              <w:rPr>
                <w:b/>
                <w:szCs w:val="26"/>
              </w:rPr>
            </w:pPr>
            <w:r w:rsidRPr="00573B0A">
              <w:rPr>
                <w:b/>
                <w:szCs w:val="26"/>
              </w:rPr>
              <w:t>System</w:t>
            </w:r>
          </w:p>
        </w:tc>
      </w:tr>
      <w:tr w:rsidR="00B56345" w14:paraId="0985BB16" w14:textId="77777777" w:rsidTr="009811D0">
        <w:tc>
          <w:tcPr>
            <w:tcW w:w="4594" w:type="dxa"/>
          </w:tcPr>
          <w:p w14:paraId="7F2B6F83" w14:textId="77777777" w:rsidR="00B56345" w:rsidRDefault="00B56345" w:rsidP="0023144C">
            <w:pPr>
              <w:spacing w:before="100" w:line="360" w:lineRule="auto"/>
              <w:ind w:firstLine="0"/>
              <w:rPr>
                <w:szCs w:val="26"/>
              </w:rPr>
            </w:pPr>
          </w:p>
        </w:tc>
        <w:tc>
          <w:tcPr>
            <w:tcW w:w="4013" w:type="dxa"/>
          </w:tcPr>
          <w:p w14:paraId="4061F877" w14:textId="7BA8D91E" w:rsidR="00B56345" w:rsidRPr="00B56345" w:rsidRDefault="00B56345" w:rsidP="0099477B">
            <w:pPr>
              <w:pStyle w:val="ListParagraph"/>
              <w:numPr>
                <w:ilvl w:val="0"/>
                <w:numId w:val="34"/>
              </w:numPr>
              <w:spacing w:before="100"/>
              <w:rPr>
                <w:szCs w:val="26"/>
              </w:rPr>
            </w:pPr>
            <w:r w:rsidRPr="00B56345">
              <w:rPr>
                <w:szCs w:val="26"/>
              </w:rPr>
              <w:t>Hệ thống hiển thị trang admin.</w:t>
            </w:r>
          </w:p>
        </w:tc>
      </w:tr>
      <w:tr w:rsidR="00B56345" w14:paraId="65740E82" w14:textId="77777777" w:rsidTr="009811D0">
        <w:tc>
          <w:tcPr>
            <w:tcW w:w="4594" w:type="dxa"/>
          </w:tcPr>
          <w:p w14:paraId="6A66E3E7" w14:textId="77777777" w:rsidR="00B56345" w:rsidRPr="00573B0A" w:rsidRDefault="00B56345" w:rsidP="0099477B">
            <w:pPr>
              <w:pStyle w:val="ListParagraph"/>
              <w:numPr>
                <w:ilvl w:val="0"/>
                <w:numId w:val="34"/>
              </w:numPr>
              <w:spacing w:before="100"/>
              <w:rPr>
                <w:szCs w:val="26"/>
              </w:rPr>
            </w:pPr>
            <w:r w:rsidRPr="00573B0A">
              <w:rPr>
                <w:szCs w:val="26"/>
              </w:rPr>
              <w:t>Chọn chức năng cần quản lý.</w:t>
            </w:r>
          </w:p>
        </w:tc>
        <w:tc>
          <w:tcPr>
            <w:tcW w:w="4013" w:type="dxa"/>
          </w:tcPr>
          <w:p w14:paraId="0841F581" w14:textId="77777777" w:rsidR="00B56345" w:rsidRDefault="00B56345" w:rsidP="0023144C">
            <w:pPr>
              <w:spacing w:before="100" w:line="360" w:lineRule="auto"/>
              <w:ind w:firstLine="0"/>
              <w:rPr>
                <w:szCs w:val="26"/>
              </w:rPr>
            </w:pPr>
          </w:p>
        </w:tc>
      </w:tr>
      <w:tr w:rsidR="00B56345" w14:paraId="2304004B" w14:textId="77777777" w:rsidTr="009811D0">
        <w:tc>
          <w:tcPr>
            <w:tcW w:w="4594" w:type="dxa"/>
          </w:tcPr>
          <w:p w14:paraId="305D775B" w14:textId="77777777" w:rsidR="00B56345" w:rsidRDefault="00B56345" w:rsidP="0023144C">
            <w:pPr>
              <w:spacing w:before="100" w:line="360" w:lineRule="auto"/>
              <w:ind w:firstLine="0"/>
              <w:rPr>
                <w:szCs w:val="26"/>
              </w:rPr>
            </w:pPr>
          </w:p>
        </w:tc>
        <w:tc>
          <w:tcPr>
            <w:tcW w:w="4013" w:type="dxa"/>
          </w:tcPr>
          <w:p w14:paraId="0CB8A7A4" w14:textId="4F614316" w:rsidR="00B56345" w:rsidRPr="00573B0A" w:rsidRDefault="00B56345" w:rsidP="0099477B">
            <w:pPr>
              <w:pStyle w:val="ListParagraph"/>
              <w:numPr>
                <w:ilvl w:val="0"/>
                <w:numId w:val="34"/>
              </w:numPr>
              <w:spacing w:before="100"/>
              <w:rPr>
                <w:szCs w:val="26"/>
              </w:rPr>
            </w:pPr>
            <w:r>
              <w:rPr>
                <w:szCs w:val="26"/>
              </w:rPr>
              <w:t xml:space="preserve">Hệ thống hiển thị </w:t>
            </w:r>
            <w:r w:rsidRPr="00573B0A">
              <w:rPr>
                <w:szCs w:val="26"/>
              </w:rPr>
              <w:t>trang quản lý tương ứng.</w:t>
            </w:r>
          </w:p>
        </w:tc>
      </w:tr>
      <w:tr w:rsidR="00B56345" w14:paraId="5113462E" w14:textId="77777777" w:rsidTr="009811D0">
        <w:tc>
          <w:tcPr>
            <w:tcW w:w="4594" w:type="dxa"/>
          </w:tcPr>
          <w:p w14:paraId="6B8BFC2F" w14:textId="77777777" w:rsidR="00B56345" w:rsidRPr="00CC2F89" w:rsidRDefault="00B56345" w:rsidP="0023144C">
            <w:pPr>
              <w:spacing w:before="100"/>
              <w:ind w:firstLine="0"/>
              <w:rPr>
                <w:szCs w:val="26"/>
              </w:rPr>
            </w:pPr>
            <w:r>
              <w:rPr>
                <w:szCs w:val="26"/>
              </w:rPr>
              <w:t>(4.1)</w:t>
            </w:r>
            <w:r w:rsidRPr="00CC2F89">
              <w:rPr>
                <w:szCs w:val="26"/>
              </w:rPr>
              <w:t xml:space="preserve"> Chọn xóa từng mẩu tin.</w:t>
            </w:r>
          </w:p>
          <w:p w14:paraId="74568717" w14:textId="77777777" w:rsidR="00B56345" w:rsidRPr="00A941E2" w:rsidRDefault="00B56345" w:rsidP="0023144C">
            <w:pPr>
              <w:spacing w:before="100"/>
              <w:ind w:firstLine="0"/>
              <w:rPr>
                <w:szCs w:val="26"/>
              </w:rPr>
            </w:pPr>
            <w:r>
              <w:rPr>
                <w:szCs w:val="26"/>
              </w:rPr>
              <w:t>(4.2) Chọn nút thê</w:t>
            </w:r>
            <w:r w:rsidRPr="00CC2F89">
              <w:rPr>
                <w:szCs w:val="26"/>
              </w:rPr>
              <w:t>m hoặc sửa.</w:t>
            </w:r>
          </w:p>
        </w:tc>
        <w:tc>
          <w:tcPr>
            <w:tcW w:w="4013" w:type="dxa"/>
          </w:tcPr>
          <w:p w14:paraId="36896C7A" w14:textId="77777777" w:rsidR="00B56345" w:rsidRDefault="00B56345" w:rsidP="0023144C">
            <w:pPr>
              <w:spacing w:before="100" w:line="360" w:lineRule="auto"/>
              <w:ind w:firstLine="0"/>
              <w:rPr>
                <w:szCs w:val="26"/>
              </w:rPr>
            </w:pPr>
          </w:p>
        </w:tc>
      </w:tr>
      <w:tr w:rsidR="00B56345" w14:paraId="049C56F8" w14:textId="77777777" w:rsidTr="009811D0">
        <w:tc>
          <w:tcPr>
            <w:tcW w:w="4594" w:type="dxa"/>
          </w:tcPr>
          <w:p w14:paraId="6B7845F3" w14:textId="77777777" w:rsidR="00B56345" w:rsidRPr="00573B0A" w:rsidRDefault="00B56345" w:rsidP="0023144C">
            <w:pPr>
              <w:pStyle w:val="ListParagraph"/>
              <w:spacing w:before="100" w:line="360" w:lineRule="auto"/>
              <w:ind w:left="360" w:firstLine="0"/>
              <w:rPr>
                <w:szCs w:val="26"/>
              </w:rPr>
            </w:pPr>
          </w:p>
        </w:tc>
        <w:tc>
          <w:tcPr>
            <w:tcW w:w="4013" w:type="dxa"/>
          </w:tcPr>
          <w:p w14:paraId="0020630F" w14:textId="77777777" w:rsidR="00B56345" w:rsidRPr="00CC2F89" w:rsidRDefault="00B56345" w:rsidP="0099477B">
            <w:pPr>
              <w:pStyle w:val="ListParagraph"/>
              <w:numPr>
                <w:ilvl w:val="0"/>
                <w:numId w:val="34"/>
              </w:numPr>
              <w:spacing w:before="100" w:line="240" w:lineRule="auto"/>
              <w:jc w:val="left"/>
              <w:rPr>
                <w:szCs w:val="26"/>
              </w:rPr>
            </w:pPr>
            <w:r w:rsidRPr="00CC2F89">
              <w:rPr>
                <w:szCs w:val="26"/>
              </w:rPr>
              <w:t>Hệ thống hiển thị trang sửa Banner.</w:t>
            </w:r>
          </w:p>
          <w:p w14:paraId="7584D996" w14:textId="77777777" w:rsidR="00B56345" w:rsidRPr="00573B0A" w:rsidRDefault="00B56345" w:rsidP="0023144C">
            <w:pPr>
              <w:pStyle w:val="ListParagraph"/>
              <w:spacing w:before="100" w:line="360" w:lineRule="auto"/>
              <w:ind w:left="360" w:firstLine="0"/>
              <w:rPr>
                <w:szCs w:val="26"/>
              </w:rPr>
            </w:pPr>
          </w:p>
        </w:tc>
      </w:tr>
      <w:tr w:rsidR="00B56345" w14:paraId="07EDA8E8" w14:textId="77777777" w:rsidTr="009811D0">
        <w:tc>
          <w:tcPr>
            <w:tcW w:w="4594" w:type="dxa"/>
          </w:tcPr>
          <w:p w14:paraId="7CC1132D" w14:textId="77777777" w:rsidR="00B56345" w:rsidRPr="00A941E2" w:rsidRDefault="00B56345" w:rsidP="0099477B">
            <w:pPr>
              <w:pStyle w:val="ListParagraph"/>
              <w:numPr>
                <w:ilvl w:val="0"/>
                <w:numId w:val="34"/>
              </w:numPr>
              <w:spacing w:before="100" w:line="240" w:lineRule="auto"/>
              <w:jc w:val="left"/>
              <w:rPr>
                <w:szCs w:val="26"/>
              </w:rPr>
            </w:pPr>
            <w:r w:rsidRPr="00CC2F89">
              <w:rPr>
                <w:szCs w:val="26"/>
              </w:rPr>
              <w:t>Upload file hình.</w:t>
            </w:r>
          </w:p>
        </w:tc>
        <w:tc>
          <w:tcPr>
            <w:tcW w:w="4013" w:type="dxa"/>
          </w:tcPr>
          <w:p w14:paraId="16099033" w14:textId="77777777" w:rsidR="00B56345" w:rsidRPr="00573B0A" w:rsidRDefault="00B56345" w:rsidP="0023144C">
            <w:pPr>
              <w:pStyle w:val="ListParagraph"/>
              <w:spacing w:before="100" w:line="360" w:lineRule="auto"/>
              <w:ind w:left="360" w:firstLine="0"/>
              <w:rPr>
                <w:szCs w:val="26"/>
              </w:rPr>
            </w:pPr>
          </w:p>
        </w:tc>
      </w:tr>
      <w:tr w:rsidR="00B56345" w14:paraId="55790E0D" w14:textId="77777777" w:rsidTr="009811D0">
        <w:tc>
          <w:tcPr>
            <w:tcW w:w="4594" w:type="dxa"/>
          </w:tcPr>
          <w:p w14:paraId="43757E7C" w14:textId="77777777" w:rsidR="00B56345" w:rsidRPr="00CC2F89" w:rsidRDefault="00B56345" w:rsidP="0023144C">
            <w:pPr>
              <w:pStyle w:val="ListParagraph"/>
              <w:spacing w:before="100" w:line="240" w:lineRule="auto"/>
              <w:ind w:left="360" w:firstLine="0"/>
              <w:jc w:val="left"/>
              <w:rPr>
                <w:szCs w:val="26"/>
              </w:rPr>
            </w:pPr>
          </w:p>
        </w:tc>
        <w:tc>
          <w:tcPr>
            <w:tcW w:w="4013" w:type="dxa"/>
          </w:tcPr>
          <w:p w14:paraId="0D82295A" w14:textId="77777777" w:rsidR="00B56345" w:rsidRPr="00A941E2" w:rsidRDefault="00B56345" w:rsidP="0099477B">
            <w:pPr>
              <w:pStyle w:val="ListParagraph"/>
              <w:numPr>
                <w:ilvl w:val="0"/>
                <w:numId w:val="34"/>
              </w:numPr>
              <w:spacing w:before="100"/>
              <w:rPr>
                <w:szCs w:val="26"/>
              </w:rPr>
            </w:pPr>
            <w:r w:rsidRPr="00A941E2">
              <w:rPr>
                <w:szCs w:val="26"/>
              </w:rPr>
              <w:t>Lưu các thông tin Actor thay đổi vào CSDL.</w:t>
            </w:r>
          </w:p>
        </w:tc>
      </w:tr>
      <w:tr w:rsidR="00B56345" w14:paraId="05835F92" w14:textId="77777777" w:rsidTr="009811D0">
        <w:tc>
          <w:tcPr>
            <w:tcW w:w="4594" w:type="dxa"/>
          </w:tcPr>
          <w:p w14:paraId="201CF6F2" w14:textId="77777777" w:rsidR="00B56345" w:rsidRPr="00967210" w:rsidRDefault="00B56345" w:rsidP="0099477B">
            <w:pPr>
              <w:pStyle w:val="ListParagraph"/>
              <w:numPr>
                <w:ilvl w:val="0"/>
                <w:numId w:val="34"/>
              </w:numPr>
              <w:spacing w:before="100"/>
              <w:rPr>
                <w:szCs w:val="26"/>
              </w:rPr>
            </w:pPr>
            <w:r w:rsidRPr="00967210">
              <w:rPr>
                <w:szCs w:val="26"/>
              </w:rPr>
              <w:t>Hiển thị kết quả cập nhật của actor.</w:t>
            </w:r>
          </w:p>
          <w:p w14:paraId="123A5CD0" w14:textId="77777777" w:rsidR="00B56345" w:rsidRPr="00CC2F89" w:rsidRDefault="00B56345" w:rsidP="0023144C">
            <w:pPr>
              <w:pStyle w:val="ListParagraph"/>
              <w:spacing w:before="100" w:line="240" w:lineRule="auto"/>
              <w:ind w:left="360" w:firstLine="0"/>
              <w:jc w:val="left"/>
              <w:rPr>
                <w:szCs w:val="26"/>
              </w:rPr>
            </w:pPr>
          </w:p>
        </w:tc>
        <w:tc>
          <w:tcPr>
            <w:tcW w:w="4013" w:type="dxa"/>
          </w:tcPr>
          <w:p w14:paraId="64074232" w14:textId="77777777" w:rsidR="00B56345" w:rsidRPr="00A941E2" w:rsidRDefault="00B56345" w:rsidP="0023144C">
            <w:pPr>
              <w:pStyle w:val="ListParagraph"/>
              <w:spacing w:before="100"/>
              <w:ind w:left="360" w:firstLine="0"/>
              <w:rPr>
                <w:szCs w:val="26"/>
              </w:rPr>
            </w:pPr>
          </w:p>
        </w:tc>
      </w:tr>
    </w:tbl>
    <w:p w14:paraId="1BF60AA1" w14:textId="77777777" w:rsidR="00B56345" w:rsidRPr="007B128E" w:rsidRDefault="00B56345" w:rsidP="00B56345">
      <w:pPr>
        <w:spacing w:before="0" w:after="160" w:line="259" w:lineRule="auto"/>
        <w:ind w:firstLine="0"/>
        <w:jc w:val="left"/>
        <w:rPr>
          <w:szCs w:val="26"/>
        </w:rPr>
      </w:pPr>
    </w:p>
    <w:p w14:paraId="49028ADE" w14:textId="77777777" w:rsidR="00B56345" w:rsidRPr="00CC2F89" w:rsidRDefault="00B56345" w:rsidP="0099477B">
      <w:pPr>
        <w:pStyle w:val="ListParagraph"/>
        <w:numPr>
          <w:ilvl w:val="0"/>
          <w:numId w:val="17"/>
        </w:numPr>
        <w:spacing w:before="0" w:after="160" w:line="360" w:lineRule="auto"/>
        <w:jc w:val="left"/>
        <w:rPr>
          <w:szCs w:val="26"/>
        </w:rPr>
      </w:pPr>
      <w:r w:rsidRPr="00CC2F89">
        <w:rPr>
          <w:szCs w:val="26"/>
        </w:rPr>
        <w:t>Alternative Flow:</w:t>
      </w:r>
    </w:p>
    <w:p w14:paraId="01965253" w14:textId="77777777" w:rsidR="00B56345" w:rsidRPr="00CC2F89" w:rsidRDefault="00B56345" w:rsidP="0099477B">
      <w:pPr>
        <w:pStyle w:val="ListParagraph"/>
        <w:numPr>
          <w:ilvl w:val="0"/>
          <w:numId w:val="18"/>
        </w:numPr>
        <w:spacing w:before="0" w:after="160" w:line="360" w:lineRule="auto"/>
        <w:jc w:val="left"/>
        <w:rPr>
          <w:szCs w:val="26"/>
        </w:rPr>
      </w:pPr>
      <w:r w:rsidRPr="00CC2F89">
        <w:rPr>
          <w:szCs w:val="26"/>
        </w:rPr>
        <w:t>Nếu Actor chưa Nếu Actor chưa đăng nhập: thì hiển thị thông báo bạn hãy đăng nhập vào hệ thống.</w:t>
      </w:r>
    </w:p>
    <w:p w14:paraId="7EE0EE4D" w14:textId="77777777" w:rsidR="00B56345" w:rsidRPr="00CC2F89" w:rsidRDefault="00B56345" w:rsidP="0099477B">
      <w:pPr>
        <w:pStyle w:val="ListParagraph"/>
        <w:numPr>
          <w:ilvl w:val="0"/>
          <w:numId w:val="18"/>
        </w:numPr>
        <w:spacing w:before="0" w:after="160" w:line="360" w:lineRule="auto"/>
        <w:jc w:val="left"/>
        <w:rPr>
          <w:szCs w:val="26"/>
        </w:rPr>
      </w:pPr>
      <w:r w:rsidRPr="00CC2F89">
        <w:rPr>
          <w:szCs w:val="26"/>
        </w:rPr>
        <w:t>Nhập thông tin thiếu hoặc sai: Hệ thống báo lỗi nhập và đề nghị nhập lại.</w:t>
      </w:r>
    </w:p>
    <w:p w14:paraId="1622EA00" w14:textId="68307C0C" w:rsidR="00B56345" w:rsidRPr="00CC2F89" w:rsidRDefault="00B56345" w:rsidP="0099477B">
      <w:pPr>
        <w:pStyle w:val="ListParagraph"/>
        <w:numPr>
          <w:ilvl w:val="0"/>
          <w:numId w:val="17"/>
        </w:numPr>
        <w:spacing w:before="0" w:after="160" w:line="360" w:lineRule="auto"/>
        <w:jc w:val="left"/>
        <w:rPr>
          <w:szCs w:val="26"/>
        </w:rPr>
      </w:pPr>
      <w:r w:rsidRPr="00CC2F89">
        <w:rPr>
          <w:szCs w:val="26"/>
        </w:rPr>
        <w:t xml:space="preserve">Post_Condition: </w:t>
      </w:r>
      <w:r w:rsidRPr="00617311">
        <w:rPr>
          <w:szCs w:val="26"/>
        </w:rPr>
        <w:t xml:space="preserve">Actor sẽ được thêm, sửa, xóa </w:t>
      </w:r>
      <w:r>
        <w:rPr>
          <w:szCs w:val="26"/>
        </w:rPr>
        <w:t xml:space="preserve">thông tin </w:t>
      </w:r>
      <w:r w:rsidRPr="00171A3C">
        <w:t>công ty đăng ký quảng cáo</w:t>
      </w:r>
      <w:r w:rsidRPr="00CC2F89">
        <w:rPr>
          <w:szCs w:val="26"/>
        </w:rPr>
        <w:t xml:space="preserve"> và lưu vào cơ sở dữ liệu. </w:t>
      </w:r>
    </w:p>
    <w:p w14:paraId="5BDFB568" w14:textId="77777777" w:rsidR="00B56345" w:rsidRPr="00B56345" w:rsidRDefault="00B56345" w:rsidP="00B56345">
      <w:pPr>
        <w:ind w:firstLine="0"/>
      </w:pPr>
    </w:p>
    <w:p w14:paraId="02B906A1" w14:textId="77777777" w:rsidR="001850C5" w:rsidRDefault="00171A3C" w:rsidP="001850C5">
      <w:pPr>
        <w:keepNext/>
        <w:ind w:firstLine="0"/>
      </w:pPr>
      <w:r w:rsidRPr="00CC2F89">
        <w:rPr>
          <w:noProof/>
          <w:szCs w:val="26"/>
        </w:rPr>
        <w:drawing>
          <wp:inline distT="0" distB="0" distL="0" distR="0" wp14:anchorId="125DFC4F" wp14:editId="570561E8">
            <wp:extent cx="5760720" cy="376293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762932"/>
                    </a:xfrm>
                    <a:prstGeom prst="rect">
                      <a:avLst/>
                    </a:prstGeom>
                    <a:noFill/>
                    <a:ln>
                      <a:noFill/>
                    </a:ln>
                  </pic:spPr>
                </pic:pic>
              </a:graphicData>
            </a:graphic>
          </wp:inline>
        </w:drawing>
      </w:r>
    </w:p>
    <w:p w14:paraId="4984F2BA" w14:textId="1AE705DD" w:rsidR="0055368B" w:rsidRDefault="001850C5" w:rsidP="00E400E1">
      <w:pPr>
        <w:pStyle w:val="Caption"/>
        <w:rPr>
          <w:color w:val="C00000"/>
        </w:rPr>
      </w:pPr>
      <w:bookmarkStart w:id="95" w:name="_Toc422688962"/>
      <w:r>
        <w:t xml:space="preserve">Hình </w:t>
      </w:r>
      <w:fldSimple w:instr=" STYLEREF 1 \s ">
        <w:r w:rsidR="00E400E1">
          <w:rPr>
            <w:noProof/>
          </w:rPr>
          <w:t>3</w:t>
        </w:r>
      </w:fldSimple>
      <w:r w:rsidR="00E400E1">
        <w:noBreakHyphen/>
      </w:r>
      <w:fldSimple w:instr=" SEQ Hình \* ARABIC \s 1 ">
        <w:r w:rsidR="00E400E1">
          <w:rPr>
            <w:noProof/>
          </w:rPr>
          <w:t>15</w:t>
        </w:r>
      </w:fldSimple>
      <w:r>
        <w:t xml:space="preserve"> </w:t>
      </w:r>
      <w:r w:rsidRPr="001850C5">
        <w:t>Biểu đồ tuần tự Quản lý công ty đăng ký quảng cáo</w:t>
      </w:r>
      <w:bookmarkEnd w:id="95"/>
    </w:p>
    <w:p w14:paraId="23EC008C" w14:textId="77777777" w:rsidR="00171A3C" w:rsidRPr="00171A3C" w:rsidRDefault="00171A3C" w:rsidP="00171A3C">
      <w:pPr>
        <w:pStyle w:val="Heading3"/>
      </w:pPr>
      <w:bookmarkStart w:id="96" w:name="_Toc422866092"/>
      <w:r w:rsidRPr="00171A3C">
        <w:t>Usecase tìm kiếm BĐS:</w:t>
      </w:r>
      <w:bookmarkEnd w:id="96"/>
    </w:p>
    <w:p w14:paraId="13CCA095" w14:textId="77777777" w:rsidR="00171A3C" w:rsidRPr="00CC2F89" w:rsidRDefault="00171A3C" w:rsidP="0099477B">
      <w:pPr>
        <w:pStyle w:val="ListParagraph"/>
        <w:numPr>
          <w:ilvl w:val="0"/>
          <w:numId w:val="17"/>
        </w:numPr>
        <w:spacing w:before="0" w:after="160" w:line="360" w:lineRule="auto"/>
        <w:jc w:val="left"/>
        <w:rPr>
          <w:szCs w:val="26"/>
        </w:rPr>
      </w:pPr>
      <w:r w:rsidRPr="00CC2F89">
        <w:rPr>
          <w:szCs w:val="26"/>
        </w:rPr>
        <w:t>Miêu tả tóm tắt: Usecase cho phép Actor tìm kiếm BĐS bán theo tỉnh/thành phố, quận, huyện, loại BĐS, giá, diện tích.</w:t>
      </w:r>
    </w:p>
    <w:p w14:paraId="2C393611" w14:textId="77777777" w:rsidR="00171A3C" w:rsidRPr="00CC2F89" w:rsidRDefault="00171A3C" w:rsidP="0099477B">
      <w:pPr>
        <w:pStyle w:val="ListParagraph"/>
        <w:numPr>
          <w:ilvl w:val="0"/>
          <w:numId w:val="17"/>
        </w:numPr>
        <w:spacing w:before="0" w:after="160" w:line="360" w:lineRule="auto"/>
        <w:jc w:val="left"/>
        <w:rPr>
          <w:szCs w:val="26"/>
        </w:rPr>
      </w:pPr>
      <w:r w:rsidRPr="00CC2F89">
        <w:rPr>
          <w:szCs w:val="26"/>
        </w:rPr>
        <w:t>Actor: khách hàng.</w:t>
      </w:r>
    </w:p>
    <w:p w14:paraId="29DBFE06" w14:textId="4F515E66" w:rsidR="00171A3C" w:rsidRPr="00CC2F89" w:rsidRDefault="00171A3C" w:rsidP="0099477B">
      <w:pPr>
        <w:pStyle w:val="ListParagraph"/>
        <w:numPr>
          <w:ilvl w:val="0"/>
          <w:numId w:val="17"/>
        </w:numPr>
        <w:spacing w:before="0" w:after="160" w:line="360" w:lineRule="auto"/>
        <w:jc w:val="left"/>
        <w:rPr>
          <w:szCs w:val="26"/>
        </w:rPr>
      </w:pPr>
      <w:r w:rsidRPr="00CC2F89">
        <w:rPr>
          <w:szCs w:val="26"/>
        </w:rPr>
        <w:t>Điều kiện tiên quyết: Actor dùng Inter</w:t>
      </w:r>
      <w:r w:rsidR="001D345B">
        <w:rPr>
          <w:szCs w:val="26"/>
        </w:rPr>
        <w:t>NET</w:t>
      </w:r>
      <w:r w:rsidRPr="00CC2F89">
        <w:rPr>
          <w:szCs w:val="26"/>
        </w:rPr>
        <w:t xml:space="preserve"> để vào trang web của hệ thống.</w:t>
      </w:r>
    </w:p>
    <w:p w14:paraId="77ACE978" w14:textId="77777777" w:rsidR="00171A3C" w:rsidRDefault="00171A3C" w:rsidP="0099477B">
      <w:pPr>
        <w:pStyle w:val="ListParagraph"/>
        <w:numPr>
          <w:ilvl w:val="0"/>
          <w:numId w:val="17"/>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013"/>
      </w:tblGrid>
      <w:tr w:rsidR="009811D0" w14:paraId="1C2B816F" w14:textId="77777777" w:rsidTr="0023144C">
        <w:tc>
          <w:tcPr>
            <w:tcW w:w="4594" w:type="dxa"/>
          </w:tcPr>
          <w:p w14:paraId="48A2013E" w14:textId="77777777" w:rsidR="009811D0" w:rsidRPr="00573B0A" w:rsidRDefault="009811D0" w:rsidP="0023144C">
            <w:pPr>
              <w:spacing w:before="100" w:line="360" w:lineRule="auto"/>
              <w:ind w:firstLine="0"/>
              <w:jc w:val="center"/>
              <w:rPr>
                <w:b/>
                <w:szCs w:val="26"/>
              </w:rPr>
            </w:pPr>
            <w:r w:rsidRPr="00573B0A">
              <w:rPr>
                <w:b/>
                <w:szCs w:val="26"/>
              </w:rPr>
              <w:t>Actor</w:t>
            </w:r>
          </w:p>
        </w:tc>
        <w:tc>
          <w:tcPr>
            <w:tcW w:w="4013" w:type="dxa"/>
          </w:tcPr>
          <w:p w14:paraId="0A167FA5" w14:textId="77777777" w:rsidR="009811D0" w:rsidRPr="00573B0A" w:rsidRDefault="009811D0" w:rsidP="0023144C">
            <w:pPr>
              <w:spacing w:before="100" w:line="360" w:lineRule="auto"/>
              <w:ind w:firstLine="0"/>
              <w:jc w:val="center"/>
              <w:rPr>
                <w:b/>
                <w:szCs w:val="26"/>
              </w:rPr>
            </w:pPr>
            <w:r w:rsidRPr="00573B0A">
              <w:rPr>
                <w:b/>
                <w:szCs w:val="26"/>
              </w:rPr>
              <w:t>System</w:t>
            </w:r>
          </w:p>
        </w:tc>
      </w:tr>
      <w:tr w:rsidR="009811D0" w14:paraId="646CFD23" w14:textId="77777777" w:rsidTr="0023144C">
        <w:tc>
          <w:tcPr>
            <w:tcW w:w="4594" w:type="dxa"/>
          </w:tcPr>
          <w:p w14:paraId="4C114468" w14:textId="77777777" w:rsidR="009811D0" w:rsidRDefault="009811D0" w:rsidP="0023144C">
            <w:pPr>
              <w:spacing w:before="100" w:line="360" w:lineRule="auto"/>
              <w:ind w:firstLine="0"/>
              <w:rPr>
                <w:szCs w:val="26"/>
              </w:rPr>
            </w:pPr>
          </w:p>
        </w:tc>
        <w:tc>
          <w:tcPr>
            <w:tcW w:w="4013" w:type="dxa"/>
          </w:tcPr>
          <w:p w14:paraId="4D7A35C1" w14:textId="7943E72B" w:rsidR="009811D0" w:rsidRPr="009811D0" w:rsidRDefault="009811D0" w:rsidP="0099477B">
            <w:pPr>
              <w:pStyle w:val="ListParagraph"/>
              <w:numPr>
                <w:ilvl w:val="0"/>
                <w:numId w:val="38"/>
              </w:numPr>
              <w:spacing w:before="0" w:line="360" w:lineRule="auto"/>
              <w:jc w:val="left"/>
              <w:rPr>
                <w:szCs w:val="26"/>
              </w:rPr>
            </w:pPr>
            <w:r w:rsidRPr="009811D0">
              <w:rPr>
                <w:szCs w:val="26"/>
              </w:rPr>
              <w:t>Hệ thống hiển thị trang mua bán.</w:t>
            </w:r>
          </w:p>
        </w:tc>
      </w:tr>
      <w:tr w:rsidR="009811D0" w14:paraId="74CBF3CD" w14:textId="77777777" w:rsidTr="0023144C">
        <w:tc>
          <w:tcPr>
            <w:tcW w:w="4594" w:type="dxa"/>
          </w:tcPr>
          <w:p w14:paraId="44380141" w14:textId="394F67DE" w:rsidR="009811D0" w:rsidRPr="00573B0A" w:rsidRDefault="009811D0" w:rsidP="0099477B">
            <w:pPr>
              <w:pStyle w:val="ListParagraph"/>
              <w:numPr>
                <w:ilvl w:val="0"/>
                <w:numId w:val="38"/>
              </w:numPr>
              <w:spacing w:before="100"/>
              <w:rPr>
                <w:szCs w:val="26"/>
              </w:rPr>
            </w:pPr>
            <w:r w:rsidRPr="00CC2F89">
              <w:rPr>
                <w:szCs w:val="26"/>
              </w:rPr>
              <w:t>Chọn những thông tin cần tìm kiếm theo tỉnh thành phố, quận, huyện, loại BĐS, giá, diện tích. Sau đó nhấn nút tìm kiếm.</w:t>
            </w:r>
          </w:p>
        </w:tc>
        <w:tc>
          <w:tcPr>
            <w:tcW w:w="4013" w:type="dxa"/>
          </w:tcPr>
          <w:p w14:paraId="3394F6C7" w14:textId="77777777" w:rsidR="009811D0" w:rsidRDefault="009811D0" w:rsidP="0023144C">
            <w:pPr>
              <w:spacing w:before="100" w:line="360" w:lineRule="auto"/>
              <w:ind w:firstLine="0"/>
              <w:rPr>
                <w:szCs w:val="26"/>
              </w:rPr>
            </w:pPr>
          </w:p>
        </w:tc>
      </w:tr>
      <w:tr w:rsidR="009811D0" w14:paraId="2144A1D8" w14:textId="77777777" w:rsidTr="0023144C">
        <w:tc>
          <w:tcPr>
            <w:tcW w:w="4594" w:type="dxa"/>
          </w:tcPr>
          <w:p w14:paraId="4F54F290" w14:textId="77777777" w:rsidR="009811D0" w:rsidRDefault="009811D0" w:rsidP="0023144C">
            <w:pPr>
              <w:spacing w:before="100" w:line="360" w:lineRule="auto"/>
              <w:ind w:firstLine="0"/>
              <w:rPr>
                <w:szCs w:val="26"/>
              </w:rPr>
            </w:pPr>
          </w:p>
        </w:tc>
        <w:tc>
          <w:tcPr>
            <w:tcW w:w="4013" w:type="dxa"/>
          </w:tcPr>
          <w:p w14:paraId="08EA5828" w14:textId="3C9A1714" w:rsidR="009811D0" w:rsidRPr="00573B0A" w:rsidRDefault="009811D0" w:rsidP="0099477B">
            <w:pPr>
              <w:pStyle w:val="ListParagraph"/>
              <w:numPr>
                <w:ilvl w:val="0"/>
                <w:numId w:val="38"/>
              </w:numPr>
              <w:spacing w:before="100"/>
              <w:rPr>
                <w:szCs w:val="26"/>
              </w:rPr>
            </w:pPr>
            <w:r w:rsidRPr="00CC2F89">
              <w:rPr>
                <w:szCs w:val="26"/>
              </w:rPr>
              <w:t>Hệ thống hiển thị trang thông tin tìm kiếm BĐS bán’</w:t>
            </w:r>
          </w:p>
        </w:tc>
      </w:tr>
    </w:tbl>
    <w:p w14:paraId="70098D14" w14:textId="77777777" w:rsidR="009811D0" w:rsidRDefault="009811D0" w:rsidP="009811D0">
      <w:pPr>
        <w:spacing w:before="0" w:after="160" w:line="360" w:lineRule="auto"/>
        <w:ind w:firstLine="0"/>
        <w:jc w:val="left"/>
        <w:rPr>
          <w:szCs w:val="26"/>
        </w:rPr>
      </w:pPr>
    </w:p>
    <w:p w14:paraId="39763552" w14:textId="77777777" w:rsidR="009811D0" w:rsidRPr="009811D0" w:rsidRDefault="009811D0" w:rsidP="009811D0">
      <w:pPr>
        <w:spacing w:before="0" w:after="160" w:line="360" w:lineRule="auto"/>
        <w:ind w:firstLine="0"/>
        <w:jc w:val="left"/>
        <w:rPr>
          <w:szCs w:val="26"/>
        </w:rPr>
      </w:pPr>
    </w:p>
    <w:p w14:paraId="24572D4F" w14:textId="77777777" w:rsidR="00171A3C" w:rsidRPr="00CC2F89" w:rsidRDefault="00171A3C" w:rsidP="0099477B">
      <w:pPr>
        <w:pStyle w:val="ListParagraph"/>
        <w:numPr>
          <w:ilvl w:val="0"/>
          <w:numId w:val="21"/>
        </w:numPr>
        <w:spacing w:before="0" w:after="160" w:line="360" w:lineRule="auto"/>
        <w:jc w:val="left"/>
        <w:rPr>
          <w:szCs w:val="26"/>
        </w:rPr>
      </w:pPr>
      <w:r w:rsidRPr="00CC2F89">
        <w:rPr>
          <w:szCs w:val="26"/>
        </w:rPr>
        <w:t>Alternative Flow:</w:t>
      </w:r>
    </w:p>
    <w:p w14:paraId="3F720079" w14:textId="77777777" w:rsidR="00171A3C" w:rsidRPr="00CC2F89" w:rsidRDefault="00171A3C" w:rsidP="0099477B">
      <w:pPr>
        <w:pStyle w:val="ListParagraph"/>
        <w:numPr>
          <w:ilvl w:val="0"/>
          <w:numId w:val="22"/>
        </w:numPr>
        <w:spacing w:before="0" w:after="160" w:line="360" w:lineRule="auto"/>
        <w:jc w:val="left"/>
        <w:rPr>
          <w:szCs w:val="26"/>
        </w:rPr>
      </w:pPr>
      <w:r w:rsidRPr="00CC2F89">
        <w:rPr>
          <w:szCs w:val="26"/>
        </w:rPr>
        <w:t>Nhập thông tin thiếu: Hệ thông báo lỗi nhập và đề nghị nhập lại.</w:t>
      </w:r>
    </w:p>
    <w:p w14:paraId="1388F475" w14:textId="77777777" w:rsidR="00171A3C" w:rsidRPr="00CC2F89" w:rsidRDefault="00171A3C" w:rsidP="0099477B">
      <w:pPr>
        <w:pStyle w:val="ListParagraph"/>
        <w:numPr>
          <w:ilvl w:val="0"/>
          <w:numId w:val="21"/>
        </w:numPr>
        <w:spacing w:before="0" w:after="160" w:line="360" w:lineRule="auto"/>
        <w:jc w:val="left"/>
        <w:rPr>
          <w:szCs w:val="26"/>
        </w:rPr>
      </w:pPr>
      <w:r w:rsidRPr="00CC2F89">
        <w:rPr>
          <w:szCs w:val="26"/>
        </w:rPr>
        <w:t>Post_Condition: Actor sẽ tìm kiếm được những thông tin BĐS đăng bán.</w:t>
      </w:r>
    </w:p>
    <w:p w14:paraId="1A5F37F6" w14:textId="77777777" w:rsidR="001850C5" w:rsidRDefault="00171A3C" w:rsidP="001850C5">
      <w:pPr>
        <w:keepNext/>
        <w:ind w:firstLine="0"/>
      </w:pPr>
      <w:r w:rsidRPr="00CC2F89">
        <w:rPr>
          <w:noProof/>
          <w:szCs w:val="26"/>
        </w:rPr>
        <w:drawing>
          <wp:inline distT="0" distB="0" distL="0" distR="0" wp14:anchorId="7AEEB4DF" wp14:editId="65D88C53">
            <wp:extent cx="5760720" cy="43279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4327926"/>
                    </a:xfrm>
                    <a:prstGeom prst="rect">
                      <a:avLst/>
                    </a:prstGeom>
                    <a:noFill/>
                    <a:ln>
                      <a:noFill/>
                    </a:ln>
                  </pic:spPr>
                </pic:pic>
              </a:graphicData>
            </a:graphic>
          </wp:inline>
        </w:drawing>
      </w:r>
    </w:p>
    <w:p w14:paraId="6967038D" w14:textId="6A34459B" w:rsidR="00171A3C" w:rsidRDefault="001850C5" w:rsidP="00E400E1">
      <w:pPr>
        <w:pStyle w:val="Caption"/>
        <w:rPr>
          <w:color w:val="C00000"/>
        </w:rPr>
      </w:pPr>
      <w:bookmarkStart w:id="97" w:name="_Toc422688963"/>
      <w:r>
        <w:t xml:space="preserve">Hình </w:t>
      </w:r>
      <w:fldSimple w:instr=" STYLEREF 1 \s ">
        <w:r w:rsidR="00E400E1">
          <w:rPr>
            <w:noProof/>
          </w:rPr>
          <w:t>3</w:t>
        </w:r>
      </w:fldSimple>
      <w:r w:rsidR="00E400E1">
        <w:noBreakHyphen/>
      </w:r>
      <w:fldSimple w:instr=" SEQ Hình \* ARABIC \s 1 ">
        <w:r w:rsidR="00E400E1">
          <w:rPr>
            <w:noProof/>
          </w:rPr>
          <w:t>16</w:t>
        </w:r>
      </w:fldSimple>
      <w:r>
        <w:t xml:space="preserve"> </w:t>
      </w:r>
      <w:r w:rsidRPr="001850C5">
        <w:t>Biểu đồ tuần tự tìm kiếm BĐS</w:t>
      </w:r>
      <w:bookmarkEnd w:id="97"/>
    </w:p>
    <w:p w14:paraId="4E5EB277" w14:textId="30823945" w:rsidR="00171A3C" w:rsidRPr="00171A3C" w:rsidRDefault="00171A3C" w:rsidP="00171A3C">
      <w:pPr>
        <w:pStyle w:val="Heading3"/>
      </w:pPr>
      <w:bookmarkStart w:id="98" w:name="OLE_LINK77"/>
      <w:bookmarkStart w:id="99" w:name="_Toc422866093"/>
      <w:r w:rsidRPr="00171A3C">
        <w:t>Usecase tìm nhà môi giới</w:t>
      </w:r>
      <w:bookmarkEnd w:id="99"/>
    </w:p>
    <w:bookmarkEnd w:id="98"/>
    <w:p w14:paraId="3EE4FCA1" w14:textId="77777777" w:rsidR="00171A3C" w:rsidRPr="00CC2F89" w:rsidRDefault="00171A3C" w:rsidP="0099477B">
      <w:pPr>
        <w:pStyle w:val="ListParagraph"/>
        <w:numPr>
          <w:ilvl w:val="0"/>
          <w:numId w:val="17"/>
        </w:numPr>
        <w:spacing w:before="0" w:after="160" w:line="360" w:lineRule="auto"/>
        <w:jc w:val="left"/>
        <w:rPr>
          <w:szCs w:val="26"/>
        </w:rPr>
      </w:pPr>
      <w:r w:rsidRPr="00CC2F89">
        <w:rPr>
          <w:szCs w:val="26"/>
        </w:rPr>
        <w:t>Miêu tả tóm tắt: Usecase cho phép Actor tìm kiếm BĐS bán theo tỉnh/thành phố, quận, huyện, loại BĐS, giá, diện tích.</w:t>
      </w:r>
    </w:p>
    <w:p w14:paraId="71BC72EB" w14:textId="77777777" w:rsidR="00171A3C" w:rsidRPr="00CC2F89" w:rsidRDefault="00171A3C" w:rsidP="0099477B">
      <w:pPr>
        <w:pStyle w:val="ListParagraph"/>
        <w:numPr>
          <w:ilvl w:val="0"/>
          <w:numId w:val="17"/>
        </w:numPr>
        <w:spacing w:before="0" w:after="160" w:line="360" w:lineRule="auto"/>
        <w:jc w:val="left"/>
        <w:rPr>
          <w:szCs w:val="26"/>
        </w:rPr>
      </w:pPr>
      <w:r w:rsidRPr="00CC2F89">
        <w:rPr>
          <w:szCs w:val="26"/>
        </w:rPr>
        <w:t>Actor: khách hàng.</w:t>
      </w:r>
    </w:p>
    <w:p w14:paraId="659197AE" w14:textId="1CE768ED" w:rsidR="00171A3C" w:rsidRPr="00CC2F89" w:rsidRDefault="00171A3C" w:rsidP="0099477B">
      <w:pPr>
        <w:pStyle w:val="ListParagraph"/>
        <w:numPr>
          <w:ilvl w:val="0"/>
          <w:numId w:val="17"/>
        </w:numPr>
        <w:spacing w:before="0" w:after="160" w:line="360" w:lineRule="auto"/>
        <w:jc w:val="left"/>
        <w:rPr>
          <w:szCs w:val="26"/>
        </w:rPr>
      </w:pPr>
      <w:r w:rsidRPr="00CC2F89">
        <w:rPr>
          <w:szCs w:val="26"/>
        </w:rPr>
        <w:t>Điều kiện tiên quyết: Actor dùng Inter</w:t>
      </w:r>
      <w:r w:rsidR="001D345B">
        <w:rPr>
          <w:szCs w:val="26"/>
        </w:rPr>
        <w:t>NET</w:t>
      </w:r>
      <w:r w:rsidRPr="00CC2F89">
        <w:rPr>
          <w:szCs w:val="26"/>
        </w:rPr>
        <w:t xml:space="preserve"> để vào trang web của hệ thống.</w:t>
      </w:r>
    </w:p>
    <w:p w14:paraId="1D74E739" w14:textId="77777777" w:rsidR="00171A3C" w:rsidRPr="00CC2F89" w:rsidRDefault="00171A3C" w:rsidP="0099477B">
      <w:pPr>
        <w:pStyle w:val="ListParagraph"/>
        <w:numPr>
          <w:ilvl w:val="0"/>
          <w:numId w:val="17"/>
        </w:numPr>
        <w:spacing w:before="0" w:after="160" w:line="360" w:lineRule="auto"/>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013"/>
      </w:tblGrid>
      <w:tr w:rsidR="0023144C" w14:paraId="0011425B" w14:textId="77777777" w:rsidTr="0023144C">
        <w:tc>
          <w:tcPr>
            <w:tcW w:w="4594" w:type="dxa"/>
          </w:tcPr>
          <w:p w14:paraId="5253791B" w14:textId="77777777" w:rsidR="0023144C" w:rsidRPr="00573B0A" w:rsidRDefault="0023144C" w:rsidP="0023144C">
            <w:pPr>
              <w:spacing w:before="100" w:line="360" w:lineRule="auto"/>
              <w:ind w:firstLine="0"/>
              <w:jc w:val="center"/>
              <w:rPr>
                <w:b/>
                <w:szCs w:val="26"/>
              </w:rPr>
            </w:pPr>
            <w:r w:rsidRPr="00573B0A">
              <w:rPr>
                <w:b/>
                <w:szCs w:val="26"/>
              </w:rPr>
              <w:t>Actor</w:t>
            </w:r>
          </w:p>
        </w:tc>
        <w:tc>
          <w:tcPr>
            <w:tcW w:w="4013" w:type="dxa"/>
          </w:tcPr>
          <w:p w14:paraId="6759EE20" w14:textId="77777777" w:rsidR="0023144C" w:rsidRPr="00573B0A" w:rsidRDefault="0023144C" w:rsidP="0023144C">
            <w:pPr>
              <w:spacing w:before="100" w:line="360" w:lineRule="auto"/>
              <w:ind w:firstLine="0"/>
              <w:jc w:val="center"/>
              <w:rPr>
                <w:b/>
                <w:szCs w:val="26"/>
              </w:rPr>
            </w:pPr>
            <w:r w:rsidRPr="00573B0A">
              <w:rPr>
                <w:b/>
                <w:szCs w:val="26"/>
              </w:rPr>
              <w:t>System</w:t>
            </w:r>
          </w:p>
        </w:tc>
      </w:tr>
      <w:tr w:rsidR="0023144C" w14:paraId="1AC363CD" w14:textId="77777777" w:rsidTr="0023144C">
        <w:tc>
          <w:tcPr>
            <w:tcW w:w="4594" w:type="dxa"/>
          </w:tcPr>
          <w:p w14:paraId="312B52C9" w14:textId="77777777" w:rsidR="0023144C" w:rsidRDefault="0023144C" w:rsidP="0023144C">
            <w:pPr>
              <w:spacing w:before="100" w:line="360" w:lineRule="auto"/>
              <w:ind w:firstLine="0"/>
              <w:rPr>
                <w:szCs w:val="26"/>
              </w:rPr>
            </w:pPr>
          </w:p>
        </w:tc>
        <w:tc>
          <w:tcPr>
            <w:tcW w:w="4013" w:type="dxa"/>
          </w:tcPr>
          <w:p w14:paraId="589C3AA8" w14:textId="77777777" w:rsidR="0023144C" w:rsidRPr="00CC2F89" w:rsidRDefault="0023144C" w:rsidP="0099477B">
            <w:pPr>
              <w:pStyle w:val="ListParagraph"/>
              <w:numPr>
                <w:ilvl w:val="0"/>
                <w:numId w:val="39"/>
              </w:numPr>
              <w:spacing w:before="0" w:after="0" w:line="360" w:lineRule="auto"/>
              <w:jc w:val="left"/>
              <w:rPr>
                <w:szCs w:val="26"/>
              </w:rPr>
            </w:pPr>
            <w:r w:rsidRPr="00CC2F89">
              <w:rPr>
                <w:szCs w:val="26"/>
              </w:rPr>
              <w:t>Hệ thống hiển thị trang thuê/cho thuê.</w:t>
            </w:r>
          </w:p>
          <w:p w14:paraId="6613A590" w14:textId="28AEE537" w:rsidR="0023144C" w:rsidRPr="009811D0" w:rsidRDefault="0023144C" w:rsidP="0023144C">
            <w:pPr>
              <w:pStyle w:val="ListParagraph"/>
              <w:spacing w:before="0" w:line="360" w:lineRule="auto"/>
              <w:ind w:firstLine="0"/>
              <w:jc w:val="left"/>
              <w:rPr>
                <w:szCs w:val="26"/>
              </w:rPr>
            </w:pPr>
            <w:r w:rsidRPr="009811D0">
              <w:rPr>
                <w:szCs w:val="26"/>
              </w:rPr>
              <w:t>bán.</w:t>
            </w:r>
          </w:p>
        </w:tc>
      </w:tr>
      <w:tr w:rsidR="0023144C" w14:paraId="0BF4FBF0" w14:textId="77777777" w:rsidTr="0023144C">
        <w:tc>
          <w:tcPr>
            <w:tcW w:w="4594" w:type="dxa"/>
          </w:tcPr>
          <w:p w14:paraId="54D864D2" w14:textId="79A84A2A" w:rsidR="0023144C" w:rsidRPr="00573B0A" w:rsidRDefault="0023144C" w:rsidP="0099477B">
            <w:pPr>
              <w:pStyle w:val="ListParagraph"/>
              <w:numPr>
                <w:ilvl w:val="0"/>
                <w:numId w:val="39"/>
              </w:numPr>
              <w:spacing w:before="100"/>
              <w:rPr>
                <w:szCs w:val="26"/>
              </w:rPr>
            </w:pPr>
            <w:r w:rsidRPr="00CC2F89">
              <w:rPr>
                <w:szCs w:val="26"/>
              </w:rPr>
              <w:t xml:space="preserve">Chọn những thông tin cần tìm kiếm theo </w:t>
            </w:r>
            <w:r>
              <w:rPr>
                <w:szCs w:val="26"/>
              </w:rPr>
              <w:t>họ tên, tỉnh (TP), giới tính…</w:t>
            </w:r>
          </w:p>
        </w:tc>
        <w:tc>
          <w:tcPr>
            <w:tcW w:w="4013" w:type="dxa"/>
          </w:tcPr>
          <w:p w14:paraId="0CA0B2B8" w14:textId="77777777" w:rsidR="0023144C" w:rsidRDefault="0023144C" w:rsidP="0023144C">
            <w:pPr>
              <w:spacing w:before="100" w:line="360" w:lineRule="auto"/>
              <w:ind w:firstLine="0"/>
              <w:rPr>
                <w:szCs w:val="26"/>
              </w:rPr>
            </w:pPr>
          </w:p>
        </w:tc>
      </w:tr>
      <w:tr w:rsidR="0023144C" w14:paraId="58808CA1" w14:textId="77777777" w:rsidTr="0023144C">
        <w:tc>
          <w:tcPr>
            <w:tcW w:w="4594" w:type="dxa"/>
          </w:tcPr>
          <w:p w14:paraId="5071D76A" w14:textId="77777777" w:rsidR="0023144C" w:rsidRDefault="0023144C" w:rsidP="0023144C">
            <w:pPr>
              <w:spacing w:before="100" w:line="360" w:lineRule="auto"/>
              <w:ind w:firstLine="0"/>
              <w:rPr>
                <w:szCs w:val="26"/>
              </w:rPr>
            </w:pPr>
          </w:p>
        </w:tc>
        <w:tc>
          <w:tcPr>
            <w:tcW w:w="4013" w:type="dxa"/>
          </w:tcPr>
          <w:p w14:paraId="3A61E44F" w14:textId="44EA9D83" w:rsidR="0023144C" w:rsidRPr="00573B0A" w:rsidRDefault="0023144C" w:rsidP="0099477B">
            <w:pPr>
              <w:pStyle w:val="ListParagraph"/>
              <w:numPr>
                <w:ilvl w:val="0"/>
                <w:numId w:val="39"/>
              </w:numPr>
              <w:spacing w:before="100"/>
              <w:rPr>
                <w:szCs w:val="26"/>
              </w:rPr>
            </w:pPr>
            <w:r w:rsidRPr="00CC2F89">
              <w:rPr>
                <w:szCs w:val="26"/>
              </w:rPr>
              <w:t xml:space="preserve">Hệ thống hiển thị trang thông tin tìm kiếm </w:t>
            </w:r>
            <w:r>
              <w:rPr>
                <w:szCs w:val="26"/>
              </w:rPr>
              <w:t>nhà môi giới</w:t>
            </w:r>
          </w:p>
        </w:tc>
      </w:tr>
    </w:tbl>
    <w:p w14:paraId="52C426F2" w14:textId="77777777" w:rsidR="009811D0" w:rsidRDefault="009811D0" w:rsidP="0023144C">
      <w:pPr>
        <w:ind w:firstLine="0"/>
        <w:rPr>
          <w:color w:val="C00000"/>
        </w:rPr>
      </w:pPr>
    </w:p>
    <w:p w14:paraId="4A16E0BD" w14:textId="77777777" w:rsidR="009811D0" w:rsidRDefault="009811D0" w:rsidP="00171A3C">
      <w:pPr>
        <w:ind w:firstLine="0"/>
        <w:rPr>
          <w:color w:val="C00000"/>
        </w:rPr>
      </w:pPr>
    </w:p>
    <w:p w14:paraId="34EDED9F" w14:textId="77777777" w:rsidR="005F5D49" w:rsidRPr="00CC2F89" w:rsidRDefault="005F5D49" w:rsidP="0099477B">
      <w:pPr>
        <w:pStyle w:val="ListParagraph"/>
        <w:numPr>
          <w:ilvl w:val="0"/>
          <w:numId w:val="21"/>
        </w:numPr>
        <w:spacing w:before="0" w:after="160" w:line="360" w:lineRule="auto"/>
        <w:jc w:val="left"/>
        <w:rPr>
          <w:szCs w:val="26"/>
        </w:rPr>
      </w:pPr>
      <w:r w:rsidRPr="00CC2F89">
        <w:rPr>
          <w:szCs w:val="26"/>
        </w:rPr>
        <w:t>Alternative Flow:</w:t>
      </w:r>
    </w:p>
    <w:p w14:paraId="26C1C6D4" w14:textId="77777777" w:rsidR="005F5D49" w:rsidRPr="00CC2F89" w:rsidRDefault="005F5D49" w:rsidP="0099477B">
      <w:pPr>
        <w:pStyle w:val="ListParagraph"/>
        <w:numPr>
          <w:ilvl w:val="0"/>
          <w:numId w:val="22"/>
        </w:numPr>
        <w:spacing w:before="0" w:after="160" w:line="360" w:lineRule="auto"/>
        <w:jc w:val="left"/>
        <w:rPr>
          <w:szCs w:val="26"/>
        </w:rPr>
      </w:pPr>
      <w:r w:rsidRPr="00CC2F89">
        <w:rPr>
          <w:szCs w:val="26"/>
        </w:rPr>
        <w:t>Nhập thông tin thiếu: Hệ thông báo lỗi nhập và đề nghị nhập lại.</w:t>
      </w:r>
    </w:p>
    <w:p w14:paraId="72F5733A" w14:textId="77777777" w:rsidR="005F5D49" w:rsidRPr="00CC2F89" w:rsidRDefault="005F5D49" w:rsidP="0099477B">
      <w:pPr>
        <w:pStyle w:val="ListParagraph"/>
        <w:numPr>
          <w:ilvl w:val="0"/>
          <w:numId w:val="21"/>
        </w:numPr>
        <w:spacing w:before="0" w:after="160" w:line="360" w:lineRule="auto"/>
        <w:jc w:val="left"/>
        <w:rPr>
          <w:szCs w:val="26"/>
        </w:rPr>
      </w:pPr>
      <w:r w:rsidRPr="00CC2F89">
        <w:rPr>
          <w:szCs w:val="26"/>
        </w:rPr>
        <w:t>Post_Condition: Actor sẽ tìm kiếm được những thông tin BĐS đăng cho thuê.</w:t>
      </w:r>
    </w:p>
    <w:p w14:paraId="5DC21D75" w14:textId="77777777" w:rsidR="000C52C6" w:rsidRDefault="005F5D49" w:rsidP="000C52C6">
      <w:pPr>
        <w:keepNext/>
        <w:ind w:firstLine="0"/>
      </w:pPr>
      <w:r w:rsidRPr="00CC2F89">
        <w:rPr>
          <w:noProof/>
          <w:szCs w:val="26"/>
        </w:rPr>
        <w:drawing>
          <wp:inline distT="0" distB="0" distL="0" distR="0" wp14:anchorId="3D628D7D" wp14:editId="40111F3D">
            <wp:extent cx="5760720" cy="36139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613990"/>
                    </a:xfrm>
                    <a:prstGeom prst="rect">
                      <a:avLst/>
                    </a:prstGeom>
                    <a:noFill/>
                    <a:ln>
                      <a:noFill/>
                    </a:ln>
                  </pic:spPr>
                </pic:pic>
              </a:graphicData>
            </a:graphic>
          </wp:inline>
        </w:drawing>
      </w:r>
    </w:p>
    <w:p w14:paraId="0F03B301" w14:textId="2E8981EF" w:rsidR="00171A3C" w:rsidRDefault="000C52C6" w:rsidP="00E400E1">
      <w:pPr>
        <w:pStyle w:val="Caption"/>
        <w:rPr>
          <w:color w:val="C00000"/>
        </w:rPr>
      </w:pPr>
      <w:bookmarkStart w:id="100" w:name="_Toc422688964"/>
      <w:r>
        <w:t xml:space="preserve">Hình </w:t>
      </w:r>
      <w:fldSimple w:instr=" STYLEREF 1 \s ">
        <w:r w:rsidR="00E400E1">
          <w:rPr>
            <w:noProof/>
          </w:rPr>
          <w:t>3</w:t>
        </w:r>
      </w:fldSimple>
      <w:r w:rsidR="00E400E1">
        <w:noBreakHyphen/>
      </w:r>
      <w:fldSimple w:instr=" SEQ Hình \* ARABIC \s 1 ">
        <w:r w:rsidR="00E400E1">
          <w:rPr>
            <w:noProof/>
          </w:rPr>
          <w:t>17</w:t>
        </w:r>
      </w:fldSimple>
      <w:r w:rsidRPr="000C52C6">
        <w:t xml:space="preserve"> Biểu đồ tìm nhà môi giới</w:t>
      </w:r>
      <w:bookmarkEnd w:id="100"/>
    </w:p>
    <w:p w14:paraId="4F8BD64E" w14:textId="6A4C0BBE" w:rsidR="005F5D49" w:rsidRPr="0023144C" w:rsidRDefault="005F5D49" w:rsidP="0023144C">
      <w:pPr>
        <w:pStyle w:val="Heading3"/>
      </w:pPr>
      <w:bookmarkStart w:id="101" w:name="_Toc422866094"/>
      <w:r w:rsidRPr="005F5D49">
        <w:t>Usecase Tìm người mua BDS:</w:t>
      </w:r>
      <w:bookmarkEnd w:id="101"/>
    </w:p>
    <w:p w14:paraId="42A94CF8" w14:textId="77777777" w:rsidR="005F5D49" w:rsidRPr="00CC2F89" w:rsidRDefault="005F5D49" w:rsidP="0099477B">
      <w:pPr>
        <w:pStyle w:val="ListParagraph"/>
        <w:numPr>
          <w:ilvl w:val="0"/>
          <w:numId w:val="22"/>
        </w:numPr>
        <w:spacing w:before="0" w:after="160"/>
        <w:jc w:val="left"/>
        <w:rPr>
          <w:szCs w:val="26"/>
        </w:rPr>
      </w:pPr>
      <w:r w:rsidRPr="00CC2F89">
        <w:rPr>
          <w:szCs w:val="26"/>
        </w:rPr>
        <w:t>Miêu tả tóm tắt: Usecase cho phép Actor tìm kiếm kkhasch hàng cần mua BĐS theo tỉnh/thành phố.</w:t>
      </w:r>
    </w:p>
    <w:p w14:paraId="73FAAFBD" w14:textId="77777777" w:rsidR="005F5D49" w:rsidRPr="00CC2F89" w:rsidRDefault="005F5D49" w:rsidP="0099477B">
      <w:pPr>
        <w:pStyle w:val="ListParagraph"/>
        <w:numPr>
          <w:ilvl w:val="0"/>
          <w:numId w:val="22"/>
        </w:numPr>
        <w:spacing w:before="0" w:after="160"/>
        <w:jc w:val="left"/>
        <w:rPr>
          <w:szCs w:val="26"/>
        </w:rPr>
      </w:pPr>
      <w:r w:rsidRPr="00CC2F89">
        <w:rPr>
          <w:szCs w:val="26"/>
        </w:rPr>
        <w:t>Actor: chủ bất động sản.</w:t>
      </w:r>
    </w:p>
    <w:p w14:paraId="7334EA35" w14:textId="477722FC" w:rsidR="005F5D49" w:rsidRPr="00CC2F89" w:rsidRDefault="005F5D49" w:rsidP="0099477B">
      <w:pPr>
        <w:pStyle w:val="ListParagraph"/>
        <w:numPr>
          <w:ilvl w:val="0"/>
          <w:numId w:val="22"/>
        </w:numPr>
        <w:spacing w:before="0" w:after="160"/>
        <w:jc w:val="left"/>
        <w:rPr>
          <w:szCs w:val="26"/>
        </w:rPr>
      </w:pPr>
      <w:r w:rsidRPr="00CC2F89">
        <w:rPr>
          <w:szCs w:val="26"/>
        </w:rPr>
        <w:t>Điều kiện tiên quyết: Actor dùng Inter</w:t>
      </w:r>
      <w:r w:rsidR="001D345B">
        <w:rPr>
          <w:szCs w:val="26"/>
        </w:rPr>
        <w:t>NET</w:t>
      </w:r>
      <w:r w:rsidRPr="00CC2F89">
        <w:rPr>
          <w:szCs w:val="26"/>
        </w:rPr>
        <w:t xml:space="preserve"> để vào trang web của hệ thống.</w:t>
      </w:r>
    </w:p>
    <w:p w14:paraId="5009D988" w14:textId="77777777" w:rsidR="005F5D49" w:rsidRDefault="005F5D49" w:rsidP="0099477B">
      <w:pPr>
        <w:pStyle w:val="ListParagraph"/>
        <w:numPr>
          <w:ilvl w:val="0"/>
          <w:numId w:val="22"/>
        </w:numPr>
        <w:spacing w:before="0" w:after="160"/>
        <w:jc w:val="left"/>
        <w:rPr>
          <w:szCs w:val="26"/>
        </w:rPr>
      </w:pPr>
      <w:r w:rsidRPr="00CC2F89">
        <w:rPr>
          <w:szCs w:val="26"/>
        </w:rPr>
        <w:t>Main Flow:</w:t>
      </w:r>
    </w:p>
    <w:tbl>
      <w:tblPr>
        <w:tblStyle w:val="TableGrid"/>
        <w:tblW w:w="0" w:type="auto"/>
        <w:tblLook w:val="04A0" w:firstRow="1" w:lastRow="0" w:firstColumn="1" w:lastColumn="0" w:noHBand="0" w:noVBand="1"/>
      </w:tblPr>
      <w:tblGrid>
        <w:gridCol w:w="4594"/>
        <w:gridCol w:w="4013"/>
      </w:tblGrid>
      <w:tr w:rsidR="0023144C" w14:paraId="23E83772" w14:textId="77777777" w:rsidTr="0023144C">
        <w:tc>
          <w:tcPr>
            <w:tcW w:w="4594" w:type="dxa"/>
          </w:tcPr>
          <w:p w14:paraId="0EDEB908" w14:textId="77777777" w:rsidR="0023144C" w:rsidRPr="00573B0A" w:rsidRDefault="0023144C" w:rsidP="0023144C">
            <w:pPr>
              <w:spacing w:before="100" w:line="360" w:lineRule="auto"/>
              <w:ind w:firstLine="0"/>
              <w:jc w:val="center"/>
              <w:rPr>
                <w:b/>
                <w:szCs w:val="26"/>
              </w:rPr>
            </w:pPr>
            <w:r w:rsidRPr="00573B0A">
              <w:rPr>
                <w:b/>
                <w:szCs w:val="26"/>
              </w:rPr>
              <w:t>Actor</w:t>
            </w:r>
          </w:p>
        </w:tc>
        <w:tc>
          <w:tcPr>
            <w:tcW w:w="4013" w:type="dxa"/>
          </w:tcPr>
          <w:p w14:paraId="116D29C5" w14:textId="77777777" w:rsidR="0023144C" w:rsidRPr="00573B0A" w:rsidRDefault="0023144C" w:rsidP="0023144C">
            <w:pPr>
              <w:spacing w:before="100" w:line="360" w:lineRule="auto"/>
              <w:ind w:firstLine="0"/>
              <w:jc w:val="center"/>
              <w:rPr>
                <w:b/>
                <w:szCs w:val="26"/>
              </w:rPr>
            </w:pPr>
            <w:r w:rsidRPr="00573B0A">
              <w:rPr>
                <w:b/>
                <w:szCs w:val="26"/>
              </w:rPr>
              <w:t>System</w:t>
            </w:r>
          </w:p>
        </w:tc>
      </w:tr>
      <w:tr w:rsidR="0023144C" w14:paraId="6AC874C4" w14:textId="77777777" w:rsidTr="0023144C">
        <w:tc>
          <w:tcPr>
            <w:tcW w:w="4594" w:type="dxa"/>
          </w:tcPr>
          <w:p w14:paraId="1EA3D1D4" w14:textId="77777777" w:rsidR="0023144C" w:rsidRDefault="0023144C" w:rsidP="0023144C">
            <w:pPr>
              <w:spacing w:before="100" w:line="360" w:lineRule="auto"/>
              <w:ind w:firstLine="0"/>
              <w:rPr>
                <w:szCs w:val="26"/>
              </w:rPr>
            </w:pPr>
          </w:p>
        </w:tc>
        <w:tc>
          <w:tcPr>
            <w:tcW w:w="4013" w:type="dxa"/>
          </w:tcPr>
          <w:p w14:paraId="1E768BA0" w14:textId="21C9BB1A" w:rsidR="0023144C" w:rsidRPr="0023144C" w:rsidRDefault="0023144C" w:rsidP="0099477B">
            <w:pPr>
              <w:pStyle w:val="ListParagraph"/>
              <w:numPr>
                <w:ilvl w:val="0"/>
                <w:numId w:val="41"/>
              </w:numPr>
              <w:spacing w:before="0"/>
              <w:jc w:val="left"/>
              <w:rPr>
                <w:szCs w:val="26"/>
              </w:rPr>
            </w:pPr>
            <w:r w:rsidRPr="0023144C">
              <w:rPr>
                <w:szCs w:val="26"/>
              </w:rPr>
              <w:t>Hệ thống hiển thị trang cần mua.</w:t>
            </w:r>
          </w:p>
          <w:p w14:paraId="064D9E8F" w14:textId="4C9580AF" w:rsidR="0023144C" w:rsidRPr="009811D0" w:rsidRDefault="0023144C" w:rsidP="0023144C">
            <w:pPr>
              <w:pStyle w:val="ListParagraph"/>
              <w:spacing w:before="0" w:line="360" w:lineRule="auto"/>
              <w:ind w:firstLine="0"/>
              <w:jc w:val="left"/>
              <w:rPr>
                <w:szCs w:val="26"/>
              </w:rPr>
            </w:pPr>
          </w:p>
        </w:tc>
      </w:tr>
      <w:tr w:rsidR="0023144C" w14:paraId="1B84E61D" w14:textId="77777777" w:rsidTr="0023144C">
        <w:tc>
          <w:tcPr>
            <w:tcW w:w="4594" w:type="dxa"/>
          </w:tcPr>
          <w:p w14:paraId="27347279" w14:textId="30F8BB29" w:rsidR="0023144C" w:rsidRPr="0023144C" w:rsidRDefault="0023144C" w:rsidP="0099477B">
            <w:pPr>
              <w:pStyle w:val="ListParagraph"/>
              <w:numPr>
                <w:ilvl w:val="0"/>
                <w:numId w:val="41"/>
              </w:numPr>
              <w:spacing w:before="100"/>
              <w:rPr>
                <w:szCs w:val="26"/>
              </w:rPr>
            </w:pPr>
            <w:r w:rsidRPr="0023144C">
              <w:rPr>
                <w:szCs w:val="26"/>
              </w:rPr>
              <w:t>Chọn những thông tin cần tìm kiếm theo họ tên, tỉnh (TP), giới tính…</w:t>
            </w:r>
          </w:p>
        </w:tc>
        <w:tc>
          <w:tcPr>
            <w:tcW w:w="4013" w:type="dxa"/>
          </w:tcPr>
          <w:p w14:paraId="22185BC2" w14:textId="77777777" w:rsidR="0023144C" w:rsidRDefault="0023144C" w:rsidP="0023144C">
            <w:pPr>
              <w:spacing w:before="100" w:line="360" w:lineRule="auto"/>
              <w:ind w:firstLine="0"/>
              <w:rPr>
                <w:szCs w:val="26"/>
              </w:rPr>
            </w:pPr>
          </w:p>
        </w:tc>
      </w:tr>
      <w:tr w:rsidR="0023144C" w14:paraId="0E83C2CD" w14:textId="77777777" w:rsidTr="0023144C">
        <w:tc>
          <w:tcPr>
            <w:tcW w:w="4594" w:type="dxa"/>
          </w:tcPr>
          <w:p w14:paraId="547CA8B2" w14:textId="77777777" w:rsidR="0023144C" w:rsidRDefault="0023144C" w:rsidP="0023144C">
            <w:pPr>
              <w:spacing w:before="100" w:line="360" w:lineRule="auto"/>
              <w:ind w:firstLine="0"/>
              <w:rPr>
                <w:szCs w:val="26"/>
              </w:rPr>
            </w:pPr>
          </w:p>
        </w:tc>
        <w:tc>
          <w:tcPr>
            <w:tcW w:w="4013" w:type="dxa"/>
          </w:tcPr>
          <w:p w14:paraId="4D609D6A" w14:textId="2D37F7B9" w:rsidR="0023144C" w:rsidRPr="00573B0A" w:rsidRDefault="0023144C" w:rsidP="0099477B">
            <w:pPr>
              <w:pStyle w:val="ListParagraph"/>
              <w:numPr>
                <w:ilvl w:val="0"/>
                <w:numId w:val="41"/>
              </w:numPr>
              <w:spacing w:before="100"/>
              <w:rPr>
                <w:szCs w:val="26"/>
              </w:rPr>
            </w:pPr>
            <w:r w:rsidRPr="00CC2F89">
              <w:rPr>
                <w:szCs w:val="26"/>
              </w:rPr>
              <w:t xml:space="preserve">Hệ thống hiển thị trang thông tin tìm kiếm </w:t>
            </w:r>
            <w:r>
              <w:rPr>
                <w:szCs w:val="26"/>
              </w:rPr>
              <w:t>người mua</w:t>
            </w:r>
          </w:p>
        </w:tc>
      </w:tr>
    </w:tbl>
    <w:p w14:paraId="57275191" w14:textId="77777777" w:rsidR="0023144C" w:rsidRDefault="0023144C" w:rsidP="0023144C">
      <w:pPr>
        <w:pStyle w:val="ListParagraph"/>
        <w:spacing w:before="0" w:after="160"/>
        <w:ind w:left="360" w:firstLine="0"/>
        <w:jc w:val="left"/>
        <w:rPr>
          <w:szCs w:val="26"/>
        </w:rPr>
      </w:pPr>
    </w:p>
    <w:p w14:paraId="5F91B56A" w14:textId="77777777" w:rsidR="005F5D49" w:rsidRPr="00CC2F89" w:rsidRDefault="005F5D49" w:rsidP="0099477B">
      <w:pPr>
        <w:pStyle w:val="ListParagraph"/>
        <w:numPr>
          <w:ilvl w:val="0"/>
          <w:numId w:val="23"/>
        </w:numPr>
        <w:spacing w:before="0" w:after="160"/>
        <w:jc w:val="left"/>
        <w:rPr>
          <w:szCs w:val="26"/>
        </w:rPr>
      </w:pPr>
      <w:r w:rsidRPr="00CC2F89">
        <w:rPr>
          <w:szCs w:val="26"/>
        </w:rPr>
        <w:t>Alternative:</w:t>
      </w:r>
    </w:p>
    <w:p w14:paraId="73E98151" w14:textId="77777777" w:rsidR="005F5D49" w:rsidRPr="0023144C" w:rsidRDefault="005F5D49" w:rsidP="0099477B">
      <w:pPr>
        <w:pStyle w:val="ListParagraph"/>
        <w:numPr>
          <w:ilvl w:val="0"/>
          <w:numId w:val="40"/>
        </w:numPr>
        <w:spacing w:before="0" w:after="160"/>
        <w:jc w:val="left"/>
        <w:rPr>
          <w:szCs w:val="26"/>
        </w:rPr>
      </w:pPr>
      <w:r w:rsidRPr="0023144C">
        <w:rPr>
          <w:szCs w:val="26"/>
        </w:rPr>
        <w:t>Nếu chưa chọn tỉnh thành phố: Hệ thống báo lỗi và đề nghị chọn tỉnh thành phố.</w:t>
      </w:r>
    </w:p>
    <w:p w14:paraId="6012EA26" w14:textId="77777777" w:rsidR="005F5D49" w:rsidRPr="00CC2F89" w:rsidRDefault="005F5D49" w:rsidP="0099477B">
      <w:pPr>
        <w:pStyle w:val="ListParagraph"/>
        <w:numPr>
          <w:ilvl w:val="0"/>
          <w:numId w:val="23"/>
        </w:numPr>
        <w:spacing w:before="0" w:after="160"/>
        <w:jc w:val="left"/>
        <w:rPr>
          <w:szCs w:val="26"/>
        </w:rPr>
      </w:pPr>
      <w:r w:rsidRPr="00CC2F89">
        <w:rPr>
          <w:szCs w:val="26"/>
        </w:rPr>
        <w:t>Post_Condition: Actor sẽ tìm kiếm được những thông tin khách hàng đăng tin mua bất động sản.</w:t>
      </w:r>
    </w:p>
    <w:p w14:paraId="20BC4B64" w14:textId="77777777" w:rsidR="000C52C6" w:rsidRDefault="005F5D49" w:rsidP="000C52C6">
      <w:pPr>
        <w:keepNext/>
        <w:ind w:firstLine="0"/>
      </w:pPr>
      <w:r w:rsidRPr="00CC2F89">
        <w:rPr>
          <w:noProof/>
          <w:szCs w:val="26"/>
        </w:rPr>
        <w:drawing>
          <wp:inline distT="0" distB="0" distL="0" distR="0" wp14:anchorId="40A2357E" wp14:editId="4E85D2AA">
            <wp:extent cx="5760720" cy="371246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712464"/>
                    </a:xfrm>
                    <a:prstGeom prst="rect">
                      <a:avLst/>
                    </a:prstGeom>
                    <a:noFill/>
                    <a:ln>
                      <a:noFill/>
                    </a:ln>
                  </pic:spPr>
                </pic:pic>
              </a:graphicData>
            </a:graphic>
          </wp:inline>
        </w:drawing>
      </w:r>
    </w:p>
    <w:p w14:paraId="61479CF8" w14:textId="2518A1B3" w:rsidR="005F5D49" w:rsidRDefault="000C52C6" w:rsidP="00E400E1">
      <w:pPr>
        <w:pStyle w:val="Caption"/>
      </w:pPr>
      <w:bookmarkStart w:id="102" w:name="_Toc422688965"/>
      <w:r>
        <w:t xml:space="preserve">Hình </w:t>
      </w:r>
      <w:fldSimple w:instr=" STYLEREF 1 \s ">
        <w:r w:rsidR="00E400E1">
          <w:rPr>
            <w:noProof/>
          </w:rPr>
          <w:t>3</w:t>
        </w:r>
      </w:fldSimple>
      <w:r w:rsidR="00E400E1">
        <w:noBreakHyphen/>
      </w:r>
      <w:fldSimple w:instr=" SEQ Hình \* ARABIC \s 1 ">
        <w:r w:rsidR="00E400E1">
          <w:rPr>
            <w:noProof/>
          </w:rPr>
          <w:t>18</w:t>
        </w:r>
      </w:fldSimple>
      <w:r>
        <w:t xml:space="preserve"> </w:t>
      </w:r>
      <w:r w:rsidRPr="000C52C6">
        <w:t>Biểu đồ Tìm người mua BDS</w:t>
      </w:r>
      <w:bookmarkEnd w:id="102"/>
    </w:p>
    <w:p w14:paraId="04830FB3" w14:textId="77777777" w:rsidR="00327CC4" w:rsidRPr="00327CC4" w:rsidRDefault="00327CC4" w:rsidP="00327CC4"/>
    <w:p w14:paraId="2BEEBD05" w14:textId="14BB82AA" w:rsidR="0023144C" w:rsidRDefault="005F5D49" w:rsidP="000C52C6">
      <w:pPr>
        <w:pStyle w:val="Heading2"/>
        <w:rPr>
          <w:b w:val="0"/>
        </w:rPr>
      </w:pPr>
      <w:bookmarkStart w:id="103" w:name="_Toc422105614"/>
      <w:bookmarkStart w:id="104" w:name="_Toc422866095"/>
      <w:r w:rsidRPr="000C52C6">
        <w:t>Thiết kế dữ liệu</w:t>
      </w:r>
      <w:r w:rsidRPr="00FF21F9">
        <w:rPr>
          <w:b w:val="0"/>
        </w:rPr>
        <w:t>:</w:t>
      </w:r>
      <w:r w:rsidRPr="00CC2F89">
        <w:t xml:space="preserve"> </w:t>
      </w:r>
      <w:r w:rsidRPr="000C52C6">
        <w:rPr>
          <w:b w:val="0"/>
        </w:rPr>
        <w:t>Thông tin mô tả các bảng:</w:t>
      </w:r>
      <w:bookmarkEnd w:id="103"/>
      <w:bookmarkEnd w:id="104"/>
    </w:p>
    <w:p w14:paraId="2C1F2416" w14:textId="77777777" w:rsidR="000C52C6" w:rsidRPr="000C52C6" w:rsidRDefault="000C52C6" w:rsidP="000C52C6"/>
    <w:tbl>
      <w:tblPr>
        <w:tblStyle w:val="GridTable4-Accent61"/>
        <w:tblW w:w="0" w:type="auto"/>
        <w:tblLayout w:type="fixed"/>
        <w:tblLook w:val="04A0" w:firstRow="1" w:lastRow="0" w:firstColumn="1" w:lastColumn="0" w:noHBand="0" w:noVBand="1"/>
      </w:tblPr>
      <w:tblGrid>
        <w:gridCol w:w="671"/>
        <w:gridCol w:w="2242"/>
        <w:gridCol w:w="1412"/>
        <w:gridCol w:w="878"/>
        <w:gridCol w:w="2444"/>
        <w:gridCol w:w="1371"/>
      </w:tblGrid>
      <w:tr w:rsidR="0023144C" w:rsidRPr="005A1CA3" w14:paraId="372C942D"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00D64548"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RealEstate(Bất động sản)</w:t>
            </w:r>
          </w:p>
        </w:tc>
      </w:tr>
      <w:tr w:rsidR="0023144C" w:rsidRPr="005A1CA3" w14:paraId="19B2D420"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443D64F4"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242" w:type="dxa"/>
            <w:tcBorders>
              <w:top w:val="single" w:sz="4" w:space="0" w:color="A8D08D"/>
              <w:left w:val="single" w:sz="4" w:space="0" w:color="A8D08D"/>
              <w:bottom w:val="single" w:sz="4" w:space="0" w:color="A8D08D"/>
              <w:right w:val="single" w:sz="4" w:space="0" w:color="A8D08D"/>
            </w:tcBorders>
            <w:hideMark/>
          </w:tcPr>
          <w:p w14:paraId="0256CB7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12" w:type="dxa"/>
            <w:tcBorders>
              <w:top w:val="single" w:sz="4" w:space="0" w:color="A8D08D"/>
              <w:left w:val="single" w:sz="4" w:space="0" w:color="A8D08D"/>
              <w:bottom w:val="single" w:sz="4" w:space="0" w:color="A8D08D"/>
              <w:right w:val="single" w:sz="4" w:space="0" w:color="A8D08D"/>
            </w:tcBorders>
            <w:hideMark/>
          </w:tcPr>
          <w:p w14:paraId="56C78FF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78" w:type="dxa"/>
            <w:tcBorders>
              <w:top w:val="single" w:sz="4" w:space="0" w:color="A8D08D"/>
              <w:left w:val="single" w:sz="4" w:space="0" w:color="A8D08D"/>
              <w:bottom w:val="single" w:sz="4" w:space="0" w:color="A8D08D"/>
              <w:right w:val="single" w:sz="4" w:space="0" w:color="A8D08D"/>
            </w:tcBorders>
            <w:hideMark/>
          </w:tcPr>
          <w:p w14:paraId="40EB7989"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44" w:type="dxa"/>
            <w:tcBorders>
              <w:top w:val="single" w:sz="4" w:space="0" w:color="A8D08D"/>
              <w:left w:val="single" w:sz="4" w:space="0" w:color="A8D08D"/>
              <w:bottom w:val="single" w:sz="4" w:space="0" w:color="A8D08D"/>
              <w:right w:val="single" w:sz="4" w:space="0" w:color="A8D08D"/>
            </w:tcBorders>
            <w:hideMark/>
          </w:tcPr>
          <w:p w14:paraId="24A2561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371" w:type="dxa"/>
            <w:tcBorders>
              <w:top w:val="single" w:sz="4" w:space="0" w:color="A8D08D"/>
              <w:left w:val="single" w:sz="4" w:space="0" w:color="A8D08D"/>
              <w:bottom w:val="single" w:sz="4" w:space="0" w:color="A8D08D"/>
              <w:right w:val="single" w:sz="4" w:space="0" w:color="A8D08D"/>
            </w:tcBorders>
            <w:hideMark/>
          </w:tcPr>
          <w:p w14:paraId="02CD514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438283AA"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7C809B3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242" w:type="dxa"/>
            <w:tcBorders>
              <w:top w:val="single" w:sz="4" w:space="0" w:color="A8D08D"/>
              <w:left w:val="single" w:sz="4" w:space="0" w:color="A8D08D"/>
              <w:bottom w:val="single" w:sz="4" w:space="0" w:color="A8D08D"/>
              <w:right w:val="single" w:sz="4" w:space="0" w:color="A8D08D"/>
            </w:tcBorders>
            <w:hideMark/>
          </w:tcPr>
          <w:p w14:paraId="6CCFFB7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RealEstateID</w:t>
            </w:r>
          </w:p>
        </w:tc>
        <w:tc>
          <w:tcPr>
            <w:tcW w:w="1412" w:type="dxa"/>
            <w:tcBorders>
              <w:top w:val="single" w:sz="4" w:space="0" w:color="A8D08D"/>
              <w:left w:val="single" w:sz="4" w:space="0" w:color="A8D08D"/>
              <w:bottom w:val="single" w:sz="4" w:space="0" w:color="A8D08D"/>
              <w:right w:val="single" w:sz="4" w:space="0" w:color="A8D08D"/>
            </w:tcBorders>
            <w:hideMark/>
          </w:tcPr>
          <w:p w14:paraId="01EF577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55FAD8C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135B29C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bất động sản</w:t>
            </w:r>
          </w:p>
        </w:tc>
        <w:tc>
          <w:tcPr>
            <w:tcW w:w="1371" w:type="dxa"/>
            <w:tcBorders>
              <w:top w:val="single" w:sz="4" w:space="0" w:color="A8D08D"/>
              <w:left w:val="single" w:sz="4" w:space="0" w:color="A8D08D"/>
              <w:bottom w:val="single" w:sz="4" w:space="0" w:color="A8D08D"/>
              <w:right w:val="single" w:sz="4" w:space="0" w:color="A8D08D"/>
            </w:tcBorders>
            <w:hideMark/>
          </w:tcPr>
          <w:p w14:paraId="2B5DAB5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297193E4"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0101FBE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242" w:type="dxa"/>
            <w:tcBorders>
              <w:top w:val="single" w:sz="4" w:space="0" w:color="A8D08D"/>
              <w:left w:val="single" w:sz="4" w:space="0" w:color="A8D08D"/>
              <w:bottom w:val="single" w:sz="4" w:space="0" w:color="A8D08D"/>
              <w:right w:val="single" w:sz="4" w:space="0" w:color="A8D08D"/>
            </w:tcBorders>
            <w:hideMark/>
          </w:tcPr>
          <w:p w14:paraId="4429C36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RealEstateName</w:t>
            </w:r>
          </w:p>
        </w:tc>
        <w:tc>
          <w:tcPr>
            <w:tcW w:w="1412" w:type="dxa"/>
            <w:tcBorders>
              <w:top w:val="single" w:sz="4" w:space="0" w:color="A8D08D"/>
              <w:left w:val="single" w:sz="4" w:space="0" w:color="A8D08D"/>
              <w:bottom w:val="single" w:sz="4" w:space="0" w:color="A8D08D"/>
              <w:right w:val="single" w:sz="4" w:space="0" w:color="A8D08D"/>
            </w:tcBorders>
            <w:hideMark/>
          </w:tcPr>
          <w:p w14:paraId="113940C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78" w:type="dxa"/>
            <w:tcBorders>
              <w:top w:val="single" w:sz="4" w:space="0" w:color="A8D08D"/>
              <w:left w:val="single" w:sz="4" w:space="0" w:color="A8D08D"/>
              <w:bottom w:val="single" w:sz="4" w:space="0" w:color="A8D08D"/>
              <w:right w:val="single" w:sz="4" w:space="0" w:color="A8D08D"/>
            </w:tcBorders>
            <w:hideMark/>
          </w:tcPr>
          <w:p w14:paraId="5C75C2E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44" w:type="dxa"/>
            <w:tcBorders>
              <w:top w:val="single" w:sz="4" w:space="0" w:color="A8D08D"/>
              <w:left w:val="single" w:sz="4" w:space="0" w:color="A8D08D"/>
              <w:bottom w:val="single" w:sz="4" w:space="0" w:color="A8D08D"/>
              <w:right w:val="single" w:sz="4" w:space="0" w:color="A8D08D"/>
            </w:tcBorders>
            <w:hideMark/>
          </w:tcPr>
          <w:p w14:paraId="2CC2871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bất động sản</w:t>
            </w:r>
          </w:p>
        </w:tc>
        <w:tc>
          <w:tcPr>
            <w:tcW w:w="1371" w:type="dxa"/>
            <w:tcBorders>
              <w:top w:val="single" w:sz="4" w:space="0" w:color="A8D08D"/>
              <w:left w:val="single" w:sz="4" w:space="0" w:color="A8D08D"/>
              <w:bottom w:val="single" w:sz="4" w:space="0" w:color="A8D08D"/>
              <w:right w:val="single" w:sz="4" w:space="0" w:color="A8D08D"/>
            </w:tcBorders>
          </w:tcPr>
          <w:p w14:paraId="3DC4294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90E2B6B"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054363A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242" w:type="dxa"/>
            <w:tcBorders>
              <w:top w:val="single" w:sz="4" w:space="0" w:color="A8D08D"/>
              <w:left w:val="single" w:sz="4" w:space="0" w:color="A8D08D"/>
              <w:bottom w:val="single" w:sz="4" w:space="0" w:color="A8D08D"/>
              <w:right w:val="single" w:sz="4" w:space="0" w:color="A8D08D"/>
            </w:tcBorders>
            <w:hideMark/>
          </w:tcPr>
          <w:p w14:paraId="0552BEA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RealEstateTypeID</w:t>
            </w:r>
          </w:p>
        </w:tc>
        <w:tc>
          <w:tcPr>
            <w:tcW w:w="1412" w:type="dxa"/>
            <w:tcBorders>
              <w:top w:val="single" w:sz="4" w:space="0" w:color="A8D08D"/>
              <w:left w:val="single" w:sz="4" w:space="0" w:color="A8D08D"/>
              <w:bottom w:val="single" w:sz="4" w:space="0" w:color="A8D08D"/>
              <w:right w:val="single" w:sz="4" w:space="0" w:color="A8D08D"/>
            </w:tcBorders>
            <w:hideMark/>
          </w:tcPr>
          <w:p w14:paraId="526812D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7DA7683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1A56FDD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bất đọng sản</w:t>
            </w:r>
          </w:p>
        </w:tc>
        <w:tc>
          <w:tcPr>
            <w:tcW w:w="1371" w:type="dxa"/>
            <w:tcBorders>
              <w:top w:val="single" w:sz="4" w:space="0" w:color="A8D08D"/>
              <w:left w:val="single" w:sz="4" w:space="0" w:color="A8D08D"/>
              <w:bottom w:val="single" w:sz="4" w:space="0" w:color="A8D08D"/>
              <w:right w:val="single" w:sz="4" w:space="0" w:color="A8D08D"/>
            </w:tcBorders>
            <w:hideMark/>
          </w:tcPr>
          <w:p w14:paraId="16543F5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6CB310DB"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FA480A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242" w:type="dxa"/>
            <w:tcBorders>
              <w:top w:val="single" w:sz="4" w:space="0" w:color="A8D08D"/>
              <w:left w:val="single" w:sz="4" w:space="0" w:color="A8D08D"/>
              <w:bottom w:val="single" w:sz="4" w:space="0" w:color="A8D08D"/>
              <w:right w:val="single" w:sz="4" w:space="0" w:color="A8D08D"/>
            </w:tcBorders>
            <w:hideMark/>
          </w:tcPr>
          <w:p w14:paraId="14E8B69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LocationID</w:t>
            </w:r>
          </w:p>
        </w:tc>
        <w:tc>
          <w:tcPr>
            <w:tcW w:w="1412" w:type="dxa"/>
            <w:tcBorders>
              <w:top w:val="single" w:sz="4" w:space="0" w:color="A8D08D"/>
              <w:left w:val="single" w:sz="4" w:space="0" w:color="A8D08D"/>
              <w:bottom w:val="single" w:sz="4" w:space="0" w:color="A8D08D"/>
              <w:right w:val="single" w:sz="4" w:space="0" w:color="A8D08D"/>
            </w:tcBorders>
            <w:hideMark/>
          </w:tcPr>
          <w:p w14:paraId="3EB1F84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4C8F915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3AC6A71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vị trí</w:t>
            </w:r>
          </w:p>
        </w:tc>
        <w:tc>
          <w:tcPr>
            <w:tcW w:w="1371" w:type="dxa"/>
            <w:tcBorders>
              <w:top w:val="single" w:sz="4" w:space="0" w:color="A8D08D"/>
              <w:left w:val="single" w:sz="4" w:space="0" w:color="A8D08D"/>
              <w:bottom w:val="single" w:sz="4" w:space="0" w:color="A8D08D"/>
              <w:right w:val="single" w:sz="4" w:space="0" w:color="A8D08D"/>
            </w:tcBorders>
            <w:hideMark/>
          </w:tcPr>
          <w:p w14:paraId="720609C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5F8F4EF9"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2C9A867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242" w:type="dxa"/>
            <w:tcBorders>
              <w:top w:val="single" w:sz="4" w:space="0" w:color="A8D08D"/>
              <w:left w:val="single" w:sz="4" w:space="0" w:color="A8D08D"/>
              <w:bottom w:val="single" w:sz="4" w:space="0" w:color="A8D08D"/>
              <w:right w:val="single" w:sz="4" w:space="0" w:color="A8D08D"/>
            </w:tcBorders>
            <w:hideMark/>
          </w:tcPr>
          <w:p w14:paraId="3F2636A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CityID</w:t>
            </w:r>
          </w:p>
        </w:tc>
        <w:tc>
          <w:tcPr>
            <w:tcW w:w="1412" w:type="dxa"/>
            <w:tcBorders>
              <w:top w:val="single" w:sz="4" w:space="0" w:color="A8D08D"/>
              <w:left w:val="single" w:sz="4" w:space="0" w:color="A8D08D"/>
              <w:bottom w:val="single" w:sz="4" w:space="0" w:color="A8D08D"/>
              <w:right w:val="single" w:sz="4" w:space="0" w:color="A8D08D"/>
            </w:tcBorders>
            <w:hideMark/>
          </w:tcPr>
          <w:p w14:paraId="380BD5A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39101C7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3A21E9C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tỉnh(thành phố)</w:t>
            </w:r>
          </w:p>
        </w:tc>
        <w:tc>
          <w:tcPr>
            <w:tcW w:w="1371" w:type="dxa"/>
            <w:tcBorders>
              <w:top w:val="single" w:sz="4" w:space="0" w:color="A8D08D"/>
              <w:left w:val="single" w:sz="4" w:space="0" w:color="A8D08D"/>
              <w:bottom w:val="single" w:sz="4" w:space="0" w:color="A8D08D"/>
              <w:right w:val="single" w:sz="4" w:space="0" w:color="A8D08D"/>
            </w:tcBorders>
            <w:hideMark/>
          </w:tcPr>
          <w:p w14:paraId="42129FF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63E31E53"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7D57F8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242" w:type="dxa"/>
            <w:tcBorders>
              <w:top w:val="single" w:sz="4" w:space="0" w:color="A8D08D"/>
              <w:left w:val="single" w:sz="4" w:space="0" w:color="A8D08D"/>
              <w:bottom w:val="single" w:sz="4" w:space="0" w:color="A8D08D"/>
              <w:right w:val="single" w:sz="4" w:space="0" w:color="A8D08D"/>
            </w:tcBorders>
            <w:hideMark/>
          </w:tcPr>
          <w:p w14:paraId="748AF69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DistrictID</w:t>
            </w:r>
          </w:p>
        </w:tc>
        <w:tc>
          <w:tcPr>
            <w:tcW w:w="1412" w:type="dxa"/>
            <w:tcBorders>
              <w:top w:val="single" w:sz="4" w:space="0" w:color="A8D08D"/>
              <w:left w:val="single" w:sz="4" w:space="0" w:color="A8D08D"/>
              <w:bottom w:val="single" w:sz="4" w:space="0" w:color="A8D08D"/>
              <w:right w:val="single" w:sz="4" w:space="0" w:color="A8D08D"/>
            </w:tcBorders>
            <w:hideMark/>
          </w:tcPr>
          <w:p w14:paraId="122241A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473CFB2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097B16E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quận(huyện)</w:t>
            </w:r>
          </w:p>
        </w:tc>
        <w:tc>
          <w:tcPr>
            <w:tcW w:w="1371" w:type="dxa"/>
            <w:tcBorders>
              <w:top w:val="single" w:sz="4" w:space="0" w:color="A8D08D"/>
              <w:left w:val="single" w:sz="4" w:space="0" w:color="A8D08D"/>
              <w:bottom w:val="single" w:sz="4" w:space="0" w:color="A8D08D"/>
              <w:right w:val="single" w:sz="4" w:space="0" w:color="A8D08D"/>
            </w:tcBorders>
            <w:hideMark/>
          </w:tcPr>
          <w:p w14:paraId="522B583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752D3478"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B0F3DC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242" w:type="dxa"/>
            <w:tcBorders>
              <w:top w:val="single" w:sz="4" w:space="0" w:color="A8D08D"/>
              <w:left w:val="single" w:sz="4" w:space="0" w:color="A8D08D"/>
              <w:bottom w:val="single" w:sz="4" w:space="0" w:color="A8D08D"/>
              <w:right w:val="single" w:sz="4" w:space="0" w:color="A8D08D"/>
            </w:tcBorders>
            <w:hideMark/>
          </w:tcPr>
          <w:p w14:paraId="32C1DD2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RegionID</w:t>
            </w:r>
          </w:p>
        </w:tc>
        <w:tc>
          <w:tcPr>
            <w:tcW w:w="1412" w:type="dxa"/>
            <w:tcBorders>
              <w:top w:val="single" w:sz="4" w:space="0" w:color="A8D08D"/>
              <w:left w:val="single" w:sz="4" w:space="0" w:color="A8D08D"/>
              <w:bottom w:val="single" w:sz="4" w:space="0" w:color="A8D08D"/>
              <w:right w:val="single" w:sz="4" w:space="0" w:color="A8D08D"/>
            </w:tcBorders>
            <w:hideMark/>
          </w:tcPr>
          <w:p w14:paraId="524DDD2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102B40E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66647AF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khu vực</w:t>
            </w:r>
          </w:p>
        </w:tc>
        <w:tc>
          <w:tcPr>
            <w:tcW w:w="1371" w:type="dxa"/>
            <w:tcBorders>
              <w:top w:val="single" w:sz="4" w:space="0" w:color="A8D08D"/>
              <w:left w:val="single" w:sz="4" w:space="0" w:color="A8D08D"/>
              <w:bottom w:val="single" w:sz="4" w:space="0" w:color="A8D08D"/>
              <w:right w:val="single" w:sz="4" w:space="0" w:color="A8D08D"/>
            </w:tcBorders>
            <w:hideMark/>
          </w:tcPr>
          <w:p w14:paraId="37CE01F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419D345E"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242C91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242" w:type="dxa"/>
            <w:tcBorders>
              <w:top w:val="single" w:sz="4" w:space="0" w:color="A8D08D"/>
              <w:left w:val="single" w:sz="4" w:space="0" w:color="A8D08D"/>
              <w:bottom w:val="single" w:sz="4" w:space="0" w:color="A8D08D"/>
              <w:right w:val="single" w:sz="4" w:space="0" w:color="A8D08D"/>
            </w:tcBorders>
            <w:hideMark/>
          </w:tcPr>
          <w:p w14:paraId="37296DF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RealEstateOwnersID</w:t>
            </w:r>
          </w:p>
        </w:tc>
        <w:tc>
          <w:tcPr>
            <w:tcW w:w="1412" w:type="dxa"/>
            <w:tcBorders>
              <w:top w:val="single" w:sz="4" w:space="0" w:color="A8D08D"/>
              <w:left w:val="single" w:sz="4" w:space="0" w:color="A8D08D"/>
              <w:bottom w:val="single" w:sz="4" w:space="0" w:color="A8D08D"/>
              <w:right w:val="single" w:sz="4" w:space="0" w:color="A8D08D"/>
            </w:tcBorders>
            <w:hideMark/>
          </w:tcPr>
          <w:p w14:paraId="4B6C8B2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1E240D2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68192F7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chủ sở hữu</w:t>
            </w:r>
          </w:p>
        </w:tc>
        <w:tc>
          <w:tcPr>
            <w:tcW w:w="1371" w:type="dxa"/>
            <w:tcBorders>
              <w:top w:val="single" w:sz="4" w:space="0" w:color="A8D08D"/>
              <w:left w:val="single" w:sz="4" w:space="0" w:color="A8D08D"/>
              <w:bottom w:val="single" w:sz="4" w:space="0" w:color="A8D08D"/>
              <w:right w:val="single" w:sz="4" w:space="0" w:color="A8D08D"/>
            </w:tcBorders>
            <w:hideMark/>
          </w:tcPr>
          <w:p w14:paraId="293DC43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0B15A6A6"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46EED17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242" w:type="dxa"/>
            <w:tcBorders>
              <w:top w:val="single" w:sz="4" w:space="0" w:color="A8D08D"/>
              <w:left w:val="single" w:sz="4" w:space="0" w:color="A8D08D"/>
              <w:bottom w:val="single" w:sz="4" w:space="0" w:color="A8D08D"/>
              <w:right w:val="single" w:sz="4" w:space="0" w:color="A8D08D"/>
            </w:tcBorders>
            <w:hideMark/>
          </w:tcPr>
          <w:p w14:paraId="52E5A6F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412" w:type="dxa"/>
            <w:tcBorders>
              <w:top w:val="single" w:sz="4" w:space="0" w:color="A8D08D"/>
              <w:left w:val="single" w:sz="4" w:space="0" w:color="A8D08D"/>
              <w:bottom w:val="single" w:sz="4" w:space="0" w:color="A8D08D"/>
              <w:right w:val="single" w:sz="4" w:space="0" w:color="A8D08D"/>
            </w:tcBorders>
            <w:hideMark/>
          </w:tcPr>
          <w:p w14:paraId="4F43B73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8" w:type="dxa"/>
            <w:tcBorders>
              <w:top w:val="single" w:sz="4" w:space="0" w:color="A8D08D"/>
              <w:left w:val="single" w:sz="4" w:space="0" w:color="A8D08D"/>
              <w:bottom w:val="single" w:sz="4" w:space="0" w:color="A8D08D"/>
              <w:right w:val="single" w:sz="4" w:space="0" w:color="A8D08D"/>
            </w:tcBorders>
          </w:tcPr>
          <w:p w14:paraId="73D960A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755D90B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371" w:type="dxa"/>
            <w:tcBorders>
              <w:top w:val="single" w:sz="4" w:space="0" w:color="A8D08D"/>
              <w:left w:val="single" w:sz="4" w:space="0" w:color="A8D08D"/>
              <w:bottom w:val="single" w:sz="4" w:space="0" w:color="A8D08D"/>
              <w:right w:val="single" w:sz="4" w:space="0" w:color="A8D08D"/>
            </w:tcBorders>
            <w:hideMark/>
          </w:tcPr>
          <w:p w14:paraId="21851F7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45ED7F90" w14:textId="77777777" w:rsidTr="00BA6B0F">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58A6F68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242" w:type="dxa"/>
            <w:tcBorders>
              <w:top w:val="single" w:sz="4" w:space="0" w:color="A8D08D"/>
              <w:left w:val="single" w:sz="4" w:space="0" w:color="A8D08D"/>
              <w:bottom w:val="single" w:sz="4" w:space="0" w:color="A8D08D"/>
              <w:right w:val="single" w:sz="4" w:space="0" w:color="A8D08D"/>
            </w:tcBorders>
            <w:hideMark/>
          </w:tcPr>
          <w:p w14:paraId="184CC38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Price</w:t>
            </w:r>
          </w:p>
        </w:tc>
        <w:tc>
          <w:tcPr>
            <w:tcW w:w="1412" w:type="dxa"/>
            <w:tcBorders>
              <w:top w:val="single" w:sz="4" w:space="0" w:color="A8D08D"/>
              <w:left w:val="single" w:sz="4" w:space="0" w:color="A8D08D"/>
              <w:bottom w:val="single" w:sz="4" w:space="0" w:color="A8D08D"/>
              <w:right w:val="single" w:sz="4" w:space="0" w:color="A8D08D"/>
            </w:tcBorders>
            <w:hideMark/>
          </w:tcPr>
          <w:p w14:paraId="53F50E9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78" w:type="dxa"/>
            <w:tcBorders>
              <w:top w:val="single" w:sz="4" w:space="0" w:color="A8D08D"/>
              <w:left w:val="single" w:sz="4" w:space="0" w:color="A8D08D"/>
              <w:bottom w:val="single" w:sz="4" w:space="0" w:color="A8D08D"/>
              <w:right w:val="single" w:sz="4" w:space="0" w:color="A8D08D"/>
            </w:tcBorders>
          </w:tcPr>
          <w:p w14:paraId="7B3EACA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2E73243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Giá bán</w:t>
            </w:r>
          </w:p>
        </w:tc>
        <w:tc>
          <w:tcPr>
            <w:tcW w:w="1371" w:type="dxa"/>
            <w:tcBorders>
              <w:top w:val="single" w:sz="4" w:space="0" w:color="A8D08D"/>
              <w:left w:val="single" w:sz="4" w:space="0" w:color="A8D08D"/>
              <w:bottom w:val="single" w:sz="4" w:space="0" w:color="A8D08D"/>
              <w:right w:val="single" w:sz="4" w:space="0" w:color="A8D08D"/>
            </w:tcBorders>
          </w:tcPr>
          <w:p w14:paraId="1240404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7A9230E" w14:textId="77777777" w:rsidTr="00BA6B0F">
        <w:trPr>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4343868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11</w:t>
            </w:r>
          </w:p>
        </w:tc>
        <w:tc>
          <w:tcPr>
            <w:tcW w:w="2242" w:type="dxa"/>
            <w:tcBorders>
              <w:top w:val="single" w:sz="4" w:space="0" w:color="A8D08D"/>
              <w:left w:val="single" w:sz="4" w:space="0" w:color="A8D08D"/>
              <w:bottom w:val="single" w:sz="4" w:space="0" w:color="A8D08D"/>
              <w:right w:val="single" w:sz="4" w:space="0" w:color="A8D08D"/>
            </w:tcBorders>
            <w:hideMark/>
          </w:tcPr>
          <w:p w14:paraId="108C293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412" w:type="dxa"/>
            <w:tcBorders>
              <w:top w:val="single" w:sz="4" w:space="0" w:color="A8D08D"/>
              <w:left w:val="single" w:sz="4" w:space="0" w:color="A8D08D"/>
              <w:bottom w:val="single" w:sz="4" w:space="0" w:color="A8D08D"/>
              <w:right w:val="single" w:sz="4" w:space="0" w:color="A8D08D"/>
            </w:tcBorders>
            <w:hideMark/>
          </w:tcPr>
          <w:p w14:paraId="6C15930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nvachar</w:t>
            </w:r>
          </w:p>
        </w:tc>
        <w:tc>
          <w:tcPr>
            <w:tcW w:w="878" w:type="dxa"/>
            <w:tcBorders>
              <w:top w:val="single" w:sz="4" w:space="0" w:color="A8D08D"/>
              <w:left w:val="single" w:sz="4" w:space="0" w:color="A8D08D"/>
              <w:bottom w:val="single" w:sz="4" w:space="0" w:color="A8D08D"/>
              <w:right w:val="single" w:sz="4" w:space="0" w:color="A8D08D"/>
            </w:tcBorders>
            <w:hideMark/>
          </w:tcPr>
          <w:p w14:paraId="12B60C9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44" w:type="dxa"/>
            <w:tcBorders>
              <w:top w:val="single" w:sz="4" w:space="0" w:color="A8D08D"/>
              <w:left w:val="single" w:sz="4" w:space="0" w:color="A8D08D"/>
              <w:bottom w:val="single" w:sz="4" w:space="0" w:color="A8D08D"/>
              <w:right w:val="single" w:sz="4" w:space="0" w:color="A8D08D"/>
            </w:tcBorders>
            <w:hideMark/>
          </w:tcPr>
          <w:p w14:paraId="6D0D0A4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371" w:type="dxa"/>
            <w:tcBorders>
              <w:top w:val="single" w:sz="4" w:space="0" w:color="A8D08D"/>
              <w:left w:val="single" w:sz="4" w:space="0" w:color="A8D08D"/>
              <w:bottom w:val="single" w:sz="4" w:space="0" w:color="A8D08D"/>
              <w:right w:val="single" w:sz="4" w:space="0" w:color="A8D08D"/>
            </w:tcBorders>
          </w:tcPr>
          <w:p w14:paraId="28509D2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0507F9C3" w14:textId="77777777" w:rsidTr="00BA6B0F">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EB293A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12</w:t>
            </w:r>
          </w:p>
        </w:tc>
        <w:tc>
          <w:tcPr>
            <w:tcW w:w="2242" w:type="dxa"/>
            <w:tcBorders>
              <w:top w:val="single" w:sz="4" w:space="0" w:color="A8D08D"/>
              <w:left w:val="single" w:sz="4" w:space="0" w:color="A8D08D"/>
              <w:bottom w:val="single" w:sz="4" w:space="0" w:color="A8D08D"/>
              <w:right w:val="single" w:sz="4" w:space="0" w:color="A8D08D"/>
            </w:tcBorders>
            <w:hideMark/>
          </w:tcPr>
          <w:p w14:paraId="53D8012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CreateBy</w:t>
            </w:r>
          </w:p>
        </w:tc>
        <w:tc>
          <w:tcPr>
            <w:tcW w:w="1412" w:type="dxa"/>
            <w:tcBorders>
              <w:top w:val="single" w:sz="4" w:space="0" w:color="A8D08D"/>
              <w:left w:val="single" w:sz="4" w:space="0" w:color="A8D08D"/>
              <w:bottom w:val="single" w:sz="4" w:space="0" w:color="A8D08D"/>
              <w:right w:val="single" w:sz="4" w:space="0" w:color="A8D08D"/>
            </w:tcBorders>
            <w:hideMark/>
          </w:tcPr>
          <w:p w14:paraId="20B2178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78" w:type="dxa"/>
            <w:tcBorders>
              <w:top w:val="single" w:sz="4" w:space="0" w:color="A8D08D"/>
              <w:left w:val="single" w:sz="4" w:space="0" w:color="A8D08D"/>
              <w:bottom w:val="single" w:sz="4" w:space="0" w:color="A8D08D"/>
              <w:right w:val="single" w:sz="4" w:space="0" w:color="A8D08D"/>
            </w:tcBorders>
            <w:hideMark/>
          </w:tcPr>
          <w:p w14:paraId="6B3C88E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44" w:type="dxa"/>
            <w:tcBorders>
              <w:top w:val="single" w:sz="4" w:space="0" w:color="A8D08D"/>
              <w:left w:val="single" w:sz="4" w:space="0" w:color="A8D08D"/>
              <w:bottom w:val="single" w:sz="4" w:space="0" w:color="A8D08D"/>
              <w:right w:val="single" w:sz="4" w:space="0" w:color="A8D08D"/>
            </w:tcBorders>
            <w:hideMark/>
          </w:tcPr>
          <w:p w14:paraId="0C5BF17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Người tạo tin</w:t>
            </w:r>
          </w:p>
        </w:tc>
        <w:tc>
          <w:tcPr>
            <w:tcW w:w="1371" w:type="dxa"/>
            <w:tcBorders>
              <w:top w:val="single" w:sz="4" w:space="0" w:color="A8D08D"/>
              <w:left w:val="single" w:sz="4" w:space="0" w:color="A8D08D"/>
              <w:bottom w:val="single" w:sz="4" w:space="0" w:color="A8D08D"/>
              <w:right w:val="single" w:sz="4" w:space="0" w:color="A8D08D"/>
            </w:tcBorders>
          </w:tcPr>
          <w:p w14:paraId="3E4C027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735B466" w14:textId="77777777" w:rsidTr="00BA6B0F">
        <w:trPr>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E054F7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13</w:t>
            </w:r>
          </w:p>
        </w:tc>
        <w:tc>
          <w:tcPr>
            <w:tcW w:w="2242" w:type="dxa"/>
            <w:tcBorders>
              <w:top w:val="single" w:sz="4" w:space="0" w:color="A8D08D"/>
              <w:left w:val="single" w:sz="4" w:space="0" w:color="A8D08D"/>
              <w:bottom w:val="single" w:sz="4" w:space="0" w:color="A8D08D"/>
              <w:right w:val="single" w:sz="4" w:space="0" w:color="A8D08D"/>
            </w:tcBorders>
            <w:hideMark/>
          </w:tcPr>
          <w:p w14:paraId="4CC710E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CreateDate</w:t>
            </w:r>
          </w:p>
        </w:tc>
        <w:tc>
          <w:tcPr>
            <w:tcW w:w="1412" w:type="dxa"/>
            <w:tcBorders>
              <w:top w:val="single" w:sz="4" w:space="0" w:color="A8D08D"/>
              <w:left w:val="single" w:sz="4" w:space="0" w:color="A8D08D"/>
              <w:bottom w:val="single" w:sz="4" w:space="0" w:color="A8D08D"/>
              <w:right w:val="single" w:sz="4" w:space="0" w:color="A8D08D"/>
            </w:tcBorders>
            <w:hideMark/>
          </w:tcPr>
          <w:p w14:paraId="0BDF507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datetime</w:t>
            </w:r>
          </w:p>
        </w:tc>
        <w:tc>
          <w:tcPr>
            <w:tcW w:w="878" w:type="dxa"/>
            <w:tcBorders>
              <w:top w:val="single" w:sz="4" w:space="0" w:color="A8D08D"/>
              <w:left w:val="single" w:sz="4" w:space="0" w:color="A8D08D"/>
              <w:bottom w:val="single" w:sz="4" w:space="0" w:color="A8D08D"/>
              <w:right w:val="single" w:sz="4" w:space="0" w:color="A8D08D"/>
            </w:tcBorders>
          </w:tcPr>
          <w:p w14:paraId="111FD9E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0DF81F0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Ngày tạo tin</w:t>
            </w:r>
          </w:p>
        </w:tc>
        <w:tc>
          <w:tcPr>
            <w:tcW w:w="1371" w:type="dxa"/>
            <w:tcBorders>
              <w:top w:val="single" w:sz="4" w:space="0" w:color="A8D08D"/>
              <w:left w:val="single" w:sz="4" w:space="0" w:color="A8D08D"/>
              <w:bottom w:val="single" w:sz="4" w:space="0" w:color="A8D08D"/>
              <w:right w:val="single" w:sz="4" w:space="0" w:color="A8D08D"/>
            </w:tcBorders>
          </w:tcPr>
          <w:p w14:paraId="02CA554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431D79AE" w14:textId="77777777" w:rsidTr="00BA6B0F">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5256645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14</w:t>
            </w:r>
          </w:p>
        </w:tc>
        <w:tc>
          <w:tcPr>
            <w:tcW w:w="2242" w:type="dxa"/>
            <w:tcBorders>
              <w:top w:val="single" w:sz="4" w:space="0" w:color="A8D08D"/>
              <w:left w:val="single" w:sz="4" w:space="0" w:color="A8D08D"/>
              <w:bottom w:val="single" w:sz="4" w:space="0" w:color="A8D08D"/>
              <w:right w:val="single" w:sz="4" w:space="0" w:color="A8D08D"/>
            </w:tcBorders>
            <w:hideMark/>
          </w:tcPr>
          <w:p w14:paraId="5754C37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Area</w:t>
            </w:r>
          </w:p>
        </w:tc>
        <w:tc>
          <w:tcPr>
            <w:tcW w:w="1412" w:type="dxa"/>
            <w:tcBorders>
              <w:top w:val="single" w:sz="4" w:space="0" w:color="A8D08D"/>
              <w:left w:val="single" w:sz="4" w:space="0" w:color="A8D08D"/>
              <w:bottom w:val="single" w:sz="4" w:space="0" w:color="A8D08D"/>
              <w:right w:val="single" w:sz="4" w:space="0" w:color="A8D08D"/>
            </w:tcBorders>
            <w:hideMark/>
          </w:tcPr>
          <w:p w14:paraId="69DC506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78" w:type="dxa"/>
            <w:tcBorders>
              <w:top w:val="single" w:sz="4" w:space="0" w:color="A8D08D"/>
              <w:left w:val="single" w:sz="4" w:space="0" w:color="A8D08D"/>
              <w:bottom w:val="single" w:sz="4" w:space="0" w:color="A8D08D"/>
              <w:right w:val="single" w:sz="4" w:space="0" w:color="A8D08D"/>
            </w:tcBorders>
          </w:tcPr>
          <w:p w14:paraId="4404550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753EEBC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Diện tích</w:t>
            </w:r>
          </w:p>
        </w:tc>
        <w:tc>
          <w:tcPr>
            <w:tcW w:w="1371" w:type="dxa"/>
            <w:tcBorders>
              <w:top w:val="single" w:sz="4" w:space="0" w:color="A8D08D"/>
              <w:left w:val="single" w:sz="4" w:space="0" w:color="A8D08D"/>
              <w:bottom w:val="single" w:sz="4" w:space="0" w:color="A8D08D"/>
              <w:right w:val="single" w:sz="4" w:space="0" w:color="A8D08D"/>
            </w:tcBorders>
          </w:tcPr>
          <w:p w14:paraId="09E8CD6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429CE52" w14:textId="77777777" w:rsidTr="00BA6B0F">
        <w:trPr>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5CD1F30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15</w:t>
            </w:r>
          </w:p>
        </w:tc>
        <w:tc>
          <w:tcPr>
            <w:tcW w:w="2242" w:type="dxa"/>
            <w:tcBorders>
              <w:top w:val="single" w:sz="4" w:space="0" w:color="A8D08D"/>
              <w:left w:val="single" w:sz="4" w:space="0" w:color="A8D08D"/>
              <w:bottom w:val="single" w:sz="4" w:space="0" w:color="A8D08D"/>
              <w:right w:val="single" w:sz="4" w:space="0" w:color="A8D08D"/>
            </w:tcBorders>
            <w:hideMark/>
          </w:tcPr>
          <w:p w14:paraId="7D66610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Length</w:t>
            </w:r>
          </w:p>
        </w:tc>
        <w:tc>
          <w:tcPr>
            <w:tcW w:w="1412" w:type="dxa"/>
            <w:tcBorders>
              <w:top w:val="single" w:sz="4" w:space="0" w:color="A8D08D"/>
              <w:left w:val="single" w:sz="4" w:space="0" w:color="A8D08D"/>
              <w:bottom w:val="single" w:sz="4" w:space="0" w:color="A8D08D"/>
              <w:right w:val="single" w:sz="4" w:space="0" w:color="A8D08D"/>
            </w:tcBorders>
            <w:hideMark/>
          </w:tcPr>
          <w:p w14:paraId="5BA5874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78" w:type="dxa"/>
            <w:tcBorders>
              <w:top w:val="single" w:sz="4" w:space="0" w:color="A8D08D"/>
              <w:left w:val="single" w:sz="4" w:space="0" w:color="A8D08D"/>
              <w:bottom w:val="single" w:sz="4" w:space="0" w:color="A8D08D"/>
              <w:right w:val="single" w:sz="4" w:space="0" w:color="A8D08D"/>
            </w:tcBorders>
          </w:tcPr>
          <w:p w14:paraId="7842EBE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3A600F1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Chiều dài</w:t>
            </w:r>
          </w:p>
        </w:tc>
        <w:tc>
          <w:tcPr>
            <w:tcW w:w="1371" w:type="dxa"/>
            <w:tcBorders>
              <w:top w:val="single" w:sz="4" w:space="0" w:color="A8D08D"/>
              <w:left w:val="single" w:sz="4" w:space="0" w:color="A8D08D"/>
              <w:bottom w:val="single" w:sz="4" w:space="0" w:color="A8D08D"/>
              <w:right w:val="single" w:sz="4" w:space="0" w:color="A8D08D"/>
            </w:tcBorders>
          </w:tcPr>
          <w:p w14:paraId="122F1AF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12596DE7" w14:textId="77777777" w:rsidTr="00BA6B0F">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42DCE4C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16</w:t>
            </w:r>
          </w:p>
        </w:tc>
        <w:tc>
          <w:tcPr>
            <w:tcW w:w="2242" w:type="dxa"/>
            <w:tcBorders>
              <w:top w:val="single" w:sz="4" w:space="0" w:color="A8D08D"/>
              <w:left w:val="single" w:sz="4" w:space="0" w:color="A8D08D"/>
              <w:bottom w:val="single" w:sz="4" w:space="0" w:color="A8D08D"/>
              <w:right w:val="single" w:sz="4" w:space="0" w:color="A8D08D"/>
            </w:tcBorders>
            <w:hideMark/>
          </w:tcPr>
          <w:p w14:paraId="2F424B1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Width</w:t>
            </w:r>
          </w:p>
        </w:tc>
        <w:tc>
          <w:tcPr>
            <w:tcW w:w="1412" w:type="dxa"/>
            <w:tcBorders>
              <w:top w:val="single" w:sz="4" w:space="0" w:color="A8D08D"/>
              <w:left w:val="single" w:sz="4" w:space="0" w:color="A8D08D"/>
              <w:bottom w:val="single" w:sz="4" w:space="0" w:color="A8D08D"/>
              <w:right w:val="single" w:sz="4" w:space="0" w:color="A8D08D"/>
            </w:tcBorders>
            <w:hideMark/>
          </w:tcPr>
          <w:p w14:paraId="1D486BA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78" w:type="dxa"/>
            <w:tcBorders>
              <w:top w:val="single" w:sz="4" w:space="0" w:color="A8D08D"/>
              <w:left w:val="single" w:sz="4" w:space="0" w:color="A8D08D"/>
              <w:bottom w:val="single" w:sz="4" w:space="0" w:color="A8D08D"/>
              <w:right w:val="single" w:sz="4" w:space="0" w:color="A8D08D"/>
            </w:tcBorders>
          </w:tcPr>
          <w:p w14:paraId="7E57CB5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0922019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Chiều rộng</w:t>
            </w:r>
          </w:p>
        </w:tc>
        <w:tc>
          <w:tcPr>
            <w:tcW w:w="1371" w:type="dxa"/>
            <w:tcBorders>
              <w:top w:val="single" w:sz="4" w:space="0" w:color="A8D08D"/>
              <w:left w:val="single" w:sz="4" w:space="0" w:color="A8D08D"/>
              <w:bottom w:val="single" w:sz="4" w:space="0" w:color="A8D08D"/>
              <w:right w:val="single" w:sz="4" w:space="0" w:color="A8D08D"/>
            </w:tcBorders>
          </w:tcPr>
          <w:p w14:paraId="78A2A32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F9D17EA" w14:textId="77777777" w:rsidTr="00BA6B0F">
        <w:trPr>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0BD9F7E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17</w:t>
            </w:r>
          </w:p>
        </w:tc>
        <w:tc>
          <w:tcPr>
            <w:tcW w:w="2242" w:type="dxa"/>
            <w:tcBorders>
              <w:top w:val="single" w:sz="4" w:space="0" w:color="A8D08D"/>
              <w:left w:val="single" w:sz="4" w:space="0" w:color="A8D08D"/>
              <w:bottom w:val="single" w:sz="4" w:space="0" w:color="A8D08D"/>
              <w:right w:val="single" w:sz="4" w:space="0" w:color="A8D08D"/>
            </w:tcBorders>
            <w:hideMark/>
          </w:tcPr>
          <w:p w14:paraId="44075F1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Height</w:t>
            </w:r>
          </w:p>
        </w:tc>
        <w:tc>
          <w:tcPr>
            <w:tcW w:w="1412" w:type="dxa"/>
            <w:tcBorders>
              <w:top w:val="single" w:sz="4" w:space="0" w:color="A8D08D"/>
              <w:left w:val="single" w:sz="4" w:space="0" w:color="A8D08D"/>
              <w:bottom w:val="single" w:sz="4" w:space="0" w:color="A8D08D"/>
              <w:right w:val="single" w:sz="4" w:space="0" w:color="A8D08D"/>
            </w:tcBorders>
            <w:hideMark/>
          </w:tcPr>
          <w:p w14:paraId="69D79B7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78" w:type="dxa"/>
            <w:tcBorders>
              <w:top w:val="single" w:sz="4" w:space="0" w:color="A8D08D"/>
              <w:left w:val="single" w:sz="4" w:space="0" w:color="A8D08D"/>
              <w:bottom w:val="single" w:sz="4" w:space="0" w:color="A8D08D"/>
              <w:right w:val="single" w:sz="4" w:space="0" w:color="A8D08D"/>
            </w:tcBorders>
          </w:tcPr>
          <w:p w14:paraId="0F751C1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1AC2BC9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Chiều cao</w:t>
            </w:r>
          </w:p>
        </w:tc>
        <w:tc>
          <w:tcPr>
            <w:tcW w:w="1371" w:type="dxa"/>
            <w:tcBorders>
              <w:top w:val="single" w:sz="4" w:space="0" w:color="A8D08D"/>
              <w:left w:val="single" w:sz="4" w:space="0" w:color="A8D08D"/>
              <w:bottom w:val="single" w:sz="4" w:space="0" w:color="A8D08D"/>
              <w:right w:val="single" w:sz="4" w:space="0" w:color="A8D08D"/>
            </w:tcBorders>
          </w:tcPr>
          <w:p w14:paraId="3BC92BA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0F22404" w14:textId="77777777" w:rsidTr="00BA6B0F">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38AB28D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18</w:t>
            </w:r>
          </w:p>
        </w:tc>
        <w:tc>
          <w:tcPr>
            <w:tcW w:w="2242" w:type="dxa"/>
            <w:tcBorders>
              <w:top w:val="single" w:sz="4" w:space="0" w:color="A8D08D"/>
              <w:left w:val="single" w:sz="4" w:space="0" w:color="A8D08D"/>
              <w:bottom w:val="single" w:sz="4" w:space="0" w:color="A8D08D"/>
              <w:right w:val="single" w:sz="4" w:space="0" w:color="A8D08D"/>
            </w:tcBorders>
            <w:hideMark/>
          </w:tcPr>
          <w:p w14:paraId="194AF98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412" w:type="dxa"/>
            <w:tcBorders>
              <w:top w:val="single" w:sz="4" w:space="0" w:color="A8D08D"/>
              <w:left w:val="single" w:sz="4" w:space="0" w:color="A8D08D"/>
              <w:bottom w:val="single" w:sz="4" w:space="0" w:color="A8D08D"/>
              <w:right w:val="single" w:sz="4" w:space="0" w:color="A8D08D"/>
            </w:tcBorders>
            <w:hideMark/>
          </w:tcPr>
          <w:p w14:paraId="6C54859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nvachar</w:t>
            </w:r>
          </w:p>
        </w:tc>
        <w:tc>
          <w:tcPr>
            <w:tcW w:w="878" w:type="dxa"/>
            <w:tcBorders>
              <w:top w:val="single" w:sz="4" w:space="0" w:color="A8D08D"/>
              <w:left w:val="single" w:sz="4" w:space="0" w:color="A8D08D"/>
              <w:bottom w:val="single" w:sz="4" w:space="0" w:color="A8D08D"/>
              <w:right w:val="single" w:sz="4" w:space="0" w:color="A8D08D"/>
            </w:tcBorders>
            <w:hideMark/>
          </w:tcPr>
          <w:p w14:paraId="0194E25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44" w:type="dxa"/>
            <w:tcBorders>
              <w:top w:val="single" w:sz="4" w:space="0" w:color="A8D08D"/>
              <w:left w:val="single" w:sz="4" w:space="0" w:color="A8D08D"/>
              <w:bottom w:val="single" w:sz="4" w:space="0" w:color="A8D08D"/>
              <w:right w:val="single" w:sz="4" w:space="0" w:color="A8D08D"/>
            </w:tcBorders>
            <w:hideMark/>
          </w:tcPr>
          <w:p w14:paraId="47BD102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 xml:space="preserve">Đường dẫn ảnh </w:t>
            </w:r>
          </w:p>
        </w:tc>
        <w:tc>
          <w:tcPr>
            <w:tcW w:w="1371" w:type="dxa"/>
            <w:tcBorders>
              <w:top w:val="single" w:sz="4" w:space="0" w:color="A8D08D"/>
              <w:left w:val="single" w:sz="4" w:space="0" w:color="A8D08D"/>
              <w:bottom w:val="single" w:sz="4" w:space="0" w:color="A8D08D"/>
              <w:right w:val="single" w:sz="4" w:space="0" w:color="A8D08D"/>
            </w:tcBorders>
          </w:tcPr>
          <w:p w14:paraId="3B20B5F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5258856" w14:textId="77777777" w:rsidTr="00BA6B0F">
        <w:trPr>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45C926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19</w:t>
            </w:r>
          </w:p>
        </w:tc>
        <w:tc>
          <w:tcPr>
            <w:tcW w:w="2242" w:type="dxa"/>
            <w:tcBorders>
              <w:top w:val="single" w:sz="4" w:space="0" w:color="A8D08D"/>
              <w:left w:val="single" w:sz="4" w:space="0" w:color="A8D08D"/>
              <w:bottom w:val="single" w:sz="4" w:space="0" w:color="A8D08D"/>
              <w:right w:val="single" w:sz="4" w:space="0" w:color="A8D08D"/>
            </w:tcBorders>
            <w:hideMark/>
          </w:tcPr>
          <w:p w14:paraId="3E6886D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Status</w:t>
            </w:r>
          </w:p>
        </w:tc>
        <w:tc>
          <w:tcPr>
            <w:tcW w:w="1412" w:type="dxa"/>
            <w:tcBorders>
              <w:top w:val="single" w:sz="4" w:space="0" w:color="A8D08D"/>
              <w:left w:val="single" w:sz="4" w:space="0" w:color="A8D08D"/>
              <w:bottom w:val="single" w:sz="4" w:space="0" w:color="A8D08D"/>
              <w:right w:val="single" w:sz="4" w:space="0" w:color="A8D08D"/>
            </w:tcBorders>
            <w:hideMark/>
          </w:tcPr>
          <w:p w14:paraId="4B0A3D7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78" w:type="dxa"/>
            <w:tcBorders>
              <w:top w:val="single" w:sz="4" w:space="0" w:color="A8D08D"/>
              <w:left w:val="single" w:sz="4" w:space="0" w:color="A8D08D"/>
              <w:bottom w:val="single" w:sz="4" w:space="0" w:color="A8D08D"/>
              <w:right w:val="single" w:sz="4" w:space="0" w:color="A8D08D"/>
            </w:tcBorders>
          </w:tcPr>
          <w:p w14:paraId="62E43FF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6976C2B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Còn, đang rao, đã bán</w:t>
            </w:r>
          </w:p>
        </w:tc>
        <w:tc>
          <w:tcPr>
            <w:tcW w:w="1371" w:type="dxa"/>
            <w:tcBorders>
              <w:top w:val="single" w:sz="4" w:space="0" w:color="A8D08D"/>
              <w:left w:val="single" w:sz="4" w:space="0" w:color="A8D08D"/>
              <w:bottom w:val="single" w:sz="4" w:space="0" w:color="A8D08D"/>
              <w:right w:val="single" w:sz="4" w:space="0" w:color="A8D08D"/>
            </w:tcBorders>
          </w:tcPr>
          <w:p w14:paraId="0C19CEF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51D35C0" w14:textId="77777777" w:rsidTr="00BA6B0F">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BEC245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20</w:t>
            </w:r>
          </w:p>
        </w:tc>
        <w:tc>
          <w:tcPr>
            <w:tcW w:w="2242" w:type="dxa"/>
            <w:tcBorders>
              <w:top w:val="single" w:sz="4" w:space="0" w:color="A8D08D"/>
              <w:left w:val="single" w:sz="4" w:space="0" w:color="A8D08D"/>
              <w:bottom w:val="single" w:sz="4" w:space="0" w:color="A8D08D"/>
              <w:right w:val="single" w:sz="4" w:space="0" w:color="A8D08D"/>
            </w:tcBorders>
            <w:hideMark/>
          </w:tcPr>
          <w:p w14:paraId="4D3AA99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IsVip</w:t>
            </w:r>
          </w:p>
        </w:tc>
        <w:tc>
          <w:tcPr>
            <w:tcW w:w="1412" w:type="dxa"/>
            <w:tcBorders>
              <w:top w:val="single" w:sz="4" w:space="0" w:color="A8D08D"/>
              <w:left w:val="single" w:sz="4" w:space="0" w:color="A8D08D"/>
              <w:bottom w:val="single" w:sz="4" w:space="0" w:color="A8D08D"/>
              <w:right w:val="single" w:sz="4" w:space="0" w:color="A8D08D"/>
            </w:tcBorders>
            <w:hideMark/>
          </w:tcPr>
          <w:p w14:paraId="5E89087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78" w:type="dxa"/>
            <w:tcBorders>
              <w:top w:val="single" w:sz="4" w:space="0" w:color="A8D08D"/>
              <w:left w:val="single" w:sz="4" w:space="0" w:color="A8D08D"/>
              <w:bottom w:val="single" w:sz="4" w:space="0" w:color="A8D08D"/>
              <w:right w:val="single" w:sz="4" w:space="0" w:color="A8D08D"/>
            </w:tcBorders>
          </w:tcPr>
          <w:p w14:paraId="4A163AF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51E19E2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Hạng vip hay không</w:t>
            </w:r>
          </w:p>
        </w:tc>
        <w:tc>
          <w:tcPr>
            <w:tcW w:w="1371" w:type="dxa"/>
            <w:tcBorders>
              <w:top w:val="single" w:sz="4" w:space="0" w:color="A8D08D"/>
              <w:left w:val="single" w:sz="4" w:space="0" w:color="A8D08D"/>
              <w:bottom w:val="single" w:sz="4" w:space="0" w:color="A8D08D"/>
              <w:right w:val="single" w:sz="4" w:space="0" w:color="A8D08D"/>
            </w:tcBorders>
          </w:tcPr>
          <w:p w14:paraId="577D186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7E867DB" w14:textId="77777777" w:rsidTr="00BA6B0F">
        <w:trPr>
          <w:trHeight w:val="17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7CA3F1E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21</w:t>
            </w:r>
          </w:p>
        </w:tc>
        <w:tc>
          <w:tcPr>
            <w:tcW w:w="2242" w:type="dxa"/>
            <w:tcBorders>
              <w:top w:val="single" w:sz="4" w:space="0" w:color="A8D08D"/>
              <w:left w:val="single" w:sz="4" w:space="0" w:color="A8D08D"/>
              <w:bottom w:val="single" w:sz="4" w:space="0" w:color="A8D08D"/>
              <w:right w:val="single" w:sz="4" w:space="0" w:color="A8D08D"/>
            </w:tcBorders>
            <w:hideMark/>
          </w:tcPr>
          <w:p w14:paraId="3883D4C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Period</w:t>
            </w:r>
          </w:p>
        </w:tc>
        <w:tc>
          <w:tcPr>
            <w:tcW w:w="1412" w:type="dxa"/>
            <w:tcBorders>
              <w:top w:val="single" w:sz="4" w:space="0" w:color="A8D08D"/>
              <w:left w:val="single" w:sz="4" w:space="0" w:color="A8D08D"/>
              <w:bottom w:val="single" w:sz="4" w:space="0" w:color="A8D08D"/>
              <w:right w:val="single" w:sz="4" w:space="0" w:color="A8D08D"/>
            </w:tcBorders>
            <w:hideMark/>
          </w:tcPr>
          <w:p w14:paraId="3487AAF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datetime</w:t>
            </w:r>
          </w:p>
        </w:tc>
        <w:tc>
          <w:tcPr>
            <w:tcW w:w="878" w:type="dxa"/>
            <w:tcBorders>
              <w:top w:val="single" w:sz="4" w:space="0" w:color="A8D08D"/>
              <w:left w:val="single" w:sz="4" w:space="0" w:color="A8D08D"/>
              <w:bottom w:val="single" w:sz="4" w:space="0" w:color="A8D08D"/>
              <w:right w:val="single" w:sz="4" w:space="0" w:color="A8D08D"/>
            </w:tcBorders>
          </w:tcPr>
          <w:p w14:paraId="53B7A90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44" w:type="dxa"/>
            <w:tcBorders>
              <w:top w:val="single" w:sz="4" w:space="0" w:color="A8D08D"/>
              <w:left w:val="single" w:sz="4" w:space="0" w:color="A8D08D"/>
              <w:bottom w:val="single" w:sz="4" w:space="0" w:color="A8D08D"/>
              <w:right w:val="single" w:sz="4" w:space="0" w:color="A8D08D"/>
            </w:tcBorders>
            <w:hideMark/>
          </w:tcPr>
          <w:p w14:paraId="47DCCB8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Thời hạn</w:t>
            </w:r>
          </w:p>
        </w:tc>
        <w:tc>
          <w:tcPr>
            <w:tcW w:w="1371" w:type="dxa"/>
            <w:tcBorders>
              <w:top w:val="single" w:sz="4" w:space="0" w:color="A8D08D"/>
              <w:left w:val="single" w:sz="4" w:space="0" w:color="A8D08D"/>
              <w:bottom w:val="single" w:sz="4" w:space="0" w:color="A8D08D"/>
              <w:right w:val="single" w:sz="4" w:space="0" w:color="A8D08D"/>
            </w:tcBorders>
          </w:tcPr>
          <w:p w14:paraId="7C78231F" w14:textId="77777777" w:rsidR="0023144C" w:rsidRPr="005A1CA3" w:rsidRDefault="0023144C" w:rsidP="005F0B4E">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51A435A6" w14:textId="0BD08DD4" w:rsidR="005F0B4E" w:rsidRDefault="005F0B4E" w:rsidP="00E400E1">
      <w:pPr>
        <w:pStyle w:val="Caption"/>
      </w:pPr>
      <w:bookmarkStart w:id="105" w:name="_Toc422688969"/>
      <w:bookmarkStart w:id="106" w:name="_Toc422104958"/>
      <w:r>
        <w:t xml:space="preserve">Bảng </w:t>
      </w:r>
      <w:fldSimple w:instr=" STYLEREF 1 \s ">
        <w:r w:rsidR="00327CC4">
          <w:rPr>
            <w:noProof/>
          </w:rPr>
          <w:t>4</w:t>
        </w:r>
      </w:fldSimple>
      <w:r w:rsidR="00327CC4">
        <w:noBreakHyphen/>
      </w:r>
      <w:fldSimple w:instr=" SEQ Bảng \* ARABIC \s 1 ">
        <w:r w:rsidR="00327CC4">
          <w:rPr>
            <w:noProof/>
          </w:rPr>
          <w:t>1</w:t>
        </w:r>
      </w:fldSimple>
      <w:r w:rsidRPr="005F0B4E">
        <w:t xml:space="preserve"> </w:t>
      </w:r>
      <w:r>
        <w:t>Bảng</w:t>
      </w:r>
      <w:r w:rsidRPr="005F0B4E">
        <w:t xml:space="preserve"> Bảng BĐS</w:t>
      </w:r>
      <w:bookmarkEnd w:id="105"/>
    </w:p>
    <w:bookmarkEnd w:id="106"/>
    <w:p w14:paraId="19E4FF53" w14:textId="3643D7AA" w:rsidR="0023144C" w:rsidRPr="005A1CA3" w:rsidRDefault="0023144C" w:rsidP="005F0B4E">
      <w:pPr>
        <w:spacing w:before="0" w:after="160" w:line="360" w:lineRule="auto"/>
        <w:ind w:firstLine="0"/>
        <w:rPr>
          <w:rFonts w:eastAsia="Calibri"/>
          <w:szCs w:val="22"/>
        </w:rPr>
      </w:pPr>
    </w:p>
    <w:tbl>
      <w:tblPr>
        <w:tblStyle w:val="GridTable4-Accent61"/>
        <w:tblW w:w="0" w:type="auto"/>
        <w:tblLayout w:type="fixed"/>
        <w:tblLook w:val="04A0" w:firstRow="1" w:lastRow="0" w:firstColumn="1" w:lastColumn="0" w:noHBand="0" w:noVBand="1"/>
      </w:tblPr>
      <w:tblGrid>
        <w:gridCol w:w="670"/>
        <w:gridCol w:w="2309"/>
        <w:gridCol w:w="1410"/>
        <w:gridCol w:w="876"/>
        <w:gridCol w:w="2388"/>
        <w:gridCol w:w="1365"/>
      </w:tblGrid>
      <w:tr w:rsidR="0023144C" w:rsidRPr="005A1CA3" w14:paraId="539F0AA2"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0123C090"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RealEstateType (Loại bất động sản)</w:t>
            </w:r>
          </w:p>
        </w:tc>
      </w:tr>
      <w:tr w:rsidR="0023144C" w:rsidRPr="005A1CA3" w14:paraId="71D4CEBD"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767DD25"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309" w:type="dxa"/>
            <w:tcBorders>
              <w:top w:val="single" w:sz="4" w:space="0" w:color="A8D08D"/>
              <w:left w:val="single" w:sz="4" w:space="0" w:color="A8D08D"/>
              <w:bottom w:val="single" w:sz="4" w:space="0" w:color="A8D08D"/>
              <w:right w:val="single" w:sz="4" w:space="0" w:color="A8D08D"/>
            </w:tcBorders>
            <w:hideMark/>
          </w:tcPr>
          <w:p w14:paraId="069B8FC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10" w:type="dxa"/>
            <w:tcBorders>
              <w:top w:val="single" w:sz="4" w:space="0" w:color="A8D08D"/>
              <w:left w:val="single" w:sz="4" w:space="0" w:color="A8D08D"/>
              <w:bottom w:val="single" w:sz="4" w:space="0" w:color="A8D08D"/>
              <w:right w:val="single" w:sz="4" w:space="0" w:color="A8D08D"/>
            </w:tcBorders>
            <w:hideMark/>
          </w:tcPr>
          <w:p w14:paraId="18E7E677"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76" w:type="dxa"/>
            <w:tcBorders>
              <w:top w:val="single" w:sz="4" w:space="0" w:color="A8D08D"/>
              <w:left w:val="single" w:sz="4" w:space="0" w:color="A8D08D"/>
              <w:bottom w:val="single" w:sz="4" w:space="0" w:color="A8D08D"/>
              <w:right w:val="single" w:sz="4" w:space="0" w:color="A8D08D"/>
            </w:tcBorders>
            <w:hideMark/>
          </w:tcPr>
          <w:p w14:paraId="138131E9"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388" w:type="dxa"/>
            <w:tcBorders>
              <w:top w:val="single" w:sz="4" w:space="0" w:color="A8D08D"/>
              <w:left w:val="single" w:sz="4" w:space="0" w:color="A8D08D"/>
              <w:bottom w:val="single" w:sz="4" w:space="0" w:color="A8D08D"/>
              <w:right w:val="single" w:sz="4" w:space="0" w:color="A8D08D"/>
            </w:tcBorders>
            <w:hideMark/>
          </w:tcPr>
          <w:p w14:paraId="5E64607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365" w:type="dxa"/>
            <w:tcBorders>
              <w:top w:val="single" w:sz="4" w:space="0" w:color="A8D08D"/>
              <w:left w:val="single" w:sz="4" w:space="0" w:color="A8D08D"/>
              <w:bottom w:val="single" w:sz="4" w:space="0" w:color="A8D08D"/>
              <w:right w:val="single" w:sz="4" w:space="0" w:color="A8D08D"/>
            </w:tcBorders>
            <w:hideMark/>
          </w:tcPr>
          <w:p w14:paraId="4BD6284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6A372531"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C0C0E6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309" w:type="dxa"/>
            <w:tcBorders>
              <w:top w:val="single" w:sz="4" w:space="0" w:color="A8D08D"/>
              <w:left w:val="single" w:sz="4" w:space="0" w:color="A8D08D"/>
              <w:bottom w:val="single" w:sz="4" w:space="0" w:color="A8D08D"/>
              <w:right w:val="single" w:sz="4" w:space="0" w:color="A8D08D"/>
            </w:tcBorders>
            <w:hideMark/>
          </w:tcPr>
          <w:p w14:paraId="4591C5C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RealEstateTypeID</w:t>
            </w:r>
          </w:p>
        </w:tc>
        <w:tc>
          <w:tcPr>
            <w:tcW w:w="1410" w:type="dxa"/>
            <w:tcBorders>
              <w:top w:val="single" w:sz="4" w:space="0" w:color="A8D08D"/>
              <w:left w:val="single" w:sz="4" w:space="0" w:color="A8D08D"/>
              <w:bottom w:val="single" w:sz="4" w:space="0" w:color="A8D08D"/>
              <w:right w:val="single" w:sz="4" w:space="0" w:color="A8D08D"/>
            </w:tcBorders>
            <w:hideMark/>
          </w:tcPr>
          <w:p w14:paraId="045C87B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76" w:type="dxa"/>
            <w:tcBorders>
              <w:top w:val="single" w:sz="4" w:space="0" w:color="A8D08D"/>
              <w:left w:val="single" w:sz="4" w:space="0" w:color="A8D08D"/>
              <w:bottom w:val="single" w:sz="4" w:space="0" w:color="A8D08D"/>
              <w:right w:val="single" w:sz="4" w:space="0" w:color="A8D08D"/>
            </w:tcBorders>
          </w:tcPr>
          <w:p w14:paraId="6CCFEC1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388" w:type="dxa"/>
            <w:tcBorders>
              <w:top w:val="single" w:sz="4" w:space="0" w:color="A8D08D"/>
              <w:left w:val="single" w:sz="4" w:space="0" w:color="A8D08D"/>
              <w:bottom w:val="single" w:sz="4" w:space="0" w:color="A8D08D"/>
              <w:right w:val="single" w:sz="4" w:space="0" w:color="A8D08D"/>
            </w:tcBorders>
            <w:hideMark/>
          </w:tcPr>
          <w:p w14:paraId="7FA23D4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bất động sản</w:t>
            </w:r>
          </w:p>
        </w:tc>
        <w:tc>
          <w:tcPr>
            <w:tcW w:w="1365" w:type="dxa"/>
            <w:tcBorders>
              <w:top w:val="single" w:sz="4" w:space="0" w:color="A8D08D"/>
              <w:left w:val="single" w:sz="4" w:space="0" w:color="A8D08D"/>
              <w:bottom w:val="single" w:sz="4" w:space="0" w:color="A8D08D"/>
              <w:right w:val="single" w:sz="4" w:space="0" w:color="A8D08D"/>
            </w:tcBorders>
            <w:hideMark/>
          </w:tcPr>
          <w:p w14:paraId="0E15825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56007715"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09AA8D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309" w:type="dxa"/>
            <w:tcBorders>
              <w:top w:val="single" w:sz="4" w:space="0" w:color="A8D08D"/>
              <w:left w:val="single" w:sz="4" w:space="0" w:color="A8D08D"/>
              <w:bottom w:val="single" w:sz="4" w:space="0" w:color="A8D08D"/>
              <w:right w:val="single" w:sz="4" w:space="0" w:color="A8D08D"/>
            </w:tcBorders>
            <w:hideMark/>
          </w:tcPr>
          <w:p w14:paraId="284CD48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NameRealEstateType</w:t>
            </w:r>
          </w:p>
        </w:tc>
        <w:tc>
          <w:tcPr>
            <w:tcW w:w="1410" w:type="dxa"/>
            <w:tcBorders>
              <w:top w:val="single" w:sz="4" w:space="0" w:color="A8D08D"/>
              <w:left w:val="single" w:sz="4" w:space="0" w:color="A8D08D"/>
              <w:bottom w:val="single" w:sz="4" w:space="0" w:color="A8D08D"/>
              <w:right w:val="single" w:sz="4" w:space="0" w:color="A8D08D"/>
            </w:tcBorders>
            <w:hideMark/>
          </w:tcPr>
          <w:p w14:paraId="2681A89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nvachar</w:t>
            </w:r>
          </w:p>
        </w:tc>
        <w:tc>
          <w:tcPr>
            <w:tcW w:w="876" w:type="dxa"/>
            <w:tcBorders>
              <w:top w:val="single" w:sz="4" w:space="0" w:color="A8D08D"/>
              <w:left w:val="single" w:sz="4" w:space="0" w:color="A8D08D"/>
              <w:bottom w:val="single" w:sz="4" w:space="0" w:color="A8D08D"/>
              <w:right w:val="single" w:sz="4" w:space="0" w:color="A8D08D"/>
            </w:tcBorders>
            <w:hideMark/>
          </w:tcPr>
          <w:p w14:paraId="572C89A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388" w:type="dxa"/>
            <w:tcBorders>
              <w:top w:val="single" w:sz="4" w:space="0" w:color="A8D08D"/>
              <w:left w:val="single" w:sz="4" w:space="0" w:color="A8D08D"/>
              <w:bottom w:val="single" w:sz="4" w:space="0" w:color="A8D08D"/>
              <w:right w:val="single" w:sz="4" w:space="0" w:color="A8D08D"/>
            </w:tcBorders>
            <w:hideMark/>
          </w:tcPr>
          <w:p w14:paraId="62A8E63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loại bất động sản</w:t>
            </w:r>
          </w:p>
        </w:tc>
        <w:tc>
          <w:tcPr>
            <w:tcW w:w="1365" w:type="dxa"/>
            <w:tcBorders>
              <w:top w:val="single" w:sz="4" w:space="0" w:color="A8D08D"/>
              <w:left w:val="single" w:sz="4" w:space="0" w:color="A8D08D"/>
              <w:bottom w:val="single" w:sz="4" w:space="0" w:color="A8D08D"/>
              <w:right w:val="single" w:sz="4" w:space="0" w:color="A8D08D"/>
            </w:tcBorders>
          </w:tcPr>
          <w:p w14:paraId="0494A81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AE32A5F"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AE5317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309" w:type="dxa"/>
            <w:tcBorders>
              <w:top w:val="single" w:sz="4" w:space="0" w:color="A8D08D"/>
              <w:left w:val="single" w:sz="4" w:space="0" w:color="A8D08D"/>
              <w:bottom w:val="single" w:sz="4" w:space="0" w:color="A8D08D"/>
              <w:right w:val="single" w:sz="4" w:space="0" w:color="A8D08D"/>
            </w:tcBorders>
            <w:hideMark/>
          </w:tcPr>
          <w:p w14:paraId="75A7EEC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410" w:type="dxa"/>
            <w:tcBorders>
              <w:top w:val="single" w:sz="4" w:space="0" w:color="A8D08D"/>
              <w:left w:val="single" w:sz="4" w:space="0" w:color="A8D08D"/>
              <w:bottom w:val="single" w:sz="4" w:space="0" w:color="A8D08D"/>
              <w:right w:val="single" w:sz="4" w:space="0" w:color="A8D08D"/>
            </w:tcBorders>
            <w:hideMark/>
          </w:tcPr>
          <w:p w14:paraId="46806A5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76" w:type="dxa"/>
            <w:tcBorders>
              <w:top w:val="single" w:sz="4" w:space="0" w:color="A8D08D"/>
              <w:left w:val="single" w:sz="4" w:space="0" w:color="A8D08D"/>
              <w:bottom w:val="single" w:sz="4" w:space="0" w:color="A8D08D"/>
              <w:right w:val="single" w:sz="4" w:space="0" w:color="A8D08D"/>
            </w:tcBorders>
            <w:hideMark/>
          </w:tcPr>
          <w:p w14:paraId="477D476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388" w:type="dxa"/>
            <w:tcBorders>
              <w:top w:val="single" w:sz="4" w:space="0" w:color="A8D08D"/>
              <w:left w:val="single" w:sz="4" w:space="0" w:color="A8D08D"/>
              <w:bottom w:val="single" w:sz="4" w:space="0" w:color="A8D08D"/>
              <w:right w:val="single" w:sz="4" w:space="0" w:color="A8D08D"/>
            </w:tcBorders>
            <w:hideMark/>
          </w:tcPr>
          <w:p w14:paraId="2C2A120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365" w:type="dxa"/>
            <w:tcBorders>
              <w:top w:val="single" w:sz="4" w:space="0" w:color="A8D08D"/>
              <w:left w:val="single" w:sz="4" w:space="0" w:color="A8D08D"/>
              <w:bottom w:val="single" w:sz="4" w:space="0" w:color="A8D08D"/>
              <w:right w:val="single" w:sz="4" w:space="0" w:color="A8D08D"/>
            </w:tcBorders>
          </w:tcPr>
          <w:p w14:paraId="6502E39F" w14:textId="77777777" w:rsidR="0023144C" w:rsidRPr="005A1CA3" w:rsidRDefault="0023144C" w:rsidP="005F0B4E">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44D2A986" w14:textId="4E030829" w:rsidR="005F0B4E" w:rsidRDefault="005F0B4E" w:rsidP="00E400E1">
      <w:pPr>
        <w:pStyle w:val="Caption"/>
      </w:pPr>
      <w:bookmarkStart w:id="107" w:name="_Toc422688970"/>
      <w:bookmarkStart w:id="108" w:name="_Toc422104959"/>
      <w:r>
        <w:t xml:space="preserve">Bảng </w:t>
      </w:r>
      <w:fldSimple w:instr=" STYLEREF 1 \s ">
        <w:r w:rsidR="00327CC4">
          <w:rPr>
            <w:noProof/>
          </w:rPr>
          <w:t>4</w:t>
        </w:r>
      </w:fldSimple>
      <w:r w:rsidR="00327CC4">
        <w:noBreakHyphen/>
      </w:r>
      <w:fldSimple w:instr=" SEQ Bảng \* ARABIC \s 1 ">
        <w:r w:rsidR="00327CC4">
          <w:rPr>
            <w:noProof/>
          </w:rPr>
          <w:t>2</w:t>
        </w:r>
      </w:fldSimple>
      <w:r>
        <w:t xml:space="preserve"> Bảng</w:t>
      </w:r>
      <w:r w:rsidRPr="005F0B4E">
        <w:t xml:space="preserve"> Bảng Loại BĐS</w:t>
      </w:r>
      <w:bookmarkEnd w:id="107"/>
    </w:p>
    <w:bookmarkEnd w:id="108"/>
    <w:p w14:paraId="37DD4FA9" w14:textId="6DF509D1" w:rsidR="0023144C" w:rsidRPr="005A1CA3" w:rsidRDefault="0023144C" w:rsidP="005F0B4E">
      <w:pPr>
        <w:spacing w:before="0" w:after="160" w:line="360" w:lineRule="auto"/>
        <w:ind w:firstLine="0"/>
        <w:rPr>
          <w:rFonts w:eastAsia="Calibri"/>
          <w:szCs w:val="22"/>
        </w:rPr>
      </w:pPr>
    </w:p>
    <w:tbl>
      <w:tblPr>
        <w:tblStyle w:val="GridTable4-Accent61"/>
        <w:tblW w:w="0" w:type="auto"/>
        <w:tblLook w:val="04A0" w:firstRow="1" w:lastRow="0" w:firstColumn="1" w:lastColumn="0" w:noHBand="0" w:noVBand="1"/>
      </w:tblPr>
      <w:tblGrid>
        <w:gridCol w:w="670"/>
        <w:gridCol w:w="2124"/>
        <w:gridCol w:w="1426"/>
        <w:gridCol w:w="893"/>
        <w:gridCol w:w="2488"/>
        <w:gridCol w:w="1417"/>
      </w:tblGrid>
      <w:tr w:rsidR="0023144C" w:rsidRPr="005A1CA3" w14:paraId="52176238"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4045D55F"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Location (Vị trí bất động sản)</w:t>
            </w:r>
          </w:p>
        </w:tc>
      </w:tr>
      <w:tr w:rsidR="0023144C" w:rsidRPr="005A1CA3" w14:paraId="4205E1E1"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61FEDD6"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4" w:type="dxa"/>
            <w:tcBorders>
              <w:top w:val="single" w:sz="4" w:space="0" w:color="A8D08D"/>
              <w:left w:val="single" w:sz="4" w:space="0" w:color="A8D08D"/>
              <w:bottom w:val="single" w:sz="4" w:space="0" w:color="A8D08D"/>
              <w:right w:val="single" w:sz="4" w:space="0" w:color="A8D08D"/>
            </w:tcBorders>
            <w:hideMark/>
          </w:tcPr>
          <w:p w14:paraId="71F40F5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26" w:type="dxa"/>
            <w:tcBorders>
              <w:top w:val="single" w:sz="4" w:space="0" w:color="A8D08D"/>
              <w:left w:val="single" w:sz="4" w:space="0" w:color="A8D08D"/>
              <w:bottom w:val="single" w:sz="4" w:space="0" w:color="A8D08D"/>
              <w:right w:val="single" w:sz="4" w:space="0" w:color="A8D08D"/>
            </w:tcBorders>
            <w:hideMark/>
          </w:tcPr>
          <w:p w14:paraId="3AFE872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5194B744"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8" w:type="dxa"/>
            <w:tcBorders>
              <w:top w:val="single" w:sz="4" w:space="0" w:color="A8D08D"/>
              <w:left w:val="single" w:sz="4" w:space="0" w:color="A8D08D"/>
              <w:bottom w:val="single" w:sz="4" w:space="0" w:color="A8D08D"/>
              <w:right w:val="single" w:sz="4" w:space="0" w:color="A8D08D"/>
            </w:tcBorders>
            <w:hideMark/>
          </w:tcPr>
          <w:p w14:paraId="51479773"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7" w:type="dxa"/>
            <w:tcBorders>
              <w:top w:val="single" w:sz="4" w:space="0" w:color="A8D08D"/>
              <w:left w:val="single" w:sz="4" w:space="0" w:color="A8D08D"/>
              <w:bottom w:val="single" w:sz="4" w:space="0" w:color="A8D08D"/>
              <w:right w:val="single" w:sz="4" w:space="0" w:color="A8D08D"/>
            </w:tcBorders>
            <w:hideMark/>
          </w:tcPr>
          <w:p w14:paraId="4289F84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384FF61D"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6B74FC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4" w:type="dxa"/>
            <w:tcBorders>
              <w:top w:val="single" w:sz="4" w:space="0" w:color="A8D08D"/>
              <w:left w:val="single" w:sz="4" w:space="0" w:color="A8D08D"/>
              <w:bottom w:val="single" w:sz="4" w:space="0" w:color="A8D08D"/>
              <w:right w:val="single" w:sz="4" w:space="0" w:color="A8D08D"/>
            </w:tcBorders>
            <w:hideMark/>
          </w:tcPr>
          <w:p w14:paraId="717C535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LocationID</w:t>
            </w:r>
          </w:p>
        </w:tc>
        <w:tc>
          <w:tcPr>
            <w:tcW w:w="1426" w:type="dxa"/>
            <w:tcBorders>
              <w:top w:val="single" w:sz="4" w:space="0" w:color="A8D08D"/>
              <w:left w:val="single" w:sz="4" w:space="0" w:color="A8D08D"/>
              <w:bottom w:val="single" w:sz="4" w:space="0" w:color="A8D08D"/>
              <w:right w:val="single" w:sz="4" w:space="0" w:color="A8D08D"/>
            </w:tcBorders>
            <w:hideMark/>
          </w:tcPr>
          <w:p w14:paraId="4997217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45EC278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8" w:type="dxa"/>
            <w:tcBorders>
              <w:top w:val="single" w:sz="4" w:space="0" w:color="A8D08D"/>
              <w:left w:val="single" w:sz="4" w:space="0" w:color="A8D08D"/>
              <w:bottom w:val="single" w:sz="4" w:space="0" w:color="A8D08D"/>
              <w:right w:val="single" w:sz="4" w:space="0" w:color="A8D08D"/>
            </w:tcBorders>
            <w:hideMark/>
          </w:tcPr>
          <w:p w14:paraId="0FB62B1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vị trí</w:t>
            </w:r>
          </w:p>
        </w:tc>
        <w:tc>
          <w:tcPr>
            <w:tcW w:w="1417" w:type="dxa"/>
            <w:tcBorders>
              <w:top w:val="single" w:sz="4" w:space="0" w:color="A8D08D"/>
              <w:left w:val="single" w:sz="4" w:space="0" w:color="A8D08D"/>
              <w:bottom w:val="single" w:sz="4" w:space="0" w:color="A8D08D"/>
              <w:right w:val="single" w:sz="4" w:space="0" w:color="A8D08D"/>
            </w:tcBorders>
            <w:hideMark/>
          </w:tcPr>
          <w:p w14:paraId="5A9F9CD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2F237D07"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EA1777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4" w:type="dxa"/>
            <w:tcBorders>
              <w:top w:val="single" w:sz="4" w:space="0" w:color="A8D08D"/>
              <w:left w:val="single" w:sz="4" w:space="0" w:color="A8D08D"/>
              <w:bottom w:val="single" w:sz="4" w:space="0" w:color="A8D08D"/>
              <w:right w:val="single" w:sz="4" w:space="0" w:color="A8D08D"/>
            </w:tcBorders>
            <w:hideMark/>
          </w:tcPr>
          <w:p w14:paraId="43722F7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xcoor</w:t>
            </w:r>
          </w:p>
        </w:tc>
        <w:tc>
          <w:tcPr>
            <w:tcW w:w="1426" w:type="dxa"/>
            <w:tcBorders>
              <w:top w:val="single" w:sz="4" w:space="0" w:color="A8D08D"/>
              <w:left w:val="single" w:sz="4" w:space="0" w:color="A8D08D"/>
              <w:bottom w:val="single" w:sz="4" w:space="0" w:color="A8D08D"/>
              <w:right w:val="single" w:sz="4" w:space="0" w:color="A8D08D"/>
            </w:tcBorders>
            <w:hideMark/>
          </w:tcPr>
          <w:p w14:paraId="0E9474B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93" w:type="dxa"/>
            <w:tcBorders>
              <w:top w:val="single" w:sz="4" w:space="0" w:color="A8D08D"/>
              <w:left w:val="single" w:sz="4" w:space="0" w:color="A8D08D"/>
              <w:bottom w:val="single" w:sz="4" w:space="0" w:color="A8D08D"/>
              <w:right w:val="single" w:sz="4" w:space="0" w:color="A8D08D"/>
            </w:tcBorders>
          </w:tcPr>
          <w:p w14:paraId="704DC9E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8" w:type="dxa"/>
            <w:tcBorders>
              <w:top w:val="single" w:sz="4" w:space="0" w:color="A8D08D"/>
              <w:left w:val="single" w:sz="4" w:space="0" w:color="A8D08D"/>
              <w:bottom w:val="single" w:sz="4" w:space="0" w:color="A8D08D"/>
              <w:right w:val="single" w:sz="4" w:space="0" w:color="A8D08D"/>
            </w:tcBorders>
            <w:hideMark/>
          </w:tcPr>
          <w:p w14:paraId="7347525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Hoành độ</w:t>
            </w:r>
          </w:p>
        </w:tc>
        <w:tc>
          <w:tcPr>
            <w:tcW w:w="1417" w:type="dxa"/>
            <w:tcBorders>
              <w:top w:val="single" w:sz="4" w:space="0" w:color="A8D08D"/>
              <w:left w:val="single" w:sz="4" w:space="0" w:color="A8D08D"/>
              <w:bottom w:val="single" w:sz="4" w:space="0" w:color="A8D08D"/>
              <w:right w:val="single" w:sz="4" w:space="0" w:color="A8D08D"/>
            </w:tcBorders>
          </w:tcPr>
          <w:p w14:paraId="122EF96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F53149D"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F80326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4" w:type="dxa"/>
            <w:tcBorders>
              <w:top w:val="single" w:sz="4" w:space="0" w:color="A8D08D"/>
              <w:left w:val="single" w:sz="4" w:space="0" w:color="A8D08D"/>
              <w:bottom w:val="single" w:sz="4" w:space="0" w:color="A8D08D"/>
              <w:right w:val="single" w:sz="4" w:space="0" w:color="A8D08D"/>
            </w:tcBorders>
            <w:hideMark/>
          </w:tcPr>
          <w:p w14:paraId="7419C65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ycoor</w:t>
            </w:r>
          </w:p>
        </w:tc>
        <w:tc>
          <w:tcPr>
            <w:tcW w:w="1426" w:type="dxa"/>
            <w:tcBorders>
              <w:top w:val="single" w:sz="4" w:space="0" w:color="A8D08D"/>
              <w:left w:val="single" w:sz="4" w:space="0" w:color="A8D08D"/>
              <w:bottom w:val="single" w:sz="4" w:space="0" w:color="A8D08D"/>
              <w:right w:val="single" w:sz="4" w:space="0" w:color="A8D08D"/>
            </w:tcBorders>
            <w:hideMark/>
          </w:tcPr>
          <w:p w14:paraId="1BDA273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93" w:type="dxa"/>
            <w:tcBorders>
              <w:top w:val="single" w:sz="4" w:space="0" w:color="A8D08D"/>
              <w:left w:val="single" w:sz="4" w:space="0" w:color="A8D08D"/>
              <w:bottom w:val="single" w:sz="4" w:space="0" w:color="A8D08D"/>
              <w:right w:val="single" w:sz="4" w:space="0" w:color="A8D08D"/>
            </w:tcBorders>
          </w:tcPr>
          <w:p w14:paraId="1B1EF9F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8" w:type="dxa"/>
            <w:tcBorders>
              <w:top w:val="single" w:sz="4" w:space="0" w:color="A8D08D"/>
              <w:left w:val="single" w:sz="4" w:space="0" w:color="A8D08D"/>
              <w:bottom w:val="single" w:sz="4" w:space="0" w:color="A8D08D"/>
              <w:right w:val="single" w:sz="4" w:space="0" w:color="A8D08D"/>
            </w:tcBorders>
            <w:hideMark/>
          </w:tcPr>
          <w:p w14:paraId="0E6941A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Tung độ</w:t>
            </w:r>
          </w:p>
        </w:tc>
        <w:tc>
          <w:tcPr>
            <w:tcW w:w="1417" w:type="dxa"/>
            <w:tcBorders>
              <w:top w:val="single" w:sz="4" w:space="0" w:color="A8D08D"/>
              <w:left w:val="single" w:sz="4" w:space="0" w:color="A8D08D"/>
              <w:bottom w:val="single" w:sz="4" w:space="0" w:color="A8D08D"/>
              <w:right w:val="single" w:sz="4" w:space="0" w:color="A8D08D"/>
            </w:tcBorders>
          </w:tcPr>
          <w:p w14:paraId="77090007" w14:textId="77777777" w:rsidR="0023144C" w:rsidRPr="005A1CA3" w:rsidRDefault="0023144C" w:rsidP="005F0B4E">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055CC99E" w14:textId="3DA76A84" w:rsidR="005F0B4E" w:rsidRDefault="005F0B4E" w:rsidP="00E400E1">
      <w:pPr>
        <w:pStyle w:val="Caption"/>
      </w:pPr>
      <w:bookmarkStart w:id="109" w:name="_Toc422688971"/>
      <w:bookmarkStart w:id="110" w:name="_Toc422104960"/>
      <w:r>
        <w:t xml:space="preserve">Bảng </w:t>
      </w:r>
      <w:fldSimple w:instr=" STYLEREF 1 \s ">
        <w:r w:rsidR="00327CC4">
          <w:rPr>
            <w:noProof/>
          </w:rPr>
          <w:t>4</w:t>
        </w:r>
      </w:fldSimple>
      <w:r w:rsidR="00327CC4">
        <w:noBreakHyphen/>
      </w:r>
      <w:fldSimple w:instr=" SEQ Bảng \* ARABIC \s 1 ">
        <w:r w:rsidR="00327CC4">
          <w:rPr>
            <w:noProof/>
          </w:rPr>
          <w:t>3</w:t>
        </w:r>
      </w:fldSimple>
      <w:r w:rsidRPr="005F0B4E">
        <w:t xml:space="preserve"> </w:t>
      </w:r>
      <w:r>
        <w:t>Bảng</w:t>
      </w:r>
      <w:r w:rsidRPr="005F0B4E">
        <w:t xml:space="preserve"> Vị trí bất động sản</w:t>
      </w:r>
      <w:bookmarkEnd w:id="109"/>
    </w:p>
    <w:bookmarkEnd w:id="110"/>
    <w:p w14:paraId="214A9F7B" w14:textId="5FEB0CB1"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1"/>
        <w:gridCol w:w="2125"/>
        <w:gridCol w:w="1430"/>
        <w:gridCol w:w="893"/>
        <w:gridCol w:w="2483"/>
        <w:gridCol w:w="1416"/>
      </w:tblGrid>
      <w:tr w:rsidR="0023144C" w:rsidRPr="005A1CA3" w14:paraId="747B989E"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46D5005C"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Region (Khu vực)</w:t>
            </w:r>
          </w:p>
        </w:tc>
      </w:tr>
      <w:tr w:rsidR="0023144C" w:rsidRPr="005A1CA3" w14:paraId="494453D2"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449AE560"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5" w:type="dxa"/>
            <w:tcBorders>
              <w:top w:val="single" w:sz="4" w:space="0" w:color="A8D08D"/>
              <w:left w:val="single" w:sz="4" w:space="0" w:color="A8D08D"/>
              <w:bottom w:val="single" w:sz="4" w:space="0" w:color="A8D08D"/>
              <w:right w:val="single" w:sz="4" w:space="0" w:color="A8D08D"/>
            </w:tcBorders>
            <w:hideMark/>
          </w:tcPr>
          <w:p w14:paraId="055E770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1408471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1C9D170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3" w:type="dxa"/>
            <w:tcBorders>
              <w:top w:val="single" w:sz="4" w:space="0" w:color="A8D08D"/>
              <w:left w:val="single" w:sz="4" w:space="0" w:color="A8D08D"/>
              <w:bottom w:val="single" w:sz="4" w:space="0" w:color="A8D08D"/>
              <w:right w:val="single" w:sz="4" w:space="0" w:color="A8D08D"/>
            </w:tcBorders>
            <w:hideMark/>
          </w:tcPr>
          <w:p w14:paraId="5188315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6" w:type="dxa"/>
            <w:tcBorders>
              <w:top w:val="single" w:sz="4" w:space="0" w:color="A8D08D"/>
              <w:left w:val="single" w:sz="4" w:space="0" w:color="A8D08D"/>
              <w:bottom w:val="single" w:sz="4" w:space="0" w:color="A8D08D"/>
              <w:right w:val="single" w:sz="4" w:space="0" w:color="A8D08D"/>
            </w:tcBorders>
            <w:hideMark/>
          </w:tcPr>
          <w:p w14:paraId="70D8D3D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74DE90B7"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5D50826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5" w:type="dxa"/>
            <w:tcBorders>
              <w:top w:val="single" w:sz="4" w:space="0" w:color="A8D08D"/>
              <w:left w:val="single" w:sz="4" w:space="0" w:color="A8D08D"/>
              <w:bottom w:val="single" w:sz="4" w:space="0" w:color="A8D08D"/>
              <w:right w:val="single" w:sz="4" w:space="0" w:color="A8D08D"/>
            </w:tcBorders>
            <w:hideMark/>
          </w:tcPr>
          <w:p w14:paraId="74A8289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RegionID</w:t>
            </w:r>
          </w:p>
        </w:tc>
        <w:tc>
          <w:tcPr>
            <w:tcW w:w="1430" w:type="dxa"/>
            <w:tcBorders>
              <w:top w:val="single" w:sz="4" w:space="0" w:color="A8D08D"/>
              <w:left w:val="single" w:sz="4" w:space="0" w:color="A8D08D"/>
              <w:bottom w:val="single" w:sz="4" w:space="0" w:color="A8D08D"/>
              <w:right w:val="single" w:sz="4" w:space="0" w:color="A8D08D"/>
            </w:tcBorders>
            <w:hideMark/>
          </w:tcPr>
          <w:p w14:paraId="722B4F3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028B3A7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3" w:type="dxa"/>
            <w:tcBorders>
              <w:top w:val="single" w:sz="4" w:space="0" w:color="A8D08D"/>
              <w:left w:val="single" w:sz="4" w:space="0" w:color="A8D08D"/>
              <w:bottom w:val="single" w:sz="4" w:space="0" w:color="A8D08D"/>
              <w:right w:val="single" w:sz="4" w:space="0" w:color="A8D08D"/>
            </w:tcBorders>
            <w:hideMark/>
          </w:tcPr>
          <w:p w14:paraId="324EAB5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khu vực</w:t>
            </w:r>
          </w:p>
        </w:tc>
        <w:tc>
          <w:tcPr>
            <w:tcW w:w="1416" w:type="dxa"/>
            <w:tcBorders>
              <w:top w:val="single" w:sz="4" w:space="0" w:color="A8D08D"/>
              <w:left w:val="single" w:sz="4" w:space="0" w:color="A8D08D"/>
              <w:bottom w:val="single" w:sz="4" w:space="0" w:color="A8D08D"/>
              <w:right w:val="single" w:sz="4" w:space="0" w:color="A8D08D"/>
            </w:tcBorders>
            <w:hideMark/>
          </w:tcPr>
          <w:p w14:paraId="0F1006B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4D22C331"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962AE7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5" w:type="dxa"/>
            <w:tcBorders>
              <w:top w:val="single" w:sz="4" w:space="0" w:color="A8D08D"/>
              <w:left w:val="single" w:sz="4" w:space="0" w:color="A8D08D"/>
              <w:bottom w:val="single" w:sz="4" w:space="0" w:color="A8D08D"/>
              <w:right w:val="single" w:sz="4" w:space="0" w:color="A8D08D"/>
            </w:tcBorders>
            <w:hideMark/>
          </w:tcPr>
          <w:p w14:paraId="79CB2FE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RegionName</w:t>
            </w:r>
          </w:p>
        </w:tc>
        <w:tc>
          <w:tcPr>
            <w:tcW w:w="1430" w:type="dxa"/>
            <w:tcBorders>
              <w:top w:val="single" w:sz="4" w:space="0" w:color="A8D08D"/>
              <w:left w:val="single" w:sz="4" w:space="0" w:color="A8D08D"/>
              <w:bottom w:val="single" w:sz="4" w:space="0" w:color="A8D08D"/>
              <w:right w:val="single" w:sz="4" w:space="0" w:color="A8D08D"/>
            </w:tcBorders>
            <w:hideMark/>
          </w:tcPr>
          <w:p w14:paraId="02F92DE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2C63866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3" w:type="dxa"/>
            <w:tcBorders>
              <w:top w:val="single" w:sz="4" w:space="0" w:color="A8D08D"/>
              <w:left w:val="single" w:sz="4" w:space="0" w:color="A8D08D"/>
              <w:bottom w:val="single" w:sz="4" w:space="0" w:color="A8D08D"/>
              <w:right w:val="single" w:sz="4" w:space="0" w:color="A8D08D"/>
            </w:tcBorders>
            <w:hideMark/>
          </w:tcPr>
          <w:p w14:paraId="01273AA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khu vực</w:t>
            </w:r>
          </w:p>
        </w:tc>
        <w:tc>
          <w:tcPr>
            <w:tcW w:w="1416" w:type="dxa"/>
            <w:tcBorders>
              <w:top w:val="single" w:sz="4" w:space="0" w:color="A8D08D"/>
              <w:left w:val="single" w:sz="4" w:space="0" w:color="A8D08D"/>
              <w:bottom w:val="single" w:sz="4" w:space="0" w:color="A8D08D"/>
              <w:right w:val="single" w:sz="4" w:space="0" w:color="A8D08D"/>
            </w:tcBorders>
          </w:tcPr>
          <w:p w14:paraId="59026D2A"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29263AE4" w14:textId="14D6853A" w:rsidR="005F0B4E" w:rsidRDefault="005F0B4E" w:rsidP="00E400E1">
      <w:pPr>
        <w:pStyle w:val="Caption"/>
      </w:pPr>
      <w:bookmarkStart w:id="111" w:name="_Toc422688972"/>
      <w:bookmarkStart w:id="112" w:name="_Toc422104961"/>
      <w:r>
        <w:t xml:space="preserve">Bảng </w:t>
      </w:r>
      <w:fldSimple w:instr=" STYLEREF 1 \s ">
        <w:r w:rsidR="00327CC4">
          <w:rPr>
            <w:noProof/>
          </w:rPr>
          <w:t>4</w:t>
        </w:r>
      </w:fldSimple>
      <w:r w:rsidR="00327CC4">
        <w:noBreakHyphen/>
      </w:r>
      <w:fldSimple w:instr=" SEQ Bảng \* ARABIC \s 1 ">
        <w:r w:rsidR="00327CC4">
          <w:rPr>
            <w:noProof/>
          </w:rPr>
          <w:t>4</w:t>
        </w:r>
      </w:fldSimple>
      <w:r>
        <w:t xml:space="preserve"> Bảng</w:t>
      </w:r>
      <w:r w:rsidRPr="005F0B4E">
        <w:t xml:space="preserve"> Khu vực</w:t>
      </w:r>
      <w:bookmarkEnd w:id="111"/>
    </w:p>
    <w:bookmarkEnd w:id="112"/>
    <w:p w14:paraId="49A7196C" w14:textId="1B6D0852"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1"/>
        <w:gridCol w:w="2120"/>
        <w:gridCol w:w="1430"/>
        <w:gridCol w:w="892"/>
        <w:gridCol w:w="2490"/>
        <w:gridCol w:w="1415"/>
      </w:tblGrid>
      <w:tr w:rsidR="0023144C" w:rsidRPr="005A1CA3" w14:paraId="1F541126"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2A873048"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City (Tỉnh, thành phố)</w:t>
            </w:r>
          </w:p>
        </w:tc>
      </w:tr>
      <w:tr w:rsidR="0023144C" w:rsidRPr="005A1CA3" w14:paraId="16D18E7D"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7722B438"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0" w:type="dxa"/>
            <w:tcBorders>
              <w:top w:val="single" w:sz="4" w:space="0" w:color="A8D08D"/>
              <w:left w:val="single" w:sz="4" w:space="0" w:color="A8D08D"/>
              <w:bottom w:val="single" w:sz="4" w:space="0" w:color="A8D08D"/>
              <w:right w:val="single" w:sz="4" w:space="0" w:color="A8D08D"/>
            </w:tcBorders>
            <w:hideMark/>
          </w:tcPr>
          <w:p w14:paraId="0968CB3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1449EFF4"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2" w:type="dxa"/>
            <w:tcBorders>
              <w:top w:val="single" w:sz="4" w:space="0" w:color="A8D08D"/>
              <w:left w:val="single" w:sz="4" w:space="0" w:color="A8D08D"/>
              <w:bottom w:val="single" w:sz="4" w:space="0" w:color="A8D08D"/>
              <w:right w:val="single" w:sz="4" w:space="0" w:color="A8D08D"/>
            </w:tcBorders>
            <w:hideMark/>
          </w:tcPr>
          <w:p w14:paraId="738722B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90" w:type="dxa"/>
            <w:tcBorders>
              <w:top w:val="single" w:sz="4" w:space="0" w:color="A8D08D"/>
              <w:left w:val="single" w:sz="4" w:space="0" w:color="A8D08D"/>
              <w:bottom w:val="single" w:sz="4" w:space="0" w:color="A8D08D"/>
              <w:right w:val="single" w:sz="4" w:space="0" w:color="A8D08D"/>
            </w:tcBorders>
            <w:hideMark/>
          </w:tcPr>
          <w:p w14:paraId="224C3787"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60FAF68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737D30F8"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0054104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0" w:type="dxa"/>
            <w:tcBorders>
              <w:top w:val="single" w:sz="4" w:space="0" w:color="A8D08D"/>
              <w:left w:val="single" w:sz="4" w:space="0" w:color="A8D08D"/>
              <w:bottom w:val="single" w:sz="4" w:space="0" w:color="A8D08D"/>
              <w:right w:val="single" w:sz="4" w:space="0" w:color="A8D08D"/>
            </w:tcBorders>
            <w:hideMark/>
          </w:tcPr>
          <w:p w14:paraId="3401367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CityID</w:t>
            </w:r>
          </w:p>
        </w:tc>
        <w:tc>
          <w:tcPr>
            <w:tcW w:w="1430" w:type="dxa"/>
            <w:tcBorders>
              <w:top w:val="single" w:sz="4" w:space="0" w:color="A8D08D"/>
              <w:left w:val="single" w:sz="4" w:space="0" w:color="A8D08D"/>
              <w:bottom w:val="single" w:sz="4" w:space="0" w:color="A8D08D"/>
              <w:right w:val="single" w:sz="4" w:space="0" w:color="A8D08D"/>
            </w:tcBorders>
            <w:hideMark/>
          </w:tcPr>
          <w:p w14:paraId="2D93D97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2" w:type="dxa"/>
            <w:tcBorders>
              <w:top w:val="single" w:sz="4" w:space="0" w:color="A8D08D"/>
              <w:left w:val="single" w:sz="4" w:space="0" w:color="A8D08D"/>
              <w:bottom w:val="single" w:sz="4" w:space="0" w:color="A8D08D"/>
              <w:right w:val="single" w:sz="4" w:space="0" w:color="A8D08D"/>
            </w:tcBorders>
          </w:tcPr>
          <w:p w14:paraId="1C0B593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90" w:type="dxa"/>
            <w:tcBorders>
              <w:top w:val="single" w:sz="4" w:space="0" w:color="A8D08D"/>
              <w:left w:val="single" w:sz="4" w:space="0" w:color="A8D08D"/>
              <w:bottom w:val="single" w:sz="4" w:space="0" w:color="A8D08D"/>
              <w:right w:val="single" w:sz="4" w:space="0" w:color="A8D08D"/>
            </w:tcBorders>
            <w:hideMark/>
          </w:tcPr>
          <w:p w14:paraId="7A6B684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tỉnh(thành phố)</w:t>
            </w:r>
          </w:p>
        </w:tc>
        <w:tc>
          <w:tcPr>
            <w:tcW w:w="1415" w:type="dxa"/>
            <w:tcBorders>
              <w:top w:val="single" w:sz="4" w:space="0" w:color="A8D08D"/>
              <w:left w:val="single" w:sz="4" w:space="0" w:color="A8D08D"/>
              <w:bottom w:val="single" w:sz="4" w:space="0" w:color="A8D08D"/>
              <w:right w:val="single" w:sz="4" w:space="0" w:color="A8D08D"/>
            </w:tcBorders>
            <w:hideMark/>
          </w:tcPr>
          <w:p w14:paraId="058C53F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6D909259"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24CC93E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0" w:type="dxa"/>
            <w:tcBorders>
              <w:top w:val="single" w:sz="4" w:space="0" w:color="A8D08D"/>
              <w:left w:val="single" w:sz="4" w:space="0" w:color="A8D08D"/>
              <w:bottom w:val="single" w:sz="4" w:space="0" w:color="A8D08D"/>
              <w:right w:val="single" w:sz="4" w:space="0" w:color="A8D08D"/>
            </w:tcBorders>
            <w:hideMark/>
          </w:tcPr>
          <w:p w14:paraId="5753D26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CityName</w:t>
            </w:r>
          </w:p>
        </w:tc>
        <w:tc>
          <w:tcPr>
            <w:tcW w:w="1430" w:type="dxa"/>
            <w:tcBorders>
              <w:top w:val="single" w:sz="4" w:space="0" w:color="A8D08D"/>
              <w:left w:val="single" w:sz="4" w:space="0" w:color="A8D08D"/>
              <w:bottom w:val="single" w:sz="4" w:space="0" w:color="A8D08D"/>
              <w:right w:val="single" w:sz="4" w:space="0" w:color="A8D08D"/>
            </w:tcBorders>
            <w:hideMark/>
          </w:tcPr>
          <w:p w14:paraId="45BC659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6791D1A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90" w:type="dxa"/>
            <w:tcBorders>
              <w:top w:val="single" w:sz="4" w:space="0" w:color="A8D08D"/>
              <w:left w:val="single" w:sz="4" w:space="0" w:color="A8D08D"/>
              <w:bottom w:val="single" w:sz="4" w:space="0" w:color="A8D08D"/>
              <w:right w:val="single" w:sz="4" w:space="0" w:color="A8D08D"/>
            </w:tcBorders>
            <w:hideMark/>
          </w:tcPr>
          <w:p w14:paraId="6023F8C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tỉnh(thành phố)</w:t>
            </w:r>
          </w:p>
        </w:tc>
        <w:tc>
          <w:tcPr>
            <w:tcW w:w="1415" w:type="dxa"/>
            <w:tcBorders>
              <w:top w:val="single" w:sz="4" w:space="0" w:color="A8D08D"/>
              <w:left w:val="single" w:sz="4" w:space="0" w:color="A8D08D"/>
              <w:bottom w:val="single" w:sz="4" w:space="0" w:color="A8D08D"/>
              <w:right w:val="single" w:sz="4" w:space="0" w:color="A8D08D"/>
            </w:tcBorders>
          </w:tcPr>
          <w:p w14:paraId="5F0C150E"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4183924F" w14:textId="3189E40A" w:rsidR="005F0B4E" w:rsidRDefault="005F0B4E" w:rsidP="00E400E1">
      <w:pPr>
        <w:pStyle w:val="Caption"/>
      </w:pPr>
      <w:bookmarkStart w:id="113" w:name="_Toc422688973"/>
      <w:bookmarkStart w:id="114" w:name="_Toc422104962"/>
      <w:r>
        <w:t xml:space="preserve">Bảng </w:t>
      </w:r>
      <w:fldSimple w:instr=" STYLEREF 1 \s ">
        <w:r w:rsidR="00327CC4">
          <w:rPr>
            <w:noProof/>
          </w:rPr>
          <w:t>4</w:t>
        </w:r>
      </w:fldSimple>
      <w:r w:rsidR="00327CC4">
        <w:noBreakHyphen/>
      </w:r>
      <w:fldSimple w:instr=" SEQ Bảng \* ARABIC \s 1 ">
        <w:r w:rsidR="00327CC4">
          <w:rPr>
            <w:noProof/>
          </w:rPr>
          <w:t>5</w:t>
        </w:r>
      </w:fldSimple>
      <w:r>
        <w:t xml:space="preserve"> Bảng </w:t>
      </w:r>
      <w:r>
        <w:rPr>
          <w:rFonts w:eastAsia="Calibri"/>
          <w:sz w:val="24"/>
        </w:rPr>
        <w:t>Tỉnh (Thành phố)</w:t>
      </w:r>
      <w:bookmarkEnd w:id="113"/>
    </w:p>
    <w:bookmarkEnd w:id="114"/>
    <w:p w14:paraId="5E4B5F7C" w14:textId="673264FC"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1"/>
        <w:gridCol w:w="2123"/>
        <w:gridCol w:w="1429"/>
        <w:gridCol w:w="892"/>
        <w:gridCol w:w="2491"/>
        <w:gridCol w:w="1412"/>
      </w:tblGrid>
      <w:tr w:rsidR="0023144C" w:rsidRPr="005A1CA3" w14:paraId="30A892D8"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0C9AFB55"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DistrictID (quận, (huyện))</w:t>
            </w:r>
          </w:p>
        </w:tc>
      </w:tr>
      <w:tr w:rsidR="0023144C" w:rsidRPr="005A1CA3" w14:paraId="2A389480"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4E162D54"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3" w:type="dxa"/>
            <w:tcBorders>
              <w:top w:val="single" w:sz="4" w:space="0" w:color="A8D08D"/>
              <w:left w:val="single" w:sz="4" w:space="0" w:color="A8D08D"/>
              <w:bottom w:val="single" w:sz="4" w:space="0" w:color="A8D08D"/>
              <w:right w:val="single" w:sz="4" w:space="0" w:color="A8D08D"/>
            </w:tcBorders>
            <w:hideMark/>
          </w:tcPr>
          <w:p w14:paraId="43D5C69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29" w:type="dxa"/>
            <w:tcBorders>
              <w:top w:val="single" w:sz="4" w:space="0" w:color="A8D08D"/>
              <w:left w:val="single" w:sz="4" w:space="0" w:color="A8D08D"/>
              <w:bottom w:val="single" w:sz="4" w:space="0" w:color="A8D08D"/>
              <w:right w:val="single" w:sz="4" w:space="0" w:color="A8D08D"/>
            </w:tcBorders>
            <w:hideMark/>
          </w:tcPr>
          <w:p w14:paraId="7B301E83"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2" w:type="dxa"/>
            <w:tcBorders>
              <w:top w:val="single" w:sz="4" w:space="0" w:color="A8D08D"/>
              <w:left w:val="single" w:sz="4" w:space="0" w:color="A8D08D"/>
              <w:bottom w:val="single" w:sz="4" w:space="0" w:color="A8D08D"/>
              <w:right w:val="single" w:sz="4" w:space="0" w:color="A8D08D"/>
            </w:tcBorders>
            <w:hideMark/>
          </w:tcPr>
          <w:p w14:paraId="000F865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91" w:type="dxa"/>
            <w:tcBorders>
              <w:top w:val="single" w:sz="4" w:space="0" w:color="A8D08D"/>
              <w:left w:val="single" w:sz="4" w:space="0" w:color="A8D08D"/>
              <w:bottom w:val="single" w:sz="4" w:space="0" w:color="A8D08D"/>
              <w:right w:val="single" w:sz="4" w:space="0" w:color="A8D08D"/>
            </w:tcBorders>
            <w:hideMark/>
          </w:tcPr>
          <w:p w14:paraId="6EA2AAD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2" w:type="dxa"/>
            <w:tcBorders>
              <w:top w:val="single" w:sz="4" w:space="0" w:color="A8D08D"/>
              <w:left w:val="single" w:sz="4" w:space="0" w:color="A8D08D"/>
              <w:bottom w:val="single" w:sz="4" w:space="0" w:color="A8D08D"/>
              <w:right w:val="single" w:sz="4" w:space="0" w:color="A8D08D"/>
            </w:tcBorders>
            <w:hideMark/>
          </w:tcPr>
          <w:p w14:paraId="71822E5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63F91CFC"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57A5C4B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3" w:type="dxa"/>
            <w:tcBorders>
              <w:top w:val="single" w:sz="4" w:space="0" w:color="A8D08D"/>
              <w:left w:val="single" w:sz="4" w:space="0" w:color="A8D08D"/>
              <w:bottom w:val="single" w:sz="4" w:space="0" w:color="A8D08D"/>
              <w:right w:val="single" w:sz="4" w:space="0" w:color="A8D08D"/>
            </w:tcBorders>
            <w:hideMark/>
          </w:tcPr>
          <w:p w14:paraId="0D77C47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DistrictID</w:t>
            </w:r>
          </w:p>
        </w:tc>
        <w:tc>
          <w:tcPr>
            <w:tcW w:w="1429" w:type="dxa"/>
            <w:tcBorders>
              <w:top w:val="single" w:sz="4" w:space="0" w:color="A8D08D"/>
              <w:left w:val="single" w:sz="4" w:space="0" w:color="A8D08D"/>
              <w:bottom w:val="single" w:sz="4" w:space="0" w:color="A8D08D"/>
              <w:right w:val="single" w:sz="4" w:space="0" w:color="A8D08D"/>
            </w:tcBorders>
            <w:hideMark/>
          </w:tcPr>
          <w:p w14:paraId="46B9075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2" w:type="dxa"/>
            <w:tcBorders>
              <w:top w:val="single" w:sz="4" w:space="0" w:color="A8D08D"/>
              <w:left w:val="single" w:sz="4" w:space="0" w:color="A8D08D"/>
              <w:bottom w:val="single" w:sz="4" w:space="0" w:color="A8D08D"/>
              <w:right w:val="single" w:sz="4" w:space="0" w:color="A8D08D"/>
            </w:tcBorders>
          </w:tcPr>
          <w:p w14:paraId="435B3C9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91" w:type="dxa"/>
            <w:tcBorders>
              <w:top w:val="single" w:sz="4" w:space="0" w:color="A8D08D"/>
              <w:left w:val="single" w:sz="4" w:space="0" w:color="A8D08D"/>
              <w:bottom w:val="single" w:sz="4" w:space="0" w:color="A8D08D"/>
              <w:right w:val="single" w:sz="4" w:space="0" w:color="A8D08D"/>
            </w:tcBorders>
            <w:hideMark/>
          </w:tcPr>
          <w:p w14:paraId="1E31531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quận(huyện)</w:t>
            </w:r>
          </w:p>
        </w:tc>
        <w:tc>
          <w:tcPr>
            <w:tcW w:w="1412" w:type="dxa"/>
            <w:tcBorders>
              <w:top w:val="single" w:sz="4" w:space="0" w:color="A8D08D"/>
              <w:left w:val="single" w:sz="4" w:space="0" w:color="A8D08D"/>
              <w:bottom w:val="single" w:sz="4" w:space="0" w:color="A8D08D"/>
              <w:right w:val="single" w:sz="4" w:space="0" w:color="A8D08D"/>
            </w:tcBorders>
            <w:hideMark/>
          </w:tcPr>
          <w:p w14:paraId="654D5D1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04479884"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6D9E36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3" w:type="dxa"/>
            <w:tcBorders>
              <w:top w:val="single" w:sz="4" w:space="0" w:color="A8D08D"/>
              <w:left w:val="single" w:sz="4" w:space="0" w:color="A8D08D"/>
              <w:bottom w:val="single" w:sz="4" w:space="0" w:color="A8D08D"/>
              <w:right w:val="single" w:sz="4" w:space="0" w:color="A8D08D"/>
            </w:tcBorders>
            <w:hideMark/>
          </w:tcPr>
          <w:p w14:paraId="4FF51FC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CityID</w:t>
            </w:r>
          </w:p>
        </w:tc>
        <w:tc>
          <w:tcPr>
            <w:tcW w:w="1429" w:type="dxa"/>
            <w:tcBorders>
              <w:top w:val="single" w:sz="4" w:space="0" w:color="A8D08D"/>
              <w:left w:val="single" w:sz="4" w:space="0" w:color="A8D08D"/>
              <w:bottom w:val="single" w:sz="4" w:space="0" w:color="A8D08D"/>
              <w:right w:val="single" w:sz="4" w:space="0" w:color="A8D08D"/>
            </w:tcBorders>
            <w:hideMark/>
          </w:tcPr>
          <w:p w14:paraId="09D04AA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2" w:type="dxa"/>
            <w:tcBorders>
              <w:top w:val="single" w:sz="4" w:space="0" w:color="A8D08D"/>
              <w:left w:val="single" w:sz="4" w:space="0" w:color="A8D08D"/>
              <w:bottom w:val="single" w:sz="4" w:space="0" w:color="A8D08D"/>
              <w:right w:val="single" w:sz="4" w:space="0" w:color="A8D08D"/>
            </w:tcBorders>
          </w:tcPr>
          <w:p w14:paraId="16CD38E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91" w:type="dxa"/>
            <w:tcBorders>
              <w:top w:val="single" w:sz="4" w:space="0" w:color="A8D08D"/>
              <w:left w:val="single" w:sz="4" w:space="0" w:color="A8D08D"/>
              <w:bottom w:val="single" w:sz="4" w:space="0" w:color="A8D08D"/>
              <w:right w:val="single" w:sz="4" w:space="0" w:color="A8D08D"/>
            </w:tcBorders>
            <w:hideMark/>
          </w:tcPr>
          <w:p w14:paraId="5A0C7A9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tỉnh (thành phố)</w:t>
            </w:r>
          </w:p>
        </w:tc>
        <w:tc>
          <w:tcPr>
            <w:tcW w:w="1412" w:type="dxa"/>
            <w:tcBorders>
              <w:top w:val="single" w:sz="4" w:space="0" w:color="A8D08D"/>
              <w:left w:val="single" w:sz="4" w:space="0" w:color="A8D08D"/>
              <w:bottom w:val="single" w:sz="4" w:space="0" w:color="A8D08D"/>
              <w:right w:val="single" w:sz="4" w:space="0" w:color="A8D08D"/>
            </w:tcBorders>
            <w:hideMark/>
          </w:tcPr>
          <w:p w14:paraId="2BC6CA3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6F59CDDC" w14:textId="77777777" w:rsidTr="00BA6B0F">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49B2A3D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3" w:type="dxa"/>
            <w:tcBorders>
              <w:top w:val="single" w:sz="4" w:space="0" w:color="A8D08D"/>
              <w:left w:val="single" w:sz="4" w:space="0" w:color="A8D08D"/>
              <w:bottom w:val="single" w:sz="4" w:space="0" w:color="A8D08D"/>
              <w:right w:val="single" w:sz="4" w:space="0" w:color="A8D08D"/>
            </w:tcBorders>
            <w:hideMark/>
          </w:tcPr>
          <w:p w14:paraId="65446F8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DistrictName</w:t>
            </w:r>
          </w:p>
        </w:tc>
        <w:tc>
          <w:tcPr>
            <w:tcW w:w="1429" w:type="dxa"/>
            <w:tcBorders>
              <w:top w:val="single" w:sz="4" w:space="0" w:color="A8D08D"/>
              <w:left w:val="single" w:sz="4" w:space="0" w:color="A8D08D"/>
              <w:bottom w:val="single" w:sz="4" w:space="0" w:color="A8D08D"/>
              <w:right w:val="single" w:sz="4" w:space="0" w:color="A8D08D"/>
            </w:tcBorders>
            <w:hideMark/>
          </w:tcPr>
          <w:p w14:paraId="0D779AF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4081829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91" w:type="dxa"/>
            <w:tcBorders>
              <w:top w:val="single" w:sz="4" w:space="0" w:color="A8D08D"/>
              <w:left w:val="single" w:sz="4" w:space="0" w:color="A8D08D"/>
              <w:bottom w:val="single" w:sz="4" w:space="0" w:color="A8D08D"/>
              <w:right w:val="single" w:sz="4" w:space="0" w:color="A8D08D"/>
            </w:tcBorders>
            <w:hideMark/>
          </w:tcPr>
          <w:p w14:paraId="437B10C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Tên quận(huyện)</w:t>
            </w:r>
          </w:p>
        </w:tc>
        <w:tc>
          <w:tcPr>
            <w:tcW w:w="1412" w:type="dxa"/>
            <w:tcBorders>
              <w:top w:val="single" w:sz="4" w:space="0" w:color="A8D08D"/>
              <w:left w:val="single" w:sz="4" w:space="0" w:color="A8D08D"/>
              <w:bottom w:val="single" w:sz="4" w:space="0" w:color="A8D08D"/>
              <w:right w:val="single" w:sz="4" w:space="0" w:color="A8D08D"/>
            </w:tcBorders>
          </w:tcPr>
          <w:p w14:paraId="633E7D4D" w14:textId="77777777" w:rsidR="0023144C" w:rsidRPr="005A1CA3" w:rsidRDefault="0023144C" w:rsidP="005F0B4E">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633B576C" w14:textId="49B4E52D" w:rsidR="0023144C" w:rsidRDefault="005F0B4E" w:rsidP="00E400E1">
      <w:pPr>
        <w:pStyle w:val="Caption"/>
        <w:rPr>
          <w:rFonts w:eastAsia="Calibri"/>
          <w:szCs w:val="22"/>
        </w:rPr>
      </w:pPr>
      <w:bookmarkStart w:id="115" w:name="_Toc422688974"/>
      <w:bookmarkStart w:id="116" w:name="_Toc422104963"/>
      <w:r>
        <w:t xml:space="preserve">Bảng </w:t>
      </w:r>
      <w:fldSimple w:instr=" STYLEREF 1 \s ">
        <w:r w:rsidR="00327CC4">
          <w:rPr>
            <w:noProof/>
          </w:rPr>
          <w:t>4</w:t>
        </w:r>
      </w:fldSimple>
      <w:r w:rsidR="00327CC4">
        <w:noBreakHyphen/>
      </w:r>
      <w:fldSimple w:instr=" SEQ Bảng \* ARABIC \s 1 ">
        <w:r w:rsidR="00327CC4">
          <w:rPr>
            <w:noProof/>
          </w:rPr>
          <w:t>6</w:t>
        </w:r>
      </w:fldSimple>
      <w:r>
        <w:t xml:space="preserve"> Bảng quận, (huyện)</w:t>
      </w:r>
      <w:bookmarkEnd w:id="115"/>
      <w:r w:rsidRPr="005A1CA3">
        <w:rPr>
          <w:rFonts w:eastAsia="Calibri"/>
          <w:szCs w:val="22"/>
        </w:rPr>
        <w:t xml:space="preserve"> </w:t>
      </w:r>
      <w:bookmarkEnd w:id="116"/>
    </w:p>
    <w:p w14:paraId="3E1DCFDD" w14:textId="77777777" w:rsidR="005F0B4E" w:rsidRPr="005F0B4E" w:rsidRDefault="005F0B4E" w:rsidP="005F0B4E">
      <w:pPr>
        <w:rPr>
          <w:rFonts w:eastAsia="Calibri"/>
        </w:rPr>
      </w:pPr>
    </w:p>
    <w:tbl>
      <w:tblPr>
        <w:tblStyle w:val="GridTable4-Accent61"/>
        <w:tblW w:w="0" w:type="auto"/>
        <w:tblLayout w:type="fixed"/>
        <w:tblLook w:val="04A0" w:firstRow="1" w:lastRow="0" w:firstColumn="1" w:lastColumn="0" w:noHBand="0" w:noVBand="1"/>
      </w:tblPr>
      <w:tblGrid>
        <w:gridCol w:w="670"/>
        <w:gridCol w:w="2736"/>
        <w:gridCol w:w="1320"/>
        <w:gridCol w:w="800"/>
        <w:gridCol w:w="2352"/>
        <w:gridCol w:w="1140"/>
      </w:tblGrid>
      <w:tr w:rsidR="0023144C" w:rsidRPr="005A1CA3" w14:paraId="688D1E80"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7695B6A7"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RealEstateOwners (Chủ sở hữu bất động sản)</w:t>
            </w:r>
          </w:p>
        </w:tc>
      </w:tr>
      <w:tr w:rsidR="0023144C" w:rsidRPr="005A1CA3" w14:paraId="2C5A1A8C"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8D7FBD4"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736" w:type="dxa"/>
            <w:tcBorders>
              <w:top w:val="single" w:sz="4" w:space="0" w:color="A8D08D"/>
              <w:left w:val="single" w:sz="4" w:space="0" w:color="A8D08D"/>
              <w:bottom w:val="single" w:sz="4" w:space="0" w:color="A8D08D"/>
              <w:right w:val="single" w:sz="4" w:space="0" w:color="A8D08D"/>
            </w:tcBorders>
            <w:hideMark/>
          </w:tcPr>
          <w:p w14:paraId="60E4B9F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320" w:type="dxa"/>
            <w:tcBorders>
              <w:top w:val="single" w:sz="4" w:space="0" w:color="A8D08D"/>
              <w:left w:val="single" w:sz="4" w:space="0" w:color="A8D08D"/>
              <w:bottom w:val="single" w:sz="4" w:space="0" w:color="A8D08D"/>
              <w:right w:val="single" w:sz="4" w:space="0" w:color="A8D08D"/>
            </w:tcBorders>
            <w:hideMark/>
          </w:tcPr>
          <w:p w14:paraId="41C05E8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00" w:type="dxa"/>
            <w:tcBorders>
              <w:top w:val="single" w:sz="4" w:space="0" w:color="A8D08D"/>
              <w:left w:val="single" w:sz="4" w:space="0" w:color="A8D08D"/>
              <w:bottom w:val="single" w:sz="4" w:space="0" w:color="A8D08D"/>
              <w:right w:val="single" w:sz="4" w:space="0" w:color="A8D08D"/>
            </w:tcBorders>
            <w:hideMark/>
          </w:tcPr>
          <w:p w14:paraId="0BF63FCD"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352" w:type="dxa"/>
            <w:tcBorders>
              <w:top w:val="single" w:sz="4" w:space="0" w:color="A8D08D"/>
              <w:left w:val="single" w:sz="4" w:space="0" w:color="A8D08D"/>
              <w:bottom w:val="single" w:sz="4" w:space="0" w:color="A8D08D"/>
              <w:right w:val="single" w:sz="4" w:space="0" w:color="A8D08D"/>
            </w:tcBorders>
            <w:hideMark/>
          </w:tcPr>
          <w:p w14:paraId="00FA532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140" w:type="dxa"/>
            <w:tcBorders>
              <w:top w:val="single" w:sz="4" w:space="0" w:color="A8D08D"/>
              <w:left w:val="single" w:sz="4" w:space="0" w:color="A8D08D"/>
              <w:bottom w:val="single" w:sz="4" w:space="0" w:color="A8D08D"/>
              <w:right w:val="single" w:sz="4" w:space="0" w:color="A8D08D"/>
            </w:tcBorders>
            <w:hideMark/>
          </w:tcPr>
          <w:p w14:paraId="1E548AB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604AD381"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7B9353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736" w:type="dxa"/>
            <w:tcBorders>
              <w:top w:val="single" w:sz="4" w:space="0" w:color="A8D08D"/>
              <w:left w:val="single" w:sz="4" w:space="0" w:color="A8D08D"/>
              <w:bottom w:val="single" w:sz="4" w:space="0" w:color="A8D08D"/>
              <w:right w:val="single" w:sz="4" w:space="0" w:color="A8D08D"/>
            </w:tcBorders>
            <w:hideMark/>
          </w:tcPr>
          <w:p w14:paraId="373AE0E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RealEstateOwnersID</w:t>
            </w:r>
          </w:p>
        </w:tc>
        <w:tc>
          <w:tcPr>
            <w:tcW w:w="1320" w:type="dxa"/>
            <w:tcBorders>
              <w:top w:val="single" w:sz="4" w:space="0" w:color="A8D08D"/>
              <w:left w:val="single" w:sz="4" w:space="0" w:color="A8D08D"/>
              <w:bottom w:val="single" w:sz="4" w:space="0" w:color="A8D08D"/>
              <w:right w:val="single" w:sz="4" w:space="0" w:color="A8D08D"/>
            </w:tcBorders>
            <w:hideMark/>
          </w:tcPr>
          <w:p w14:paraId="68D2A0F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00" w:type="dxa"/>
            <w:tcBorders>
              <w:top w:val="single" w:sz="4" w:space="0" w:color="A8D08D"/>
              <w:left w:val="single" w:sz="4" w:space="0" w:color="A8D08D"/>
              <w:bottom w:val="single" w:sz="4" w:space="0" w:color="A8D08D"/>
              <w:right w:val="single" w:sz="4" w:space="0" w:color="A8D08D"/>
            </w:tcBorders>
          </w:tcPr>
          <w:p w14:paraId="73754DB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352" w:type="dxa"/>
            <w:tcBorders>
              <w:top w:val="single" w:sz="4" w:space="0" w:color="A8D08D"/>
              <w:left w:val="single" w:sz="4" w:space="0" w:color="A8D08D"/>
              <w:bottom w:val="single" w:sz="4" w:space="0" w:color="A8D08D"/>
              <w:right w:val="single" w:sz="4" w:space="0" w:color="A8D08D"/>
            </w:tcBorders>
            <w:hideMark/>
          </w:tcPr>
          <w:p w14:paraId="76332B3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chủ sở hữu</w:t>
            </w:r>
          </w:p>
        </w:tc>
        <w:tc>
          <w:tcPr>
            <w:tcW w:w="1140" w:type="dxa"/>
            <w:tcBorders>
              <w:top w:val="single" w:sz="4" w:space="0" w:color="A8D08D"/>
              <w:left w:val="single" w:sz="4" w:space="0" w:color="A8D08D"/>
              <w:bottom w:val="single" w:sz="4" w:space="0" w:color="A8D08D"/>
              <w:right w:val="single" w:sz="4" w:space="0" w:color="A8D08D"/>
            </w:tcBorders>
            <w:hideMark/>
          </w:tcPr>
          <w:p w14:paraId="240EA13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54BDA23B"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1A0DB9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736" w:type="dxa"/>
            <w:tcBorders>
              <w:top w:val="single" w:sz="4" w:space="0" w:color="A8D08D"/>
              <w:left w:val="single" w:sz="4" w:space="0" w:color="A8D08D"/>
              <w:bottom w:val="single" w:sz="4" w:space="0" w:color="A8D08D"/>
              <w:right w:val="single" w:sz="4" w:space="0" w:color="A8D08D"/>
            </w:tcBorders>
            <w:hideMark/>
          </w:tcPr>
          <w:p w14:paraId="031641D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RealEstateOwnersTypeID</w:t>
            </w:r>
          </w:p>
        </w:tc>
        <w:tc>
          <w:tcPr>
            <w:tcW w:w="1320" w:type="dxa"/>
            <w:tcBorders>
              <w:top w:val="single" w:sz="4" w:space="0" w:color="A8D08D"/>
              <w:left w:val="single" w:sz="4" w:space="0" w:color="A8D08D"/>
              <w:bottom w:val="single" w:sz="4" w:space="0" w:color="A8D08D"/>
              <w:right w:val="single" w:sz="4" w:space="0" w:color="A8D08D"/>
            </w:tcBorders>
            <w:hideMark/>
          </w:tcPr>
          <w:p w14:paraId="07E8E89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00" w:type="dxa"/>
            <w:tcBorders>
              <w:top w:val="single" w:sz="4" w:space="0" w:color="A8D08D"/>
              <w:left w:val="single" w:sz="4" w:space="0" w:color="A8D08D"/>
              <w:bottom w:val="single" w:sz="4" w:space="0" w:color="A8D08D"/>
              <w:right w:val="single" w:sz="4" w:space="0" w:color="A8D08D"/>
            </w:tcBorders>
          </w:tcPr>
          <w:p w14:paraId="0D2EC82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352" w:type="dxa"/>
            <w:tcBorders>
              <w:top w:val="single" w:sz="4" w:space="0" w:color="A8D08D"/>
              <w:left w:val="single" w:sz="4" w:space="0" w:color="A8D08D"/>
              <w:bottom w:val="single" w:sz="4" w:space="0" w:color="A8D08D"/>
              <w:right w:val="single" w:sz="4" w:space="0" w:color="A8D08D"/>
            </w:tcBorders>
            <w:hideMark/>
          </w:tcPr>
          <w:p w14:paraId="56C0BFC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chủ sở hữu</w:t>
            </w:r>
          </w:p>
        </w:tc>
        <w:tc>
          <w:tcPr>
            <w:tcW w:w="1140" w:type="dxa"/>
            <w:tcBorders>
              <w:top w:val="single" w:sz="4" w:space="0" w:color="A8D08D"/>
              <w:left w:val="single" w:sz="4" w:space="0" w:color="A8D08D"/>
              <w:bottom w:val="single" w:sz="4" w:space="0" w:color="A8D08D"/>
              <w:right w:val="single" w:sz="4" w:space="0" w:color="A8D08D"/>
            </w:tcBorders>
            <w:hideMark/>
          </w:tcPr>
          <w:p w14:paraId="3B8ABE9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4607FD18"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A059E4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736" w:type="dxa"/>
            <w:tcBorders>
              <w:top w:val="single" w:sz="4" w:space="0" w:color="A8D08D"/>
              <w:left w:val="single" w:sz="4" w:space="0" w:color="A8D08D"/>
              <w:bottom w:val="single" w:sz="4" w:space="0" w:color="A8D08D"/>
              <w:right w:val="single" w:sz="4" w:space="0" w:color="A8D08D"/>
            </w:tcBorders>
            <w:hideMark/>
          </w:tcPr>
          <w:p w14:paraId="1496ED4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RealEstateOwnersName</w:t>
            </w:r>
          </w:p>
        </w:tc>
        <w:tc>
          <w:tcPr>
            <w:tcW w:w="1320" w:type="dxa"/>
            <w:tcBorders>
              <w:top w:val="single" w:sz="4" w:space="0" w:color="A8D08D"/>
              <w:left w:val="single" w:sz="4" w:space="0" w:color="A8D08D"/>
              <w:bottom w:val="single" w:sz="4" w:space="0" w:color="A8D08D"/>
              <w:right w:val="single" w:sz="4" w:space="0" w:color="A8D08D"/>
            </w:tcBorders>
            <w:hideMark/>
          </w:tcPr>
          <w:p w14:paraId="7D18A50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00" w:type="dxa"/>
            <w:tcBorders>
              <w:top w:val="single" w:sz="4" w:space="0" w:color="A8D08D"/>
              <w:left w:val="single" w:sz="4" w:space="0" w:color="A8D08D"/>
              <w:bottom w:val="single" w:sz="4" w:space="0" w:color="A8D08D"/>
              <w:right w:val="single" w:sz="4" w:space="0" w:color="A8D08D"/>
            </w:tcBorders>
            <w:hideMark/>
          </w:tcPr>
          <w:p w14:paraId="3581377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352" w:type="dxa"/>
            <w:tcBorders>
              <w:top w:val="single" w:sz="4" w:space="0" w:color="A8D08D"/>
              <w:left w:val="single" w:sz="4" w:space="0" w:color="A8D08D"/>
              <w:bottom w:val="single" w:sz="4" w:space="0" w:color="A8D08D"/>
              <w:right w:val="single" w:sz="4" w:space="0" w:color="A8D08D"/>
            </w:tcBorders>
            <w:hideMark/>
          </w:tcPr>
          <w:p w14:paraId="3939DCB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Tên chủ sở hữu</w:t>
            </w:r>
          </w:p>
        </w:tc>
        <w:tc>
          <w:tcPr>
            <w:tcW w:w="1140" w:type="dxa"/>
            <w:tcBorders>
              <w:top w:val="single" w:sz="4" w:space="0" w:color="A8D08D"/>
              <w:left w:val="single" w:sz="4" w:space="0" w:color="A8D08D"/>
              <w:bottom w:val="single" w:sz="4" w:space="0" w:color="A8D08D"/>
              <w:right w:val="single" w:sz="4" w:space="0" w:color="A8D08D"/>
            </w:tcBorders>
          </w:tcPr>
          <w:p w14:paraId="7BD56EC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429094EE"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B85671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736" w:type="dxa"/>
            <w:tcBorders>
              <w:top w:val="single" w:sz="4" w:space="0" w:color="A8D08D"/>
              <w:left w:val="single" w:sz="4" w:space="0" w:color="A8D08D"/>
              <w:bottom w:val="single" w:sz="4" w:space="0" w:color="A8D08D"/>
              <w:right w:val="single" w:sz="4" w:space="0" w:color="A8D08D"/>
            </w:tcBorders>
            <w:hideMark/>
          </w:tcPr>
          <w:p w14:paraId="07D0FAB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IdentityCard</w:t>
            </w:r>
          </w:p>
        </w:tc>
        <w:tc>
          <w:tcPr>
            <w:tcW w:w="1320" w:type="dxa"/>
            <w:tcBorders>
              <w:top w:val="single" w:sz="4" w:space="0" w:color="A8D08D"/>
              <w:left w:val="single" w:sz="4" w:space="0" w:color="A8D08D"/>
              <w:bottom w:val="single" w:sz="4" w:space="0" w:color="A8D08D"/>
              <w:right w:val="single" w:sz="4" w:space="0" w:color="A8D08D"/>
            </w:tcBorders>
            <w:hideMark/>
          </w:tcPr>
          <w:p w14:paraId="772EB64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nchar</w:t>
            </w:r>
          </w:p>
        </w:tc>
        <w:tc>
          <w:tcPr>
            <w:tcW w:w="800" w:type="dxa"/>
            <w:tcBorders>
              <w:top w:val="single" w:sz="4" w:space="0" w:color="A8D08D"/>
              <w:left w:val="single" w:sz="4" w:space="0" w:color="A8D08D"/>
              <w:bottom w:val="single" w:sz="4" w:space="0" w:color="A8D08D"/>
              <w:right w:val="single" w:sz="4" w:space="0" w:color="A8D08D"/>
            </w:tcBorders>
            <w:hideMark/>
          </w:tcPr>
          <w:p w14:paraId="5614FC9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352" w:type="dxa"/>
            <w:tcBorders>
              <w:top w:val="single" w:sz="4" w:space="0" w:color="A8D08D"/>
              <w:left w:val="single" w:sz="4" w:space="0" w:color="A8D08D"/>
              <w:bottom w:val="single" w:sz="4" w:space="0" w:color="A8D08D"/>
              <w:right w:val="single" w:sz="4" w:space="0" w:color="A8D08D"/>
            </w:tcBorders>
            <w:hideMark/>
          </w:tcPr>
          <w:p w14:paraId="7E2C266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Số chứng minh thư(hộ chiếu)</w:t>
            </w:r>
          </w:p>
        </w:tc>
        <w:tc>
          <w:tcPr>
            <w:tcW w:w="1140" w:type="dxa"/>
            <w:tcBorders>
              <w:top w:val="single" w:sz="4" w:space="0" w:color="A8D08D"/>
              <w:left w:val="single" w:sz="4" w:space="0" w:color="A8D08D"/>
              <w:bottom w:val="single" w:sz="4" w:space="0" w:color="A8D08D"/>
              <w:right w:val="single" w:sz="4" w:space="0" w:color="A8D08D"/>
            </w:tcBorders>
          </w:tcPr>
          <w:p w14:paraId="7ECABBB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86F852B"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FAE3784"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736" w:type="dxa"/>
            <w:tcBorders>
              <w:top w:val="single" w:sz="4" w:space="0" w:color="A8D08D"/>
              <w:left w:val="single" w:sz="4" w:space="0" w:color="A8D08D"/>
              <w:bottom w:val="single" w:sz="4" w:space="0" w:color="A8D08D"/>
              <w:right w:val="single" w:sz="4" w:space="0" w:color="A8D08D"/>
            </w:tcBorders>
            <w:hideMark/>
          </w:tcPr>
          <w:p w14:paraId="1994A09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CLUR</w:t>
            </w:r>
          </w:p>
        </w:tc>
        <w:tc>
          <w:tcPr>
            <w:tcW w:w="1320" w:type="dxa"/>
            <w:tcBorders>
              <w:top w:val="single" w:sz="4" w:space="0" w:color="A8D08D"/>
              <w:left w:val="single" w:sz="4" w:space="0" w:color="A8D08D"/>
              <w:bottom w:val="single" w:sz="4" w:space="0" w:color="A8D08D"/>
              <w:right w:val="single" w:sz="4" w:space="0" w:color="A8D08D"/>
            </w:tcBorders>
            <w:hideMark/>
          </w:tcPr>
          <w:p w14:paraId="75E282D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00" w:type="dxa"/>
            <w:tcBorders>
              <w:top w:val="single" w:sz="4" w:space="0" w:color="A8D08D"/>
              <w:left w:val="single" w:sz="4" w:space="0" w:color="A8D08D"/>
              <w:bottom w:val="single" w:sz="4" w:space="0" w:color="A8D08D"/>
              <w:right w:val="single" w:sz="4" w:space="0" w:color="A8D08D"/>
            </w:tcBorders>
          </w:tcPr>
          <w:p w14:paraId="0DC19FB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352" w:type="dxa"/>
            <w:tcBorders>
              <w:top w:val="single" w:sz="4" w:space="0" w:color="A8D08D"/>
              <w:left w:val="single" w:sz="4" w:space="0" w:color="A8D08D"/>
              <w:bottom w:val="single" w:sz="4" w:space="0" w:color="A8D08D"/>
              <w:right w:val="single" w:sz="4" w:space="0" w:color="A8D08D"/>
            </w:tcBorders>
            <w:hideMark/>
          </w:tcPr>
          <w:p w14:paraId="5817DDE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CLUR(certificates of land use rights), có hoặc không</w:t>
            </w:r>
          </w:p>
        </w:tc>
        <w:tc>
          <w:tcPr>
            <w:tcW w:w="1140" w:type="dxa"/>
            <w:tcBorders>
              <w:top w:val="single" w:sz="4" w:space="0" w:color="A8D08D"/>
              <w:left w:val="single" w:sz="4" w:space="0" w:color="A8D08D"/>
              <w:bottom w:val="single" w:sz="4" w:space="0" w:color="A8D08D"/>
              <w:right w:val="single" w:sz="4" w:space="0" w:color="A8D08D"/>
            </w:tcBorders>
          </w:tcPr>
          <w:p w14:paraId="26A8E54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AFAD60C"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9548FF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736" w:type="dxa"/>
            <w:tcBorders>
              <w:top w:val="single" w:sz="4" w:space="0" w:color="A8D08D"/>
              <w:left w:val="single" w:sz="4" w:space="0" w:color="A8D08D"/>
              <w:bottom w:val="single" w:sz="4" w:space="0" w:color="A8D08D"/>
              <w:right w:val="single" w:sz="4" w:space="0" w:color="A8D08D"/>
            </w:tcBorders>
            <w:hideMark/>
          </w:tcPr>
          <w:p w14:paraId="2C23222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320" w:type="dxa"/>
            <w:tcBorders>
              <w:top w:val="single" w:sz="4" w:space="0" w:color="A8D08D"/>
              <w:left w:val="single" w:sz="4" w:space="0" w:color="A8D08D"/>
              <w:bottom w:val="single" w:sz="4" w:space="0" w:color="A8D08D"/>
              <w:right w:val="single" w:sz="4" w:space="0" w:color="A8D08D"/>
            </w:tcBorders>
            <w:hideMark/>
          </w:tcPr>
          <w:p w14:paraId="5AE16FC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00" w:type="dxa"/>
            <w:tcBorders>
              <w:top w:val="single" w:sz="4" w:space="0" w:color="A8D08D"/>
              <w:left w:val="single" w:sz="4" w:space="0" w:color="A8D08D"/>
              <w:bottom w:val="single" w:sz="4" w:space="0" w:color="A8D08D"/>
              <w:right w:val="single" w:sz="4" w:space="0" w:color="A8D08D"/>
            </w:tcBorders>
            <w:hideMark/>
          </w:tcPr>
          <w:p w14:paraId="158A280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200</w:t>
            </w:r>
          </w:p>
        </w:tc>
        <w:tc>
          <w:tcPr>
            <w:tcW w:w="2352" w:type="dxa"/>
            <w:tcBorders>
              <w:top w:val="single" w:sz="4" w:space="0" w:color="A8D08D"/>
              <w:left w:val="single" w:sz="4" w:space="0" w:color="A8D08D"/>
              <w:bottom w:val="single" w:sz="4" w:space="0" w:color="A8D08D"/>
              <w:right w:val="single" w:sz="4" w:space="0" w:color="A8D08D"/>
            </w:tcBorders>
            <w:hideMark/>
          </w:tcPr>
          <w:p w14:paraId="702F066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140" w:type="dxa"/>
            <w:tcBorders>
              <w:top w:val="single" w:sz="4" w:space="0" w:color="A8D08D"/>
              <w:left w:val="single" w:sz="4" w:space="0" w:color="A8D08D"/>
              <w:bottom w:val="single" w:sz="4" w:space="0" w:color="A8D08D"/>
              <w:right w:val="single" w:sz="4" w:space="0" w:color="A8D08D"/>
            </w:tcBorders>
          </w:tcPr>
          <w:p w14:paraId="5715D0D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70FA3DF2"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3F27EC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736" w:type="dxa"/>
            <w:tcBorders>
              <w:top w:val="single" w:sz="4" w:space="0" w:color="A8D08D"/>
              <w:left w:val="single" w:sz="4" w:space="0" w:color="A8D08D"/>
              <w:bottom w:val="single" w:sz="4" w:space="0" w:color="A8D08D"/>
              <w:right w:val="single" w:sz="4" w:space="0" w:color="A8D08D"/>
            </w:tcBorders>
            <w:hideMark/>
          </w:tcPr>
          <w:p w14:paraId="08F73C7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PhoneNember</w:t>
            </w:r>
          </w:p>
        </w:tc>
        <w:tc>
          <w:tcPr>
            <w:tcW w:w="1320" w:type="dxa"/>
            <w:tcBorders>
              <w:top w:val="single" w:sz="4" w:space="0" w:color="A8D08D"/>
              <w:left w:val="single" w:sz="4" w:space="0" w:color="A8D08D"/>
              <w:bottom w:val="single" w:sz="4" w:space="0" w:color="A8D08D"/>
              <w:right w:val="single" w:sz="4" w:space="0" w:color="A8D08D"/>
            </w:tcBorders>
            <w:hideMark/>
          </w:tcPr>
          <w:p w14:paraId="0FD676D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nchar</w:t>
            </w:r>
          </w:p>
        </w:tc>
        <w:tc>
          <w:tcPr>
            <w:tcW w:w="800" w:type="dxa"/>
            <w:tcBorders>
              <w:top w:val="single" w:sz="4" w:space="0" w:color="A8D08D"/>
              <w:left w:val="single" w:sz="4" w:space="0" w:color="A8D08D"/>
              <w:bottom w:val="single" w:sz="4" w:space="0" w:color="A8D08D"/>
              <w:right w:val="single" w:sz="4" w:space="0" w:color="A8D08D"/>
            </w:tcBorders>
            <w:hideMark/>
          </w:tcPr>
          <w:p w14:paraId="319A145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352" w:type="dxa"/>
            <w:tcBorders>
              <w:top w:val="single" w:sz="4" w:space="0" w:color="A8D08D"/>
              <w:left w:val="single" w:sz="4" w:space="0" w:color="A8D08D"/>
              <w:bottom w:val="single" w:sz="4" w:space="0" w:color="A8D08D"/>
              <w:right w:val="single" w:sz="4" w:space="0" w:color="A8D08D"/>
            </w:tcBorders>
            <w:hideMark/>
          </w:tcPr>
          <w:p w14:paraId="7F0BE9B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điện thoại</w:t>
            </w:r>
          </w:p>
        </w:tc>
        <w:tc>
          <w:tcPr>
            <w:tcW w:w="1140" w:type="dxa"/>
            <w:tcBorders>
              <w:top w:val="single" w:sz="4" w:space="0" w:color="A8D08D"/>
              <w:left w:val="single" w:sz="4" w:space="0" w:color="A8D08D"/>
              <w:bottom w:val="single" w:sz="4" w:space="0" w:color="A8D08D"/>
              <w:right w:val="single" w:sz="4" w:space="0" w:color="A8D08D"/>
            </w:tcBorders>
          </w:tcPr>
          <w:p w14:paraId="0712A2B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109096D2"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B274E7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736" w:type="dxa"/>
            <w:tcBorders>
              <w:top w:val="single" w:sz="4" w:space="0" w:color="A8D08D"/>
              <w:left w:val="single" w:sz="4" w:space="0" w:color="A8D08D"/>
              <w:bottom w:val="single" w:sz="4" w:space="0" w:color="A8D08D"/>
              <w:right w:val="single" w:sz="4" w:space="0" w:color="A8D08D"/>
            </w:tcBorders>
            <w:hideMark/>
          </w:tcPr>
          <w:p w14:paraId="3DFA3E9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Email</w:t>
            </w:r>
          </w:p>
        </w:tc>
        <w:tc>
          <w:tcPr>
            <w:tcW w:w="1320" w:type="dxa"/>
            <w:tcBorders>
              <w:top w:val="single" w:sz="4" w:space="0" w:color="A8D08D"/>
              <w:left w:val="single" w:sz="4" w:space="0" w:color="A8D08D"/>
              <w:bottom w:val="single" w:sz="4" w:space="0" w:color="A8D08D"/>
              <w:right w:val="single" w:sz="4" w:space="0" w:color="A8D08D"/>
            </w:tcBorders>
            <w:hideMark/>
          </w:tcPr>
          <w:p w14:paraId="4440F1E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nvachar</w:t>
            </w:r>
          </w:p>
        </w:tc>
        <w:tc>
          <w:tcPr>
            <w:tcW w:w="800" w:type="dxa"/>
            <w:tcBorders>
              <w:top w:val="single" w:sz="4" w:space="0" w:color="A8D08D"/>
              <w:left w:val="single" w:sz="4" w:space="0" w:color="A8D08D"/>
              <w:bottom w:val="single" w:sz="4" w:space="0" w:color="A8D08D"/>
              <w:right w:val="single" w:sz="4" w:space="0" w:color="A8D08D"/>
            </w:tcBorders>
            <w:hideMark/>
          </w:tcPr>
          <w:p w14:paraId="0A8C7E0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352" w:type="dxa"/>
            <w:tcBorders>
              <w:top w:val="single" w:sz="4" w:space="0" w:color="A8D08D"/>
              <w:left w:val="single" w:sz="4" w:space="0" w:color="A8D08D"/>
              <w:bottom w:val="single" w:sz="4" w:space="0" w:color="A8D08D"/>
              <w:right w:val="single" w:sz="4" w:space="0" w:color="A8D08D"/>
            </w:tcBorders>
            <w:hideMark/>
          </w:tcPr>
          <w:p w14:paraId="4ACC00A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Email</w:t>
            </w:r>
          </w:p>
        </w:tc>
        <w:tc>
          <w:tcPr>
            <w:tcW w:w="1140" w:type="dxa"/>
            <w:tcBorders>
              <w:top w:val="single" w:sz="4" w:space="0" w:color="A8D08D"/>
              <w:left w:val="single" w:sz="4" w:space="0" w:color="A8D08D"/>
              <w:bottom w:val="single" w:sz="4" w:space="0" w:color="A8D08D"/>
              <w:right w:val="single" w:sz="4" w:space="0" w:color="A8D08D"/>
            </w:tcBorders>
          </w:tcPr>
          <w:p w14:paraId="0F42CBC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A8E233C"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5F69DA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736" w:type="dxa"/>
            <w:tcBorders>
              <w:top w:val="single" w:sz="4" w:space="0" w:color="A8D08D"/>
              <w:left w:val="single" w:sz="4" w:space="0" w:color="A8D08D"/>
              <w:bottom w:val="single" w:sz="4" w:space="0" w:color="A8D08D"/>
              <w:right w:val="single" w:sz="4" w:space="0" w:color="A8D08D"/>
            </w:tcBorders>
            <w:hideMark/>
          </w:tcPr>
          <w:p w14:paraId="3109EAD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Gender</w:t>
            </w:r>
          </w:p>
        </w:tc>
        <w:tc>
          <w:tcPr>
            <w:tcW w:w="1320" w:type="dxa"/>
            <w:tcBorders>
              <w:top w:val="single" w:sz="4" w:space="0" w:color="A8D08D"/>
              <w:left w:val="single" w:sz="4" w:space="0" w:color="A8D08D"/>
              <w:bottom w:val="single" w:sz="4" w:space="0" w:color="A8D08D"/>
              <w:right w:val="single" w:sz="4" w:space="0" w:color="A8D08D"/>
            </w:tcBorders>
            <w:hideMark/>
          </w:tcPr>
          <w:p w14:paraId="6482897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bit</w:t>
            </w:r>
          </w:p>
        </w:tc>
        <w:tc>
          <w:tcPr>
            <w:tcW w:w="800" w:type="dxa"/>
            <w:tcBorders>
              <w:top w:val="single" w:sz="4" w:space="0" w:color="A8D08D"/>
              <w:left w:val="single" w:sz="4" w:space="0" w:color="A8D08D"/>
              <w:bottom w:val="single" w:sz="4" w:space="0" w:color="A8D08D"/>
              <w:right w:val="single" w:sz="4" w:space="0" w:color="A8D08D"/>
            </w:tcBorders>
          </w:tcPr>
          <w:p w14:paraId="7EE0EB9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352" w:type="dxa"/>
            <w:tcBorders>
              <w:top w:val="single" w:sz="4" w:space="0" w:color="A8D08D"/>
              <w:left w:val="single" w:sz="4" w:space="0" w:color="A8D08D"/>
              <w:bottom w:val="single" w:sz="4" w:space="0" w:color="A8D08D"/>
              <w:right w:val="single" w:sz="4" w:space="0" w:color="A8D08D"/>
            </w:tcBorders>
            <w:hideMark/>
          </w:tcPr>
          <w:p w14:paraId="15BA79F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Giới tính</w:t>
            </w:r>
          </w:p>
        </w:tc>
        <w:tc>
          <w:tcPr>
            <w:tcW w:w="1140" w:type="dxa"/>
            <w:tcBorders>
              <w:top w:val="single" w:sz="4" w:space="0" w:color="A8D08D"/>
              <w:left w:val="single" w:sz="4" w:space="0" w:color="A8D08D"/>
              <w:bottom w:val="single" w:sz="4" w:space="0" w:color="A8D08D"/>
              <w:right w:val="single" w:sz="4" w:space="0" w:color="A8D08D"/>
            </w:tcBorders>
          </w:tcPr>
          <w:p w14:paraId="2DE4B8B1" w14:textId="77777777" w:rsidR="0023144C" w:rsidRPr="005A1CA3" w:rsidRDefault="0023144C" w:rsidP="005F0B4E">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0BE38201" w14:textId="42B1A4AF" w:rsidR="005F0B4E" w:rsidRDefault="005F0B4E" w:rsidP="00E400E1">
      <w:pPr>
        <w:pStyle w:val="Caption"/>
      </w:pPr>
      <w:bookmarkStart w:id="117" w:name="_Toc422688975"/>
      <w:bookmarkStart w:id="118" w:name="_Toc422104964"/>
      <w:r>
        <w:t xml:space="preserve">Bảng </w:t>
      </w:r>
      <w:fldSimple w:instr=" STYLEREF 1 \s ">
        <w:r w:rsidR="00327CC4">
          <w:rPr>
            <w:noProof/>
          </w:rPr>
          <w:t>4</w:t>
        </w:r>
      </w:fldSimple>
      <w:r w:rsidR="00327CC4">
        <w:noBreakHyphen/>
      </w:r>
      <w:fldSimple w:instr=" SEQ Bảng \* ARABIC \s 1 ">
        <w:r w:rsidR="00327CC4">
          <w:rPr>
            <w:noProof/>
          </w:rPr>
          <w:t>7</w:t>
        </w:r>
      </w:fldSimple>
      <w:r w:rsidRPr="005F0B4E">
        <w:t xml:space="preserve"> Bảng Chủ sở hữu bất động sản</w:t>
      </w:r>
      <w:bookmarkEnd w:id="117"/>
    </w:p>
    <w:bookmarkEnd w:id="118"/>
    <w:p w14:paraId="79EA92D4" w14:textId="1F6F69B9"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ayout w:type="fixed"/>
        <w:tblLook w:val="04A0" w:firstRow="1" w:lastRow="0" w:firstColumn="1" w:lastColumn="0" w:noHBand="0" w:noVBand="1"/>
      </w:tblPr>
      <w:tblGrid>
        <w:gridCol w:w="670"/>
        <w:gridCol w:w="3055"/>
        <w:gridCol w:w="1121"/>
        <w:gridCol w:w="628"/>
        <w:gridCol w:w="2354"/>
        <w:gridCol w:w="1190"/>
      </w:tblGrid>
      <w:tr w:rsidR="0023144C" w:rsidRPr="005A1CA3" w14:paraId="74510BE1"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370FCDA5"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RealEstateOwnersType (Loại chủ sở hữu)</w:t>
            </w:r>
          </w:p>
        </w:tc>
      </w:tr>
      <w:tr w:rsidR="0023144C" w:rsidRPr="005A1CA3" w14:paraId="5F985C8C"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441A7E1"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3055" w:type="dxa"/>
            <w:tcBorders>
              <w:top w:val="single" w:sz="4" w:space="0" w:color="A8D08D"/>
              <w:left w:val="single" w:sz="4" w:space="0" w:color="A8D08D"/>
              <w:bottom w:val="single" w:sz="4" w:space="0" w:color="A8D08D"/>
              <w:right w:val="single" w:sz="4" w:space="0" w:color="A8D08D"/>
            </w:tcBorders>
            <w:hideMark/>
          </w:tcPr>
          <w:p w14:paraId="45D2475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121" w:type="dxa"/>
            <w:tcBorders>
              <w:top w:val="single" w:sz="4" w:space="0" w:color="A8D08D"/>
              <w:left w:val="single" w:sz="4" w:space="0" w:color="A8D08D"/>
              <w:bottom w:val="single" w:sz="4" w:space="0" w:color="A8D08D"/>
              <w:right w:val="single" w:sz="4" w:space="0" w:color="A8D08D"/>
            </w:tcBorders>
            <w:hideMark/>
          </w:tcPr>
          <w:p w14:paraId="2F08B8D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628" w:type="dxa"/>
            <w:tcBorders>
              <w:top w:val="single" w:sz="4" w:space="0" w:color="A8D08D"/>
              <w:left w:val="single" w:sz="4" w:space="0" w:color="A8D08D"/>
              <w:bottom w:val="single" w:sz="4" w:space="0" w:color="A8D08D"/>
              <w:right w:val="single" w:sz="4" w:space="0" w:color="A8D08D"/>
            </w:tcBorders>
            <w:hideMark/>
          </w:tcPr>
          <w:p w14:paraId="7CA6F154"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354" w:type="dxa"/>
            <w:tcBorders>
              <w:top w:val="single" w:sz="4" w:space="0" w:color="A8D08D"/>
              <w:left w:val="single" w:sz="4" w:space="0" w:color="A8D08D"/>
              <w:bottom w:val="single" w:sz="4" w:space="0" w:color="A8D08D"/>
              <w:right w:val="single" w:sz="4" w:space="0" w:color="A8D08D"/>
            </w:tcBorders>
            <w:hideMark/>
          </w:tcPr>
          <w:p w14:paraId="2B8527B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190" w:type="dxa"/>
            <w:tcBorders>
              <w:top w:val="single" w:sz="4" w:space="0" w:color="A8D08D"/>
              <w:left w:val="single" w:sz="4" w:space="0" w:color="A8D08D"/>
              <w:bottom w:val="single" w:sz="4" w:space="0" w:color="A8D08D"/>
              <w:right w:val="single" w:sz="4" w:space="0" w:color="A8D08D"/>
            </w:tcBorders>
            <w:hideMark/>
          </w:tcPr>
          <w:p w14:paraId="2E5074A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32BF5AB8"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32348F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3055" w:type="dxa"/>
            <w:tcBorders>
              <w:top w:val="single" w:sz="4" w:space="0" w:color="A8D08D"/>
              <w:left w:val="single" w:sz="4" w:space="0" w:color="A8D08D"/>
              <w:bottom w:val="single" w:sz="4" w:space="0" w:color="A8D08D"/>
              <w:right w:val="single" w:sz="4" w:space="0" w:color="A8D08D"/>
            </w:tcBorders>
            <w:hideMark/>
          </w:tcPr>
          <w:p w14:paraId="2BB2167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RealEstateOwnersTypeID</w:t>
            </w:r>
          </w:p>
        </w:tc>
        <w:tc>
          <w:tcPr>
            <w:tcW w:w="1121" w:type="dxa"/>
            <w:tcBorders>
              <w:top w:val="single" w:sz="4" w:space="0" w:color="A8D08D"/>
              <w:left w:val="single" w:sz="4" w:space="0" w:color="A8D08D"/>
              <w:bottom w:val="single" w:sz="4" w:space="0" w:color="A8D08D"/>
              <w:right w:val="single" w:sz="4" w:space="0" w:color="A8D08D"/>
            </w:tcBorders>
            <w:hideMark/>
          </w:tcPr>
          <w:p w14:paraId="6A15006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628" w:type="dxa"/>
            <w:tcBorders>
              <w:top w:val="single" w:sz="4" w:space="0" w:color="A8D08D"/>
              <w:left w:val="single" w:sz="4" w:space="0" w:color="A8D08D"/>
              <w:bottom w:val="single" w:sz="4" w:space="0" w:color="A8D08D"/>
              <w:right w:val="single" w:sz="4" w:space="0" w:color="A8D08D"/>
            </w:tcBorders>
          </w:tcPr>
          <w:p w14:paraId="42BCCD6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354" w:type="dxa"/>
            <w:tcBorders>
              <w:top w:val="single" w:sz="4" w:space="0" w:color="A8D08D"/>
              <w:left w:val="single" w:sz="4" w:space="0" w:color="A8D08D"/>
              <w:bottom w:val="single" w:sz="4" w:space="0" w:color="A8D08D"/>
              <w:right w:val="single" w:sz="4" w:space="0" w:color="A8D08D"/>
            </w:tcBorders>
            <w:hideMark/>
          </w:tcPr>
          <w:p w14:paraId="6020B06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chủ sở hữu</w:t>
            </w:r>
          </w:p>
        </w:tc>
        <w:tc>
          <w:tcPr>
            <w:tcW w:w="1190" w:type="dxa"/>
            <w:tcBorders>
              <w:top w:val="single" w:sz="4" w:space="0" w:color="A8D08D"/>
              <w:left w:val="single" w:sz="4" w:space="0" w:color="A8D08D"/>
              <w:bottom w:val="single" w:sz="4" w:space="0" w:color="A8D08D"/>
              <w:right w:val="single" w:sz="4" w:space="0" w:color="A8D08D"/>
            </w:tcBorders>
            <w:hideMark/>
          </w:tcPr>
          <w:p w14:paraId="611D0E6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7E131D1F"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20806A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3055" w:type="dxa"/>
            <w:tcBorders>
              <w:top w:val="single" w:sz="4" w:space="0" w:color="A8D08D"/>
              <w:left w:val="single" w:sz="4" w:space="0" w:color="A8D08D"/>
              <w:bottom w:val="single" w:sz="4" w:space="0" w:color="A8D08D"/>
              <w:right w:val="single" w:sz="4" w:space="0" w:color="A8D08D"/>
            </w:tcBorders>
            <w:hideMark/>
          </w:tcPr>
          <w:p w14:paraId="38F33AC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RealEstateOwnersTypeName</w:t>
            </w:r>
          </w:p>
        </w:tc>
        <w:tc>
          <w:tcPr>
            <w:tcW w:w="1121" w:type="dxa"/>
            <w:tcBorders>
              <w:top w:val="single" w:sz="4" w:space="0" w:color="A8D08D"/>
              <w:left w:val="single" w:sz="4" w:space="0" w:color="A8D08D"/>
              <w:bottom w:val="single" w:sz="4" w:space="0" w:color="A8D08D"/>
              <w:right w:val="single" w:sz="4" w:space="0" w:color="A8D08D"/>
            </w:tcBorders>
            <w:hideMark/>
          </w:tcPr>
          <w:p w14:paraId="6622107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628" w:type="dxa"/>
            <w:tcBorders>
              <w:top w:val="single" w:sz="4" w:space="0" w:color="A8D08D"/>
              <w:left w:val="single" w:sz="4" w:space="0" w:color="A8D08D"/>
              <w:bottom w:val="single" w:sz="4" w:space="0" w:color="A8D08D"/>
              <w:right w:val="single" w:sz="4" w:space="0" w:color="A8D08D"/>
            </w:tcBorders>
          </w:tcPr>
          <w:p w14:paraId="43DDDBC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354" w:type="dxa"/>
            <w:tcBorders>
              <w:top w:val="single" w:sz="4" w:space="0" w:color="A8D08D"/>
              <w:left w:val="single" w:sz="4" w:space="0" w:color="A8D08D"/>
              <w:bottom w:val="single" w:sz="4" w:space="0" w:color="A8D08D"/>
              <w:right w:val="single" w:sz="4" w:space="0" w:color="A8D08D"/>
            </w:tcBorders>
            <w:hideMark/>
          </w:tcPr>
          <w:p w14:paraId="3146210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Loại chủ sở hữu</w:t>
            </w:r>
          </w:p>
        </w:tc>
        <w:tc>
          <w:tcPr>
            <w:tcW w:w="1190" w:type="dxa"/>
            <w:tcBorders>
              <w:top w:val="single" w:sz="4" w:space="0" w:color="A8D08D"/>
              <w:left w:val="single" w:sz="4" w:space="0" w:color="A8D08D"/>
              <w:bottom w:val="single" w:sz="4" w:space="0" w:color="A8D08D"/>
              <w:right w:val="single" w:sz="4" w:space="0" w:color="A8D08D"/>
            </w:tcBorders>
          </w:tcPr>
          <w:p w14:paraId="6A6D4C40"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39CD5A0A" w14:textId="06AB2B5A" w:rsidR="005F0B4E" w:rsidRDefault="005F0B4E" w:rsidP="00E400E1">
      <w:pPr>
        <w:pStyle w:val="Caption"/>
      </w:pPr>
      <w:bookmarkStart w:id="119" w:name="_Toc422688976"/>
      <w:bookmarkStart w:id="120" w:name="_Toc422104965"/>
      <w:r>
        <w:t xml:space="preserve">Bảng </w:t>
      </w:r>
      <w:fldSimple w:instr=" STYLEREF 1 \s ">
        <w:r w:rsidR="00327CC4">
          <w:rPr>
            <w:noProof/>
          </w:rPr>
          <w:t>4</w:t>
        </w:r>
      </w:fldSimple>
      <w:r w:rsidR="00327CC4">
        <w:noBreakHyphen/>
      </w:r>
      <w:fldSimple w:instr=" SEQ Bảng \* ARABIC \s 1 ">
        <w:r w:rsidR="00327CC4">
          <w:rPr>
            <w:noProof/>
          </w:rPr>
          <w:t>8</w:t>
        </w:r>
      </w:fldSimple>
      <w:r>
        <w:t xml:space="preserve"> </w:t>
      </w:r>
      <w:r w:rsidRPr="005F0B4E">
        <w:t>Bảng Loại chủ sở hữu</w:t>
      </w:r>
      <w:bookmarkEnd w:id="119"/>
    </w:p>
    <w:bookmarkEnd w:id="120"/>
    <w:p w14:paraId="3E51215A" w14:textId="664DCCBC"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736"/>
        <w:gridCol w:w="1359"/>
        <w:gridCol w:w="833"/>
        <w:gridCol w:w="2182"/>
        <w:gridCol w:w="1238"/>
      </w:tblGrid>
      <w:tr w:rsidR="0023144C" w:rsidRPr="005A1CA3" w14:paraId="4E868071"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49795389"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Home (Nhà)</w:t>
            </w:r>
          </w:p>
        </w:tc>
      </w:tr>
      <w:tr w:rsidR="0023144C" w:rsidRPr="005A1CA3" w14:paraId="0001B985"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8FA4871"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736" w:type="dxa"/>
            <w:tcBorders>
              <w:top w:val="single" w:sz="4" w:space="0" w:color="A8D08D"/>
              <w:left w:val="single" w:sz="4" w:space="0" w:color="A8D08D"/>
              <w:bottom w:val="single" w:sz="4" w:space="0" w:color="A8D08D"/>
              <w:right w:val="single" w:sz="4" w:space="0" w:color="A8D08D"/>
            </w:tcBorders>
            <w:hideMark/>
          </w:tcPr>
          <w:p w14:paraId="54B9E54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359" w:type="dxa"/>
            <w:tcBorders>
              <w:top w:val="single" w:sz="4" w:space="0" w:color="A8D08D"/>
              <w:left w:val="single" w:sz="4" w:space="0" w:color="A8D08D"/>
              <w:bottom w:val="single" w:sz="4" w:space="0" w:color="A8D08D"/>
              <w:right w:val="single" w:sz="4" w:space="0" w:color="A8D08D"/>
            </w:tcBorders>
            <w:hideMark/>
          </w:tcPr>
          <w:p w14:paraId="7A9DA08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33" w:type="dxa"/>
            <w:tcBorders>
              <w:top w:val="single" w:sz="4" w:space="0" w:color="A8D08D"/>
              <w:left w:val="single" w:sz="4" w:space="0" w:color="A8D08D"/>
              <w:bottom w:val="single" w:sz="4" w:space="0" w:color="A8D08D"/>
              <w:right w:val="single" w:sz="4" w:space="0" w:color="A8D08D"/>
            </w:tcBorders>
            <w:hideMark/>
          </w:tcPr>
          <w:p w14:paraId="0C24E6D7"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182" w:type="dxa"/>
            <w:tcBorders>
              <w:top w:val="single" w:sz="4" w:space="0" w:color="A8D08D"/>
              <w:left w:val="single" w:sz="4" w:space="0" w:color="A8D08D"/>
              <w:bottom w:val="single" w:sz="4" w:space="0" w:color="A8D08D"/>
              <w:right w:val="single" w:sz="4" w:space="0" w:color="A8D08D"/>
            </w:tcBorders>
            <w:hideMark/>
          </w:tcPr>
          <w:p w14:paraId="7EB880C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238" w:type="dxa"/>
            <w:tcBorders>
              <w:top w:val="single" w:sz="4" w:space="0" w:color="A8D08D"/>
              <w:left w:val="single" w:sz="4" w:space="0" w:color="A8D08D"/>
              <w:bottom w:val="single" w:sz="4" w:space="0" w:color="A8D08D"/>
              <w:right w:val="single" w:sz="4" w:space="0" w:color="A8D08D"/>
            </w:tcBorders>
            <w:hideMark/>
          </w:tcPr>
          <w:p w14:paraId="07310E64"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7F50D52D"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D36D6B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736" w:type="dxa"/>
            <w:tcBorders>
              <w:top w:val="single" w:sz="4" w:space="0" w:color="A8D08D"/>
              <w:left w:val="single" w:sz="4" w:space="0" w:color="A8D08D"/>
              <w:bottom w:val="single" w:sz="4" w:space="0" w:color="A8D08D"/>
              <w:right w:val="single" w:sz="4" w:space="0" w:color="A8D08D"/>
            </w:tcBorders>
            <w:hideMark/>
          </w:tcPr>
          <w:p w14:paraId="1BD81B8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HomeID</w:t>
            </w:r>
          </w:p>
        </w:tc>
        <w:tc>
          <w:tcPr>
            <w:tcW w:w="1359" w:type="dxa"/>
            <w:tcBorders>
              <w:top w:val="single" w:sz="4" w:space="0" w:color="A8D08D"/>
              <w:left w:val="single" w:sz="4" w:space="0" w:color="A8D08D"/>
              <w:bottom w:val="single" w:sz="4" w:space="0" w:color="A8D08D"/>
              <w:right w:val="single" w:sz="4" w:space="0" w:color="A8D08D"/>
            </w:tcBorders>
            <w:hideMark/>
          </w:tcPr>
          <w:p w14:paraId="4CA5B53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0C267D7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3BA705D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nhà</w:t>
            </w:r>
          </w:p>
        </w:tc>
        <w:tc>
          <w:tcPr>
            <w:tcW w:w="1238" w:type="dxa"/>
            <w:tcBorders>
              <w:top w:val="single" w:sz="4" w:space="0" w:color="A8D08D"/>
              <w:left w:val="single" w:sz="4" w:space="0" w:color="A8D08D"/>
              <w:bottom w:val="single" w:sz="4" w:space="0" w:color="A8D08D"/>
              <w:right w:val="single" w:sz="4" w:space="0" w:color="A8D08D"/>
            </w:tcBorders>
            <w:hideMark/>
          </w:tcPr>
          <w:p w14:paraId="1197958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11EC09DF"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B0F1DD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736" w:type="dxa"/>
            <w:tcBorders>
              <w:top w:val="single" w:sz="4" w:space="0" w:color="A8D08D"/>
              <w:left w:val="single" w:sz="4" w:space="0" w:color="A8D08D"/>
              <w:bottom w:val="single" w:sz="4" w:space="0" w:color="A8D08D"/>
              <w:right w:val="single" w:sz="4" w:space="0" w:color="A8D08D"/>
            </w:tcBorders>
            <w:hideMark/>
          </w:tcPr>
          <w:p w14:paraId="6DF818D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HomeTypeID</w:t>
            </w:r>
          </w:p>
        </w:tc>
        <w:tc>
          <w:tcPr>
            <w:tcW w:w="1359" w:type="dxa"/>
            <w:tcBorders>
              <w:top w:val="single" w:sz="4" w:space="0" w:color="A8D08D"/>
              <w:left w:val="single" w:sz="4" w:space="0" w:color="A8D08D"/>
              <w:bottom w:val="single" w:sz="4" w:space="0" w:color="A8D08D"/>
              <w:right w:val="single" w:sz="4" w:space="0" w:color="A8D08D"/>
            </w:tcBorders>
            <w:hideMark/>
          </w:tcPr>
          <w:p w14:paraId="61DEE81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3F7ACCD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6511321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nhà</w:t>
            </w:r>
          </w:p>
        </w:tc>
        <w:tc>
          <w:tcPr>
            <w:tcW w:w="1238" w:type="dxa"/>
            <w:tcBorders>
              <w:top w:val="single" w:sz="4" w:space="0" w:color="A8D08D"/>
              <w:left w:val="single" w:sz="4" w:space="0" w:color="A8D08D"/>
              <w:bottom w:val="single" w:sz="4" w:space="0" w:color="A8D08D"/>
              <w:right w:val="single" w:sz="4" w:space="0" w:color="A8D08D"/>
            </w:tcBorders>
            <w:hideMark/>
          </w:tcPr>
          <w:p w14:paraId="5FBA877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3FE861FD"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7436C7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736" w:type="dxa"/>
            <w:tcBorders>
              <w:top w:val="single" w:sz="4" w:space="0" w:color="A8D08D"/>
              <w:left w:val="single" w:sz="4" w:space="0" w:color="A8D08D"/>
              <w:bottom w:val="single" w:sz="4" w:space="0" w:color="A8D08D"/>
              <w:right w:val="single" w:sz="4" w:space="0" w:color="A8D08D"/>
            </w:tcBorders>
            <w:hideMark/>
          </w:tcPr>
          <w:p w14:paraId="60A5749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RealEstateOwnersID</w:t>
            </w:r>
          </w:p>
        </w:tc>
        <w:tc>
          <w:tcPr>
            <w:tcW w:w="1359" w:type="dxa"/>
            <w:tcBorders>
              <w:top w:val="single" w:sz="4" w:space="0" w:color="A8D08D"/>
              <w:left w:val="single" w:sz="4" w:space="0" w:color="A8D08D"/>
              <w:bottom w:val="single" w:sz="4" w:space="0" w:color="A8D08D"/>
              <w:right w:val="single" w:sz="4" w:space="0" w:color="A8D08D"/>
            </w:tcBorders>
            <w:hideMark/>
          </w:tcPr>
          <w:p w14:paraId="467595E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28046D6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4CE4C70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chủ sở hữu</w:t>
            </w:r>
          </w:p>
        </w:tc>
        <w:tc>
          <w:tcPr>
            <w:tcW w:w="1238" w:type="dxa"/>
            <w:tcBorders>
              <w:top w:val="single" w:sz="4" w:space="0" w:color="A8D08D"/>
              <w:left w:val="single" w:sz="4" w:space="0" w:color="A8D08D"/>
              <w:bottom w:val="single" w:sz="4" w:space="0" w:color="A8D08D"/>
              <w:right w:val="single" w:sz="4" w:space="0" w:color="A8D08D"/>
            </w:tcBorders>
            <w:hideMark/>
          </w:tcPr>
          <w:p w14:paraId="7FB4387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56A88A01"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103F88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736" w:type="dxa"/>
            <w:tcBorders>
              <w:top w:val="single" w:sz="4" w:space="0" w:color="A8D08D"/>
              <w:left w:val="single" w:sz="4" w:space="0" w:color="A8D08D"/>
              <w:bottom w:val="single" w:sz="4" w:space="0" w:color="A8D08D"/>
              <w:right w:val="single" w:sz="4" w:space="0" w:color="A8D08D"/>
            </w:tcBorders>
            <w:hideMark/>
          </w:tcPr>
          <w:p w14:paraId="206165A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RealEstateOwnersTypeID</w:t>
            </w:r>
          </w:p>
        </w:tc>
        <w:tc>
          <w:tcPr>
            <w:tcW w:w="1359" w:type="dxa"/>
            <w:tcBorders>
              <w:top w:val="single" w:sz="4" w:space="0" w:color="A8D08D"/>
              <w:left w:val="single" w:sz="4" w:space="0" w:color="A8D08D"/>
              <w:bottom w:val="single" w:sz="4" w:space="0" w:color="A8D08D"/>
              <w:right w:val="single" w:sz="4" w:space="0" w:color="A8D08D"/>
            </w:tcBorders>
            <w:hideMark/>
          </w:tcPr>
          <w:p w14:paraId="538563A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3F4CC90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tcPr>
          <w:p w14:paraId="7FC9A0D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1238" w:type="dxa"/>
            <w:tcBorders>
              <w:top w:val="single" w:sz="4" w:space="0" w:color="A8D08D"/>
              <w:left w:val="single" w:sz="4" w:space="0" w:color="A8D08D"/>
              <w:bottom w:val="single" w:sz="4" w:space="0" w:color="A8D08D"/>
              <w:right w:val="single" w:sz="4" w:space="0" w:color="A8D08D"/>
            </w:tcBorders>
            <w:hideMark/>
          </w:tcPr>
          <w:p w14:paraId="752CE70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1446BB21"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AC32FB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736" w:type="dxa"/>
            <w:tcBorders>
              <w:top w:val="single" w:sz="4" w:space="0" w:color="A8D08D"/>
              <w:left w:val="single" w:sz="4" w:space="0" w:color="A8D08D"/>
              <w:bottom w:val="single" w:sz="4" w:space="0" w:color="A8D08D"/>
              <w:right w:val="single" w:sz="4" w:space="0" w:color="A8D08D"/>
            </w:tcBorders>
            <w:hideMark/>
          </w:tcPr>
          <w:p w14:paraId="4D095F4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RealEstateID</w:t>
            </w:r>
          </w:p>
        </w:tc>
        <w:tc>
          <w:tcPr>
            <w:tcW w:w="1359" w:type="dxa"/>
            <w:tcBorders>
              <w:top w:val="single" w:sz="4" w:space="0" w:color="A8D08D"/>
              <w:left w:val="single" w:sz="4" w:space="0" w:color="A8D08D"/>
              <w:bottom w:val="single" w:sz="4" w:space="0" w:color="A8D08D"/>
              <w:right w:val="single" w:sz="4" w:space="0" w:color="A8D08D"/>
            </w:tcBorders>
            <w:hideMark/>
          </w:tcPr>
          <w:p w14:paraId="7B99400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4139EB1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65FD959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bất động sản</w:t>
            </w:r>
          </w:p>
        </w:tc>
        <w:tc>
          <w:tcPr>
            <w:tcW w:w="1238" w:type="dxa"/>
            <w:tcBorders>
              <w:top w:val="single" w:sz="4" w:space="0" w:color="A8D08D"/>
              <w:left w:val="single" w:sz="4" w:space="0" w:color="A8D08D"/>
              <w:bottom w:val="single" w:sz="4" w:space="0" w:color="A8D08D"/>
              <w:right w:val="single" w:sz="4" w:space="0" w:color="A8D08D"/>
            </w:tcBorders>
            <w:hideMark/>
          </w:tcPr>
          <w:p w14:paraId="4C5FDA4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0F14E28C"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8859DD4"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736" w:type="dxa"/>
            <w:tcBorders>
              <w:top w:val="single" w:sz="4" w:space="0" w:color="A8D08D"/>
              <w:left w:val="single" w:sz="4" w:space="0" w:color="A8D08D"/>
              <w:bottom w:val="single" w:sz="4" w:space="0" w:color="A8D08D"/>
              <w:right w:val="single" w:sz="4" w:space="0" w:color="A8D08D"/>
            </w:tcBorders>
            <w:hideMark/>
          </w:tcPr>
          <w:p w14:paraId="3904BAB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359" w:type="dxa"/>
            <w:tcBorders>
              <w:top w:val="single" w:sz="4" w:space="0" w:color="A8D08D"/>
              <w:left w:val="single" w:sz="4" w:space="0" w:color="A8D08D"/>
              <w:bottom w:val="single" w:sz="4" w:space="0" w:color="A8D08D"/>
              <w:right w:val="single" w:sz="4" w:space="0" w:color="A8D08D"/>
            </w:tcBorders>
            <w:hideMark/>
          </w:tcPr>
          <w:p w14:paraId="057CADB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1B21232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614DF7D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238" w:type="dxa"/>
            <w:tcBorders>
              <w:top w:val="single" w:sz="4" w:space="0" w:color="A8D08D"/>
              <w:left w:val="single" w:sz="4" w:space="0" w:color="A8D08D"/>
              <w:bottom w:val="single" w:sz="4" w:space="0" w:color="A8D08D"/>
              <w:right w:val="single" w:sz="4" w:space="0" w:color="A8D08D"/>
            </w:tcBorders>
          </w:tcPr>
          <w:p w14:paraId="072AC6A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73DEB4C8"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F43C67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736" w:type="dxa"/>
            <w:tcBorders>
              <w:top w:val="single" w:sz="4" w:space="0" w:color="A8D08D"/>
              <w:left w:val="single" w:sz="4" w:space="0" w:color="A8D08D"/>
              <w:bottom w:val="single" w:sz="4" w:space="0" w:color="A8D08D"/>
              <w:right w:val="single" w:sz="4" w:space="0" w:color="A8D08D"/>
            </w:tcBorders>
            <w:hideMark/>
          </w:tcPr>
          <w:p w14:paraId="5621802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359" w:type="dxa"/>
            <w:tcBorders>
              <w:top w:val="single" w:sz="4" w:space="0" w:color="A8D08D"/>
              <w:left w:val="single" w:sz="4" w:space="0" w:color="A8D08D"/>
              <w:bottom w:val="single" w:sz="4" w:space="0" w:color="A8D08D"/>
              <w:right w:val="single" w:sz="4" w:space="0" w:color="A8D08D"/>
            </w:tcBorders>
            <w:hideMark/>
          </w:tcPr>
          <w:p w14:paraId="5E3DFF2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0B71803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1C506EB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238" w:type="dxa"/>
            <w:tcBorders>
              <w:top w:val="single" w:sz="4" w:space="0" w:color="A8D08D"/>
              <w:left w:val="single" w:sz="4" w:space="0" w:color="A8D08D"/>
              <w:bottom w:val="single" w:sz="4" w:space="0" w:color="A8D08D"/>
              <w:right w:val="single" w:sz="4" w:space="0" w:color="A8D08D"/>
            </w:tcBorders>
          </w:tcPr>
          <w:p w14:paraId="54B30BF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669E606A"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1CA436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736" w:type="dxa"/>
            <w:tcBorders>
              <w:top w:val="single" w:sz="4" w:space="0" w:color="A8D08D"/>
              <w:left w:val="single" w:sz="4" w:space="0" w:color="A8D08D"/>
              <w:bottom w:val="single" w:sz="4" w:space="0" w:color="A8D08D"/>
              <w:right w:val="single" w:sz="4" w:space="0" w:color="A8D08D"/>
            </w:tcBorders>
            <w:hideMark/>
          </w:tcPr>
          <w:p w14:paraId="0787E1A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Price</w:t>
            </w:r>
          </w:p>
        </w:tc>
        <w:tc>
          <w:tcPr>
            <w:tcW w:w="1359" w:type="dxa"/>
            <w:tcBorders>
              <w:top w:val="single" w:sz="4" w:space="0" w:color="A8D08D"/>
              <w:left w:val="single" w:sz="4" w:space="0" w:color="A8D08D"/>
              <w:bottom w:val="single" w:sz="4" w:space="0" w:color="A8D08D"/>
              <w:right w:val="single" w:sz="4" w:space="0" w:color="A8D08D"/>
            </w:tcBorders>
            <w:hideMark/>
          </w:tcPr>
          <w:p w14:paraId="02E81EA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3" w:type="dxa"/>
            <w:tcBorders>
              <w:top w:val="single" w:sz="4" w:space="0" w:color="A8D08D"/>
              <w:left w:val="single" w:sz="4" w:space="0" w:color="A8D08D"/>
              <w:bottom w:val="single" w:sz="4" w:space="0" w:color="A8D08D"/>
              <w:right w:val="single" w:sz="4" w:space="0" w:color="A8D08D"/>
            </w:tcBorders>
          </w:tcPr>
          <w:p w14:paraId="1DECD0D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2114E90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Giá</w:t>
            </w:r>
          </w:p>
        </w:tc>
        <w:tc>
          <w:tcPr>
            <w:tcW w:w="1238" w:type="dxa"/>
            <w:tcBorders>
              <w:top w:val="single" w:sz="4" w:space="0" w:color="A8D08D"/>
              <w:left w:val="single" w:sz="4" w:space="0" w:color="A8D08D"/>
              <w:bottom w:val="single" w:sz="4" w:space="0" w:color="A8D08D"/>
              <w:right w:val="single" w:sz="4" w:space="0" w:color="A8D08D"/>
            </w:tcBorders>
          </w:tcPr>
          <w:p w14:paraId="3A3D8ED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75BA14D3"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4E5C22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736" w:type="dxa"/>
            <w:tcBorders>
              <w:top w:val="single" w:sz="4" w:space="0" w:color="A8D08D"/>
              <w:left w:val="single" w:sz="4" w:space="0" w:color="A8D08D"/>
              <w:bottom w:val="single" w:sz="4" w:space="0" w:color="A8D08D"/>
              <w:right w:val="single" w:sz="4" w:space="0" w:color="A8D08D"/>
            </w:tcBorders>
            <w:hideMark/>
          </w:tcPr>
          <w:p w14:paraId="5D5772B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TotalArea</w:t>
            </w:r>
          </w:p>
        </w:tc>
        <w:tc>
          <w:tcPr>
            <w:tcW w:w="1359" w:type="dxa"/>
            <w:tcBorders>
              <w:top w:val="single" w:sz="4" w:space="0" w:color="A8D08D"/>
              <w:left w:val="single" w:sz="4" w:space="0" w:color="A8D08D"/>
              <w:bottom w:val="single" w:sz="4" w:space="0" w:color="A8D08D"/>
              <w:right w:val="single" w:sz="4" w:space="0" w:color="A8D08D"/>
            </w:tcBorders>
            <w:hideMark/>
          </w:tcPr>
          <w:p w14:paraId="7ED7E68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3" w:type="dxa"/>
            <w:tcBorders>
              <w:top w:val="single" w:sz="4" w:space="0" w:color="A8D08D"/>
              <w:left w:val="single" w:sz="4" w:space="0" w:color="A8D08D"/>
              <w:bottom w:val="single" w:sz="4" w:space="0" w:color="A8D08D"/>
              <w:right w:val="single" w:sz="4" w:space="0" w:color="A8D08D"/>
            </w:tcBorders>
          </w:tcPr>
          <w:p w14:paraId="3BB407B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04999BC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Tổng diện tích sử dụng</w:t>
            </w:r>
          </w:p>
        </w:tc>
        <w:tc>
          <w:tcPr>
            <w:tcW w:w="1238" w:type="dxa"/>
            <w:tcBorders>
              <w:top w:val="single" w:sz="4" w:space="0" w:color="A8D08D"/>
              <w:left w:val="single" w:sz="4" w:space="0" w:color="A8D08D"/>
              <w:bottom w:val="single" w:sz="4" w:space="0" w:color="A8D08D"/>
              <w:right w:val="single" w:sz="4" w:space="0" w:color="A8D08D"/>
            </w:tcBorders>
          </w:tcPr>
          <w:p w14:paraId="13F9EB0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860C374"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EBDE61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736" w:type="dxa"/>
            <w:tcBorders>
              <w:top w:val="single" w:sz="4" w:space="0" w:color="A8D08D"/>
              <w:left w:val="single" w:sz="4" w:space="0" w:color="A8D08D"/>
              <w:bottom w:val="single" w:sz="4" w:space="0" w:color="A8D08D"/>
              <w:right w:val="single" w:sz="4" w:space="0" w:color="A8D08D"/>
            </w:tcBorders>
            <w:hideMark/>
          </w:tcPr>
          <w:p w14:paraId="563057D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FloorArea</w:t>
            </w:r>
          </w:p>
        </w:tc>
        <w:tc>
          <w:tcPr>
            <w:tcW w:w="1359" w:type="dxa"/>
            <w:tcBorders>
              <w:top w:val="single" w:sz="4" w:space="0" w:color="A8D08D"/>
              <w:left w:val="single" w:sz="4" w:space="0" w:color="A8D08D"/>
              <w:bottom w:val="single" w:sz="4" w:space="0" w:color="A8D08D"/>
              <w:right w:val="single" w:sz="4" w:space="0" w:color="A8D08D"/>
            </w:tcBorders>
            <w:hideMark/>
          </w:tcPr>
          <w:p w14:paraId="17A5E2F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3" w:type="dxa"/>
            <w:tcBorders>
              <w:top w:val="single" w:sz="4" w:space="0" w:color="A8D08D"/>
              <w:left w:val="single" w:sz="4" w:space="0" w:color="A8D08D"/>
              <w:bottom w:val="single" w:sz="4" w:space="0" w:color="A8D08D"/>
              <w:right w:val="single" w:sz="4" w:space="0" w:color="A8D08D"/>
            </w:tcBorders>
          </w:tcPr>
          <w:p w14:paraId="51FFEE3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6263D7A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Diện tích nền</w:t>
            </w:r>
          </w:p>
        </w:tc>
        <w:tc>
          <w:tcPr>
            <w:tcW w:w="1238" w:type="dxa"/>
            <w:tcBorders>
              <w:top w:val="single" w:sz="4" w:space="0" w:color="A8D08D"/>
              <w:left w:val="single" w:sz="4" w:space="0" w:color="A8D08D"/>
              <w:bottom w:val="single" w:sz="4" w:space="0" w:color="A8D08D"/>
              <w:right w:val="single" w:sz="4" w:space="0" w:color="A8D08D"/>
            </w:tcBorders>
          </w:tcPr>
          <w:p w14:paraId="2B5509A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0C8D38AE"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3372D4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11</w:t>
            </w:r>
          </w:p>
        </w:tc>
        <w:tc>
          <w:tcPr>
            <w:tcW w:w="2736" w:type="dxa"/>
            <w:tcBorders>
              <w:top w:val="single" w:sz="4" w:space="0" w:color="A8D08D"/>
              <w:left w:val="single" w:sz="4" w:space="0" w:color="A8D08D"/>
              <w:bottom w:val="single" w:sz="4" w:space="0" w:color="A8D08D"/>
              <w:right w:val="single" w:sz="4" w:space="0" w:color="A8D08D"/>
            </w:tcBorders>
            <w:hideMark/>
          </w:tcPr>
          <w:p w14:paraId="66D0EB9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GargenArea</w:t>
            </w:r>
          </w:p>
        </w:tc>
        <w:tc>
          <w:tcPr>
            <w:tcW w:w="1359" w:type="dxa"/>
            <w:tcBorders>
              <w:top w:val="single" w:sz="4" w:space="0" w:color="A8D08D"/>
              <w:left w:val="single" w:sz="4" w:space="0" w:color="A8D08D"/>
              <w:bottom w:val="single" w:sz="4" w:space="0" w:color="A8D08D"/>
              <w:right w:val="single" w:sz="4" w:space="0" w:color="A8D08D"/>
            </w:tcBorders>
            <w:hideMark/>
          </w:tcPr>
          <w:p w14:paraId="77EBB24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3" w:type="dxa"/>
            <w:tcBorders>
              <w:top w:val="single" w:sz="4" w:space="0" w:color="A8D08D"/>
              <w:left w:val="single" w:sz="4" w:space="0" w:color="A8D08D"/>
              <w:bottom w:val="single" w:sz="4" w:space="0" w:color="A8D08D"/>
              <w:right w:val="single" w:sz="4" w:space="0" w:color="A8D08D"/>
            </w:tcBorders>
          </w:tcPr>
          <w:p w14:paraId="28247D7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1AEDB59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Diện tích vườn</w:t>
            </w:r>
          </w:p>
        </w:tc>
        <w:tc>
          <w:tcPr>
            <w:tcW w:w="1238" w:type="dxa"/>
            <w:tcBorders>
              <w:top w:val="single" w:sz="4" w:space="0" w:color="A8D08D"/>
              <w:left w:val="single" w:sz="4" w:space="0" w:color="A8D08D"/>
              <w:bottom w:val="single" w:sz="4" w:space="0" w:color="A8D08D"/>
              <w:right w:val="single" w:sz="4" w:space="0" w:color="A8D08D"/>
            </w:tcBorders>
          </w:tcPr>
          <w:p w14:paraId="2C5D262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2B07A6AB"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0C4198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12</w:t>
            </w:r>
          </w:p>
        </w:tc>
        <w:tc>
          <w:tcPr>
            <w:tcW w:w="2736" w:type="dxa"/>
            <w:tcBorders>
              <w:top w:val="single" w:sz="4" w:space="0" w:color="A8D08D"/>
              <w:left w:val="single" w:sz="4" w:space="0" w:color="A8D08D"/>
              <w:bottom w:val="single" w:sz="4" w:space="0" w:color="A8D08D"/>
              <w:right w:val="single" w:sz="4" w:space="0" w:color="A8D08D"/>
            </w:tcBorders>
            <w:hideMark/>
          </w:tcPr>
          <w:p w14:paraId="1E13C08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HomeArea</w:t>
            </w:r>
          </w:p>
        </w:tc>
        <w:tc>
          <w:tcPr>
            <w:tcW w:w="1359" w:type="dxa"/>
            <w:tcBorders>
              <w:top w:val="single" w:sz="4" w:space="0" w:color="A8D08D"/>
              <w:left w:val="single" w:sz="4" w:space="0" w:color="A8D08D"/>
              <w:bottom w:val="single" w:sz="4" w:space="0" w:color="A8D08D"/>
              <w:right w:val="single" w:sz="4" w:space="0" w:color="A8D08D"/>
            </w:tcBorders>
            <w:hideMark/>
          </w:tcPr>
          <w:p w14:paraId="76CE0A9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3" w:type="dxa"/>
            <w:tcBorders>
              <w:top w:val="single" w:sz="4" w:space="0" w:color="A8D08D"/>
              <w:left w:val="single" w:sz="4" w:space="0" w:color="A8D08D"/>
              <w:bottom w:val="single" w:sz="4" w:space="0" w:color="A8D08D"/>
              <w:right w:val="single" w:sz="4" w:space="0" w:color="A8D08D"/>
            </w:tcBorders>
          </w:tcPr>
          <w:p w14:paraId="5979B70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2D70200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Diện tích nhà</w:t>
            </w:r>
          </w:p>
        </w:tc>
        <w:tc>
          <w:tcPr>
            <w:tcW w:w="1238" w:type="dxa"/>
            <w:tcBorders>
              <w:top w:val="single" w:sz="4" w:space="0" w:color="A8D08D"/>
              <w:left w:val="single" w:sz="4" w:space="0" w:color="A8D08D"/>
              <w:bottom w:val="single" w:sz="4" w:space="0" w:color="A8D08D"/>
              <w:right w:val="single" w:sz="4" w:space="0" w:color="A8D08D"/>
            </w:tcBorders>
          </w:tcPr>
          <w:p w14:paraId="4188754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68E1AB60"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F91B65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13</w:t>
            </w:r>
          </w:p>
        </w:tc>
        <w:tc>
          <w:tcPr>
            <w:tcW w:w="2736" w:type="dxa"/>
            <w:tcBorders>
              <w:top w:val="single" w:sz="4" w:space="0" w:color="A8D08D"/>
              <w:left w:val="single" w:sz="4" w:space="0" w:color="A8D08D"/>
              <w:bottom w:val="single" w:sz="4" w:space="0" w:color="A8D08D"/>
              <w:right w:val="single" w:sz="4" w:space="0" w:color="A8D08D"/>
            </w:tcBorders>
            <w:hideMark/>
          </w:tcPr>
          <w:p w14:paraId="740D786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BedroomNumber</w:t>
            </w:r>
          </w:p>
        </w:tc>
        <w:tc>
          <w:tcPr>
            <w:tcW w:w="1359" w:type="dxa"/>
            <w:tcBorders>
              <w:top w:val="single" w:sz="4" w:space="0" w:color="A8D08D"/>
              <w:left w:val="single" w:sz="4" w:space="0" w:color="A8D08D"/>
              <w:bottom w:val="single" w:sz="4" w:space="0" w:color="A8D08D"/>
              <w:right w:val="single" w:sz="4" w:space="0" w:color="A8D08D"/>
            </w:tcBorders>
            <w:hideMark/>
          </w:tcPr>
          <w:p w14:paraId="43D1F6B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33" w:type="dxa"/>
            <w:tcBorders>
              <w:top w:val="single" w:sz="4" w:space="0" w:color="A8D08D"/>
              <w:left w:val="single" w:sz="4" w:space="0" w:color="A8D08D"/>
              <w:bottom w:val="single" w:sz="4" w:space="0" w:color="A8D08D"/>
              <w:right w:val="single" w:sz="4" w:space="0" w:color="A8D08D"/>
            </w:tcBorders>
          </w:tcPr>
          <w:p w14:paraId="68F2B3E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41EC949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phòng ngủ</w:t>
            </w:r>
          </w:p>
        </w:tc>
        <w:tc>
          <w:tcPr>
            <w:tcW w:w="1238" w:type="dxa"/>
            <w:tcBorders>
              <w:top w:val="single" w:sz="4" w:space="0" w:color="A8D08D"/>
              <w:left w:val="single" w:sz="4" w:space="0" w:color="A8D08D"/>
              <w:bottom w:val="single" w:sz="4" w:space="0" w:color="A8D08D"/>
              <w:right w:val="single" w:sz="4" w:space="0" w:color="A8D08D"/>
            </w:tcBorders>
          </w:tcPr>
          <w:p w14:paraId="2C0C248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428AD7C0"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478706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14</w:t>
            </w:r>
          </w:p>
        </w:tc>
        <w:tc>
          <w:tcPr>
            <w:tcW w:w="2736" w:type="dxa"/>
            <w:tcBorders>
              <w:top w:val="single" w:sz="4" w:space="0" w:color="A8D08D"/>
              <w:left w:val="single" w:sz="4" w:space="0" w:color="A8D08D"/>
              <w:bottom w:val="single" w:sz="4" w:space="0" w:color="A8D08D"/>
              <w:right w:val="single" w:sz="4" w:space="0" w:color="A8D08D"/>
            </w:tcBorders>
            <w:hideMark/>
          </w:tcPr>
          <w:p w14:paraId="0B7CA97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TierNumber</w:t>
            </w:r>
          </w:p>
        </w:tc>
        <w:tc>
          <w:tcPr>
            <w:tcW w:w="1359" w:type="dxa"/>
            <w:tcBorders>
              <w:top w:val="single" w:sz="4" w:space="0" w:color="A8D08D"/>
              <w:left w:val="single" w:sz="4" w:space="0" w:color="A8D08D"/>
              <w:bottom w:val="single" w:sz="4" w:space="0" w:color="A8D08D"/>
              <w:right w:val="single" w:sz="4" w:space="0" w:color="A8D08D"/>
            </w:tcBorders>
            <w:hideMark/>
          </w:tcPr>
          <w:p w14:paraId="487DD46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33" w:type="dxa"/>
            <w:tcBorders>
              <w:top w:val="single" w:sz="4" w:space="0" w:color="A8D08D"/>
              <w:left w:val="single" w:sz="4" w:space="0" w:color="A8D08D"/>
              <w:bottom w:val="single" w:sz="4" w:space="0" w:color="A8D08D"/>
              <w:right w:val="single" w:sz="4" w:space="0" w:color="A8D08D"/>
            </w:tcBorders>
          </w:tcPr>
          <w:p w14:paraId="1E49762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034601F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Số tầng</w:t>
            </w:r>
          </w:p>
        </w:tc>
        <w:tc>
          <w:tcPr>
            <w:tcW w:w="1238" w:type="dxa"/>
            <w:tcBorders>
              <w:top w:val="single" w:sz="4" w:space="0" w:color="A8D08D"/>
              <w:left w:val="single" w:sz="4" w:space="0" w:color="A8D08D"/>
              <w:bottom w:val="single" w:sz="4" w:space="0" w:color="A8D08D"/>
              <w:right w:val="single" w:sz="4" w:space="0" w:color="A8D08D"/>
            </w:tcBorders>
          </w:tcPr>
          <w:p w14:paraId="2FC5639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6A9DFB1"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383B23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15</w:t>
            </w:r>
          </w:p>
        </w:tc>
        <w:tc>
          <w:tcPr>
            <w:tcW w:w="2736" w:type="dxa"/>
            <w:tcBorders>
              <w:top w:val="single" w:sz="4" w:space="0" w:color="A8D08D"/>
              <w:left w:val="single" w:sz="4" w:space="0" w:color="A8D08D"/>
              <w:bottom w:val="single" w:sz="4" w:space="0" w:color="A8D08D"/>
              <w:right w:val="single" w:sz="4" w:space="0" w:color="A8D08D"/>
            </w:tcBorders>
            <w:hideMark/>
          </w:tcPr>
          <w:p w14:paraId="4E58130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23DE34A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1E97C1D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3EF42BA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38" w:type="dxa"/>
            <w:tcBorders>
              <w:top w:val="single" w:sz="4" w:space="0" w:color="A8D08D"/>
              <w:left w:val="single" w:sz="4" w:space="0" w:color="A8D08D"/>
              <w:bottom w:val="single" w:sz="4" w:space="0" w:color="A8D08D"/>
              <w:right w:val="single" w:sz="4" w:space="0" w:color="A8D08D"/>
            </w:tcBorders>
          </w:tcPr>
          <w:p w14:paraId="383B514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5957CBEC"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DF76D6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16</w:t>
            </w:r>
          </w:p>
        </w:tc>
        <w:tc>
          <w:tcPr>
            <w:tcW w:w="2736" w:type="dxa"/>
            <w:tcBorders>
              <w:top w:val="single" w:sz="4" w:space="0" w:color="A8D08D"/>
              <w:left w:val="single" w:sz="4" w:space="0" w:color="A8D08D"/>
              <w:bottom w:val="single" w:sz="4" w:space="0" w:color="A8D08D"/>
              <w:right w:val="single" w:sz="4" w:space="0" w:color="A8D08D"/>
            </w:tcBorders>
            <w:hideMark/>
          </w:tcPr>
          <w:p w14:paraId="282CFC0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Image2</w:t>
            </w:r>
          </w:p>
        </w:tc>
        <w:tc>
          <w:tcPr>
            <w:tcW w:w="1359" w:type="dxa"/>
            <w:tcBorders>
              <w:top w:val="single" w:sz="4" w:space="0" w:color="A8D08D"/>
              <w:left w:val="single" w:sz="4" w:space="0" w:color="A8D08D"/>
              <w:bottom w:val="single" w:sz="4" w:space="0" w:color="A8D08D"/>
              <w:right w:val="single" w:sz="4" w:space="0" w:color="A8D08D"/>
            </w:tcBorders>
            <w:hideMark/>
          </w:tcPr>
          <w:p w14:paraId="60CDA32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4BF9371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32C2FCA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38" w:type="dxa"/>
            <w:tcBorders>
              <w:top w:val="single" w:sz="4" w:space="0" w:color="A8D08D"/>
              <w:left w:val="single" w:sz="4" w:space="0" w:color="A8D08D"/>
              <w:bottom w:val="single" w:sz="4" w:space="0" w:color="A8D08D"/>
              <w:right w:val="single" w:sz="4" w:space="0" w:color="A8D08D"/>
            </w:tcBorders>
          </w:tcPr>
          <w:p w14:paraId="7D62FB8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7418B5E"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836F5F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17</w:t>
            </w:r>
          </w:p>
        </w:tc>
        <w:tc>
          <w:tcPr>
            <w:tcW w:w="2736" w:type="dxa"/>
            <w:tcBorders>
              <w:top w:val="single" w:sz="4" w:space="0" w:color="A8D08D"/>
              <w:left w:val="single" w:sz="4" w:space="0" w:color="A8D08D"/>
              <w:bottom w:val="single" w:sz="4" w:space="0" w:color="A8D08D"/>
              <w:right w:val="single" w:sz="4" w:space="0" w:color="A8D08D"/>
            </w:tcBorders>
            <w:hideMark/>
          </w:tcPr>
          <w:p w14:paraId="0F87381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Image3</w:t>
            </w:r>
          </w:p>
        </w:tc>
        <w:tc>
          <w:tcPr>
            <w:tcW w:w="1359" w:type="dxa"/>
            <w:tcBorders>
              <w:top w:val="single" w:sz="4" w:space="0" w:color="A8D08D"/>
              <w:left w:val="single" w:sz="4" w:space="0" w:color="A8D08D"/>
              <w:bottom w:val="single" w:sz="4" w:space="0" w:color="A8D08D"/>
              <w:right w:val="single" w:sz="4" w:space="0" w:color="A8D08D"/>
            </w:tcBorders>
            <w:hideMark/>
          </w:tcPr>
          <w:p w14:paraId="51805E2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44A962D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314206C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38" w:type="dxa"/>
            <w:tcBorders>
              <w:top w:val="single" w:sz="4" w:space="0" w:color="A8D08D"/>
              <w:left w:val="single" w:sz="4" w:space="0" w:color="A8D08D"/>
              <w:bottom w:val="single" w:sz="4" w:space="0" w:color="A8D08D"/>
              <w:right w:val="single" w:sz="4" w:space="0" w:color="A8D08D"/>
            </w:tcBorders>
          </w:tcPr>
          <w:p w14:paraId="4D0A17D8" w14:textId="77777777" w:rsidR="0023144C" w:rsidRPr="005A1CA3" w:rsidRDefault="0023144C" w:rsidP="005F0B4E">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0AAF7BCD" w14:textId="4D157CC2" w:rsidR="005F0B4E" w:rsidRDefault="005F0B4E" w:rsidP="00E400E1">
      <w:pPr>
        <w:pStyle w:val="Caption"/>
      </w:pPr>
      <w:bookmarkStart w:id="121" w:name="_Toc422688977"/>
      <w:bookmarkStart w:id="122" w:name="_Toc422104966"/>
      <w:r>
        <w:t xml:space="preserve">Bảng </w:t>
      </w:r>
      <w:fldSimple w:instr=" STYLEREF 1 \s ">
        <w:r w:rsidR="00327CC4">
          <w:rPr>
            <w:noProof/>
          </w:rPr>
          <w:t>4</w:t>
        </w:r>
      </w:fldSimple>
      <w:r w:rsidR="00327CC4">
        <w:noBreakHyphen/>
      </w:r>
      <w:fldSimple w:instr=" SEQ Bảng \* ARABIC \s 1 ">
        <w:r w:rsidR="00327CC4">
          <w:rPr>
            <w:noProof/>
          </w:rPr>
          <w:t>9</w:t>
        </w:r>
      </w:fldSimple>
      <w:r>
        <w:t xml:space="preserve"> </w:t>
      </w:r>
      <w:r w:rsidRPr="005F0B4E">
        <w:t>Bảng Nhà</w:t>
      </w:r>
      <w:bookmarkEnd w:id="121"/>
    </w:p>
    <w:bookmarkEnd w:id="122"/>
    <w:p w14:paraId="488C5D14" w14:textId="37A33A09"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30"/>
        <w:gridCol w:w="1430"/>
        <w:gridCol w:w="893"/>
        <w:gridCol w:w="2480"/>
        <w:gridCol w:w="1415"/>
      </w:tblGrid>
      <w:tr w:rsidR="0023144C" w:rsidRPr="005A1CA3" w14:paraId="460E9EA6"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4BDBB07E"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HomeType (Loại nhà)</w:t>
            </w:r>
          </w:p>
        </w:tc>
      </w:tr>
      <w:tr w:rsidR="0023144C" w:rsidRPr="005A1CA3" w14:paraId="5A01D896"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9E92E15"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30" w:type="dxa"/>
            <w:tcBorders>
              <w:top w:val="single" w:sz="4" w:space="0" w:color="A8D08D"/>
              <w:left w:val="single" w:sz="4" w:space="0" w:color="A8D08D"/>
              <w:bottom w:val="single" w:sz="4" w:space="0" w:color="A8D08D"/>
              <w:right w:val="single" w:sz="4" w:space="0" w:color="A8D08D"/>
            </w:tcBorders>
            <w:hideMark/>
          </w:tcPr>
          <w:p w14:paraId="4199A50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3E5E0A97"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38C90A0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0" w:type="dxa"/>
            <w:tcBorders>
              <w:top w:val="single" w:sz="4" w:space="0" w:color="A8D08D"/>
              <w:left w:val="single" w:sz="4" w:space="0" w:color="A8D08D"/>
              <w:bottom w:val="single" w:sz="4" w:space="0" w:color="A8D08D"/>
              <w:right w:val="single" w:sz="4" w:space="0" w:color="A8D08D"/>
            </w:tcBorders>
            <w:hideMark/>
          </w:tcPr>
          <w:p w14:paraId="1392EA8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063C7FD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ang buộc</w:t>
            </w:r>
          </w:p>
        </w:tc>
      </w:tr>
      <w:tr w:rsidR="0023144C" w:rsidRPr="005A1CA3" w14:paraId="3421330F"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3DEDF24"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30" w:type="dxa"/>
            <w:tcBorders>
              <w:top w:val="single" w:sz="4" w:space="0" w:color="A8D08D"/>
              <w:left w:val="single" w:sz="4" w:space="0" w:color="A8D08D"/>
              <w:bottom w:val="single" w:sz="4" w:space="0" w:color="A8D08D"/>
              <w:right w:val="single" w:sz="4" w:space="0" w:color="A8D08D"/>
            </w:tcBorders>
            <w:hideMark/>
          </w:tcPr>
          <w:p w14:paraId="68232A1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HomeTypeID</w:t>
            </w:r>
          </w:p>
        </w:tc>
        <w:tc>
          <w:tcPr>
            <w:tcW w:w="1430" w:type="dxa"/>
            <w:tcBorders>
              <w:top w:val="single" w:sz="4" w:space="0" w:color="A8D08D"/>
              <w:left w:val="single" w:sz="4" w:space="0" w:color="A8D08D"/>
              <w:bottom w:val="single" w:sz="4" w:space="0" w:color="A8D08D"/>
              <w:right w:val="single" w:sz="4" w:space="0" w:color="A8D08D"/>
            </w:tcBorders>
            <w:hideMark/>
          </w:tcPr>
          <w:p w14:paraId="28128F2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6B0B442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2A427CB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nhà</w:t>
            </w:r>
          </w:p>
        </w:tc>
        <w:tc>
          <w:tcPr>
            <w:tcW w:w="1415" w:type="dxa"/>
            <w:tcBorders>
              <w:top w:val="single" w:sz="4" w:space="0" w:color="A8D08D"/>
              <w:left w:val="single" w:sz="4" w:space="0" w:color="A8D08D"/>
              <w:bottom w:val="single" w:sz="4" w:space="0" w:color="A8D08D"/>
              <w:right w:val="single" w:sz="4" w:space="0" w:color="A8D08D"/>
            </w:tcBorders>
            <w:hideMark/>
          </w:tcPr>
          <w:p w14:paraId="53B7255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3492234C"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8B08AD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30" w:type="dxa"/>
            <w:tcBorders>
              <w:top w:val="single" w:sz="4" w:space="0" w:color="A8D08D"/>
              <w:left w:val="single" w:sz="4" w:space="0" w:color="A8D08D"/>
              <w:bottom w:val="single" w:sz="4" w:space="0" w:color="A8D08D"/>
              <w:right w:val="single" w:sz="4" w:space="0" w:color="A8D08D"/>
            </w:tcBorders>
            <w:hideMark/>
          </w:tcPr>
          <w:p w14:paraId="27CBED8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HomeTypeName</w:t>
            </w:r>
          </w:p>
        </w:tc>
        <w:tc>
          <w:tcPr>
            <w:tcW w:w="1430" w:type="dxa"/>
            <w:tcBorders>
              <w:top w:val="single" w:sz="4" w:space="0" w:color="A8D08D"/>
              <w:left w:val="single" w:sz="4" w:space="0" w:color="A8D08D"/>
              <w:bottom w:val="single" w:sz="4" w:space="0" w:color="A8D08D"/>
              <w:right w:val="single" w:sz="4" w:space="0" w:color="A8D08D"/>
            </w:tcBorders>
            <w:hideMark/>
          </w:tcPr>
          <w:p w14:paraId="5564BC3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496930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0" w:type="dxa"/>
            <w:tcBorders>
              <w:top w:val="single" w:sz="4" w:space="0" w:color="A8D08D"/>
              <w:left w:val="single" w:sz="4" w:space="0" w:color="A8D08D"/>
              <w:bottom w:val="single" w:sz="4" w:space="0" w:color="A8D08D"/>
              <w:right w:val="single" w:sz="4" w:space="0" w:color="A8D08D"/>
            </w:tcBorders>
            <w:hideMark/>
          </w:tcPr>
          <w:p w14:paraId="6F94559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loại nhà</w:t>
            </w:r>
          </w:p>
        </w:tc>
        <w:tc>
          <w:tcPr>
            <w:tcW w:w="1415" w:type="dxa"/>
            <w:tcBorders>
              <w:top w:val="single" w:sz="4" w:space="0" w:color="A8D08D"/>
              <w:left w:val="single" w:sz="4" w:space="0" w:color="A8D08D"/>
              <w:bottom w:val="single" w:sz="4" w:space="0" w:color="A8D08D"/>
              <w:right w:val="single" w:sz="4" w:space="0" w:color="A8D08D"/>
            </w:tcBorders>
          </w:tcPr>
          <w:p w14:paraId="28A3F246"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3195D909" w14:textId="0161AB43" w:rsidR="005F0B4E" w:rsidRDefault="005F0B4E" w:rsidP="00E400E1">
      <w:pPr>
        <w:pStyle w:val="Caption"/>
      </w:pPr>
      <w:bookmarkStart w:id="123" w:name="_Toc422688978"/>
      <w:bookmarkStart w:id="124" w:name="_Toc422104967"/>
      <w:r>
        <w:t xml:space="preserve">Bảng </w:t>
      </w:r>
      <w:fldSimple w:instr=" STYLEREF 1 \s ">
        <w:r w:rsidR="00327CC4">
          <w:rPr>
            <w:noProof/>
          </w:rPr>
          <w:t>4</w:t>
        </w:r>
      </w:fldSimple>
      <w:r w:rsidR="00327CC4">
        <w:noBreakHyphen/>
      </w:r>
      <w:fldSimple w:instr=" SEQ Bảng \* ARABIC \s 1 ">
        <w:r w:rsidR="00327CC4">
          <w:rPr>
            <w:noProof/>
          </w:rPr>
          <w:t>10</w:t>
        </w:r>
      </w:fldSimple>
      <w:r>
        <w:t xml:space="preserve"> </w:t>
      </w:r>
      <w:r w:rsidRPr="005F0B4E">
        <w:t>Bảng Loại nhà</w:t>
      </w:r>
      <w:bookmarkEnd w:id="123"/>
    </w:p>
    <w:bookmarkEnd w:id="124"/>
    <w:p w14:paraId="6560F977" w14:textId="52D09465"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736"/>
        <w:gridCol w:w="1359"/>
        <w:gridCol w:w="832"/>
        <w:gridCol w:w="2180"/>
        <w:gridCol w:w="1241"/>
      </w:tblGrid>
      <w:tr w:rsidR="0023144C" w:rsidRPr="005A1CA3" w14:paraId="00A818D8"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544F48C9"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Apartment (Căn hộ)</w:t>
            </w:r>
          </w:p>
        </w:tc>
      </w:tr>
      <w:tr w:rsidR="0023144C" w:rsidRPr="005A1CA3" w14:paraId="0A723424"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BCDD76E"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736" w:type="dxa"/>
            <w:tcBorders>
              <w:top w:val="single" w:sz="4" w:space="0" w:color="A8D08D"/>
              <w:left w:val="single" w:sz="4" w:space="0" w:color="A8D08D"/>
              <w:bottom w:val="single" w:sz="4" w:space="0" w:color="A8D08D"/>
              <w:right w:val="single" w:sz="4" w:space="0" w:color="A8D08D"/>
            </w:tcBorders>
            <w:hideMark/>
          </w:tcPr>
          <w:p w14:paraId="32CE834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359" w:type="dxa"/>
            <w:tcBorders>
              <w:top w:val="single" w:sz="4" w:space="0" w:color="A8D08D"/>
              <w:left w:val="single" w:sz="4" w:space="0" w:color="A8D08D"/>
              <w:bottom w:val="single" w:sz="4" w:space="0" w:color="A8D08D"/>
              <w:right w:val="single" w:sz="4" w:space="0" w:color="A8D08D"/>
            </w:tcBorders>
            <w:hideMark/>
          </w:tcPr>
          <w:p w14:paraId="379045A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32" w:type="dxa"/>
            <w:tcBorders>
              <w:top w:val="single" w:sz="4" w:space="0" w:color="A8D08D"/>
              <w:left w:val="single" w:sz="4" w:space="0" w:color="A8D08D"/>
              <w:bottom w:val="single" w:sz="4" w:space="0" w:color="A8D08D"/>
              <w:right w:val="single" w:sz="4" w:space="0" w:color="A8D08D"/>
            </w:tcBorders>
            <w:hideMark/>
          </w:tcPr>
          <w:p w14:paraId="34CD6E0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180" w:type="dxa"/>
            <w:tcBorders>
              <w:top w:val="single" w:sz="4" w:space="0" w:color="A8D08D"/>
              <w:left w:val="single" w:sz="4" w:space="0" w:color="A8D08D"/>
              <w:bottom w:val="single" w:sz="4" w:space="0" w:color="A8D08D"/>
              <w:right w:val="single" w:sz="4" w:space="0" w:color="A8D08D"/>
            </w:tcBorders>
            <w:hideMark/>
          </w:tcPr>
          <w:p w14:paraId="480342F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241" w:type="dxa"/>
            <w:tcBorders>
              <w:top w:val="single" w:sz="4" w:space="0" w:color="A8D08D"/>
              <w:left w:val="single" w:sz="4" w:space="0" w:color="A8D08D"/>
              <w:bottom w:val="single" w:sz="4" w:space="0" w:color="A8D08D"/>
              <w:right w:val="single" w:sz="4" w:space="0" w:color="A8D08D"/>
            </w:tcBorders>
            <w:hideMark/>
          </w:tcPr>
          <w:p w14:paraId="402C9C3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ang buộc</w:t>
            </w:r>
          </w:p>
        </w:tc>
      </w:tr>
      <w:tr w:rsidR="0023144C" w:rsidRPr="005A1CA3" w14:paraId="520F519B"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A46FF1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736" w:type="dxa"/>
            <w:tcBorders>
              <w:top w:val="single" w:sz="4" w:space="0" w:color="A8D08D"/>
              <w:left w:val="single" w:sz="4" w:space="0" w:color="A8D08D"/>
              <w:bottom w:val="single" w:sz="4" w:space="0" w:color="A8D08D"/>
              <w:right w:val="single" w:sz="4" w:space="0" w:color="A8D08D"/>
            </w:tcBorders>
            <w:hideMark/>
          </w:tcPr>
          <w:p w14:paraId="70B560D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ApartmentID</w:t>
            </w:r>
          </w:p>
        </w:tc>
        <w:tc>
          <w:tcPr>
            <w:tcW w:w="1359" w:type="dxa"/>
            <w:tcBorders>
              <w:top w:val="single" w:sz="4" w:space="0" w:color="A8D08D"/>
              <w:left w:val="single" w:sz="4" w:space="0" w:color="A8D08D"/>
              <w:bottom w:val="single" w:sz="4" w:space="0" w:color="A8D08D"/>
              <w:right w:val="single" w:sz="4" w:space="0" w:color="A8D08D"/>
            </w:tcBorders>
            <w:hideMark/>
          </w:tcPr>
          <w:p w14:paraId="7951BEA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500BC15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6E051B1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căn hộ</w:t>
            </w:r>
          </w:p>
        </w:tc>
        <w:tc>
          <w:tcPr>
            <w:tcW w:w="1241" w:type="dxa"/>
            <w:tcBorders>
              <w:top w:val="single" w:sz="4" w:space="0" w:color="A8D08D"/>
              <w:left w:val="single" w:sz="4" w:space="0" w:color="A8D08D"/>
              <w:bottom w:val="single" w:sz="4" w:space="0" w:color="A8D08D"/>
              <w:right w:val="single" w:sz="4" w:space="0" w:color="A8D08D"/>
            </w:tcBorders>
            <w:hideMark/>
          </w:tcPr>
          <w:p w14:paraId="54EE390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771638B3"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0BA95C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736" w:type="dxa"/>
            <w:tcBorders>
              <w:top w:val="single" w:sz="4" w:space="0" w:color="A8D08D"/>
              <w:left w:val="single" w:sz="4" w:space="0" w:color="A8D08D"/>
              <w:bottom w:val="single" w:sz="4" w:space="0" w:color="A8D08D"/>
              <w:right w:val="single" w:sz="4" w:space="0" w:color="A8D08D"/>
            </w:tcBorders>
            <w:hideMark/>
          </w:tcPr>
          <w:p w14:paraId="010FDCE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RealEstateOwnersID</w:t>
            </w:r>
          </w:p>
        </w:tc>
        <w:tc>
          <w:tcPr>
            <w:tcW w:w="1359" w:type="dxa"/>
            <w:tcBorders>
              <w:top w:val="single" w:sz="4" w:space="0" w:color="A8D08D"/>
              <w:left w:val="single" w:sz="4" w:space="0" w:color="A8D08D"/>
              <w:bottom w:val="single" w:sz="4" w:space="0" w:color="A8D08D"/>
              <w:right w:val="single" w:sz="4" w:space="0" w:color="A8D08D"/>
            </w:tcBorders>
            <w:hideMark/>
          </w:tcPr>
          <w:p w14:paraId="589AC1A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4403991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59156EA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chủ sở hữu</w:t>
            </w:r>
          </w:p>
        </w:tc>
        <w:tc>
          <w:tcPr>
            <w:tcW w:w="1241" w:type="dxa"/>
            <w:tcBorders>
              <w:top w:val="single" w:sz="4" w:space="0" w:color="A8D08D"/>
              <w:left w:val="single" w:sz="4" w:space="0" w:color="A8D08D"/>
              <w:bottom w:val="single" w:sz="4" w:space="0" w:color="A8D08D"/>
              <w:right w:val="single" w:sz="4" w:space="0" w:color="A8D08D"/>
            </w:tcBorders>
            <w:hideMark/>
          </w:tcPr>
          <w:p w14:paraId="264318A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3CAFFBAA"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A8A306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736" w:type="dxa"/>
            <w:tcBorders>
              <w:top w:val="single" w:sz="4" w:space="0" w:color="A8D08D"/>
              <w:left w:val="single" w:sz="4" w:space="0" w:color="A8D08D"/>
              <w:bottom w:val="single" w:sz="4" w:space="0" w:color="A8D08D"/>
              <w:right w:val="single" w:sz="4" w:space="0" w:color="A8D08D"/>
            </w:tcBorders>
            <w:hideMark/>
          </w:tcPr>
          <w:p w14:paraId="126F9F2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RealEstateOwnersTypeID</w:t>
            </w:r>
          </w:p>
        </w:tc>
        <w:tc>
          <w:tcPr>
            <w:tcW w:w="1359" w:type="dxa"/>
            <w:tcBorders>
              <w:top w:val="single" w:sz="4" w:space="0" w:color="A8D08D"/>
              <w:left w:val="single" w:sz="4" w:space="0" w:color="A8D08D"/>
              <w:bottom w:val="single" w:sz="4" w:space="0" w:color="A8D08D"/>
              <w:right w:val="single" w:sz="4" w:space="0" w:color="A8D08D"/>
            </w:tcBorders>
            <w:hideMark/>
          </w:tcPr>
          <w:p w14:paraId="5F3A97A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65D8C9B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48C0635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chủ sở hữu</w:t>
            </w:r>
          </w:p>
        </w:tc>
        <w:tc>
          <w:tcPr>
            <w:tcW w:w="1241" w:type="dxa"/>
            <w:tcBorders>
              <w:top w:val="single" w:sz="4" w:space="0" w:color="A8D08D"/>
              <w:left w:val="single" w:sz="4" w:space="0" w:color="A8D08D"/>
              <w:bottom w:val="single" w:sz="4" w:space="0" w:color="A8D08D"/>
              <w:right w:val="single" w:sz="4" w:space="0" w:color="A8D08D"/>
            </w:tcBorders>
            <w:hideMark/>
          </w:tcPr>
          <w:p w14:paraId="17AF572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570A967A"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65689F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736" w:type="dxa"/>
            <w:tcBorders>
              <w:top w:val="single" w:sz="4" w:space="0" w:color="A8D08D"/>
              <w:left w:val="single" w:sz="4" w:space="0" w:color="A8D08D"/>
              <w:bottom w:val="single" w:sz="4" w:space="0" w:color="A8D08D"/>
              <w:right w:val="single" w:sz="4" w:space="0" w:color="A8D08D"/>
            </w:tcBorders>
            <w:hideMark/>
          </w:tcPr>
          <w:p w14:paraId="00F6AC9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RealEstateID</w:t>
            </w:r>
          </w:p>
        </w:tc>
        <w:tc>
          <w:tcPr>
            <w:tcW w:w="1359" w:type="dxa"/>
            <w:tcBorders>
              <w:top w:val="single" w:sz="4" w:space="0" w:color="A8D08D"/>
              <w:left w:val="single" w:sz="4" w:space="0" w:color="A8D08D"/>
              <w:bottom w:val="single" w:sz="4" w:space="0" w:color="A8D08D"/>
              <w:right w:val="single" w:sz="4" w:space="0" w:color="A8D08D"/>
            </w:tcBorders>
            <w:hideMark/>
          </w:tcPr>
          <w:p w14:paraId="1247954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5F37047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5CB2FA4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bất động sản</w:t>
            </w:r>
          </w:p>
        </w:tc>
        <w:tc>
          <w:tcPr>
            <w:tcW w:w="1241" w:type="dxa"/>
            <w:tcBorders>
              <w:top w:val="single" w:sz="4" w:space="0" w:color="A8D08D"/>
              <w:left w:val="single" w:sz="4" w:space="0" w:color="A8D08D"/>
              <w:bottom w:val="single" w:sz="4" w:space="0" w:color="A8D08D"/>
              <w:right w:val="single" w:sz="4" w:space="0" w:color="A8D08D"/>
            </w:tcBorders>
            <w:hideMark/>
          </w:tcPr>
          <w:p w14:paraId="593811A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26DD2E94"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C3B997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736" w:type="dxa"/>
            <w:tcBorders>
              <w:top w:val="single" w:sz="4" w:space="0" w:color="A8D08D"/>
              <w:left w:val="single" w:sz="4" w:space="0" w:color="A8D08D"/>
              <w:bottom w:val="single" w:sz="4" w:space="0" w:color="A8D08D"/>
              <w:right w:val="single" w:sz="4" w:space="0" w:color="A8D08D"/>
            </w:tcBorders>
            <w:hideMark/>
          </w:tcPr>
          <w:p w14:paraId="257C421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359" w:type="dxa"/>
            <w:tcBorders>
              <w:top w:val="single" w:sz="4" w:space="0" w:color="A8D08D"/>
              <w:left w:val="single" w:sz="4" w:space="0" w:color="A8D08D"/>
              <w:bottom w:val="single" w:sz="4" w:space="0" w:color="A8D08D"/>
              <w:right w:val="single" w:sz="4" w:space="0" w:color="A8D08D"/>
            </w:tcBorders>
            <w:hideMark/>
          </w:tcPr>
          <w:p w14:paraId="2AFFC1C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30BA825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7E27AF5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241" w:type="dxa"/>
            <w:tcBorders>
              <w:top w:val="single" w:sz="4" w:space="0" w:color="A8D08D"/>
              <w:left w:val="single" w:sz="4" w:space="0" w:color="A8D08D"/>
              <w:bottom w:val="single" w:sz="4" w:space="0" w:color="A8D08D"/>
              <w:right w:val="single" w:sz="4" w:space="0" w:color="A8D08D"/>
            </w:tcBorders>
          </w:tcPr>
          <w:p w14:paraId="537E144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2E1B9DC7"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E50B97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736" w:type="dxa"/>
            <w:tcBorders>
              <w:top w:val="single" w:sz="4" w:space="0" w:color="A8D08D"/>
              <w:left w:val="single" w:sz="4" w:space="0" w:color="A8D08D"/>
              <w:bottom w:val="single" w:sz="4" w:space="0" w:color="A8D08D"/>
              <w:right w:val="single" w:sz="4" w:space="0" w:color="A8D08D"/>
            </w:tcBorders>
            <w:hideMark/>
          </w:tcPr>
          <w:p w14:paraId="49E89C1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359" w:type="dxa"/>
            <w:tcBorders>
              <w:top w:val="single" w:sz="4" w:space="0" w:color="A8D08D"/>
              <w:left w:val="single" w:sz="4" w:space="0" w:color="A8D08D"/>
              <w:bottom w:val="single" w:sz="4" w:space="0" w:color="A8D08D"/>
              <w:right w:val="single" w:sz="4" w:space="0" w:color="A8D08D"/>
            </w:tcBorders>
            <w:hideMark/>
          </w:tcPr>
          <w:p w14:paraId="7BB91A9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073DCC7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68DA320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241" w:type="dxa"/>
            <w:tcBorders>
              <w:top w:val="single" w:sz="4" w:space="0" w:color="A8D08D"/>
              <w:left w:val="single" w:sz="4" w:space="0" w:color="A8D08D"/>
              <w:bottom w:val="single" w:sz="4" w:space="0" w:color="A8D08D"/>
              <w:right w:val="single" w:sz="4" w:space="0" w:color="A8D08D"/>
            </w:tcBorders>
          </w:tcPr>
          <w:p w14:paraId="15BDD18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6A3790C"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480B98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736" w:type="dxa"/>
            <w:tcBorders>
              <w:top w:val="single" w:sz="4" w:space="0" w:color="A8D08D"/>
              <w:left w:val="single" w:sz="4" w:space="0" w:color="A8D08D"/>
              <w:bottom w:val="single" w:sz="4" w:space="0" w:color="A8D08D"/>
              <w:right w:val="single" w:sz="4" w:space="0" w:color="A8D08D"/>
            </w:tcBorders>
            <w:hideMark/>
          </w:tcPr>
          <w:p w14:paraId="095B436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Price</w:t>
            </w:r>
          </w:p>
        </w:tc>
        <w:tc>
          <w:tcPr>
            <w:tcW w:w="1359" w:type="dxa"/>
            <w:tcBorders>
              <w:top w:val="single" w:sz="4" w:space="0" w:color="A8D08D"/>
              <w:left w:val="single" w:sz="4" w:space="0" w:color="A8D08D"/>
              <w:bottom w:val="single" w:sz="4" w:space="0" w:color="A8D08D"/>
              <w:right w:val="single" w:sz="4" w:space="0" w:color="A8D08D"/>
            </w:tcBorders>
            <w:hideMark/>
          </w:tcPr>
          <w:p w14:paraId="0D35463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2" w:type="dxa"/>
            <w:tcBorders>
              <w:top w:val="single" w:sz="4" w:space="0" w:color="A8D08D"/>
              <w:left w:val="single" w:sz="4" w:space="0" w:color="A8D08D"/>
              <w:bottom w:val="single" w:sz="4" w:space="0" w:color="A8D08D"/>
              <w:right w:val="single" w:sz="4" w:space="0" w:color="A8D08D"/>
            </w:tcBorders>
          </w:tcPr>
          <w:p w14:paraId="4FD2B11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60E0EA1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 xml:space="preserve">Giá </w:t>
            </w:r>
          </w:p>
        </w:tc>
        <w:tc>
          <w:tcPr>
            <w:tcW w:w="1241" w:type="dxa"/>
            <w:tcBorders>
              <w:top w:val="single" w:sz="4" w:space="0" w:color="A8D08D"/>
              <w:left w:val="single" w:sz="4" w:space="0" w:color="A8D08D"/>
              <w:bottom w:val="single" w:sz="4" w:space="0" w:color="A8D08D"/>
              <w:right w:val="single" w:sz="4" w:space="0" w:color="A8D08D"/>
            </w:tcBorders>
          </w:tcPr>
          <w:p w14:paraId="2F82592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414413F0"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867A49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736" w:type="dxa"/>
            <w:tcBorders>
              <w:top w:val="single" w:sz="4" w:space="0" w:color="A8D08D"/>
              <w:left w:val="single" w:sz="4" w:space="0" w:color="A8D08D"/>
              <w:bottom w:val="single" w:sz="4" w:space="0" w:color="A8D08D"/>
              <w:right w:val="single" w:sz="4" w:space="0" w:color="A8D08D"/>
            </w:tcBorders>
            <w:hideMark/>
          </w:tcPr>
          <w:p w14:paraId="7B21150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TotalArea</w:t>
            </w:r>
          </w:p>
        </w:tc>
        <w:tc>
          <w:tcPr>
            <w:tcW w:w="1359" w:type="dxa"/>
            <w:tcBorders>
              <w:top w:val="single" w:sz="4" w:space="0" w:color="A8D08D"/>
              <w:left w:val="single" w:sz="4" w:space="0" w:color="A8D08D"/>
              <w:bottom w:val="single" w:sz="4" w:space="0" w:color="A8D08D"/>
              <w:right w:val="single" w:sz="4" w:space="0" w:color="A8D08D"/>
            </w:tcBorders>
            <w:hideMark/>
          </w:tcPr>
          <w:p w14:paraId="3F30C34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2" w:type="dxa"/>
            <w:tcBorders>
              <w:top w:val="single" w:sz="4" w:space="0" w:color="A8D08D"/>
              <w:left w:val="single" w:sz="4" w:space="0" w:color="A8D08D"/>
              <w:bottom w:val="single" w:sz="4" w:space="0" w:color="A8D08D"/>
              <w:right w:val="single" w:sz="4" w:space="0" w:color="A8D08D"/>
            </w:tcBorders>
          </w:tcPr>
          <w:p w14:paraId="4CBF451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60CA713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Tổng diện tích</w:t>
            </w:r>
          </w:p>
        </w:tc>
        <w:tc>
          <w:tcPr>
            <w:tcW w:w="1241" w:type="dxa"/>
            <w:tcBorders>
              <w:top w:val="single" w:sz="4" w:space="0" w:color="A8D08D"/>
              <w:left w:val="single" w:sz="4" w:space="0" w:color="A8D08D"/>
              <w:bottom w:val="single" w:sz="4" w:space="0" w:color="A8D08D"/>
              <w:right w:val="single" w:sz="4" w:space="0" w:color="A8D08D"/>
            </w:tcBorders>
          </w:tcPr>
          <w:p w14:paraId="5165964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46977C4"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BBDC3B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736" w:type="dxa"/>
            <w:tcBorders>
              <w:top w:val="single" w:sz="4" w:space="0" w:color="A8D08D"/>
              <w:left w:val="single" w:sz="4" w:space="0" w:color="A8D08D"/>
              <w:bottom w:val="single" w:sz="4" w:space="0" w:color="A8D08D"/>
              <w:right w:val="single" w:sz="4" w:space="0" w:color="A8D08D"/>
            </w:tcBorders>
            <w:hideMark/>
          </w:tcPr>
          <w:p w14:paraId="6A0A220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FloorArea</w:t>
            </w:r>
          </w:p>
        </w:tc>
        <w:tc>
          <w:tcPr>
            <w:tcW w:w="1359" w:type="dxa"/>
            <w:tcBorders>
              <w:top w:val="single" w:sz="4" w:space="0" w:color="A8D08D"/>
              <w:left w:val="single" w:sz="4" w:space="0" w:color="A8D08D"/>
              <w:bottom w:val="single" w:sz="4" w:space="0" w:color="A8D08D"/>
              <w:right w:val="single" w:sz="4" w:space="0" w:color="A8D08D"/>
            </w:tcBorders>
            <w:hideMark/>
          </w:tcPr>
          <w:p w14:paraId="21C8BC7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2" w:type="dxa"/>
            <w:tcBorders>
              <w:top w:val="single" w:sz="4" w:space="0" w:color="A8D08D"/>
              <w:left w:val="single" w:sz="4" w:space="0" w:color="A8D08D"/>
              <w:bottom w:val="single" w:sz="4" w:space="0" w:color="A8D08D"/>
              <w:right w:val="single" w:sz="4" w:space="0" w:color="A8D08D"/>
            </w:tcBorders>
          </w:tcPr>
          <w:p w14:paraId="2CF2EB1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7E326EC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Diện tích nền</w:t>
            </w:r>
          </w:p>
        </w:tc>
        <w:tc>
          <w:tcPr>
            <w:tcW w:w="1241" w:type="dxa"/>
            <w:tcBorders>
              <w:top w:val="single" w:sz="4" w:space="0" w:color="A8D08D"/>
              <w:left w:val="single" w:sz="4" w:space="0" w:color="A8D08D"/>
              <w:bottom w:val="single" w:sz="4" w:space="0" w:color="A8D08D"/>
              <w:right w:val="single" w:sz="4" w:space="0" w:color="A8D08D"/>
            </w:tcBorders>
          </w:tcPr>
          <w:p w14:paraId="6FCFDD4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3EACED03"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D2454E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736" w:type="dxa"/>
            <w:tcBorders>
              <w:top w:val="single" w:sz="4" w:space="0" w:color="A8D08D"/>
              <w:left w:val="single" w:sz="4" w:space="0" w:color="A8D08D"/>
              <w:bottom w:val="single" w:sz="4" w:space="0" w:color="A8D08D"/>
              <w:right w:val="single" w:sz="4" w:space="0" w:color="A8D08D"/>
            </w:tcBorders>
            <w:hideMark/>
          </w:tcPr>
          <w:p w14:paraId="65D8D17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GargenArea</w:t>
            </w:r>
          </w:p>
        </w:tc>
        <w:tc>
          <w:tcPr>
            <w:tcW w:w="1359" w:type="dxa"/>
            <w:tcBorders>
              <w:top w:val="single" w:sz="4" w:space="0" w:color="A8D08D"/>
              <w:left w:val="single" w:sz="4" w:space="0" w:color="A8D08D"/>
              <w:bottom w:val="single" w:sz="4" w:space="0" w:color="A8D08D"/>
              <w:right w:val="single" w:sz="4" w:space="0" w:color="A8D08D"/>
            </w:tcBorders>
            <w:hideMark/>
          </w:tcPr>
          <w:p w14:paraId="49E8B5F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2" w:type="dxa"/>
            <w:tcBorders>
              <w:top w:val="single" w:sz="4" w:space="0" w:color="A8D08D"/>
              <w:left w:val="single" w:sz="4" w:space="0" w:color="A8D08D"/>
              <w:bottom w:val="single" w:sz="4" w:space="0" w:color="A8D08D"/>
              <w:right w:val="single" w:sz="4" w:space="0" w:color="A8D08D"/>
            </w:tcBorders>
          </w:tcPr>
          <w:p w14:paraId="7F9AC37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6F497F2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Diện tích vườn</w:t>
            </w:r>
          </w:p>
        </w:tc>
        <w:tc>
          <w:tcPr>
            <w:tcW w:w="1241" w:type="dxa"/>
            <w:tcBorders>
              <w:top w:val="single" w:sz="4" w:space="0" w:color="A8D08D"/>
              <w:left w:val="single" w:sz="4" w:space="0" w:color="A8D08D"/>
              <w:bottom w:val="single" w:sz="4" w:space="0" w:color="A8D08D"/>
              <w:right w:val="single" w:sz="4" w:space="0" w:color="A8D08D"/>
            </w:tcBorders>
          </w:tcPr>
          <w:p w14:paraId="71A0BE2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7A695299"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B0D612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11</w:t>
            </w:r>
          </w:p>
        </w:tc>
        <w:tc>
          <w:tcPr>
            <w:tcW w:w="2736" w:type="dxa"/>
            <w:tcBorders>
              <w:top w:val="single" w:sz="4" w:space="0" w:color="A8D08D"/>
              <w:left w:val="single" w:sz="4" w:space="0" w:color="A8D08D"/>
              <w:bottom w:val="single" w:sz="4" w:space="0" w:color="A8D08D"/>
              <w:right w:val="single" w:sz="4" w:space="0" w:color="A8D08D"/>
            </w:tcBorders>
            <w:hideMark/>
          </w:tcPr>
          <w:p w14:paraId="1B54356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HomeArea</w:t>
            </w:r>
          </w:p>
        </w:tc>
        <w:tc>
          <w:tcPr>
            <w:tcW w:w="1359" w:type="dxa"/>
            <w:tcBorders>
              <w:top w:val="single" w:sz="4" w:space="0" w:color="A8D08D"/>
              <w:left w:val="single" w:sz="4" w:space="0" w:color="A8D08D"/>
              <w:bottom w:val="single" w:sz="4" w:space="0" w:color="A8D08D"/>
              <w:right w:val="single" w:sz="4" w:space="0" w:color="A8D08D"/>
            </w:tcBorders>
            <w:hideMark/>
          </w:tcPr>
          <w:p w14:paraId="0891D1B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2" w:type="dxa"/>
            <w:tcBorders>
              <w:top w:val="single" w:sz="4" w:space="0" w:color="A8D08D"/>
              <w:left w:val="single" w:sz="4" w:space="0" w:color="A8D08D"/>
              <w:bottom w:val="single" w:sz="4" w:space="0" w:color="A8D08D"/>
              <w:right w:val="single" w:sz="4" w:space="0" w:color="A8D08D"/>
            </w:tcBorders>
          </w:tcPr>
          <w:p w14:paraId="5D281C4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66D1706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Diện tích nhà</w:t>
            </w:r>
          </w:p>
        </w:tc>
        <w:tc>
          <w:tcPr>
            <w:tcW w:w="1241" w:type="dxa"/>
            <w:tcBorders>
              <w:top w:val="single" w:sz="4" w:space="0" w:color="A8D08D"/>
              <w:left w:val="single" w:sz="4" w:space="0" w:color="A8D08D"/>
              <w:bottom w:val="single" w:sz="4" w:space="0" w:color="A8D08D"/>
              <w:right w:val="single" w:sz="4" w:space="0" w:color="A8D08D"/>
            </w:tcBorders>
          </w:tcPr>
          <w:p w14:paraId="0BD1605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0B61D90"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592C0D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12</w:t>
            </w:r>
          </w:p>
        </w:tc>
        <w:tc>
          <w:tcPr>
            <w:tcW w:w="2736" w:type="dxa"/>
            <w:tcBorders>
              <w:top w:val="single" w:sz="4" w:space="0" w:color="A8D08D"/>
              <w:left w:val="single" w:sz="4" w:space="0" w:color="A8D08D"/>
              <w:bottom w:val="single" w:sz="4" w:space="0" w:color="A8D08D"/>
              <w:right w:val="single" w:sz="4" w:space="0" w:color="A8D08D"/>
            </w:tcBorders>
            <w:hideMark/>
          </w:tcPr>
          <w:p w14:paraId="59FD3C0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RoomNumber</w:t>
            </w:r>
          </w:p>
        </w:tc>
        <w:tc>
          <w:tcPr>
            <w:tcW w:w="1359" w:type="dxa"/>
            <w:tcBorders>
              <w:top w:val="single" w:sz="4" w:space="0" w:color="A8D08D"/>
              <w:left w:val="single" w:sz="4" w:space="0" w:color="A8D08D"/>
              <w:bottom w:val="single" w:sz="4" w:space="0" w:color="A8D08D"/>
              <w:right w:val="single" w:sz="4" w:space="0" w:color="A8D08D"/>
            </w:tcBorders>
            <w:hideMark/>
          </w:tcPr>
          <w:p w14:paraId="62F54B7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32" w:type="dxa"/>
            <w:tcBorders>
              <w:top w:val="single" w:sz="4" w:space="0" w:color="A8D08D"/>
              <w:left w:val="single" w:sz="4" w:space="0" w:color="A8D08D"/>
              <w:bottom w:val="single" w:sz="4" w:space="0" w:color="A8D08D"/>
              <w:right w:val="single" w:sz="4" w:space="0" w:color="A8D08D"/>
            </w:tcBorders>
          </w:tcPr>
          <w:p w14:paraId="775CC30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3CB4047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Số phòng ngủ</w:t>
            </w:r>
          </w:p>
        </w:tc>
        <w:tc>
          <w:tcPr>
            <w:tcW w:w="1241" w:type="dxa"/>
            <w:tcBorders>
              <w:top w:val="single" w:sz="4" w:space="0" w:color="A8D08D"/>
              <w:left w:val="single" w:sz="4" w:space="0" w:color="A8D08D"/>
              <w:bottom w:val="single" w:sz="4" w:space="0" w:color="A8D08D"/>
              <w:right w:val="single" w:sz="4" w:space="0" w:color="A8D08D"/>
            </w:tcBorders>
          </w:tcPr>
          <w:p w14:paraId="611B55C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3B0B79A"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599039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13</w:t>
            </w:r>
          </w:p>
        </w:tc>
        <w:tc>
          <w:tcPr>
            <w:tcW w:w="2736" w:type="dxa"/>
            <w:tcBorders>
              <w:top w:val="single" w:sz="4" w:space="0" w:color="A8D08D"/>
              <w:left w:val="single" w:sz="4" w:space="0" w:color="A8D08D"/>
              <w:bottom w:val="single" w:sz="4" w:space="0" w:color="A8D08D"/>
              <w:right w:val="single" w:sz="4" w:space="0" w:color="A8D08D"/>
            </w:tcBorders>
            <w:hideMark/>
          </w:tcPr>
          <w:p w14:paraId="2A2B8F7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TierNumber</w:t>
            </w:r>
          </w:p>
        </w:tc>
        <w:tc>
          <w:tcPr>
            <w:tcW w:w="1359" w:type="dxa"/>
            <w:tcBorders>
              <w:top w:val="single" w:sz="4" w:space="0" w:color="A8D08D"/>
              <w:left w:val="single" w:sz="4" w:space="0" w:color="A8D08D"/>
              <w:bottom w:val="single" w:sz="4" w:space="0" w:color="A8D08D"/>
              <w:right w:val="single" w:sz="4" w:space="0" w:color="A8D08D"/>
            </w:tcBorders>
            <w:hideMark/>
          </w:tcPr>
          <w:p w14:paraId="642AEF3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32" w:type="dxa"/>
            <w:tcBorders>
              <w:top w:val="single" w:sz="4" w:space="0" w:color="A8D08D"/>
              <w:left w:val="single" w:sz="4" w:space="0" w:color="A8D08D"/>
              <w:bottom w:val="single" w:sz="4" w:space="0" w:color="A8D08D"/>
              <w:right w:val="single" w:sz="4" w:space="0" w:color="A8D08D"/>
            </w:tcBorders>
          </w:tcPr>
          <w:p w14:paraId="5E27F2E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3D9EBDF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tầng</w:t>
            </w:r>
          </w:p>
        </w:tc>
        <w:tc>
          <w:tcPr>
            <w:tcW w:w="1241" w:type="dxa"/>
            <w:tcBorders>
              <w:top w:val="single" w:sz="4" w:space="0" w:color="A8D08D"/>
              <w:left w:val="single" w:sz="4" w:space="0" w:color="A8D08D"/>
              <w:bottom w:val="single" w:sz="4" w:space="0" w:color="A8D08D"/>
              <w:right w:val="single" w:sz="4" w:space="0" w:color="A8D08D"/>
            </w:tcBorders>
          </w:tcPr>
          <w:p w14:paraId="0DEBA1F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3417DA1"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D805DF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14</w:t>
            </w:r>
          </w:p>
        </w:tc>
        <w:tc>
          <w:tcPr>
            <w:tcW w:w="2736" w:type="dxa"/>
            <w:tcBorders>
              <w:top w:val="single" w:sz="4" w:space="0" w:color="A8D08D"/>
              <w:left w:val="single" w:sz="4" w:space="0" w:color="A8D08D"/>
              <w:bottom w:val="single" w:sz="4" w:space="0" w:color="A8D08D"/>
              <w:right w:val="single" w:sz="4" w:space="0" w:color="A8D08D"/>
            </w:tcBorders>
            <w:hideMark/>
          </w:tcPr>
          <w:p w14:paraId="50A2CB5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105EA77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1A4A325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2B7994A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41" w:type="dxa"/>
            <w:tcBorders>
              <w:top w:val="single" w:sz="4" w:space="0" w:color="A8D08D"/>
              <w:left w:val="single" w:sz="4" w:space="0" w:color="A8D08D"/>
              <w:bottom w:val="single" w:sz="4" w:space="0" w:color="A8D08D"/>
              <w:right w:val="single" w:sz="4" w:space="0" w:color="A8D08D"/>
            </w:tcBorders>
          </w:tcPr>
          <w:p w14:paraId="7248F08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63880A1D"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27D880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15</w:t>
            </w:r>
          </w:p>
        </w:tc>
        <w:tc>
          <w:tcPr>
            <w:tcW w:w="2736" w:type="dxa"/>
            <w:tcBorders>
              <w:top w:val="single" w:sz="4" w:space="0" w:color="A8D08D"/>
              <w:left w:val="single" w:sz="4" w:space="0" w:color="A8D08D"/>
              <w:bottom w:val="single" w:sz="4" w:space="0" w:color="A8D08D"/>
              <w:right w:val="single" w:sz="4" w:space="0" w:color="A8D08D"/>
            </w:tcBorders>
            <w:hideMark/>
          </w:tcPr>
          <w:p w14:paraId="14D8DFE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Image2</w:t>
            </w:r>
          </w:p>
        </w:tc>
        <w:tc>
          <w:tcPr>
            <w:tcW w:w="1359" w:type="dxa"/>
            <w:tcBorders>
              <w:top w:val="single" w:sz="4" w:space="0" w:color="A8D08D"/>
              <w:left w:val="single" w:sz="4" w:space="0" w:color="A8D08D"/>
              <w:bottom w:val="single" w:sz="4" w:space="0" w:color="A8D08D"/>
              <w:right w:val="single" w:sz="4" w:space="0" w:color="A8D08D"/>
            </w:tcBorders>
            <w:hideMark/>
          </w:tcPr>
          <w:p w14:paraId="5F121C1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54CDB97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7351BD4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41" w:type="dxa"/>
            <w:tcBorders>
              <w:top w:val="single" w:sz="4" w:space="0" w:color="A8D08D"/>
              <w:left w:val="single" w:sz="4" w:space="0" w:color="A8D08D"/>
              <w:bottom w:val="single" w:sz="4" w:space="0" w:color="A8D08D"/>
              <w:right w:val="single" w:sz="4" w:space="0" w:color="A8D08D"/>
            </w:tcBorders>
          </w:tcPr>
          <w:p w14:paraId="21D7814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20983FC1"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4F8DBA4"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16</w:t>
            </w:r>
          </w:p>
        </w:tc>
        <w:tc>
          <w:tcPr>
            <w:tcW w:w="2736" w:type="dxa"/>
            <w:tcBorders>
              <w:top w:val="single" w:sz="4" w:space="0" w:color="A8D08D"/>
              <w:left w:val="single" w:sz="4" w:space="0" w:color="A8D08D"/>
              <w:bottom w:val="single" w:sz="4" w:space="0" w:color="A8D08D"/>
              <w:right w:val="single" w:sz="4" w:space="0" w:color="A8D08D"/>
            </w:tcBorders>
            <w:hideMark/>
          </w:tcPr>
          <w:p w14:paraId="0A0F0C0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Image3</w:t>
            </w:r>
          </w:p>
        </w:tc>
        <w:tc>
          <w:tcPr>
            <w:tcW w:w="1359" w:type="dxa"/>
            <w:tcBorders>
              <w:top w:val="single" w:sz="4" w:space="0" w:color="A8D08D"/>
              <w:left w:val="single" w:sz="4" w:space="0" w:color="A8D08D"/>
              <w:bottom w:val="single" w:sz="4" w:space="0" w:color="A8D08D"/>
              <w:right w:val="single" w:sz="4" w:space="0" w:color="A8D08D"/>
            </w:tcBorders>
            <w:hideMark/>
          </w:tcPr>
          <w:p w14:paraId="7E4C4BB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5001A50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6A2455E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41" w:type="dxa"/>
            <w:tcBorders>
              <w:top w:val="single" w:sz="4" w:space="0" w:color="A8D08D"/>
              <w:left w:val="single" w:sz="4" w:space="0" w:color="A8D08D"/>
              <w:bottom w:val="single" w:sz="4" w:space="0" w:color="A8D08D"/>
              <w:right w:val="single" w:sz="4" w:space="0" w:color="A8D08D"/>
            </w:tcBorders>
          </w:tcPr>
          <w:p w14:paraId="0F007BC0"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08B72D9A" w14:textId="6C745D0A" w:rsidR="005F0B4E" w:rsidRDefault="005F0B4E" w:rsidP="00E400E1">
      <w:pPr>
        <w:pStyle w:val="Caption"/>
      </w:pPr>
      <w:bookmarkStart w:id="125" w:name="_Toc422688979"/>
      <w:bookmarkStart w:id="126" w:name="_Toc422104968"/>
      <w:r>
        <w:t xml:space="preserve">Bảng </w:t>
      </w:r>
      <w:fldSimple w:instr=" STYLEREF 1 \s ">
        <w:r w:rsidR="00327CC4">
          <w:rPr>
            <w:noProof/>
          </w:rPr>
          <w:t>4</w:t>
        </w:r>
      </w:fldSimple>
      <w:r w:rsidR="00327CC4">
        <w:noBreakHyphen/>
      </w:r>
      <w:fldSimple w:instr=" SEQ Bảng \* ARABIC \s 1 ">
        <w:r w:rsidR="00327CC4">
          <w:rPr>
            <w:noProof/>
          </w:rPr>
          <w:t>11</w:t>
        </w:r>
      </w:fldSimple>
      <w:r>
        <w:t xml:space="preserve"> </w:t>
      </w:r>
      <w:r w:rsidRPr="005F0B4E">
        <w:t>Bảng Căn hộ</w:t>
      </w:r>
      <w:bookmarkEnd w:id="125"/>
    </w:p>
    <w:bookmarkEnd w:id="126"/>
    <w:p w14:paraId="0BD2A223" w14:textId="10D3764A"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736"/>
        <w:gridCol w:w="1359"/>
        <w:gridCol w:w="832"/>
        <w:gridCol w:w="2180"/>
        <w:gridCol w:w="1241"/>
      </w:tblGrid>
      <w:tr w:rsidR="0023144C" w:rsidRPr="005A1CA3" w14:paraId="43FBB467" w14:textId="77777777" w:rsidTr="00BA6B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2AA2D615"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Land (Đất)</w:t>
            </w:r>
          </w:p>
        </w:tc>
      </w:tr>
      <w:tr w:rsidR="0023144C" w:rsidRPr="005A1CA3" w14:paraId="16A8E46D"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A44A5EA"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736" w:type="dxa"/>
            <w:tcBorders>
              <w:top w:val="single" w:sz="4" w:space="0" w:color="A8D08D"/>
              <w:left w:val="single" w:sz="4" w:space="0" w:color="A8D08D"/>
              <w:bottom w:val="single" w:sz="4" w:space="0" w:color="A8D08D"/>
              <w:right w:val="single" w:sz="4" w:space="0" w:color="A8D08D"/>
            </w:tcBorders>
            <w:hideMark/>
          </w:tcPr>
          <w:p w14:paraId="269DDB53"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359" w:type="dxa"/>
            <w:tcBorders>
              <w:top w:val="single" w:sz="4" w:space="0" w:color="A8D08D"/>
              <w:left w:val="single" w:sz="4" w:space="0" w:color="A8D08D"/>
              <w:bottom w:val="single" w:sz="4" w:space="0" w:color="A8D08D"/>
              <w:right w:val="single" w:sz="4" w:space="0" w:color="A8D08D"/>
            </w:tcBorders>
            <w:hideMark/>
          </w:tcPr>
          <w:p w14:paraId="10F3C66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32" w:type="dxa"/>
            <w:tcBorders>
              <w:top w:val="single" w:sz="4" w:space="0" w:color="A8D08D"/>
              <w:left w:val="single" w:sz="4" w:space="0" w:color="A8D08D"/>
              <w:bottom w:val="single" w:sz="4" w:space="0" w:color="A8D08D"/>
              <w:right w:val="single" w:sz="4" w:space="0" w:color="A8D08D"/>
            </w:tcBorders>
            <w:hideMark/>
          </w:tcPr>
          <w:p w14:paraId="730F7A04"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180" w:type="dxa"/>
            <w:tcBorders>
              <w:top w:val="single" w:sz="4" w:space="0" w:color="A8D08D"/>
              <w:left w:val="single" w:sz="4" w:space="0" w:color="A8D08D"/>
              <w:bottom w:val="single" w:sz="4" w:space="0" w:color="A8D08D"/>
              <w:right w:val="single" w:sz="4" w:space="0" w:color="A8D08D"/>
            </w:tcBorders>
            <w:hideMark/>
          </w:tcPr>
          <w:p w14:paraId="33C8DD6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241" w:type="dxa"/>
            <w:tcBorders>
              <w:top w:val="single" w:sz="4" w:space="0" w:color="A8D08D"/>
              <w:left w:val="single" w:sz="4" w:space="0" w:color="A8D08D"/>
              <w:bottom w:val="single" w:sz="4" w:space="0" w:color="A8D08D"/>
              <w:right w:val="single" w:sz="4" w:space="0" w:color="A8D08D"/>
            </w:tcBorders>
            <w:hideMark/>
          </w:tcPr>
          <w:p w14:paraId="3BE3365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ang buộc</w:t>
            </w:r>
          </w:p>
        </w:tc>
      </w:tr>
      <w:tr w:rsidR="0023144C" w:rsidRPr="005A1CA3" w14:paraId="0498492E"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84FF93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736" w:type="dxa"/>
            <w:tcBorders>
              <w:top w:val="single" w:sz="4" w:space="0" w:color="A8D08D"/>
              <w:left w:val="single" w:sz="4" w:space="0" w:color="A8D08D"/>
              <w:bottom w:val="single" w:sz="4" w:space="0" w:color="A8D08D"/>
              <w:right w:val="single" w:sz="4" w:space="0" w:color="A8D08D"/>
            </w:tcBorders>
            <w:hideMark/>
          </w:tcPr>
          <w:p w14:paraId="5F19C2F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LandID</w:t>
            </w:r>
          </w:p>
        </w:tc>
        <w:tc>
          <w:tcPr>
            <w:tcW w:w="1359" w:type="dxa"/>
            <w:tcBorders>
              <w:top w:val="single" w:sz="4" w:space="0" w:color="A8D08D"/>
              <w:left w:val="single" w:sz="4" w:space="0" w:color="A8D08D"/>
              <w:bottom w:val="single" w:sz="4" w:space="0" w:color="A8D08D"/>
              <w:right w:val="single" w:sz="4" w:space="0" w:color="A8D08D"/>
            </w:tcBorders>
            <w:hideMark/>
          </w:tcPr>
          <w:p w14:paraId="7A58AEA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3732313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1B96C2F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đất</w:t>
            </w:r>
          </w:p>
        </w:tc>
        <w:tc>
          <w:tcPr>
            <w:tcW w:w="1241" w:type="dxa"/>
            <w:tcBorders>
              <w:top w:val="single" w:sz="4" w:space="0" w:color="A8D08D"/>
              <w:left w:val="single" w:sz="4" w:space="0" w:color="A8D08D"/>
              <w:bottom w:val="single" w:sz="4" w:space="0" w:color="A8D08D"/>
              <w:right w:val="single" w:sz="4" w:space="0" w:color="A8D08D"/>
            </w:tcBorders>
            <w:hideMark/>
          </w:tcPr>
          <w:p w14:paraId="01C1D86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2A32DB7B"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13C280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736" w:type="dxa"/>
            <w:tcBorders>
              <w:top w:val="single" w:sz="4" w:space="0" w:color="A8D08D"/>
              <w:left w:val="single" w:sz="4" w:space="0" w:color="A8D08D"/>
              <w:bottom w:val="single" w:sz="4" w:space="0" w:color="A8D08D"/>
              <w:right w:val="single" w:sz="4" w:space="0" w:color="A8D08D"/>
            </w:tcBorders>
            <w:hideMark/>
          </w:tcPr>
          <w:p w14:paraId="5BD9705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LandTypeID</w:t>
            </w:r>
          </w:p>
        </w:tc>
        <w:tc>
          <w:tcPr>
            <w:tcW w:w="1359" w:type="dxa"/>
            <w:tcBorders>
              <w:top w:val="single" w:sz="4" w:space="0" w:color="A8D08D"/>
              <w:left w:val="single" w:sz="4" w:space="0" w:color="A8D08D"/>
              <w:bottom w:val="single" w:sz="4" w:space="0" w:color="A8D08D"/>
              <w:right w:val="single" w:sz="4" w:space="0" w:color="A8D08D"/>
            </w:tcBorders>
            <w:hideMark/>
          </w:tcPr>
          <w:p w14:paraId="3FB7FDF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1097D63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2C00ABE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đất</w:t>
            </w:r>
          </w:p>
        </w:tc>
        <w:tc>
          <w:tcPr>
            <w:tcW w:w="1241" w:type="dxa"/>
            <w:tcBorders>
              <w:top w:val="single" w:sz="4" w:space="0" w:color="A8D08D"/>
              <w:left w:val="single" w:sz="4" w:space="0" w:color="A8D08D"/>
              <w:bottom w:val="single" w:sz="4" w:space="0" w:color="A8D08D"/>
              <w:right w:val="single" w:sz="4" w:space="0" w:color="A8D08D"/>
            </w:tcBorders>
            <w:hideMark/>
          </w:tcPr>
          <w:p w14:paraId="30CFAD2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2A5F815B"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C1AD28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736" w:type="dxa"/>
            <w:tcBorders>
              <w:top w:val="single" w:sz="4" w:space="0" w:color="A8D08D"/>
              <w:left w:val="single" w:sz="4" w:space="0" w:color="A8D08D"/>
              <w:bottom w:val="single" w:sz="4" w:space="0" w:color="A8D08D"/>
              <w:right w:val="single" w:sz="4" w:space="0" w:color="A8D08D"/>
            </w:tcBorders>
            <w:hideMark/>
          </w:tcPr>
          <w:p w14:paraId="2C0A6A0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RealEstateOwnersID</w:t>
            </w:r>
          </w:p>
        </w:tc>
        <w:tc>
          <w:tcPr>
            <w:tcW w:w="1359" w:type="dxa"/>
            <w:tcBorders>
              <w:top w:val="single" w:sz="4" w:space="0" w:color="A8D08D"/>
              <w:left w:val="single" w:sz="4" w:space="0" w:color="A8D08D"/>
              <w:bottom w:val="single" w:sz="4" w:space="0" w:color="A8D08D"/>
              <w:right w:val="single" w:sz="4" w:space="0" w:color="A8D08D"/>
            </w:tcBorders>
            <w:hideMark/>
          </w:tcPr>
          <w:p w14:paraId="2691FC7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4990038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34E3394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chủ sở hữu</w:t>
            </w:r>
          </w:p>
        </w:tc>
        <w:tc>
          <w:tcPr>
            <w:tcW w:w="1241" w:type="dxa"/>
            <w:tcBorders>
              <w:top w:val="single" w:sz="4" w:space="0" w:color="A8D08D"/>
              <w:left w:val="single" w:sz="4" w:space="0" w:color="A8D08D"/>
              <w:bottom w:val="single" w:sz="4" w:space="0" w:color="A8D08D"/>
              <w:right w:val="single" w:sz="4" w:space="0" w:color="A8D08D"/>
            </w:tcBorders>
            <w:hideMark/>
          </w:tcPr>
          <w:p w14:paraId="0C18B18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0BAFA6A7"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CF2367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736" w:type="dxa"/>
            <w:tcBorders>
              <w:top w:val="single" w:sz="4" w:space="0" w:color="A8D08D"/>
              <w:left w:val="single" w:sz="4" w:space="0" w:color="A8D08D"/>
              <w:bottom w:val="single" w:sz="4" w:space="0" w:color="A8D08D"/>
              <w:right w:val="single" w:sz="4" w:space="0" w:color="A8D08D"/>
            </w:tcBorders>
            <w:hideMark/>
          </w:tcPr>
          <w:p w14:paraId="631FFB6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RealEstateOwnersTypeID</w:t>
            </w:r>
          </w:p>
        </w:tc>
        <w:tc>
          <w:tcPr>
            <w:tcW w:w="1359" w:type="dxa"/>
            <w:tcBorders>
              <w:top w:val="single" w:sz="4" w:space="0" w:color="A8D08D"/>
              <w:left w:val="single" w:sz="4" w:space="0" w:color="A8D08D"/>
              <w:bottom w:val="single" w:sz="4" w:space="0" w:color="A8D08D"/>
              <w:right w:val="single" w:sz="4" w:space="0" w:color="A8D08D"/>
            </w:tcBorders>
            <w:hideMark/>
          </w:tcPr>
          <w:p w14:paraId="5CFC4A2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55B67D2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54ED4FE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chủ sở hữu</w:t>
            </w:r>
          </w:p>
        </w:tc>
        <w:tc>
          <w:tcPr>
            <w:tcW w:w="1241" w:type="dxa"/>
            <w:tcBorders>
              <w:top w:val="single" w:sz="4" w:space="0" w:color="A8D08D"/>
              <w:left w:val="single" w:sz="4" w:space="0" w:color="A8D08D"/>
              <w:bottom w:val="single" w:sz="4" w:space="0" w:color="A8D08D"/>
              <w:right w:val="single" w:sz="4" w:space="0" w:color="A8D08D"/>
            </w:tcBorders>
            <w:hideMark/>
          </w:tcPr>
          <w:p w14:paraId="2F20783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443E8F82"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C9906A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736" w:type="dxa"/>
            <w:tcBorders>
              <w:top w:val="single" w:sz="4" w:space="0" w:color="A8D08D"/>
              <w:left w:val="single" w:sz="4" w:space="0" w:color="A8D08D"/>
              <w:bottom w:val="single" w:sz="4" w:space="0" w:color="A8D08D"/>
              <w:right w:val="single" w:sz="4" w:space="0" w:color="A8D08D"/>
            </w:tcBorders>
            <w:hideMark/>
          </w:tcPr>
          <w:p w14:paraId="45A0C7B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RealEstateID</w:t>
            </w:r>
          </w:p>
        </w:tc>
        <w:tc>
          <w:tcPr>
            <w:tcW w:w="1359" w:type="dxa"/>
            <w:tcBorders>
              <w:top w:val="single" w:sz="4" w:space="0" w:color="A8D08D"/>
              <w:left w:val="single" w:sz="4" w:space="0" w:color="A8D08D"/>
              <w:bottom w:val="single" w:sz="4" w:space="0" w:color="A8D08D"/>
              <w:right w:val="single" w:sz="4" w:space="0" w:color="A8D08D"/>
            </w:tcBorders>
            <w:hideMark/>
          </w:tcPr>
          <w:p w14:paraId="4419FD4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2" w:type="dxa"/>
            <w:tcBorders>
              <w:top w:val="single" w:sz="4" w:space="0" w:color="A8D08D"/>
              <w:left w:val="single" w:sz="4" w:space="0" w:color="A8D08D"/>
              <w:bottom w:val="single" w:sz="4" w:space="0" w:color="A8D08D"/>
              <w:right w:val="single" w:sz="4" w:space="0" w:color="A8D08D"/>
            </w:tcBorders>
          </w:tcPr>
          <w:p w14:paraId="3415C80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42A6D84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bất động sản</w:t>
            </w:r>
          </w:p>
        </w:tc>
        <w:tc>
          <w:tcPr>
            <w:tcW w:w="1241" w:type="dxa"/>
            <w:tcBorders>
              <w:top w:val="single" w:sz="4" w:space="0" w:color="A8D08D"/>
              <w:left w:val="single" w:sz="4" w:space="0" w:color="A8D08D"/>
              <w:bottom w:val="single" w:sz="4" w:space="0" w:color="A8D08D"/>
              <w:right w:val="single" w:sz="4" w:space="0" w:color="A8D08D"/>
            </w:tcBorders>
            <w:hideMark/>
          </w:tcPr>
          <w:p w14:paraId="15C5118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0FD01F5C"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F1446C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736" w:type="dxa"/>
            <w:tcBorders>
              <w:top w:val="single" w:sz="4" w:space="0" w:color="A8D08D"/>
              <w:left w:val="single" w:sz="4" w:space="0" w:color="A8D08D"/>
              <w:bottom w:val="single" w:sz="4" w:space="0" w:color="A8D08D"/>
              <w:right w:val="single" w:sz="4" w:space="0" w:color="A8D08D"/>
            </w:tcBorders>
            <w:hideMark/>
          </w:tcPr>
          <w:p w14:paraId="37ECA80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359" w:type="dxa"/>
            <w:tcBorders>
              <w:top w:val="single" w:sz="4" w:space="0" w:color="A8D08D"/>
              <w:left w:val="single" w:sz="4" w:space="0" w:color="A8D08D"/>
              <w:bottom w:val="single" w:sz="4" w:space="0" w:color="A8D08D"/>
              <w:right w:val="single" w:sz="4" w:space="0" w:color="A8D08D"/>
            </w:tcBorders>
            <w:hideMark/>
          </w:tcPr>
          <w:p w14:paraId="0CF7A71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13D1987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6AD3AE4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241" w:type="dxa"/>
            <w:tcBorders>
              <w:top w:val="single" w:sz="4" w:space="0" w:color="A8D08D"/>
              <w:left w:val="single" w:sz="4" w:space="0" w:color="A8D08D"/>
              <w:bottom w:val="single" w:sz="4" w:space="0" w:color="A8D08D"/>
              <w:right w:val="single" w:sz="4" w:space="0" w:color="A8D08D"/>
            </w:tcBorders>
          </w:tcPr>
          <w:p w14:paraId="55D2B75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0C9E5982"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E4FB9F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736" w:type="dxa"/>
            <w:tcBorders>
              <w:top w:val="single" w:sz="4" w:space="0" w:color="A8D08D"/>
              <w:left w:val="single" w:sz="4" w:space="0" w:color="A8D08D"/>
              <w:bottom w:val="single" w:sz="4" w:space="0" w:color="A8D08D"/>
              <w:right w:val="single" w:sz="4" w:space="0" w:color="A8D08D"/>
            </w:tcBorders>
            <w:hideMark/>
          </w:tcPr>
          <w:p w14:paraId="139E967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359" w:type="dxa"/>
            <w:tcBorders>
              <w:top w:val="single" w:sz="4" w:space="0" w:color="A8D08D"/>
              <w:left w:val="single" w:sz="4" w:space="0" w:color="A8D08D"/>
              <w:bottom w:val="single" w:sz="4" w:space="0" w:color="A8D08D"/>
              <w:right w:val="single" w:sz="4" w:space="0" w:color="A8D08D"/>
            </w:tcBorders>
            <w:hideMark/>
          </w:tcPr>
          <w:p w14:paraId="45FE591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49ACEB1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09C30D5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241" w:type="dxa"/>
            <w:tcBorders>
              <w:top w:val="single" w:sz="4" w:space="0" w:color="A8D08D"/>
              <w:left w:val="single" w:sz="4" w:space="0" w:color="A8D08D"/>
              <w:bottom w:val="single" w:sz="4" w:space="0" w:color="A8D08D"/>
              <w:right w:val="single" w:sz="4" w:space="0" w:color="A8D08D"/>
            </w:tcBorders>
          </w:tcPr>
          <w:p w14:paraId="1AE2DF5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6434FE9A"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1DC885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736" w:type="dxa"/>
            <w:tcBorders>
              <w:top w:val="single" w:sz="4" w:space="0" w:color="A8D08D"/>
              <w:left w:val="single" w:sz="4" w:space="0" w:color="A8D08D"/>
              <w:bottom w:val="single" w:sz="4" w:space="0" w:color="A8D08D"/>
              <w:right w:val="single" w:sz="4" w:space="0" w:color="A8D08D"/>
            </w:tcBorders>
            <w:hideMark/>
          </w:tcPr>
          <w:p w14:paraId="74679A0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Price</w:t>
            </w:r>
          </w:p>
        </w:tc>
        <w:tc>
          <w:tcPr>
            <w:tcW w:w="1359" w:type="dxa"/>
            <w:tcBorders>
              <w:top w:val="single" w:sz="4" w:space="0" w:color="A8D08D"/>
              <w:left w:val="single" w:sz="4" w:space="0" w:color="A8D08D"/>
              <w:bottom w:val="single" w:sz="4" w:space="0" w:color="A8D08D"/>
              <w:right w:val="single" w:sz="4" w:space="0" w:color="A8D08D"/>
            </w:tcBorders>
            <w:hideMark/>
          </w:tcPr>
          <w:p w14:paraId="458D7E6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2" w:type="dxa"/>
            <w:tcBorders>
              <w:top w:val="single" w:sz="4" w:space="0" w:color="A8D08D"/>
              <w:left w:val="single" w:sz="4" w:space="0" w:color="A8D08D"/>
              <w:bottom w:val="single" w:sz="4" w:space="0" w:color="A8D08D"/>
              <w:right w:val="single" w:sz="4" w:space="0" w:color="A8D08D"/>
            </w:tcBorders>
          </w:tcPr>
          <w:p w14:paraId="6037DAC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59D0496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Giá</w:t>
            </w:r>
          </w:p>
        </w:tc>
        <w:tc>
          <w:tcPr>
            <w:tcW w:w="1241" w:type="dxa"/>
            <w:tcBorders>
              <w:top w:val="single" w:sz="4" w:space="0" w:color="A8D08D"/>
              <w:left w:val="single" w:sz="4" w:space="0" w:color="A8D08D"/>
              <w:bottom w:val="single" w:sz="4" w:space="0" w:color="A8D08D"/>
              <w:right w:val="single" w:sz="4" w:space="0" w:color="A8D08D"/>
            </w:tcBorders>
          </w:tcPr>
          <w:p w14:paraId="269CB0B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8A87F97"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0183FC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736" w:type="dxa"/>
            <w:tcBorders>
              <w:top w:val="single" w:sz="4" w:space="0" w:color="A8D08D"/>
              <w:left w:val="single" w:sz="4" w:space="0" w:color="A8D08D"/>
              <w:bottom w:val="single" w:sz="4" w:space="0" w:color="A8D08D"/>
              <w:right w:val="single" w:sz="4" w:space="0" w:color="A8D08D"/>
            </w:tcBorders>
            <w:hideMark/>
          </w:tcPr>
          <w:p w14:paraId="1D53630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TotalArea</w:t>
            </w:r>
          </w:p>
        </w:tc>
        <w:tc>
          <w:tcPr>
            <w:tcW w:w="1359" w:type="dxa"/>
            <w:tcBorders>
              <w:top w:val="single" w:sz="4" w:space="0" w:color="A8D08D"/>
              <w:left w:val="single" w:sz="4" w:space="0" w:color="A8D08D"/>
              <w:bottom w:val="single" w:sz="4" w:space="0" w:color="A8D08D"/>
              <w:right w:val="single" w:sz="4" w:space="0" w:color="A8D08D"/>
            </w:tcBorders>
            <w:hideMark/>
          </w:tcPr>
          <w:p w14:paraId="2309C93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2" w:type="dxa"/>
            <w:tcBorders>
              <w:top w:val="single" w:sz="4" w:space="0" w:color="A8D08D"/>
              <w:left w:val="single" w:sz="4" w:space="0" w:color="A8D08D"/>
              <w:bottom w:val="single" w:sz="4" w:space="0" w:color="A8D08D"/>
              <w:right w:val="single" w:sz="4" w:space="0" w:color="A8D08D"/>
            </w:tcBorders>
          </w:tcPr>
          <w:p w14:paraId="497866F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0" w:type="dxa"/>
            <w:tcBorders>
              <w:top w:val="single" w:sz="4" w:space="0" w:color="A8D08D"/>
              <w:left w:val="single" w:sz="4" w:space="0" w:color="A8D08D"/>
              <w:bottom w:val="single" w:sz="4" w:space="0" w:color="A8D08D"/>
              <w:right w:val="single" w:sz="4" w:space="0" w:color="A8D08D"/>
            </w:tcBorders>
            <w:hideMark/>
          </w:tcPr>
          <w:p w14:paraId="2B130FD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Tổng diện tích</w:t>
            </w:r>
          </w:p>
        </w:tc>
        <w:tc>
          <w:tcPr>
            <w:tcW w:w="1241" w:type="dxa"/>
            <w:tcBorders>
              <w:top w:val="single" w:sz="4" w:space="0" w:color="A8D08D"/>
              <w:left w:val="single" w:sz="4" w:space="0" w:color="A8D08D"/>
              <w:bottom w:val="single" w:sz="4" w:space="0" w:color="A8D08D"/>
              <w:right w:val="single" w:sz="4" w:space="0" w:color="A8D08D"/>
            </w:tcBorders>
          </w:tcPr>
          <w:p w14:paraId="1553531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0C8EA111"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333879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736" w:type="dxa"/>
            <w:tcBorders>
              <w:top w:val="single" w:sz="4" w:space="0" w:color="A8D08D"/>
              <w:left w:val="single" w:sz="4" w:space="0" w:color="A8D08D"/>
              <w:bottom w:val="single" w:sz="4" w:space="0" w:color="A8D08D"/>
              <w:right w:val="single" w:sz="4" w:space="0" w:color="A8D08D"/>
            </w:tcBorders>
            <w:hideMark/>
          </w:tcPr>
          <w:p w14:paraId="5AE58D7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3371C1E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2E27F44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4DD27D2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41" w:type="dxa"/>
            <w:tcBorders>
              <w:top w:val="single" w:sz="4" w:space="0" w:color="A8D08D"/>
              <w:left w:val="single" w:sz="4" w:space="0" w:color="A8D08D"/>
              <w:bottom w:val="single" w:sz="4" w:space="0" w:color="A8D08D"/>
              <w:right w:val="single" w:sz="4" w:space="0" w:color="A8D08D"/>
            </w:tcBorders>
          </w:tcPr>
          <w:p w14:paraId="1F18916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5560974" w14:textId="77777777" w:rsidTr="00BA6B0F">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6C5C6B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11</w:t>
            </w:r>
          </w:p>
        </w:tc>
        <w:tc>
          <w:tcPr>
            <w:tcW w:w="2736" w:type="dxa"/>
            <w:tcBorders>
              <w:top w:val="single" w:sz="4" w:space="0" w:color="A8D08D"/>
              <w:left w:val="single" w:sz="4" w:space="0" w:color="A8D08D"/>
              <w:bottom w:val="single" w:sz="4" w:space="0" w:color="A8D08D"/>
              <w:right w:val="single" w:sz="4" w:space="0" w:color="A8D08D"/>
            </w:tcBorders>
            <w:hideMark/>
          </w:tcPr>
          <w:p w14:paraId="7C64530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2FD1645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0F035E1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0F3E1F5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41" w:type="dxa"/>
            <w:tcBorders>
              <w:top w:val="single" w:sz="4" w:space="0" w:color="A8D08D"/>
              <w:left w:val="single" w:sz="4" w:space="0" w:color="A8D08D"/>
              <w:bottom w:val="single" w:sz="4" w:space="0" w:color="A8D08D"/>
              <w:right w:val="single" w:sz="4" w:space="0" w:color="A8D08D"/>
            </w:tcBorders>
          </w:tcPr>
          <w:p w14:paraId="5D45AEF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FC5A5C3" w14:textId="77777777" w:rsidTr="00BA6B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0B58B2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12</w:t>
            </w:r>
          </w:p>
        </w:tc>
        <w:tc>
          <w:tcPr>
            <w:tcW w:w="2736" w:type="dxa"/>
            <w:tcBorders>
              <w:top w:val="single" w:sz="4" w:space="0" w:color="A8D08D"/>
              <w:left w:val="single" w:sz="4" w:space="0" w:color="A8D08D"/>
              <w:bottom w:val="single" w:sz="4" w:space="0" w:color="A8D08D"/>
              <w:right w:val="single" w:sz="4" w:space="0" w:color="A8D08D"/>
            </w:tcBorders>
            <w:hideMark/>
          </w:tcPr>
          <w:p w14:paraId="2FA8DD4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7C3D621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2" w:type="dxa"/>
            <w:tcBorders>
              <w:top w:val="single" w:sz="4" w:space="0" w:color="A8D08D"/>
              <w:left w:val="single" w:sz="4" w:space="0" w:color="A8D08D"/>
              <w:bottom w:val="single" w:sz="4" w:space="0" w:color="A8D08D"/>
              <w:right w:val="single" w:sz="4" w:space="0" w:color="A8D08D"/>
            </w:tcBorders>
            <w:hideMark/>
          </w:tcPr>
          <w:p w14:paraId="59E8741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0" w:type="dxa"/>
            <w:tcBorders>
              <w:top w:val="single" w:sz="4" w:space="0" w:color="A8D08D"/>
              <w:left w:val="single" w:sz="4" w:space="0" w:color="A8D08D"/>
              <w:bottom w:val="single" w:sz="4" w:space="0" w:color="A8D08D"/>
              <w:right w:val="single" w:sz="4" w:space="0" w:color="A8D08D"/>
            </w:tcBorders>
            <w:hideMark/>
          </w:tcPr>
          <w:p w14:paraId="45BA02C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241" w:type="dxa"/>
            <w:tcBorders>
              <w:top w:val="single" w:sz="4" w:space="0" w:color="A8D08D"/>
              <w:left w:val="single" w:sz="4" w:space="0" w:color="A8D08D"/>
              <w:bottom w:val="single" w:sz="4" w:space="0" w:color="A8D08D"/>
              <w:right w:val="single" w:sz="4" w:space="0" w:color="A8D08D"/>
            </w:tcBorders>
          </w:tcPr>
          <w:p w14:paraId="0C0A3CA8"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25120F7D" w14:textId="4A9ACF24" w:rsidR="005F0B4E" w:rsidRDefault="005F0B4E" w:rsidP="00E400E1">
      <w:pPr>
        <w:pStyle w:val="Caption"/>
      </w:pPr>
      <w:bookmarkStart w:id="127" w:name="_Toc422688980"/>
      <w:bookmarkStart w:id="128" w:name="_Toc422104969"/>
      <w:r>
        <w:t xml:space="preserve">Bảng </w:t>
      </w:r>
      <w:fldSimple w:instr=" STYLEREF 1 \s ">
        <w:r w:rsidR="00327CC4">
          <w:rPr>
            <w:noProof/>
          </w:rPr>
          <w:t>4</w:t>
        </w:r>
      </w:fldSimple>
      <w:r w:rsidR="00327CC4">
        <w:noBreakHyphen/>
      </w:r>
      <w:fldSimple w:instr=" SEQ Bảng \* ARABIC \s 1 ">
        <w:r w:rsidR="00327CC4">
          <w:rPr>
            <w:noProof/>
          </w:rPr>
          <w:t>12</w:t>
        </w:r>
      </w:fldSimple>
      <w:r>
        <w:t xml:space="preserve"> </w:t>
      </w:r>
      <w:r w:rsidRPr="005F0B4E">
        <w:t>Bảng Đất</w:t>
      </w:r>
      <w:bookmarkEnd w:id="127"/>
    </w:p>
    <w:bookmarkEnd w:id="128"/>
    <w:p w14:paraId="5C751489" w14:textId="02BD4508"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29"/>
        <w:gridCol w:w="1430"/>
        <w:gridCol w:w="893"/>
        <w:gridCol w:w="2481"/>
        <w:gridCol w:w="1415"/>
      </w:tblGrid>
      <w:tr w:rsidR="0023144C" w:rsidRPr="005A1CA3" w14:paraId="6220F7E3"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12A1BECA"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LandType (Loại đất)</w:t>
            </w:r>
          </w:p>
        </w:tc>
      </w:tr>
      <w:tr w:rsidR="0023144C" w:rsidRPr="005A1CA3" w14:paraId="7A99279A"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5D2BB9F"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9" w:type="dxa"/>
            <w:tcBorders>
              <w:top w:val="single" w:sz="4" w:space="0" w:color="A8D08D"/>
              <w:left w:val="single" w:sz="4" w:space="0" w:color="A8D08D"/>
              <w:bottom w:val="single" w:sz="4" w:space="0" w:color="A8D08D"/>
              <w:right w:val="single" w:sz="4" w:space="0" w:color="A8D08D"/>
            </w:tcBorders>
            <w:hideMark/>
          </w:tcPr>
          <w:p w14:paraId="20749BC7"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3488F30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04E0A6F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1" w:type="dxa"/>
            <w:tcBorders>
              <w:top w:val="single" w:sz="4" w:space="0" w:color="A8D08D"/>
              <w:left w:val="single" w:sz="4" w:space="0" w:color="A8D08D"/>
              <w:bottom w:val="single" w:sz="4" w:space="0" w:color="A8D08D"/>
              <w:right w:val="single" w:sz="4" w:space="0" w:color="A8D08D"/>
            </w:tcBorders>
            <w:hideMark/>
          </w:tcPr>
          <w:p w14:paraId="3973286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11E0DD5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3F2FBCD0"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091319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9" w:type="dxa"/>
            <w:tcBorders>
              <w:top w:val="single" w:sz="4" w:space="0" w:color="A8D08D"/>
              <w:left w:val="single" w:sz="4" w:space="0" w:color="A8D08D"/>
              <w:bottom w:val="single" w:sz="4" w:space="0" w:color="A8D08D"/>
              <w:right w:val="single" w:sz="4" w:space="0" w:color="A8D08D"/>
            </w:tcBorders>
            <w:hideMark/>
          </w:tcPr>
          <w:p w14:paraId="3D281E0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LandTypeID</w:t>
            </w:r>
          </w:p>
        </w:tc>
        <w:tc>
          <w:tcPr>
            <w:tcW w:w="1430" w:type="dxa"/>
            <w:tcBorders>
              <w:top w:val="single" w:sz="4" w:space="0" w:color="A8D08D"/>
              <w:left w:val="single" w:sz="4" w:space="0" w:color="A8D08D"/>
              <w:bottom w:val="single" w:sz="4" w:space="0" w:color="A8D08D"/>
              <w:right w:val="single" w:sz="4" w:space="0" w:color="A8D08D"/>
            </w:tcBorders>
            <w:hideMark/>
          </w:tcPr>
          <w:p w14:paraId="4715113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0E43466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1" w:type="dxa"/>
            <w:tcBorders>
              <w:top w:val="single" w:sz="4" w:space="0" w:color="A8D08D"/>
              <w:left w:val="single" w:sz="4" w:space="0" w:color="A8D08D"/>
              <w:bottom w:val="single" w:sz="4" w:space="0" w:color="A8D08D"/>
              <w:right w:val="single" w:sz="4" w:space="0" w:color="A8D08D"/>
            </w:tcBorders>
            <w:hideMark/>
          </w:tcPr>
          <w:p w14:paraId="45F1815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đất</w:t>
            </w:r>
          </w:p>
        </w:tc>
        <w:tc>
          <w:tcPr>
            <w:tcW w:w="1415" w:type="dxa"/>
            <w:tcBorders>
              <w:top w:val="single" w:sz="4" w:space="0" w:color="A8D08D"/>
              <w:left w:val="single" w:sz="4" w:space="0" w:color="A8D08D"/>
              <w:bottom w:val="single" w:sz="4" w:space="0" w:color="A8D08D"/>
              <w:right w:val="single" w:sz="4" w:space="0" w:color="A8D08D"/>
            </w:tcBorders>
            <w:hideMark/>
          </w:tcPr>
          <w:p w14:paraId="5CFBB3D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67F701DD"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56B52C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9" w:type="dxa"/>
            <w:tcBorders>
              <w:top w:val="single" w:sz="4" w:space="0" w:color="A8D08D"/>
              <w:left w:val="single" w:sz="4" w:space="0" w:color="A8D08D"/>
              <w:bottom w:val="single" w:sz="4" w:space="0" w:color="A8D08D"/>
              <w:right w:val="single" w:sz="4" w:space="0" w:color="A8D08D"/>
            </w:tcBorders>
            <w:hideMark/>
          </w:tcPr>
          <w:p w14:paraId="21526BC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LandTypeName</w:t>
            </w:r>
          </w:p>
        </w:tc>
        <w:tc>
          <w:tcPr>
            <w:tcW w:w="1430" w:type="dxa"/>
            <w:tcBorders>
              <w:top w:val="single" w:sz="4" w:space="0" w:color="A8D08D"/>
              <w:left w:val="single" w:sz="4" w:space="0" w:color="A8D08D"/>
              <w:bottom w:val="single" w:sz="4" w:space="0" w:color="A8D08D"/>
              <w:right w:val="single" w:sz="4" w:space="0" w:color="A8D08D"/>
            </w:tcBorders>
            <w:hideMark/>
          </w:tcPr>
          <w:p w14:paraId="71FCF3C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020EE4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1" w:type="dxa"/>
            <w:tcBorders>
              <w:top w:val="single" w:sz="4" w:space="0" w:color="A8D08D"/>
              <w:left w:val="single" w:sz="4" w:space="0" w:color="A8D08D"/>
              <w:bottom w:val="single" w:sz="4" w:space="0" w:color="A8D08D"/>
              <w:right w:val="single" w:sz="4" w:space="0" w:color="A8D08D"/>
            </w:tcBorders>
            <w:hideMark/>
          </w:tcPr>
          <w:p w14:paraId="5A61599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Loai đất</w:t>
            </w:r>
          </w:p>
        </w:tc>
        <w:tc>
          <w:tcPr>
            <w:tcW w:w="1415" w:type="dxa"/>
            <w:tcBorders>
              <w:top w:val="single" w:sz="4" w:space="0" w:color="A8D08D"/>
              <w:left w:val="single" w:sz="4" w:space="0" w:color="A8D08D"/>
              <w:bottom w:val="single" w:sz="4" w:space="0" w:color="A8D08D"/>
              <w:right w:val="single" w:sz="4" w:space="0" w:color="A8D08D"/>
            </w:tcBorders>
          </w:tcPr>
          <w:p w14:paraId="63B6696A"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5833121B" w14:textId="5E582BE9" w:rsidR="005F0B4E" w:rsidRDefault="005F0B4E" w:rsidP="00E400E1">
      <w:pPr>
        <w:pStyle w:val="Caption"/>
      </w:pPr>
      <w:bookmarkStart w:id="129" w:name="_Toc422688981"/>
      <w:bookmarkStart w:id="130" w:name="_Toc422104970"/>
      <w:r>
        <w:t xml:space="preserve">Bảng </w:t>
      </w:r>
      <w:fldSimple w:instr=" STYLEREF 1 \s ">
        <w:r w:rsidR="00327CC4">
          <w:rPr>
            <w:noProof/>
          </w:rPr>
          <w:t>4</w:t>
        </w:r>
      </w:fldSimple>
      <w:r w:rsidR="00327CC4">
        <w:noBreakHyphen/>
      </w:r>
      <w:fldSimple w:instr=" SEQ Bảng \* ARABIC \s 1 ">
        <w:r w:rsidR="00327CC4">
          <w:rPr>
            <w:noProof/>
          </w:rPr>
          <w:t>13</w:t>
        </w:r>
      </w:fldSimple>
      <w:r>
        <w:t xml:space="preserve"> Bảng </w:t>
      </w:r>
      <w:r w:rsidRPr="005F0B4E">
        <w:t>Loại đất</w:t>
      </w:r>
      <w:bookmarkEnd w:id="129"/>
    </w:p>
    <w:bookmarkEnd w:id="130"/>
    <w:p w14:paraId="0A0F6CE1" w14:textId="455D265B"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736"/>
        <w:gridCol w:w="1359"/>
        <w:gridCol w:w="833"/>
        <w:gridCol w:w="2182"/>
        <w:gridCol w:w="1238"/>
      </w:tblGrid>
      <w:tr w:rsidR="0023144C" w:rsidRPr="005A1CA3" w14:paraId="3DC82257"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0CD0B54E"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Motel (Nhà trọ)</w:t>
            </w:r>
          </w:p>
        </w:tc>
      </w:tr>
      <w:tr w:rsidR="0023144C" w:rsidRPr="005A1CA3" w14:paraId="3CFE6836"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1DA3581"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736" w:type="dxa"/>
            <w:tcBorders>
              <w:top w:val="single" w:sz="4" w:space="0" w:color="A8D08D"/>
              <w:left w:val="single" w:sz="4" w:space="0" w:color="A8D08D"/>
              <w:bottom w:val="single" w:sz="4" w:space="0" w:color="A8D08D"/>
              <w:right w:val="single" w:sz="4" w:space="0" w:color="A8D08D"/>
            </w:tcBorders>
            <w:hideMark/>
          </w:tcPr>
          <w:p w14:paraId="6B435DC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359" w:type="dxa"/>
            <w:tcBorders>
              <w:top w:val="single" w:sz="4" w:space="0" w:color="A8D08D"/>
              <w:left w:val="single" w:sz="4" w:space="0" w:color="A8D08D"/>
              <w:bottom w:val="single" w:sz="4" w:space="0" w:color="A8D08D"/>
              <w:right w:val="single" w:sz="4" w:space="0" w:color="A8D08D"/>
            </w:tcBorders>
            <w:hideMark/>
          </w:tcPr>
          <w:p w14:paraId="12721CF9"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33" w:type="dxa"/>
            <w:tcBorders>
              <w:top w:val="single" w:sz="4" w:space="0" w:color="A8D08D"/>
              <w:left w:val="single" w:sz="4" w:space="0" w:color="A8D08D"/>
              <w:bottom w:val="single" w:sz="4" w:space="0" w:color="A8D08D"/>
              <w:right w:val="single" w:sz="4" w:space="0" w:color="A8D08D"/>
            </w:tcBorders>
            <w:hideMark/>
          </w:tcPr>
          <w:p w14:paraId="3ECE4969"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182" w:type="dxa"/>
            <w:tcBorders>
              <w:top w:val="single" w:sz="4" w:space="0" w:color="A8D08D"/>
              <w:left w:val="single" w:sz="4" w:space="0" w:color="A8D08D"/>
              <w:bottom w:val="single" w:sz="4" w:space="0" w:color="A8D08D"/>
              <w:right w:val="single" w:sz="4" w:space="0" w:color="A8D08D"/>
            </w:tcBorders>
            <w:hideMark/>
          </w:tcPr>
          <w:p w14:paraId="0AE30987"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238" w:type="dxa"/>
            <w:tcBorders>
              <w:top w:val="single" w:sz="4" w:space="0" w:color="A8D08D"/>
              <w:left w:val="single" w:sz="4" w:space="0" w:color="A8D08D"/>
              <w:bottom w:val="single" w:sz="4" w:space="0" w:color="A8D08D"/>
              <w:right w:val="single" w:sz="4" w:space="0" w:color="A8D08D"/>
            </w:tcBorders>
            <w:hideMark/>
          </w:tcPr>
          <w:p w14:paraId="42F1455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35CF06F4"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6F0A34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736" w:type="dxa"/>
            <w:tcBorders>
              <w:top w:val="single" w:sz="4" w:space="0" w:color="A8D08D"/>
              <w:left w:val="single" w:sz="4" w:space="0" w:color="A8D08D"/>
              <w:bottom w:val="single" w:sz="4" w:space="0" w:color="A8D08D"/>
              <w:right w:val="single" w:sz="4" w:space="0" w:color="A8D08D"/>
            </w:tcBorders>
            <w:hideMark/>
          </w:tcPr>
          <w:p w14:paraId="58B4B57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MotelID</w:t>
            </w:r>
          </w:p>
        </w:tc>
        <w:tc>
          <w:tcPr>
            <w:tcW w:w="1359" w:type="dxa"/>
            <w:tcBorders>
              <w:top w:val="single" w:sz="4" w:space="0" w:color="A8D08D"/>
              <w:left w:val="single" w:sz="4" w:space="0" w:color="A8D08D"/>
              <w:bottom w:val="single" w:sz="4" w:space="0" w:color="A8D08D"/>
              <w:right w:val="single" w:sz="4" w:space="0" w:color="A8D08D"/>
            </w:tcBorders>
            <w:hideMark/>
          </w:tcPr>
          <w:p w14:paraId="27A21B1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10F686D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5CA0C4F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nhà trọ</w:t>
            </w:r>
          </w:p>
        </w:tc>
        <w:tc>
          <w:tcPr>
            <w:tcW w:w="1238" w:type="dxa"/>
            <w:tcBorders>
              <w:top w:val="single" w:sz="4" w:space="0" w:color="A8D08D"/>
              <w:left w:val="single" w:sz="4" w:space="0" w:color="A8D08D"/>
              <w:bottom w:val="single" w:sz="4" w:space="0" w:color="A8D08D"/>
              <w:right w:val="single" w:sz="4" w:space="0" w:color="A8D08D"/>
            </w:tcBorders>
            <w:hideMark/>
          </w:tcPr>
          <w:p w14:paraId="1EB2360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5C4F862B"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24A8DC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736" w:type="dxa"/>
            <w:tcBorders>
              <w:top w:val="single" w:sz="4" w:space="0" w:color="A8D08D"/>
              <w:left w:val="single" w:sz="4" w:space="0" w:color="A8D08D"/>
              <w:bottom w:val="single" w:sz="4" w:space="0" w:color="A8D08D"/>
              <w:right w:val="single" w:sz="4" w:space="0" w:color="A8D08D"/>
            </w:tcBorders>
            <w:hideMark/>
          </w:tcPr>
          <w:p w14:paraId="612D6AD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RealEstateOwnersID</w:t>
            </w:r>
          </w:p>
        </w:tc>
        <w:tc>
          <w:tcPr>
            <w:tcW w:w="1359" w:type="dxa"/>
            <w:tcBorders>
              <w:top w:val="single" w:sz="4" w:space="0" w:color="A8D08D"/>
              <w:left w:val="single" w:sz="4" w:space="0" w:color="A8D08D"/>
              <w:bottom w:val="single" w:sz="4" w:space="0" w:color="A8D08D"/>
              <w:right w:val="single" w:sz="4" w:space="0" w:color="A8D08D"/>
            </w:tcBorders>
            <w:hideMark/>
          </w:tcPr>
          <w:p w14:paraId="2668EE1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2282810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039BFA5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chủ sở hữu</w:t>
            </w:r>
          </w:p>
        </w:tc>
        <w:tc>
          <w:tcPr>
            <w:tcW w:w="1238" w:type="dxa"/>
            <w:tcBorders>
              <w:top w:val="single" w:sz="4" w:space="0" w:color="A8D08D"/>
              <w:left w:val="single" w:sz="4" w:space="0" w:color="A8D08D"/>
              <w:bottom w:val="single" w:sz="4" w:space="0" w:color="A8D08D"/>
              <w:right w:val="single" w:sz="4" w:space="0" w:color="A8D08D"/>
            </w:tcBorders>
            <w:hideMark/>
          </w:tcPr>
          <w:p w14:paraId="11E0134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79163C3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1DB0C7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736" w:type="dxa"/>
            <w:tcBorders>
              <w:top w:val="single" w:sz="4" w:space="0" w:color="A8D08D"/>
              <w:left w:val="single" w:sz="4" w:space="0" w:color="A8D08D"/>
              <w:bottom w:val="single" w:sz="4" w:space="0" w:color="A8D08D"/>
              <w:right w:val="single" w:sz="4" w:space="0" w:color="A8D08D"/>
            </w:tcBorders>
            <w:hideMark/>
          </w:tcPr>
          <w:p w14:paraId="7B7B14B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RealEstateOwnersTypeID</w:t>
            </w:r>
          </w:p>
        </w:tc>
        <w:tc>
          <w:tcPr>
            <w:tcW w:w="1359" w:type="dxa"/>
            <w:tcBorders>
              <w:top w:val="single" w:sz="4" w:space="0" w:color="A8D08D"/>
              <w:left w:val="single" w:sz="4" w:space="0" w:color="A8D08D"/>
              <w:bottom w:val="single" w:sz="4" w:space="0" w:color="A8D08D"/>
              <w:right w:val="single" w:sz="4" w:space="0" w:color="A8D08D"/>
            </w:tcBorders>
            <w:hideMark/>
          </w:tcPr>
          <w:p w14:paraId="3BD598C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0C51DE7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3BD101A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chủ sở hữu</w:t>
            </w:r>
          </w:p>
        </w:tc>
        <w:tc>
          <w:tcPr>
            <w:tcW w:w="1238" w:type="dxa"/>
            <w:tcBorders>
              <w:top w:val="single" w:sz="4" w:space="0" w:color="A8D08D"/>
              <w:left w:val="single" w:sz="4" w:space="0" w:color="A8D08D"/>
              <w:bottom w:val="single" w:sz="4" w:space="0" w:color="A8D08D"/>
              <w:right w:val="single" w:sz="4" w:space="0" w:color="A8D08D"/>
            </w:tcBorders>
            <w:hideMark/>
          </w:tcPr>
          <w:p w14:paraId="5C385B5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59A1C198"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51077E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736" w:type="dxa"/>
            <w:tcBorders>
              <w:top w:val="single" w:sz="4" w:space="0" w:color="A8D08D"/>
              <w:left w:val="single" w:sz="4" w:space="0" w:color="A8D08D"/>
              <w:bottom w:val="single" w:sz="4" w:space="0" w:color="A8D08D"/>
              <w:right w:val="single" w:sz="4" w:space="0" w:color="A8D08D"/>
            </w:tcBorders>
            <w:hideMark/>
          </w:tcPr>
          <w:p w14:paraId="43D57B4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RealEstateID</w:t>
            </w:r>
          </w:p>
        </w:tc>
        <w:tc>
          <w:tcPr>
            <w:tcW w:w="1359" w:type="dxa"/>
            <w:tcBorders>
              <w:top w:val="single" w:sz="4" w:space="0" w:color="A8D08D"/>
              <w:left w:val="single" w:sz="4" w:space="0" w:color="A8D08D"/>
              <w:bottom w:val="single" w:sz="4" w:space="0" w:color="A8D08D"/>
              <w:right w:val="single" w:sz="4" w:space="0" w:color="A8D08D"/>
            </w:tcBorders>
            <w:hideMark/>
          </w:tcPr>
          <w:p w14:paraId="6FE6B41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0097049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3C98A81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bất động sản</w:t>
            </w:r>
          </w:p>
        </w:tc>
        <w:tc>
          <w:tcPr>
            <w:tcW w:w="1238" w:type="dxa"/>
            <w:tcBorders>
              <w:top w:val="single" w:sz="4" w:space="0" w:color="A8D08D"/>
              <w:left w:val="single" w:sz="4" w:space="0" w:color="A8D08D"/>
              <w:bottom w:val="single" w:sz="4" w:space="0" w:color="A8D08D"/>
              <w:right w:val="single" w:sz="4" w:space="0" w:color="A8D08D"/>
            </w:tcBorders>
            <w:hideMark/>
          </w:tcPr>
          <w:p w14:paraId="4774746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49B1FAFD"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D8CD6E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736" w:type="dxa"/>
            <w:tcBorders>
              <w:top w:val="single" w:sz="4" w:space="0" w:color="A8D08D"/>
              <w:left w:val="single" w:sz="4" w:space="0" w:color="A8D08D"/>
              <w:bottom w:val="single" w:sz="4" w:space="0" w:color="A8D08D"/>
              <w:right w:val="single" w:sz="4" w:space="0" w:color="A8D08D"/>
            </w:tcBorders>
            <w:hideMark/>
          </w:tcPr>
          <w:p w14:paraId="0F1E6C3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MotelTypeID</w:t>
            </w:r>
          </w:p>
        </w:tc>
        <w:tc>
          <w:tcPr>
            <w:tcW w:w="1359" w:type="dxa"/>
            <w:tcBorders>
              <w:top w:val="single" w:sz="4" w:space="0" w:color="A8D08D"/>
              <w:left w:val="single" w:sz="4" w:space="0" w:color="A8D08D"/>
              <w:bottom w:val="single" w:sz="4" w:space="0" w:color="A8D08D"/>
              <w:right w:val="single" w:sz="4" w:space="0" w:color="A8D08D"/>
            </w:tcBorders>
            <w:hideMark/>
          </w:tcPr>
          <w:p w14:paraId="1D292D5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33" w:type="dxa"/>
            <w:tcBorders>
              <w:top w:val="single" w:sz="4" w:space="0" w:color="A8D08D"/>
              <w:left w:val="single" w:sz="4" w:space="0" w:color="A8D08D"/>
              <w:bottom w:val="single" w:sz="4" w:space="0" w:color="A8D08D"/>
              <w:right w:val="single" w:sz="4" w:space="0" w:color="A8D08D"/>
            </w:tcBorders>
          </w:tcPr>
          <w:p w14:paraId="4FBDAD3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3AAAD07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nhà trọ</w:t>
            </w:r>
          </w:p>
        </w:tc>
        <w:tc>
          <w:tcPr>
            <w:tcW w:w="1238" w:type="dxa"/>
            <w:tcBorders>
              <w:top w:val="single" w:sz="4" w:space="0" w:color="A8D08D"/>
              <w:left w:val="single" w:sz="4" w:space="0" w:color="A8D08D"/>
              <w:bottom w:val="single" w:sz="4" w:space="0" w:color="A8D08D"/>
              <w:right w:val="single" w:sz="4" w:space="0" w:color="A8D08D"/>
            </w:tcBorders>
            <w:hideMark/>
          </w:tcPr>
          <w:p w14:paraId="460BB1D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r w:rsidR="0023144C" w:rsidRPr="005A1CA3" w14:paraId="082F8DD7"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BF6A81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736" w:type="dxa"/>
            <w:tcBorders>
              <w:top w:val="single" w:sz="4" w:space="0" w:color="A8D08D"/>
              <w:left w:val="single" w:sz="4" w:space="0" w:color="A8D08D"/>
              <w:bottom w:val="single" w:sz="4" w:space="0" w:color="A8D08D"/>
              <w:right w:val="single" w:sz="4" w:space="0" w:color="A8D08D"/>
            </w:tcBorders>
            <w:hideMark/>
          </w:tcPr>
          <w:p w14:paraId="509BF8B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359" w:type="dxa"/>
            <w:tcBorders>
              <w:top w:val="single" w:sz="4" w:space="0" w:color="A8D08D"/>
              <w:left w:val="single" w:sz="4" w:space="0" w:color="A8D08D"/>
              <w:bottom w:val="single" w:sz="4" w:space="0" w:color="A8D08D"/>
              <w:right w:val="single" w:sz="4" w:space="0" w:color="A8D08D"/>
            </w:tcBorders>
            <w:hideMark/>
          </w:tcPr>
          <w:p w14:paraId="0AA237D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0C44EA0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4AD2EDD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238" w:type="dxa"/>
            <w:tcBorders>
              <w:top w:val="single" w:sz="4" w:space="0" w:color="A8D08D"/>
              <w:left w:val="single" w:sz="4" w:space="0" w:color="A8D08D"/>
              <w:bottom w:val="single" w:sz="4" w:space="0" w:color="A8D08D"/>
              <w:right w:val="single" w:sz="4" w:space="0" w:color="A8D08D"/>
            </w:tcBorders>
          </w:tcPr>
          <w:p w14:paraId="18FB9FD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F041F04"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361345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736" w:type="dxa"/>
            <w:tcBorders>
              <w:top w:val="single" w:sz="4" w:space="0" w:color="A8D08D"/>
              <w:left w:val="single" w:sz="4" w:space="0" w:color="A8D08D"/>
              <w:bottom w:val="single" w:sz="4" w:space="0" w:color="A8D08D"/>
              <w:right w:val="single" w:sz="4" w:space="0" w:color="A8D08D"/>
            </w:tcBorders>
            <w:hideMark/>
          </w:tcPr>
          <w:p w14:paraId="6320DEA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359" w:type="dxa"/>
            <w:tcBorders>
              <w:top w:val="single" w:sz="4" w:space="0" w:color="A8D08D"/>
              <w:left w:val="single" w:sz="4" w:space="0" w:color="A8D08D"/>
              <w:bottom w:val="single" w:sz="4" w:space="0" w:color="A8D08D"/>
              <w:right w:val="single" w:sz="4" w:space="0" w:color="A8D08D"/>
            </w:tcBorders>
            <w:hideMark/>
          </w:tcPr>
          <w:p w14:paraId="7F0A23E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4310251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5D6BCAF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238" w:type="dxa"/>
            <w:tcBorders>
              <w:top w:val="single" w:sz="4" w:space="0" w:color="A8D08D"/>
              <w:left w:val="single" w:sz="4" w:space="0" w:color="A8D08D"/>
              <w:bottom w:val="single" w:sz="4" w:space="0" w:color="A8D08D"/>
              <w:right w:val="single" w:sz="4" w:space="0" w:color="A8D08D"/>
            </w:tcBorders>
          </w:tcPr>
          <w:p w14:paraId="0B56E10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3CA344E1"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C26A2E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736" w:type="dxa"/>
            <w:tcBorders>
              <w:top w:val="single" w:sz="4" w:space="0" w:color="A8D08D"/>
              <w:left w:val="single" w:sz="4" w:space="0" w:color="A8D08D"/>
              <w:bottom w:val="single" w:sz="4" w:space="0" w:color="A8D08D"/>
              <w:right w:val="single" w:sz="4" w:space="0" w:color="A8D08D"/>
            </w:tcBorders>
            <w:hideMark/>
          </w:tcPr>
          <w:p w14:paraId="7143AE6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Price</w:t>
            </w:r>
          </w:p>
        </w:tc>
        <w:tc>
          <w:tcPr>
            <w:tcW w:w="1359" w:type="dxa"/>
            <w:tcBorders>
              <w:top w:val="single" w:sz="4" w:space="0" w:color="A8D08D"/>
              <w:left w:val="single" w:sz="4" w:space="0" w:color="A8D08D"/>
              <w:bottom w:val="single" w:sz="4" w:space="0" w:color="A8D08D"/>
              <w:right w:val="single" w:sz="4" w:space="0" w:color="A8D08D"/>
            </w:tcBorders>
            <w:hideMark/>
          </w:tcPr>
          <w:p w14:paraId="4C86EB2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3" w:type="dxa"/>
            <w:tcBorders>
              <w:top w:val="single" w:sz="4" w:space="0" w:color="A8D08D"/>
              <w:left w:val="single" w:sz="4" w:space="0" w:color="A8D08D"/>
              <w:bottom w:val="single" w:sz="4" w:space="0" w:color="A8D08D"/>
              <w:right w:val="single" w:sz="4" w:space="0" w:color="A8D08D"/>
            </w:tcBorders>
          </w:tcPr>
          <w:p w14:paraId="6EF81E7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3FB6B41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Giá</w:t>
            </w:r>
          </w:p>
        </w:tc>
        <w:tc>
          <w:tcPr>
            <w:tcW w:w="1238" w:type="dxa"/>
            <w:tcBorders>
              <w:top w:val="single" w:sz="4" w:space="0" w:color="A8D08D"/>
              <w:left w:val="single" w:sz="4" w:space="0" w:color="A8D08D"/>
              <w:bottom w:val="single" w:sz="4" w:space="0" w:color="A8D08D"/>
              <w:right w:val="single" w:sz="4" w:space="0" w:color="A8D08D"/>
            </w:tcBorders>
          </w:tcPr>
          <w:p w14:paraId="5F28D5E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08B8B5C"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E96418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736" w:type="dxa"/>
            <w:tcBorders>
              <w:top w:val="single" w:sz="4" w:space="0" w:color="A8D08D"/>
              <w:left w:val="single" w:sz="4" w:space="0" w:color="A8D08D"/>
              <w:bottom w:val="single" w:sz="4" w:space="0" w:color="A8D08D"/>
              <w:right w:val="single" w:sz="4" w:space="0" w:color="A8D08D"/>
            </w:tcBorders>
            <w:hideMark/>
          </w:tcPr>
          <w:p w14:paraId="455CD76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TotalArea</w:t>
            </w:r>
          </w:p>
        </w:tc>
        <w:tc>
          <w:tcPr>
            <w:tcW w:w="1359" w:type="dxa"/>
            <w:tcBorders>
              <w:top w:val="single" w:sz="4" w:space="0" w:color="A8D08D"/>
              <w:left w:val="single" w:sz="4" w:space="0" w:color="A8D08D"/>
              <w:bottom w:val="single" w:sz="4" w:space="0" w:color="A8D08D"/>
              <w:right w:val="single" w:sz="4" w:space="0" w:color="A8D08D"/>
            </w:tcBorders>
            <w:hideMark/>
          </w:tcPr>
          <w:p w14:paraId="15C11BF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float</w:t>
            </w:r>
          </w:p>
        </w:tc>
        <w:tc>
          <w:tcPr>
            <w:tcW w:w="833" w:type="dxa"/>
            <w:tcBorders>
              <w:top w:val="single" w:sz="4" w:space="0" w:color="A8D08D"/>
              <w:left w:val="single" w:sz="4" w:space="0" w:color="A8D08D"/>
              <w:bottom w:val="single" w:sz="4" w:space="0" w:color="A8D08D"/>
              <w:right w:val="single" w:sz="4" w:space="0" w:color="A8D08D"/>
            </w:tcBorders>
          </w:tcPr>
          <w:p w14:paraId="2C5B4C8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45943A9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Tổng diện tích</w:t>
            </w:r>
          </w:p>
        </w:tc>
        <w:tc>
          <w:tcPr>
            <w:tcW w:w="1238" w:type="dxa"/>
            <w:tcBorders>
              <w:top w:val="single" w:sz="4" w:space="0" w:color="A8D08D"/>
              <w:left w:val="single" w:sz="4" w:space="0" w:color="A8D08D"/>
              <w:bottom w:val="single" w:sz="4" w:space="0" w:color="A8D08D"/>
              <w:right w:val="single" w:sz="4" w:space="0" w:color="A8D08D"/>
            </w:tcBorders>
          </w:tcPr>
          <w:p w14:paraId="6298F21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618DF4D4"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46E14B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736" w:type="dxa"/>
            <w:tcBorders>
              <w:top w:val="single" w:sz="4" w:space="0" w:color="A8D08D"/>
              <w:left w:val="single" w:sz="4" w:space="0" w:color="A8D08D"/>
              <w:bottom w:val="single" w:sz="4" w:space="0" w:color="A8D08D"/>
              <w:right w:val="single" w:sz="4" w:space="0" w:color="A8D08D"/>
            </w:tcBorders>
            <w:hideMark/>
          </w:tcPr>
          <w:p w14:paraId="2E1CED6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IsClosed</w:t>
            </w:r>
          </w:p>
        </w:tc>
        <w:tc>
          <w:tcPr>
            <w:tcW w:w="1359" w:type="dxa"/>
            <w:tcBorders>
              <w:top w:val="single" w:sz="4" w:space="0" w:color="A8D08D"/>
              <w:left w:val="single" w:sz="4" w:space="0" w:color="A8D08D"/>
              <w:bottom w:val="single" w:sz="4" w:space="0" w:color="A8D08D"/>
              <w:right w:val="single" w:sz="4" w:space="0" w:color="A8D08D"/>
            </w:tcBorders>
            <w:hideMark/>
          </w:tcPr>
          <w:p w14:paraId="26CD0C4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bit</w:t>
            </w:r>
          </w:p>
        </w:tc>
        <w:tc>
          <w:tcPr>
            <w:tcW w:w="833" w:type="dxa"/>
            <w:tcBorders>
              <w:top w:val="single" w:sz="4" w:space="0" w:color="A8D08D"/>
              <w:left w:val="single" w:sz="4" w:space="0" w:color="A8D08D"/>
              <w:bottom w:val="single" w:sz="4" w:space="0" w:color="A8D08D"/>
              <w:right w:val="single" w:sz="4" w:space="0" w:color="A8D08D"/>
            </w:tcBorders>
          </w:tcPr>
          <w:p w14:paraId="235C8A3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302EF69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Có khép kín không</w:t>
            </w:r>
          </w:p>
        </w:tc>
        <w:tc>
          <w:tcPr>
            <w:tcW w:w="1238" w:type="dxa"/>
            <w:tcBorders>
              <w:top w:val="single" w:sz="4" w:space="0" w:color="A8D08D"/>
              <w:left w:val="single" w:sz="4" w:space="0" w:color="A8D08D"/>
              <w:bottom w:val="single" w:sz="4" w:space="0" w:color="A8D08D"/>
              <w:right w:val="single" w:sz="4" w:space="0" w:color="A8D08D"/>
            </w:tcBorders>
          </w:tcPr>
          <w:p w14:paraId="14B792F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5E0C9C6"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DF666D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11</w:t>
            </w:r>
          </w:p>
        </w:tc>
        <w:tc>
          <w:tcPr>
            <w:tcW w:w="2736" w:type="dxa"/>
            <w:tcBorders>
              <w:top w:val="single" w:sz="4" w:space="0" w:color="A8D08D"/>
              <w:left w:val="single" w:sz="4" w:space="0" w:color="A8D08D"/>
              <w:bottom w:val="single" w:sz="4" w:space="0" w:color="A8D08D"/>
              <w:right w:val="single" w:sz="4" w:space="0" w:color="A8D08D"/>
            </w:tcBorders>
            <w:hideMark/>
          </w:tcPr>
          <w:p w14:paraId="10D35F2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IsCooker</w:t>
            </w:r>
          </w:p>
        </w:tc>
        <w:tc>
          <w:tcPr>
            <w:tcW w:w="1359" w:type="dxa"/>
            <w:tcBorders>
              <w:top w:val="single" w:sz="4" w:space="0" w:color="A8D08D"/>
              <w:left w:val="single" w:sz="4" w:space="0" w:color="A8D08D"/>
              <w:bottom w:val="single" w:sz="4" w:space="0" w:color="A8D08D"/>
              <w:right w:val="single" w:sz="4" w:space="0" w:color="A8D08D"/>
            </w:tcBorders>
            <w:hideMark/>
          </w:tcPr>
          <w:p w14:paraId="17F6455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bit</w:t>
            </w:r>
          </w:p>
        </w:tc>
        <w:tc>
          <w:tcPr>
            <w:tcW w:w="833" w:type="dxa"/>
            <w:tcBorders>
              <w:top w:val="single" w:sz="4" w:space="0" w:color="A8D08D"/>
              <w:left w:val="single" w:sz="4" w:space="0" w:color="A8D08D"/>
              <w:bottom w:val="single" w:sz="4" w:space="0" w:color="A8D08D"/>
              <w:right w:val="single" w:sz="4" w:space="0" w:color="A8D08D"/>
            </w:tcBorders>
          </w:tcPr>
          <w:p w14:paraId="5DCF033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69BAD19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Có bếp không</w:t>
            </w:r>
          </w:p>
        </w:tc>
        <w:tc>
          <w:tcPr>
            <w:tcW w:w="1238" w:type="dxa"/>
            <w:tcBorders>
              <w:top w:val="single" w:sz="4" w:space="0" w:color="A8D08D"/>
              <w:left w:val="single" w:sz="4" w:space="0" w:color="A8D08D"/>
              <w:bottom w:val="single" w:sz="4" w:space="0" w:color="A8D08D"/>
              <w:right w:val="single" w:sz="4" w:space="0" w:color="A8D08D"/>
            </w:tcBorders>
          </w:tcPr>
          <w:p w14:paraId="3F0820D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1B59E236"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BA9797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12</w:t>
            </w:r>
          </w:p>
        </w:tc>
        <w:tc>
          <w:tcPr>
            <w:tcW w:w="2736" w:type="dxa"/>
            <w:tcBorders>
              <w:top w:val="single" w:sz="4" w:space="0" w:color="A8D08D"/>
              <w:left w:val="single" w:sz="4" w:space="0" w:color="A8D08D"/>
              <w:bottom w:val="single" w:sz="4" w:space="0" w:color="A8D08D"/>
              <w:right w:val="single" w:sz="4" w:space="0" w:color="A8D08D"/>
            </w:tcBorders>
            <w:hideMark/>
          </w:tcPr>
          <w:p w14:paraId="7FA5771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Furniture</w:t>
            </w:r>
          </w:p>
        </w:tc>
        <w:tc>
          <w:tcPr>
            <w:tcW w:w="1359" w:type="dxa"/>
            <w:tcBorders>
              <w:top w:val="single" w:sz="4" w:space="0" w:color="A8D08D"/>
              <w:left w:val="single" w:sz="4" w:space="0" w:color="A8D08D"/>
              <w:bottom w:val="single" w:sz="4" w:space="0" w:color="A8D08D"/>
              <w:right w:val="single" w:sz="4" w:space="0" w:color="A8D08D"/>
            </w:tcBorders>
            <w:hideMark/>
          </w:tcPr>
          <w:p w14:paraId="09D765C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bit</w:t>
            </w:r>
          </w:p>
        </w:tc>
        <w:tc>
          <w:tcPr>
            <w:tcW w:w="833" w:type="dxa"/>
            <w:tcBorders>
              <w:top w:val="single" w:sz="4" w:space="0" w:color="A8D08D"/>
              <w:left w:val="single" w:sz="4" w:space="0" w:color="A8D08D"/>
              <w:bottom w:val="single" w:sz="4" w:space="0" w:color="A8D08D"/>
              <w:right w:val="single" w:sz="4" w:space="0" w:color="A8D08D"/>
            </w:tcBorders>
          </w:tcPr>
          <w:p w14:paraId="27697AC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1497460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Có nội thất không</w:t>
            </w:r>
          </w:p>
        </w:tc>
        <w:tc>
          <w:tcPr>
            <w:tcW w:w="1238" w:type="dxa"/>
            <w:tcBorders>
              <w:top w:val="single" w:sz="4" w:space="0" w:color="A8D08D"/>
              <w:left w:val="single" w:sz="4" w:space="0" w:color="A8D08D"/>
              <w:bottom w:val="single" w:sz="4" w:space="0" w:color="A8D08D"/>
              <w:right w:val="single" w:sz="4" w:space="0" w:color="A8D08D"/>
            </w:tcBorders>
          </w:tcPr>
          <w:p w14:paraId="0A668DC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6CEE866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248001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13</w:t>
            </w:r>
          </w:p>
        </w:tc>
        <w:tc>
          <w:tcPr>
            <w:tcW w:w="2736" w:type="dxa"/>
            <w:tcBorders>
              <w:top w:val="single" w:sz="4" w:space="0" w:color="A8D08D"/>
              <w:left w:val="single" w:sz="4" w:space="0" w:color="A8D08D"/>
              <w:bottom w:val="single" w:sz="4" w:space="0" w:color="A8D08D"/>
              <w:right w:val="single" w:sz="4" w:space="0" w:color="A8D08D"/>
            </w:tcBorders>
            <w:hideMark/>
          </w:tcPr>
          <w:p w14:paraId="7F376CD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TierNumber</w:t>
            </w:r>
          </w:p>
        </w:tc>
        <w:tc>
          <w:tcPr>
            <w:tcW w:w="1359" w:type="dxa"/>
            <w:tcBorders>
              <w:top w:val="single" w:sz="4" w:space="0" w:color="A8D08D"/>
              <w:left w:val="single" w:sz="4" w:space="0" w:color="A8D08D"/>
              <w:bottom w:val="single" w:sz="4" w:space="0" w:color="A8D08D"/>
              <w:right w:val="single" w:sz="4" w:space="0" w:color="A8D08D"/>
            </w:tcBorders>
            <w:hideMark/>
          </w:tcPr>
          <w:p w14:paraId="0C570D5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33" w:type="dxa"/>
            <w:tcBorders>
              <w:top w:val="single" w:sz="4" w:space="0" w:color="A8D08D"/>
              <w:left w:val="single" w:sz="4" w:space="0" w:color="A8D08D"/>
              <w:bottom w:val="single" w:sz="4" w:space="0" w:color="A8D08D"/>
              <w:right w:val="single" w:sz="4" w:space="0" w:color="A8D08D"/>
            </w:tcBorders>
          </w:tcPr>
          <w:p w14:paraId="02A83E2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182" w:type="dxa"/>
            <w:tcBorders>
              <w:top w:val="single" w:sz="4" w:space="0" w:color="A8D08D"/>
              <w:left w:val="single" w:sz="4" w:space="0" w:color="A8D08D"/>
              <w:bottom w:val="single" w:sz="4" w:space="0" w:color="A8D08D"/>
              <w:right w:val="single" w:sz="4" w:space="0" w:color="A8D08D"/>
            </w:tcBorders>
            <w:hideMark/>
          </w:tcPr>
          <w:p w14:paraId="0B64BC0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tầng</w:t>
            </w:r>
          </w:p>
        </w:tc>
        <w:tc>
          <w:tcPr>
            <w:tcW w:w="1238" w:type="dxa"/>
            <w:tcBorders>
              <w:top w:val="single" w:sz="4" w:space="0" w:color="A8D08D"/>
              <w:left w:val="single" w:sz="4" w:space="0" w:color="A8D08D"/>
              <w:bottom w:val="single" w:sz="4" w:space="0" w:color="A8D08D"/>
              <w:right w:val="single" w:sz="4" w:space="0" w:color="A8D08D"/>
            </w:tcBorders>
          </w:tcPr>
          <w:p w14:paraId="328D2C7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1617C6E6"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5A6806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14</w:t>
            </w:r>
          </w:p>
        </w:tc>
        <w:tc>
          <w:tcPr>
            <w:tcW w:w="2736" w:type="dxa"/>
            <w:tcBorders>
              <w:top w:val="single" w:sz="4" w:space="0" w:color="A8D08D"/>
              <w:left w:val="single" w:sz="4" w:space="0" w:color="A8D08D"/>
              <w:bottom w:val="single" w:sz="4" w:space="0" w:color="A8D08D"/>
              <w:right w:val="single" w:sz="4" w:space="0" w:color="A8D08D"/>
            </w:tcBorders>
            <w:hideMark/>
          </w:tcPr>
          <w:p w14:paraId="2F980DF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775B7DF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0BFC350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658B7F0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lưu ảnh</w:t>
            </w:r>
          </w:p>
        </w:tc>
        <w:tc>
          <w:tcPr>
            <w:tcW w:w="1238" w:type="dxa"/>
            <w:tcBorders>
              <w:top w:val="single" w:sz="4" w:space="0" w:color="A8D08D"/>
              <w:left w:val="single" w:sz="4" w:space="0" w:color="A8D08D"/>
              <w:bottom w:val="single" w:sz="4" w:space="0" w:color="A8D08D"/>
              <w:right w:val="single" w:sz="4" w:space="0" w:color="A8D08D"/>
            </w:tcBorders>
          </w:tcPr>
          <w:p w14:paraId="3395D4F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1B543C2"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9361DC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15</w:t>
            </w:r>
          </w:p>
        </w:tc>
        <w:tc>
          <w:tcPr>
            <w:tcW w:w="2736" w:type="dxa"/>
            <w:tcBorders>
              <w:top w:val="single" w:sz="4" w:space="0" w:color="A8D08D"/>
              <w:left w:val="single" w:sz="4" w:space="0" w:color="A8D08D"/>
              <w:bottom w:val="single" w:sz="4" w:space="0" w:color="A8D08D"/>
              <w:right w:val="single" w:sz="4" w:space="0" w:color="A8D08D"/>
            </w:tcBorders>
            <w:hideMark/>
          </w:tcPr>
          <w:p w14:paraId="1C20316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1A152B4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3929B58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1025F67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lưu ảnh</w:t>
            </w:r>
          </w:p>
        </w:tc>
        <w:tc>
          <w:tcPr>
            <w:tcW w:w="1238" w:type="dxa"/>
            <w:tcBorders>
              <w:top w:val="single" w:sz="4" w:space="0" w:color="A8D08D"/>
              <w:left w:val="single" w:sz="4" w:space="0" w:color="A8D08D"/>
              <w:bottom w:val="single" w:sz="4" w:space="0" w:color="A8D08D"/>
              <w:right w:val="single" w:sz="4" w:space="0" w:color="A8D08D"/>
            </w:tcBorders>
          </w:tcPr>
          <w:p w14:paraId="1B6D788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624866D4"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1F5413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16</w:t>
            </w:r>
          </w:p>
        </w:tc>
        <w:tc>
          <w:tcPr>
            <w:tcW w:w="2736" w:type="dxa"/>
            <w:tcBorders>
              <w:top w:val="single" w:sz="4" w:space="0" w:color="A8D08D"/>
              <w:left w:val="single" w:sz="4" w:space="0" w:color="A8D08D"/>
              <w:bottom w:val="single" w:sz="4" w:space="0" w:color="A8D08D"/>
              <w:right w:val="single" w:sz="4" w:space="0" w:color="A8D08D"/>
            </w:tcBorders>
            <w:hideMark/>
          </w:tcPr>
          <w:p w14:paraId="28D3CFB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Image1</w:t>
            </w:r>
          </w:p>
        </w:tc>
        <w:tc>
          <w:tcPr>
            <w:tcW w:w="1359" w:type="dxa"/>
            <w:tcBorders>
              <w:top w:val="single" w:sz="4" w:space="0" w:color="A8D08D"/>
              <w:left w:val="single" w:sz="4" w:space="0" w:color="A8D08D"/>
              <w:bottom w:val="single" w:sz="4" w:space="0" w:color="A8D08D"/>
              <w:right w:val="single" w:sz="4" w:space="0" w:color="A8D08D"/>
            </w:tcBorders>
            <w:hideMark/>
          </w:tcPr>
          <w:p w14:paraId="60D49F8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33" w:type="dxa"/>
            <w:tcBorders>
              <w:top w:val="single" w:sz="4" w:space="0" w:color="A8D08D"/>
              <w:left w:val="single" w:sz="4" w:space="0" w:color="A8D08D"/>
              <w:bottom w:val="single" w:sz="4" w:space="0" w:color="A8D08D"/>
              <w:right w:val="single" w:sz="4" w:space="0" w:color="A8D08D"/>
            </w:tcBorders>
            <w:hideMark/>
          </w:tcPr>
          <w:p w14:paraId="57F90E8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182" w:type="dxa"/>
            <w:tcBorders>
              <w:top w:val="single" w:sz="4" w:space="0" w:color="A8D08D"/>
              <w:left w:val="single" w:sz="4" w:space="0" w:color="A8D08D"/>
              <w:bottom w:val="single" w:sz="4" w:space="0" w:color="A8D08D"/>
              <w:right w:val="single" w:sz="4" w:space="0" w:color="A8D08D"/>
            </w:tcBorders>
            <w:hideMark/>
          </w:tcPr>
          <w:p w14:paraId="08AE4C8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lưu ảnh</w:t>
            </w:r>
          </w:p>
        </w:tc>
        <w:tc>
          <w:tcPr>
            <w:tcW w:w="1238" w:type="dxa"/>
            <w:tcBorders>
              <w:top w:val="single" w:sz="4" w:space="0" w:color="A8D08D"/>
              <w:left w:val="single" w:sz="4" w:space="0" w:color="A8D08D"/>
              <w:bottom w:val="single" w:sz="4" w:space="0" w:color="A8D08D"/>
              <w:right w:val="single" w:sz="4" w:space="0" w:color="A8D08D"/>
            </w:tcBorders>
          </w:tcPr>
          <w:p w14:paraId="21B9719D"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0ADF9A53" w14:textId="16DDF08B" w:rsidR="005F0B4E" w:rsidRDefault="005F0B4E" w:rsidP="00E400E1">
      <w:pPr>
        <w:pStyle w:val="Caption"/>
      </w:pPr>
      <w:bookmarkStart w:id="131" w:name="_Toc422688982"/>
      <w:bookmarkStart w:id="132" w:name="_Toc422104971"/>
      <w:r>
        <w:t xml:space="preserve">Bảng </w:t>
      </w:r>
      <w:fldSimple w:instr=" STYLEREF 1 \s ">
        <w:r w:rsidR="00327CC4">
          <w:rPr>
            <w:noProof/>
          </w:rPr>
          <w:t>4</w:t>
        </w:r>
      </w:fldSimple>
      <w:r w:rsidR="00327CC4">
        <w:noBreakHyphen/>
      </w:r>
      <w:fldSimple w:instr=" SEQ Bảng \* ARABIC \s 1 ">
        <w:r w:rsidR="00327CC4">
          <w:rPr>
            <w:noProof/>
          </w:rPr>
          <w:t>14</w:t>
        </w:r>
      </w:fldSimple>
      <w:r>
        <w:t xml:space="preserve"> Bảng </w:t>
      </w:r>
      <w:r w:rsidRPr="005F0B4E">
        <w:t>Loại đất</w:t>
      </w:r>
      <w:bookmarkEnd w:id="131"/>
    </w:p>
    <w:bookmarkEnd w:id="132"/>
    <w:p w14:paraId="0E9DC835" w14:textId="105D696E"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31"/>
        <w:gridCol w:w="1430"/>
        <w:gridCol w:w="892"/>
        <w:gridCol w:w="2480"/>
        <w:gridCol w:w="1415"/>
      </w:tblGrid>
      <w:tr w:rsidR="0023144C" w:rsidRPr="005A1CA3" w14:paraId="3108EDEB"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56165007"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MotelType (Loại nhà trọ)</w:t>
            </w:r>
          </w:p>
        </w:tc>
      </w:tr>
      <w:tr w:rsidR="0023144C" w:rsidRPr="005A1CA3" w14:paraId="683B696B"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E9C0DE3"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31" w:type="dxa"/>
            <w:tcBorders>
              <w:top w:val="single" w:sz="4" w:space="0" w:color="A8D08D"/>
              <w:left w:val="single" w:sz="4" w:space="0" w:color="A8D08D"/>
              <w:bottom w:val="single" w:sz="4" w:space="0" w:color="A8D08D"/>
              <w:right w:val="single" w:sz="4" w:space="0" w:color="A8D08D"/>
            </w:tcBorders>
            <w:hideMark/>
          </w:tcPr>
          <w:p w14:paraId="03CD9C2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01ED349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2" w:type="dxa"/>
            <w:tcBorders>
              <w:top w:val="single" w:sz="4" w:space="0" w:color="A8D08D"/>
              <w:left w:val="single" w:sz="4" w:space="0" w:color="A8D08D"/>
              <w:bottom w:val="single" w:sz="4" w:space="0" w:color="A8D08D"/>
              <w:right w:val="single" w:sz="4" w:space="0" w:color="A8D08D"/>
            </w:tcBorders>
            <w:hideMark/>
          </w:tcPr>
          <w:p w14:paraId="0407D203"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0" w:type="dxa"/>
            <w:tcBorders>
              <w:top w:val="single" w:sz="4" w:space="0" w:color="A8D08D"/>
              <w:left w:val="single" w:sz="4" w:space="0" w:color="A8D08D"/>
              <w:bottom w:val="single" w:sz="4" w:space="0" w:color="A8D08D"/>
              <w:right w:val="single" w:sz="4" w:space="0" w:color="A8D08D"/>
            </w:tcBorders>
            <w:hideMark/>
          </w:tcPr>
          <w:p w14:paraId="3B107D4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02A3FD5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1EC47EF0"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A48142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31" w:type="dxa"/>
            <w:tcBorders>
              <w:top w:val="single" w:sz="4" w:space="0" w:color="A8D08D"/>
              <w:left w:val="single" w:sz="4" w:space="0" w:color="A8D08D"/>
              <w:bottom w:val="single" w:sz="4" w:space="0" w:color="A8D08D"/>
              <w:right w:val="single" w:sz="4" w:space="0" w:color="A8D08D"/>
            </w:tcBorders>
            <w:hideMark/>
          </w:tcPr>
          <w:p w14:paraId="4A39E45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MotelTypeID</w:t>
            </w:r>
          </w:p>
        </w:tc>
        <w:tc>
          <w:tcPr>
            <w:tcW w:w="1430" w:type="dxa"/>
            <w:tcBorders>
              <w:top w:val="single" w:sz="4" w:space="0" w:color="A8D08D"/>
              <w:left w:val="single" w:sz="4" w:space="0" w:color="A8D08D"/>
              <w:bottom w:val="single" w:sz="4" w:space="0" w:color="A8D08D"/>
              <w:right w:val="single" w:sz="4" w:space="0" w:color="A8D08D"/>
            </w:tcBorders>
            <w:hideMark/>
          </w:tcPr>
          <w:p w14:paraId="29F91AE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2" w:type="dxa"/>
            <w:tcBorders>
              <w:top w:val="single" w:sz="4" w:space="0" w:color="A8D08D"/>
              <w:left w:val="single" w:sz="4" w:space="0" w:color="A8D08D"/>
              <w:bottom w:val="single" w:sz="4" w:space="0" w:color="A8D08D"/>
              <w:right w:val="single" w:sz="4" w:space="0" w:color="A8D08D"/>
            </w:tcBorders>
          </w:tcPr>
          <w:p w14:paraId="548A903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62CCA9C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loại nhà trọ</w:t>
            </w:r>
          </w:p>
        </w:tc>
        <w:tc>
          <w:tcPr>
            <w:tcW w:w="1415" w:type="dxa"/>
            <w:tcBorders>
              <w:top w:val="single" w:sz="4" w:space="0" w:color="A8D08D"/>
              <w:left w:val="single" w:sz="4" w:space="0" w:color="A8D08D"/>
              <w:bottom w:val="single" w:sz="4" w:space="0" w:color="A8D08D"/>
              <w:right w:val="single" w:sz="4" w:space="0" w:color="A8D08D"/>
            </w:tcBorders>
            <w:hideMark/>
          </w:tcPr>
          <w:p w14:paraId="609A693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2E422D42"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34689F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31" w:type="dxa"/>
            <w:tcBorders>
              <w:top w:val="single" w:sz="4" w:space="0" w:color="A8D08D"/>
              <w:left w:val="single" w:sz="4" w:space="0" w:color="A8D08D"/>
              <w:bottom w:val="single" w:sz="4" w:space="0" w:color="A8D08D"/>
              <w:right w:val="single" w:sz="4" w:space="0" w:color="A8D08D"/>
            </w:tcBorders>
            <w:hideMark/>
          </w:tcPr>
          <w:p w14:paraId="74288FB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MotelTypeName</w:t>
            </w:r>
          </w:p>
        </w:tc>
        <w:tc>
          <w:tcPr>
            <w:tcW w:w="1430" w:type="dxa"/>
            <w:tcBorders>
              <w:top w:val="single" w:sz="4" w:space="0" w:color="A8D08D"/>
              <w:left w:val="single" w:sz="4" w:space="0" w:color="A8D08D"/>
              <w:bottom w:val="single" w:sz="4" w:space="0" w:color="A8D08D"/>
              <w:right w:val="single" w:sz="4" w:space="0" w:color="A8D08D"/>
            </w:tcBorders>
            <w:hideMark/>
          </w:tcPr>
          <w:p w14:paraId="531E536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tcPr>
          <w:p w14:paraId="4D72238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2EC9EA1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loại nhà trọ</w:t>
            </w:r>
          </w:p>
        </w:tc>
        <w:tc>
          <w:tcPr>
            <w:tcW w:w="1415" w:type="dxa"/>
            <w:tcBorders>
              <w:top w:val="single" w:sz="4" w:space="0" w:color="A8D08D"/>
              <w:left w:val="single" w:sz="4" w:space="0" w:color="A8D08D"/>
              <w:bottom w:val="single" w:sz="4" w:space="0" w:color="A8D08D"/>
              <w:right w:val="single" w:sz="4" w:space="0" w:color="A8D08D"/>
            </w:tcBorders>
          </w:tcPr>
          <w:p w14:paraId="1325DAA8" w14:textId="77777777" w:rsidR="0023144C" w:rsidRPr="005A1CA3" w:rsidRDefault="0023144C" w:rsidP="005F0B4E">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3A647AD1" w14:textId="541A39D2" w:rsidR="005F0B4E" w:rsidRDefault="005F0B4E" w:rsidP="00E400E1">
      <w:pPr>
        <w:pStyle w:val="Caption"/>
      </w:pPr>
      <w:bookmarkStart w:id="133" w:name="_Toc422688983"/>
      <w:bookmarkStart w:id="134" w:name="_Toc422104972"/>
      <w:r>
        <w:t xml:space="preserve">Bảng </w:t>
      </w:r>
      <w:fldSimple w:instr=" STYLEREF 1 \s ">
        <w:r w:rsidR="00327CC4">
          <w:rPr>
            <w:noProof/>
          </w:rPr>
          <w:t>4</w:t>
        </w:r>
      </w:fldSimple>
      <w:r w:rsidR="00327CC4">
        <w:noBreakHyphen/>
      </w:r>
      <w:fldSimple w:instr=" SEQ Bảng \* ARABIC \s 1 ">
        <w:r w:rsidR="00327CC4">
          <w:rPr>
            <w:noProof/>
          </w:rPr>
          <w:t>15</w:t>
        </w:r>
      </w:fldSimple>
      <w:r>
        <w:t xml:space="preserve"> Bảng </w:t>
      </w:r>
      <w:r w:rsidRPr="005F0B4E">
        <w:t>Loại nhà trọ</w:t>
      </w:r>
      <w:bookmarkEnd w:id="133"/>
    </w:p>
    <w:bookmarkEnd w:id="134"/>
    <w:p w14:paraId="3BCF08BB" w14:textId="1716CEE5" w:rsidR="0023144C" w:rsidRPr="005A1CA3" w:rsidRDefault="0023144C" w:rsidP="005F0B4E">
      <w:pPr>
        <w:tabs>
          <w:tab w:val="left" w:pos="3011"/>
          <w:tab w:val="center" w:pos="4536"/>
        </w:tabs>
        <w:spacing w:before="0" w:after="160" w:line="360" w:lineRule="auto"/>
        <w:ind w:firstLine="0"/>
        <w:jc w:val="left"/>
        <w:rPr>
          <w:rFonts w:eastAsia="Calibri"/>
          <w:szCs w:val="22"/>
        </w:rPr>
      </w:pPr>
    </w:p>
    <w:tbl>
      <w:tblPr>
        <w:tblStyle w:val="GridTable4-Accent61"/>
        <w:tblW w:w="0" w:type="auto"/>
        <w:tblLayout w:type="fixed"/>
        <w:tblLook w:val="04A0" w:firstRow="1" w:lastRow="0" w:firstColumn="1" w:lastColumn="0" w:noHBand="0" w:noVBand="1"/>
      </w:tblPr>
      <w:tblGrid>
        <w:gridCol w:w="671"/>
        <w:gridCol w:w="2133"/>
        <w:gridCol w:w="1429"/>
        <w:gridCol w:w="893"/>
        <w:gridCol w:w="2480"/>
        <w:gridCol w:w="1412"/>
      </w:tblGrid>
      <w:tr w:rsidR="0023144C" w:rsidRPr="005A1CA3" w14:paraId="4E7F0087"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108EB9EA"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RealEstateNews  (Tin bất động sản)</w:t>
            </w:r>
          </w:p>
        </w:tc>
      </w:tr>
      <w:tr w:rsidR="0023144C" w:rsidRPr="005A1CA3" w14:paraId="29BA3EB8"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79440F8F"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33" w:type="dxa"/>
            <w:tcBorders>
              <w:top w:val="single" w:sz="4" w:space="0" w:color="A8D08D"/>
              <w:left w:val="single" w:sz="4" w:space="0" w:color="A8D08D"/>
              <w:bottom w:val="single" w:sz="4" w:space="0" w:color="A8D08D"/>
              <w:right w:val="single" w:sz="4" w:space="0" w:color="A8D08D"/>
            </w:tcBorders>
            <w:hideMark/>
          </w:tcPr>
          <w:p w14:paraId="4315DCF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29" w:type="dxa"/>
            <w:tcBorders>
              <w:top w:val="single" w:sz="4" w:space="0" w:color="A8D08D"/>
              <w:left w:val="single" w:sz="4" w:space="0" w:color="A8D08D"/>
              <w:bottom w:val="single" w:sz="4" w:space="0" w:color="A8D08D"/>
              <w:right w:val="single" w:sz="4" w:space="0" w:color="A8D08D"/>
            </w:tcBorders>
            <w:hideMark/>
          </w:tcPr>
          <w:p w14:paraId="38CA6E28"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48F0D57D"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0" w:type="dxa"/>
            <w:tcBorders>
              <w:top w:val="single" w:sz="4" w:space="0" w:color="A8D08D"/>
              <w:left w:val="single" w:sz="4" w:space="0" w:color="A8D08D"/>
              <w:bottom w:val="single" w:sz="4" w:space="0" w:color="A8D08D"/>
              <w:right w:val="single" w:sz="4" w:space="0" w:color="A8D08D"/>
            </w:tcBorders>
            <w:hideMark/>
          </w:tcPr>
          <w:p w14:paraId="5A3AF7E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2" w:type="dxa"/>
            <w:tcBorders>
              <w:top w:val="single" w:sz="4" w:space="0" w:color="A8D08D"/>
              <w:left w:val="single" w:sz="4" w:space="0" w:color="A8D08D"/>
              <w:bottom w:val="single" w:sz="4" w:space="0" w:color="A8D08D"/>
              <w:right w:val="single" w:sz="4" w:space="0" w:color="A8D08D"/>
            </w:tcBorders>
            <w:hideMark/>
          </w:tcPr>
          <w:p w14:paraId="23450414"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58C22462"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904EF4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33" w:type="dxa"/>
            <w:tcBorders>
              <w:top w:val="single" w:sz="4" w:space="0" w:color="A8D08D"/>
              <w:left w:val="single" w:sz="4" w:space="0" w:color="A8D08D"/>
              <w:bottom w:val="single" w:sz="4" w:space="0" w:color="A8D08D"/>
              <w:right w:val="single" w:sz="4" w:space="0" w:color="A8D08D"/>
            </w:tcBorders>
            <w:hideMark/>
          </w:tcPr>
          <w:p w14:paraId="7D5D9B1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 xml:space="preserve">RealEstateNewsID </w:t>
            </w:r>
          </w:p>
        </w:tc>
        <w:tc>
          <w:tcPr>
            <w:tcW w:w="1429" w:type="dxa"/>
            <w:tcBorders>
              <w:top w:val="single" w:sz="4" w:space="0" w:color="A8D08D"/>
              <w:left w:val="single" w:sz="4" w:space="0" w:color="A8D08D"/>
              <w:bottom w:val="single" w:sz="4" w:space="0" w:color="A8D08D"/>
              <w:right w:val="single" w:sz="4" w:space="0" w:color="A8D08D"/>
            </w:tcBorders>
            <w:hideMark/>
          </w:tcPr>
          <w:p w14:paraId="0B12AE3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66B197E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461CFCF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tin BĐS</w:t>
            </w:r>
          </w:p>
        </w:tc>
        <w:tc>
          <w:tcPr>
            <w:tcW w:w="1412" w:type="dxa"/>
            <w:tcBorders>
              <w:top w:val="single" w:sz="4" w:space="0" w:color="A8D08D"/>
              <w:left w:val="single" w:sz="4" w:space="0" w:color="A8D08D"/>
              <w:bottom w:val="single" w:sz="4" w:space="0" w:color="A8D08D"/>
              <w:right w:val="single" w:sz="4" w:space="0" w:color="A8D08D"/>
            </w:tcBorders>
            <w:hideMark/>
          </w:tcPr>
          <w:p w14:paraId="6121623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34E8FB06"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2AFAB13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33" w:type="dxa"/>
            <w:tcBorders>
              <w:top w:val="single" w:sz="4" w:space="0" w:color="A8D08D"/>
              <w:left w:val="single" w:sz="4" w:space="0" w:color="A8D08D"/>
              <w:bottom w:val="single" w:sz="4" w:space="0" w:color="A8D08D"/>
              <w:right w:val="single" w:sz="4" w:space="0" w:color="A8D08D"/>
            </w:tcBorders>
            <w:hideMark/>
          </w:tcPr>
          <w:p w14:paraId="6E6DA79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RealEstateID</w:t>
            </w:r>
          </w:p>
        </w:tc>
        <w:tc>
          <w:tcPr>
            <w:tcW w:w="1429" w:type="dxa"/>
            <w:tcBorders>
              <w:top w:val="single" w:sz="4" w:space="0" w:color="A8D08D"/>
              <w:left w:val="single" w:sz="4" w:space="0" w:color="A8D08D"/>
              <w:bottom w:val="single" w:sz="4" w:space="0" w:color="A8D08D"/>
              <w:right w:val="single" w:sz="4" w:space="0" w:color="A8D08D"/>
            </w:tcBorders>
            <w:hideMark/>
          </w:tcPr>
          <w:p w14:paraId="7FC2CAB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6EE84C6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60C8484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BĐS</w:t>
            </w:r>
          </w:p>
        </w:tc>
        <w:tc>
          <w:tcPr>
            <w:tcW w:w="1412" w:type="dxa"/>
            <w:tcBorders>
              <w:top w:val="single" w:sz="4" w:space="0" w:color="A8D08D"/>
              <w:left w:val="single" w:sz="4" w:space="0" w:color="A8D08D"/>
              <w:bottom w:val="single" w:sz="4" w:space="0" w:color="A8D08D"/>
              <w:right w:val="single" w:sz="4" w:space="0" w:color="A8D08D"/>
            </w:tcBorders>
            <w:hideMark/>
          </w:tcPr>
          <w:p w14:paraId="7E8AFBC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phụ</w:t>
            </w:r>
          </w:p>
        </w:tc>
      </w:tr>
      <w:tr w:rsidR="0023144C" w:rsidRPr="005A1CA3" w14:paraId="62994831"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8F2DBD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33" w:type="dxa"/>
            <w:tcBorders>
              <w:top w:val="single" w:sz="4" w:space="0" w:color="A8D08D"/>
              <w:left w:val="single" w:sz="4" w:space="0" w:color="A8D08D"/>
              <w:bottom w:val="single" w:sz="4" w:space="0" w:color="A8D08D"/>
              <w:right w:val="single" w:sz="4" w:space="0" w:color="A8D08D"/>
            </w:tcBorders>
            <w:hideMark/>
          </w:tcPr>
          <w:p w14:paraId="47E8859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Title</w:t>
            </w:r>
          </w:p>
        </w:tc>
        <w:tc>
          <w:tcPr>
            <w:tcW w:w="1429" w:type="dxa"/>
            <w:tcBorders>
              <w:top w:val="single" w:sz="4" w:space="0" w:color="A8D08D"/>
              <w:left w:val="single" w:sz="4" w:space="0" w:color="A8D08D"/>
              <w:bottom w:val="single" w:sz="4" w:space="0" w:color="A8D08D"/>
              <w:right w:val="single" w:sz="4" w:space="0" w:color="A8D08D"/>
            </w:tcBorders>
            <w:hideMark/>
          </w:tcPr>
          <w:p w14:paraId="3E5A04C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E769AC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200</w:t>
            </w:r>
          </w:p>
        </w:tc>
        <w:tc>
          <w:tcPr>
            <w:tcW w:w="2480" w:type="dxa"/>
            <w:tcBorders>
              <w:top w:val="single" w:sz="4" w:space="0" w:color="A8D08D"/>
              <w:left w:val="single" w:sz="4" w:space="0" w:color="A8D08D"/>
              <w:bottom w:val="single" w:sz="4" w:space="0" w:color="A8D08D"/>
              <w:right w:val="single" w:sz="4" w:space="0" w:color="A8D08D"/>
            </w:tcBorders>
            <w:hideMark/>
          </w:tcPr>
          <w:p w14:paraId="471D165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Tiêu đề tin</w:t>
            </w:r>
          </w:p>
        </w:tc>
        <w:tc>
          <w:tcPr>
            <w:tcW w:w="1412" w:type="dxa"/>
            <w:tcBorders>
              <w:top w:val="single" w:sz="4" w:space="0" w:color="A8D08D"/>
              <w:left w:val="single" w:sz="4" w:space="0" w:color="A8D08D"/>
              <w:bottom w:val="single" w:sz="4" w:space="0" w:color="A8D08D"/>
              <w:right w:val="single" w:sz="4" w:space="0" w:color="A8D08D"/>
            </w:tcBorders>
          </w:tcPr>
          <w:p w14:paraId="41EE009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7654FB9"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2D73678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33" w:type="dxa"/>
            <w:tcBorders>
              <w:top w:val="single" w:sz="4" w:space="0" w:color="A8D08D"/>
              <w:left w:val="single" w:sz="4" w:space="0" w:color="A8D08D"/>
              <w:bottom w:val="single" w:sz="4" w:space="0" w:color="A8D08D"/>
              <w:right w:val="single" w:sz="4" w:space="0" w:color="A8D08D"/>
            </w:tcBorders>
            <w:hideMark/>
          </w:tcPr>
          <w:p w14:paraId="3F56825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Content</w:t>
            </w:r>
          </w:p>
        </w:tc>
        <w:tc>
          <w:tcPr>
            <w:tcW w:w="1429" w:type="dxa"/>
            <w:tcBorders>
              <w:top w:val="single" w:sz="4" w:space="0" w:color="A8D08D"/>
              <w:left w:val="single" w:sz="4" w:space="0" w:color="A8D08D"/>
              <w:bottom w:val="single" w:sz="4" w:space="0" w:color="A8D08D"/>
              <w:right w:val="single" w:sz="4" w:space="0" w:color="A8D08D"/>
            </w:tcBorders>
            <w:hideMark/>
          </w:tcPr>
          <w:p w14:paraId="74D2886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4BC8115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Max</w:t>
            </w:r>
          </w:p>
        </w:tc>
        <w:tc>
          <w:tcPr>
            <w:tcW w:w="2480" w:type="dxa"/>
            <w:tcBorders>
              <w:top w:val="single" w:sz="4" w:space="0" w:color="A8D08D"/>
              <w:left w:val="single" w:sz="4" w:space="0" w:color="A8D08D"/>
              <w:bottom w:val="single" w:sz="4" w:space="0" w:color="A8D08D"/>
              <w:right w:val="single" w:sz="4" w:space="0" w:color="A8D08D"/>
            </w:tcBorders>
            <w:hideMark/>
          </w:tcPr>
          <w:p w14:paraId="554D1CE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Nội dung tin</w:t>
            </w:r>
          </w:p>
        </w:tc>
        <w:tc>
          <w:tcPr>
            <w:tcW w:w="1412" w:type="dxa"/>
            <w:tcBorders>
              <w:top w:val="single" w:sz="4" w:space="0" w:color="A8D08D"/>
              <w:left w:val="single" w:sz="4" w:space="0" w:color="A8D08D"/>
              <w:bottom w:val="single" w:sz="4" w:space="0" w:color="A8D08D"/>
              <w:right w:val="single" w:sz="4" w:space="0" w:color="A8D08D"/>
            </w:tcBorders>
          </w:tcPr>
          <w:p w14:paraId="0A5B9B6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76615179"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04B06AD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33" w:type="dxa"/>
            <w:tcBorders>
              <w:top w:val="single" w:sz="4" w:space="0" w:color="A8D08D"/>
              <w:left w:val="single" w:sz="4" w:space="0" w:color="A8D08D"/>
              <w:bottom w:val="single" w:sz="4" w:space="0" w:color="A8D08D"/>
              <w:right w:val="single" w:sz="4" w:space="0" w:color="A8D08D"/>
            </w:tcBorders>
            <w:hideMark/>
          </w:tcPr>
          <w:p w14:paraId="7EFF6CA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CategoryID</w:t>
            </w:r>
          </w:p>
        </w:tc>
        <w:tc>
          <w:tcPr>
            <w:tcW w:w="1429" w:type="dxa"/>
            <w:tcBorders>
              <w:top w:val="single" w:sz="4" w:space="0" w:color="A8D08D"/>
              <w:left w:val="single" w:sz="4" w:space="0" w:color="A8D08D"/>
              <w:bottom w:val="single" w:sz="4" w:space="0" w:color="A8D08D"/>
              <w:right w:val="single" w:sz="4" w:space="0" w:color="A8D08D"/>
            </w:tcBorders>
            <w:hideMark/>
          </w:tcPr>
          <w:p w14:paraId="27F9405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2026A15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0507C4D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danh mục</w:t>
            </w:r>
          </w:p>
        </w:tc>
        <w:tc>
          <w:tcPr>
            <w:tcW w:w="1412" w:type="dxa"/>
            <w:tcBorders>
              <w:top w:val="single" w:sz="4" w:space="0" w:color="A8D08D"/>
              <w:left w:val="single" w:sz="4" w:space="0" w:color="A8D08D"/>
              <w:bottom w:val="single" w:sz="4" w:space="0" w:color="A8D08D"/>
              <w:right w:val="single" w:sz="4" w:space="0" w:color="A8D08D"/>
            </w:tcBorders>
            <w:hideMark/>
          </w:tcPr>
          <w:p w14:paraId="161673B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phụ</w:t>
            </w:r>
          </w:p>
        </w:tc>
      </w:tr>
      <w:tr w:rsidR="0023144C" w:rsidRPr="005A1CA3" w14:paraId="52FB67D1"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0E7F78A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33" w:type="dxa"/>
            <w:tcBorders>
              <w:top w:val="single" w:sz="4" w:space="0" w:color="A8D08D"/>
              <w:left w:val="single" w:sz="4" w:space="0" w:color="A8D08D"/>
              <w:bottom w:val="single" w:sz="4" w:space="0" w:color="A8D08D"/>
              <w:right w:val="single" w:sz="4" w:space="0" w:color="A8D08D"/>
            </w:tcBorders>
            <w:hideMark/>
          </w:tcPr>
          <w:p w14:paraId="4B45907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Images</w:t>
            </w:r>
          </w:p>
        </w:tc>
        <w:tc>
          <w:tcPr>
            <w:tcW w:w="1429" w:type="dxa"/>
            <w:tcBorders>
              <w:top w:val="single" w:sz="4" w:space="0" w:color="A8D08D"/>
              <w:left w:val="single" w:sz="4" w:space="0" w:color="A8D08D"/>
              <w:bottom w:val="single" w:sz="4" w:space="0" w:color="A8D08D"/>
              <w:right w:val="single" w:sz="4" w:space="0" w:color="A8D08D"/>
            </w:tcBorders>
            <w:hideMark/>
          </w:tcPr>
          <w:p w14:paraId="46C301B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42267C7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0" w:type="dxa"/>
            <w:tcBorders>
              <w:top w:val="single" w:sz="4" w:space="0" w:color="A8D08D"/>
              <w:left w:val="single" w:sz="4" w:space="0" w:color="A8D08D"/>
              <w:bottom w:val="single" w:sz="4" w:space="0" w:color="A8D08D"/>
              <w:right w:val="single" w:sz="4" w:space="0" w:color="A8D08D"/>
            </w:tcBorders>
            <w:hideMark/>
          </w:tcPr>
          <w:p w14:paraId="59819BA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412" w:type="dxa"/>
            <w:tcBorders>
              <w:top w:val="single" w:sz="4" w:space="0" w:color="A8D08D"/>
              <w:left w:val="single" w:sz="4" w:space="0" w:color="A8D08D"/>
              <w:bottom w:val="single" w:sz="4" w:space="0" w:color="A8D08D"/>
              <w:right w:val="single" w:sz="4" w:space="0" w:color="A8D08D"/>
            </w:tcBorders>
          </w:tcPr>
          <w:p w14:paraId="5C3E096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20FB145"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1CAADF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133" w:type="dxa"/>
            <w:tcBorders>
              <w:top w:val="single" w:sz="4" w:space="0" w:color="A8D08D"/>
              <w:left w:val="single" w:sz="4" w:space="0" w:color="A8D08D"/>
              <w:bottom w:val="single" w:sz="4" w:space="0" w:color="A8D08D"/>
              <w:right w:val="single" w:sz="4" w:space="0" w:color="A8D08D"/>
            </w:tcBorders>
            <w:hideMark/>
          </w:tcPr>
          <w:p w14:paraId="2781C6C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CreateDate</w:t>
            </w:r>
          </w:p>
        </w:tc>
        <w:tc>
          <w:tcPr>
            <w:tcW w:w="1429" w:type="dxa"/>
            <w:tcBorders>
              <w:top w:val="single" w:sz="4" w:space="0" w:color="A8D08D"/>
              <w:left w:val="single" w:sz="4" w:space="0" w:color="A8D08D"/>
              <w:bottom w:val="single" w:sz="4" w:space="0" w:color="A8D08D"/>
              <w:right w:val="single" w:sz="4" w:space="0" w:color="A8D08D"/>
            </w:tcBorders>
            <w:hideMark/>
          </w:tcPr>
          <w:p w14:paraId="38B3DAD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datetime</w:t>
            </w:r>
          </w:p>
        </w:tc>
        <w:tc>
          <w:tcPr>
            <w:tcW w:w="893" w:type="dxa"/>
            <w:tcBorders>
              <w:top w:val="single" w:sz="4" w:space="0" w:color="A8D08D"/>
              <w:left w:val="single" w:sz="4" w:space="0" w:color="A8D08D"/>
              <w:bottom w:val="single" w:sz="4" w:space="0" w:color="A8D08D"/>
              <w:right w:val="single" w:sz="4" w:space="0" w:color="A8D08D"/>
            </w:tcBorders>
          </w:tcPr>
          <w:p w14:paraId="66E06C4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4AA70D1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Ngày tạo</w:t>
            </w:r>
          </w:p>
        </w:tc>
        <w:tc>
          <w:tcPr>
            <w:tcW w:w="1412" w:type="dxa"/>
            <w:tcBorders>
              <w:top w:val="single" w:sz="4" w:space="0" w:color="A8D08D"/>
              <w:left w:val="single" w:sz="4" w:space="0" w:color="A8D08D"/>
              <w:bottom w:val="single" w:sz="4" w:space="0" w:color="A8D08D"/>
              <w:right w:val="single" w:sz="4" w:space="0" w:color="A8D08D"/>
            </w:tcBorders>
          </w:tcPr>
          <w:p w14:paraId="05AE7D7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64DC9C0"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7F106DA4"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133" w:type="dxa"/>
            <w:tcBorders>
              <w:top w:val="single" w:sz="4" w:space="0" w:color="A8D08D"/>
              <w:left w:val="single" w:sz="4" w:space="0" w:color="A8D08D"/>
              <w:bottom w:val="single" w:sz="4" w:space="0" w:color="A8D08D"/>
              <w:right w:val="single" w:sz="4" w:space="0" w:color="A8D08D"/>
            </w:tcBorders>
            <w:hideMark/>
          </w:tcPr>
          <w:p w14:paraId="344B3B0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CreateBy</w:t>
            </w:r>
          </w:p>
        </w:tc>
        <w:tc>
          <w:tcPr>
            <w:tcW w:w="1429" w:type="dxa"/>
            <w:tcBorders>
              <w:top w:val="single" w:sz="4" w:space="0" w:color="A8D08D"/>
              <w:left w:val="single" w:sz="4" w:space="0" w:color="A8D08D"/>
              <w:bottom w:val="single" w:sz="4" w:space="0" w:color="A8D08D"/>
              <w:right w:val="single" w:sz="4" w:space="0" w:color="A8D08D"/>
            </w:tcBorders>
            <w:hideMark/>
          </w:tcPr>
          <w:p w14:paraId="4523EDD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datetime</w:t>
            </w:r>
          </w:p>
        </w:tc>
        <w:tc>
          <w:tcPr>
            <w:tcW w:w="893" w:type="dxa"/>
            <w:tcBorders>
              <w:top w:val="single" w:sz="4" w:space="0" w:color="A8D08D"/>
              <w:left w:val="single" w:sz="4" w:space="0" w:color="A8D08D"/>
              <w:bottom w:val="single" w:sz="4" w:space="0" w:color="A8D08D"/>
              <w:right w:val="single" w:sz="4" w:space="0" w:color="A8D08D"/>
            </w:tcBorders>
          </w:tcPr>
          <w:p w14:paraId="0E67D50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0" w:type="dxa"/>
            <w:tcBorders>
              <w:top w:val="single" w:sz="4" w:space="0" w:color="A8D08D"/>
              <w:left w:val="single" w:sz="4" w:space="0" w:color="A8D08D"/>
              <w:bottom w:val="single" w:sz="4" w:space="0" w:color="A8D08D"/>
              <w:right w:val="single" w:sz="4" w:space="0" w:color="A8D08D"/>
            </w:tcBorders>
            <w:hideMark/>
          </w:tcPr>
          <w:p w14:paraId="40634BE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Người tạo</w:t>
            </w:r>
          </w:p>
        </w:tc>
        <w:tc>
          <w:tcPr>
            <w:tcW w:w="1412" w:type="dxa"/>
            <w:tcBorders>
              <w:top w:val="single" w:sz="4" w:space="0" w:color="A8D08D"/>
              <w:left w:val="single" w:sz="4" w:space="0" w:color="A8D08D"/>
              <w:bottom w:val="single" w:sz="4" w:space="0" w:color="A8D08D"/>
              <w:right w:val="single" w:sz="4" w:space="0" w:color="A8D08D"/>
            </w:tcBorders>
          </w:tcPr>
          <w:p w14:paraId="3C647E4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07597489"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2141C80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133" w:type="dxa"/>
            <w:tcBorders>
              <w:top w:val="single" w:sz="4" w:space="0" w:color="A8D08D"/>
              <w:left w:val="single" w:sz="4" w:space="0" w:color="A8D08D"/>
              <w:bottom w:val="single" w:sz="4" w:space="0" w:color="A8D08D"/>
              <w:right w:val="single" w:sz="4" w:space="0" w:color="A8D08D"/>
            </w:tcBorders>
            <w:hideMark/>
          </w:tcPr>
          <w:p w14:paraId="73A3A95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Source</w:t>
            </w:r>
          </w:p>
        </w:tc>
        <w:tc>
          <w:tcPr>
            <w:tcW w:w="1429" w:type="dxa"/>
            <w:tcBorders>
              <w:top w:val="single" w:sz="4" w:space="0" w:color="A8D08D"/>
              <w:left w:val="single" w:sz="4" w:space="0" w:color="A8D08D"/>
              <w:bottom w:val="single" w:sz="4" w:space="0" w:color="A8D08D"/>
              <w:right w:val="single" w:sz="4" w:space="0" w:color="A8D08D"/>
            </w:tcBorders>
            <w:hideMark/>
          </w:tcPr>
          <w:p w14:paraId="68A4E8B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9809A9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200</w:t>
            </w:r>
          </w:p>
        </w:tc>
        <w:tc>
          <w:tcPr>
            <w:tcW w:w="2480" w:type="dxa"/>
            <w:tcBorders>
              <w:top w:val="single" w:sz="4" w:space="0" w:color="A8D08D"/>
              <w:left w:val="single" w:sz="4" w:space="0" w:color="A8D08D"/>
              <w:bottom w:val="single" w:sz="4" w:space="0" w:color="A8D08D"/>
              <w:right w:val="single" w:sz="4" w:space="0" w:color="A8D08D"/>
            </w:tcBorders>
            <w:hideMark/>
          </w:tcPr>
          <w:p w14:paraId="75B81C4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Nguồn</w:t>
            </w:r>
          </w:p>
        </w:tc>
        <w:tc>
          <w:tcPr>
            <w:tcW w:w="1412" w:type="dxa"/>
            <w:tcBorders>
              <w:top w:val="single" w:sz="4" w:space="0" w:color="A8D08D"/>
              <w:left w:val="single" w:sz="4" w:space="0" w:color="A8D08D"/>
              <w:bottom w:val="single" w:sz="4" w:space="0" w:color="A8D08D"/>
              <w:right w:val="single" w:sz="4" w:space="0" w:color="A8D08D"/>
            </w:tcBorders>
          </w:tcPr>
          <w:p w14:paraId="3320AB54" w14:textId="77777777" w:rsidR="0023144C" w:rsidRPr="005A1CA3" w:rsidRDefault="0023144C" w:rsidP="005F0B4E">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15CF831C" w14:textId="4E880EC2" w:rsidR="005F0B4E" w:rsidRDefault="005F0B4E" w:rsidP="00E400E1">
      <w:pPr>
        <w:pStyle w:val="Caption"/>
      </w:pPr>
      <w:bookmarkStart w:id="135" w:name="_Toc422688984"/>
      <w:bookmarkStart w:id="136" w:name="_Toc422104973"/>
      <w:r>
        <w:t xml:space="preserve">Bảng </w:t>
      </w:r>
      <w:fldSimple w:instr=" STYLEREF 1 \s ">
        <w:r w:rsidR="00327CC4">
          <w:rPr>
            <w:noProof/>
          </w:rPr>
          <w:t>4</w:t>
        </w:r>
      </w:fldSimple>
      <w:r w:rsidR="00327CC4">
        <w:noBreakHyphen/>
      </w:r>
      <w:fldSimple w:instr=" SEQ Bảng \* ARABIC \s 1 ">
        <w:r w:rsidR="00327CC4">
          <w:rPr>
            <w:noProof/>
          </w:rPr>
          <w:t>16</w:t>
        </w:r>
      </w:fldSimple>
      <w:r>
        <w:t xml:space="preserve"> Bảng </w:t>
      </w:r>
      <w:r w:rsidRPr="005F0B4E">
        <w:t>Loại Tin bất động sản</w:t>
      </w:r>
      <w:bookmarkEnd w:id="135"/>
    </w:p>
    <w:bookmarkEnd w:id="136"/>
    <w:p w14:paraId="3F693577" w14:textId="49858AB6" w:rsidR="0023144C" w:rsidRPr="005A1CA3" w:rsidRDefault="00E5632B" w:rsidP="00E5632B">
      <w:pPr>
        <w:pStyle w:val="Heading3"/>
      </w:pPr>
      <w:r>
        <w:t>Các bảng về các chức năng:</w:t>
      </w:r>
    </w:p>
    <w:p w14:paraId="4234F7CA" w14:textId="77777777" w:rsidR="0023144C" w:rsidRPr="005A1CA3" w:rsidRDefault="0023144C" w:rsidP="0023144C">
      <w:pPr>
        <w:spacing w:before="0" w:after="160" w:line="256" w:lineRule="auto"/>
        <w:ind w:firstLine="0"/>
        <w:jc w:val="left"/>
        <w:rPr>
          <w:rFonts w:eastAsia="Calibri"/>
          <w:sz w:val="22"/>
          <w:szCs w:val="22"/>
        </w:rPr>
      </w:pPr>
    </w:p>
    <w:tbl>
      <w:tblPr>
        <w:tblStyle w:val="GridTable4-Accent61"/>
        <w:tblW w:w="0" w:type="auto"/>
        <w:tblLook w:val="04A0" w:firstRow="1" w:lastRow="0" w:firstColumn="1" w:lastColumn="0" w:noHBand="0" w:noVBand="1"/>
      </w:tblPr>
      <w:tblGrid>
        <w:gridCol w:w="670"/>
        <w:gridCol w:w="2123"/>
        <w:gridCol w:w="1430"/>
        <w:gridCol w:w="893"/>
        <w:gridCol w:w="2486"/>
        <w:gridCol w:w="1416"/>
      </w:tblGrid>
      <w:tr w:rsidR="0023144C" w:rsidRPr="005A1CA3" w14:paraId="3C64EFBF"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0512C6E5"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Category (Danh mục)</w:t>
            </w:r>
          </w:p>
        </w:tc>
      </w:tr>
      <w:tr w:rsidR="0023144C" w:rsidRPr="005A1CA3" w14:paraId="3E37826F"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74E40D7"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3" w:type="dxa"/>
            <w:tcBorders>
              <w:top w:val="single" w:sz="4" w:space="0" w:color="A8D08D"/>
              <w:left w:val="single" w:sz="4" w:space="0" w:color="A8D08D"/>
              <w:bottom w:val="single" w:sz="4" w:space="0" w:color="A8D08D"/>
              <w:right w:val="single" w:sz="4" w:space="0" w:color="A8D08D"/>
            </w:tcBorders>
            <w:hideMark/>
          </w:tcPr>
          <w:p w14:paraId="601A326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680C5908"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3CC069E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6" w:type="dxa"/>
            <w:tcBorders>
              <w:top w:val="single" w:sz="4" w:space="0" w:color="A8D08D"/>
              <w:left w:val="single" w:sz="4" w:space="0" w:color="A8D08D"/>
              <w:bottom w:val="single" w:sz="4" w:space="0" w:color="A8D08D"/>
              <w:right w:val="single" w:sz="4" w:space="0" w:color="A8D08D"/>
            </w:tcBorders>
            <w:hideMark/>
          </w:tcPr>
          <w:p w14:paraId="3CABFFF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6" w:type="dxa"/>
            <w:tcBorders>
              <w:top w:val="single" w:sz="4" w:space="0" w:color="A8D08D"/>
              <w:left w:val="single" w:sz="4" w:space="0" w:color="A8D08D"/>
              <w:bottom w:val="single" w:sz="4" w:space="0" w:color="A8D08D"/>
              <w:right w:val="single" w:sz="4" w:space="0" w:color="A8D08D"/>
            </w:tcBorders>
            <w:hideMark/>
          </w:tcPr>
          <w:p w14:paraId="2D8764E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2E396C37" w14:textId="77777777" w:rsidTr="005A1CA3">
        <w:trPr>
          <w:trHeight w:val="35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293A7D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3" w:type="dxa"/>
            <w:tcBorders>
              <w:top w:val="single" w:sz="4" w:space="0" w:color="A8D08D"/>
              <w:left w:val="single" w:sz="4" w:space="0" w:color="A8D08D"/>
              <w:bottom w:val="single" w:sz="4" w:space="0" w:color="A8D08D"/>
              <w:right w:val="single" w:sz="4" w:space="0" w:color="A8D08D"/>
            </w:tcBorders>
            <w:hideMark/>
          </w:tcPr>
          <w:p w14:paraId="259B33A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CategoryID</w:t>
            </w:r>
          </w:p>
        </w:tc>
        <w:tc>
          <w:tcPr>
            <w:tcW w:w="1430" w:type="dxa"/>
            <w:tcBorders>
              <w:top w:val="single" w:sz="4" w:space="0" w:color="A8D08D"/>
              <w:left w:val="single" w:sz="4" w:space="0" w:color="A8D08D"/>
              <w:bottom w:val="single" w:sz="4" w:space="0" w:color="A8D08D"/>
              <w:right w:val="single" w:sz="4" w:space="0" w:color="A8D08D"/>
            </w:tcBorders>
            <w:hideMark/>
          </w:tcPr>
          <w:p w14:paraId="4E1894C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2011A39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5FBCA76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danh mục</w:t>
            </w:r>
          </w:p>
        </w:tc>
        <w:tc>
          <w:tcPr>
            <w:tcW w:w="1416" w:type="dxa"/>
            <w:tcBorders>
              <w:top w:val="single" w:sz="4" w:space="0" w:color="A8D08D"/>
              <w:left w:val="single" w:sz="4" w:space="0" w:color="A8D08D"/>
              <w:bottom w:val="single" w:sz="4" w:space="0" w:color="A8D08D"/>
              <w:right w:val="single" w:sz="4" w:space="0" w:color="A8D08D"/>
            </w:tcBorders>
            <w:hideMark/>
          </w:tcPr>
          <w:p w14:paraId="636ED6F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4E99EE80" w14:textId="77777777" w:rsidTr="005A1CA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BF9537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3" w:type="dxa"/>
            <w:tcBorders>
              <w:top w:val="single" w:sz="4" w:space="0" w:color="A8D08D"/>
              <w:left w:val="single" w:sz="4" w:space="0" w:color="A8D08D"/>
              <w:bottom w:val="single" w:sz="4" w:space="0" w:color="A8D08D"/>
              <w:right w:val="single" w:sz="4" w:space="0" w:color="A8D08D"/>
            </w:tcBorders>
            <w:hideMark/>
          </w:tcPr>
          <w:p w14:paraId="5703119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ParentID</w:t>
            </w:r>
          </w:p>
        </w:tc>
        <w:tc>
          <w:tcPr>
            <w:tcW w:w="1430" w:type="dxa"/>
            <w:tcBorders>
              <w:top w:val="single" w:sz="4" w:space="0" w:color="A8D08D"/>
              <w:left w:val="single" w:sz="4" w:space="0" w:color="A8D08D"/>
              <w:bottom w:val="single" w:sz="4" w:space="0" w:color="A8D08D"/>
              <w:right w:val="single" w:sz="4" w:space="0" w:color="A8D08D"/>
            </w:tcBorders>
            <w:hideMark/>
          </w:tcPr>
          <w:p w14:paraId="2BC7556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19233D9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77FD703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danh mục cha</w:t>
            </w:r>
          </w:p>
        </w:tc>
        <w:tc>
          <w:tcPr>
            <w:tcW w:w="1416" w:type="dxa"/>
            <w:tcBorders>
              <w:top w:val="single" w:sz="4" w:space="0" w:color="A8D08D"/>
              <w:left w:val="single" w:sz="4" w:space="0" w:color="A8D08D"/>
              <w:bottom w:val="single" w:sz="4" w:space="0" w:color="A8D08D"/>
              <w:right w:val="single" w:sz="4" w:space="0" w:color="A8D08D"/>
            </w:tcBorders>
            <w:hideMark/>
          </w:tcPr>
          <w:p w14:paraId="50C5C81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phụ</w:t>
            </w:r>
          </w:p>
        </w:tc>
      </w:tr>
      <w:tr w:rsidR="0023144C" w:rsidRPr="005A1CA3" w14:paraId="15C97B9B" w14:textId="77777777" w:rsidTr="005A1CA3">
        <w:trPr>
          <w:trHeight w:val="35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25F7DA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3" w:type="dxa"/>
            <w:tcBorders>
              <w:top w:val="single" w:sz="4" w:space="0" w:color="A8D08D"/>
              <w:left w:val="single" w:sz="4" w:space="0" w:color="A8D08D"/>
              <w:bottom w:val="single" w:sz="4" w:space="0" w:color="A8D08D"/>
              <w:right w:val="single" w:sz="4" w:space="0" w:color="A8D08D"/>
            </w:tcBorders>
            <w:hideMark/>
          </w:tcPr>
          <w:p w14:paraId="2464C27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Name</w:t>
            </w:r>
          </w:p>
        </w:tc>
        <w:tc>
          <w:tcPr>
            <w:tcW w:w="1430" w:type="dxa"/>
            <w:tcBorders>
              <w:top w:val="single" w:sz="4" w:space="0" w:color="A8D08D"/>
              <w:left w:val="single" w:sz="4" w:space="0" w:color="A8D08D"/>
              <w:bottom w:val="single" w:sz="4" w:space="0" w:color="A8D08D"/>
              <w:right w:val="single" w:sz="4" w:space="0" w:color="A8D08D"/>
            </w:tcBorders>
            <w:hideMark/>
          </w:tcPr>
          <w:p w14:paraId="4884412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4C4F07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6" w:type="dxa"/>
            <w:tcBorders>
              <w:top w:val="single" w:sz="4" w:space="0" w:color="A8D08D"/>
              <w:left w:val="single" w:sz="4" w:space="0" w:color="A8D08D"/>
              <w:bottom w:val="single" w:sz="4" w:space="0" w:color="A8D08D"/>
              <w:right w:val="single" w:sz="4" w:space="0" w:color="A8D08D"/>
            </w:tcBorders>
            <w:hideMark/>
          </w:tcPr>
          <w:p w14:paraId="624A5AB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Tên danh mục</w:t>
            </w:r>
          </w:p>
        </w:tc>
        <w:tc>
          <w:tcPr>
            <w:tcW w:w="1416" w:type="dxa"/>
            <w:tcBorders>
              <w:top w:val="single" w:sz="4" w:space="0" w:color="A8D08D"/>
              <w:left w:val="single" w:sz="4" w:space="0" w:color="A8D08D"/>
              <w:bottom w:val="single" w:sz="4" w:space="0" w:color="A8D08D"/>
              <w:right w:val="single" w:sz="4" w:space="0" w:color="A8D08D"/>
            </w:tcBorders>
          </w:tcPr>
          <w:p w14:paraId="598671D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04C86A5C" w14:textId="77777777" w:rsidTr="005A1CA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D979584"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3" w:type="dxa"/>
            <w:tcBorders>
              <w:top w:val="single" w:sz="4" w:space="0" w:color="A8D08D"/>
              <w:left w:val="single" w:sz="4" w:space="0" w:color="A8D08D"/>
              <w:bottom w:val="single" w:sz="4" w:space="0" w:color="A8D08D"/>
              <w:right w:val="single" w:sz="4" w:space="0" w:color="A8D08D"/>
            </w:tcBorders>
            <w:hideMark/>
          </w:tcPr>
          <w:p w14:paraId="6B4FC93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DisplayUrl</w:t>
            </w:r>
          </w:p>
        </w:tc>
        <w:tc>
          <w:tcPr>
            <w:tcW w:w="1430" w:type="dxa"/>
            <w:tcBorders>
              <w:top w:val="single" w:sz="4" w:space="0" w:color="A8D08D"/>
              <w:left w:val="single" w:sz="4" w:space="0" w:color="A8D08D"/>
              <w:bottom w:val="single" w:sz="4" w:space="0" w:color="A8D08D"/>
              <w:right w:val="single" w:sz="4" w:space="0" w:color="A8D08D"/>
            </w:tcBorders>
            <w:hideMark/>
          </w:tcPr>
          <w:p w14:paraId="6EE7EC5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5263CFC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6" w:type="dxa"/>
            <w:tcBorders>
              <w:top w:val="single" w:sz="4" w:space="0" w:color="A8D08D"/>
              <w:left w:val="single" w:sz="4" w:space="0" w:color="A8D08D"/>
              <w:bottom w:val="single" w:sz="4" w:space="0" w:color="A8D08D"/>
              <w:right w:val="single" w:sz="4" w:space="0" w:color="A8D08D"/>
            </w:tcBorders>
            <w:hideMark/>
          </w:tcPr>
          <w:p w14:paraId="5A27DCD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Url hiển thị</w:t>
            </w:r>
          </w:p>
        </w:tc>
        <w:tc>
          <w:tcPr>
            <w:tcW w:w="1416" w:type="dxa"/>
            <w:tcBorders>
              <w:top w:val="single" w:sz="4" w:space="0" w:color="A8D08D"/>
              <w:left w:val="single" w:sz="4" w:space="0" w:color="A8D08D"/>
              <w:bottom w:val="single" w:sz="4" w:space="0" w:color="A8D08D"/>
              <w:right w:val="single" w:sz="4" w:space="0" w:color="A8D08D"/>
            </w:tcBorders>
          </w:tcPr>
          <w:p w14:paraId="464FF72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2B9FA05" w14:textId="77777777" w:rsidTr="005A1CA3">
        <w:trPr>
          <w:trHeight w:val="35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7A4F5D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3" w:type="dxa"/>
            <w:tcBorders>
              <w:top w:val="single" w:sz="4" w:space="0" w:color="A8D08D"/>
              <w:left w:val="single" w:sz="4" w:space="0" w:color="A8D08D"/>
              <w:bottom w:val="single" w:sz="4" w:space="0" w:color="A8D08D"/>
              <w:right w:val="single" w:sz="4" w:space="0" w:color="A8D08D"/>
            </w:tcBorders>
            <w:hideMark/>
          </w:tcPr>
          <w:p w14:paraId="2E77BEE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Status</w:t>
            </w:r>
          </w:p>
        </w:tc>
        <w:tc>
          <w:tcPr>
            <w:tcW w:w="1430" w:type="dxa"/>
            <w:tcBorders>
              <w:top w:val="single" w:sz="4" w:space="0" w:color="A8D08D"/>
              <w:left w:val="single" w:sz="4" w:space="0" w:color="A8D08D"/>
              <w:bottom w:val="single" w:sz="4" w:space="0" w:color="A8D08D"/>
              <w:right w:val="single" w:sz="4" w:space="0" w:color="A8D08D"/>
            </w:tcBorders>
            <w:hideMark/>
          </w:tcPr>
          <w:p w14:paraId="42E270B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0409FD9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0E5126D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Trạng thái kích hoạt</w:t>
            </w:r>
          </w:p>
        </w:tc>
        <w:tc>
          <w:tcPr>
            <w:tcW w:w="1416" w:type="dxa"/>
            <w:tcBorders>
              <w:top w:val="single" w:sz="4" w:space="0" w:color="A8D08D"/>
              <w:left w:val="single" w:sz="4" w:space="0" w:color="A8D08D"/>
              <w:bottom w:val="single" w:sz="4" w:space="0" w:color="A8D08D"/>
              <w:right w:val="single" w:sz="4" w:space="0" w:color="A8D08D"/>
            </w:tcBorders>
          </w:tcPr>
          <w:p w14:paraId="5A4B384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6D042C48" w14:textId="77777777" w:rsidTr="005A1CA3">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3B9549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23" w:type="dxa"/>
            <w:tcBorders>
              <w:top w:val="single" w:sz="4" w:space="0" w:color="A8D08D"/>
              <w:left w:val="single" w:sz="4" w:space="0" w:color="A8D08D"/>
              <w:bottom w:val="single" w:sz="4" w:space="0" w:color="A8D08D"/>
              <w:right w:val="single" w:sz="4" w:space="0" w:color="A8D08D"/>
            </w:tcBorders>
            <w:hideMark/>
          </w:tcPr>
          <w:p w14:paraId="77EE858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Priority</w:t>
            </w:r>
          </w:p>
        </w:tc>
        <w:tc>
          <w:tcPr>
            <w:tcW w:w="1430" w:type="dxa"/>
            <w:tcBorders>
              <w:top w:val="single" w:sz="4" w:space="0" w:color="A8D08D"/>
              <w:left w:val="single" w:sz="4" w:space="0" w:color="A8D08D"/>
              <w:bottom w:val="single" w:sz="4" w:space="0" w:color="A8D08D"/>
              <w:right w:val="single" w:sz="4" w:space="0" w:color="A8D08D"/>
            </w:tcBorders>
            <w:hideMark/>
          </w:tcPr>
          <w:p w14:paraId="1485B57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688F178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54858D1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Quyền ưu tiên</w:t>
            </w:r>
          </w:p>
        </w:tc>
        <w:tc>
          <w:tcPr>
            <w:tcW w:w="1416" w:type="dxa"/>
            <w:tcBorders>
              <w:top w:val="single" w:sz="4" w:space="0" w:color="A8D08D"/>
              <w:left w:val="single" w:sz="4" w:space="0" w:color="A8D08D"/>
              <w:bottom w:val="single" w:sz="4" w:space="0" w:color="A8D08D"/>
              <w:right w:val="single" w:sz="4" w:space="0" w:color="A8D08D"/>
            </w:tcBorders>
          </w:tcPr>
          <w:p w14:paraId="2281EA3F" w14:textId="77777777" w:rsidR="0023144C" w:rsidRPr="005A1CA3" w:rsidRDefault="0023144C" w:rsidP="00327CC4">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1927B966" w14:textId="2B929838" w:rsidR="00327CC4" w:rsidRDefault="00327CC4" w:rsidP="00E400E1">
      <w:pPr>
        <w:pStyle w:val="Caption"/>
      </w:pPr>
      <w:bookmarkStart w:id="137" w:name="_Toc422688985"/>
      <w:bookmarkStart w:id="138" w:name="_Toc422104974"/>
      <w:r>
        <w:t xml:space="preserve">Bảng </w:t>
      </w:r>
      <w:fldSimple w:instr=" STYLEREF 1 \s ">
        <w:r>
          <w:rPr>
            <w:noProof/>
          </w:rPr>
          <w:t>4</w:t>
        </w:r>
      </w:fldSimple>
      <w:r>
        <w:noBreakHyphen/>
      </w:r>
      <w:fldSimple w:instr=" SEQ Bảng \* ARABIC \s 1 ">
        <w:r>
          <w:rPr>
            <w:noProof/>
          </w:rPr>
          <w:t>17</w:t>
        </w:r>
      </w:fldSimple>
      <w:r>
        <w:t xml:space="preserve"> </w:t>
      </w:r>
      <w:r w:rsidRPr="00327CC4">
        <w:t>Bảng Danh mục</w:t>
      </w:r>
      <w:bookmarkEnd w:id="137"/>
    </w:p>
    <w:bookmarkEnd w:id="138"/>
    <w:p w14:paraId="5423A53D" w14:textId="4FFF563B" w:rsidR="0023144C" w:rsidRPr="005A1CA3" w:rsidRDefault="0023144C" w:rsidP="00327CC4">
      <w:pPr>
        <w:tabs>
          <w:tab w:val="center" w:pos="4536"/>
          <w:tab w:val="left" w:pos="7555"/>
        </w:tabs>
        <w:spacing w:before="0" w:after="160" w:line="360" w:lineRule="auto"/>
        <w:ind w:firstLine="0"/>
        <w:jc w:val="left"/>
        <w:rPr>
          <w:rFonts w:eastAsia="Calibri"/>
          <w:szCs w:val="22"/>
        </w:rPr>
      </w:pPr>
    </w:p>
    <w:tbl>
      <w:tblPr>
        <w:tblStyle w:val="GridTable4-Accent61"/>
        <w:tblW w:w="0" w:type="auto"/>
        <w:tblLook w:val="04A0" w:firstRow="1" w:lastRow="0" w:firstColumn="1" w:lastColumn="0" w:noHBand="0" w:noVBand="1"/>
      </w:tblPr>
      <w:tblGrid>
        <w:gridCol w:w="670"/>
        <w:gridCol w:w="2124"/>
        <w:gridCol w:w="1430"/>
        <w:gridCol w:w="893"/>
        <w:gridCol w:w="2486"/>
        <w:gridCol w:w="1415"/>
      </w:tblGrid>
      <w:tr w:rsidR="0023144C" w:rsidRPr="005A1CA3" w14:paraId="3471434F"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76870254"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Banner (Banner quảng cáo)</w:t>
            </w:r>
          </w:p>
        </w:tc>
      </w:tr>
      <w:tr w:rsidR="0023144C" w:rsidRPr="005A1CA3" w14:paraId="04705A02"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82FEBA9"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4" w:type="dxa"/>
            <w:tcBorders>
              <w:top w:val="single" w:sz="4" w:space="0" w:color="A8D08D"/>
              <w:left w:val="single" w:sz="4" w:space="0" w:color="A8D08D"/>
              <w:bottom w:val="single" w:sz="4" w:space="0" w:color="A8D08D"/>
              <w:right w:val="single" w:sz="4" w:space="0" w:color="A8D08D"/>
            </w:tcBorders>
            <w:hideMark/>
          </w:tcPr>
          <w:p w14:paraId="6170BAE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3CBF7B0D"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18E0659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6" w:type="dxa"/>
            <w:tcBorders>
              <w:top w:val="single" w:sz="4" w:space="0" w:color="A8D08D"/>
              <w:left w:val="single" w:sz="4" w:space="0" w:color="A8D08D"/>
              <w:bottom w:val="single" w:sz="4" w:space="0" w:color="A8D08D"/>
              <w:right w:val="single" w:sz="4" w:space="0" w:color="A8D08D"/>
            </w:tcBorders>
            <w:hideMark/>
          </w:tcPr>
          <w:p w14:paraId="73A6DAE0"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6327AEF8"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15BACA2D"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539A02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4" w:type="dxa"/>
            <w:tcBorders>
              <w:top w:val="single" w:sz="4" w:space="0" w:color="A8D08D"/>
              <w:left w:val="single" w:sz="4" w:space="0" w:color="A8D08D"/>
              <w:bottom w:val="single" w:sz="4" w:space="0" w:color="A8D08D"/>
              <w:right w:val="single" w:sz="4" w:space="0" w:color="A8D08D"/>
            </w:tcBorders>
            <w:hideMark/>
          </w:tcPr>
          <w:p w14:paraId="6EC185B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BannerID</w:t>
            </w:r>
          </w:p>
        </w:tc>
        <w:tc>
          <w:tcPr>
            <w:tcW w:w="1430" w:type="dxa"/>
            <w:tcBorders>
              <w:top w:val="single" w:sz="4" w:space="0" w:color="A8D08D"/>
              <w:left w:val="single" w:sz="4" w:space="0" w:color="A8D08D"/>
              <w:bottom w:val="single" w:sz="4" w:space="0" w:color="A8D08D"/>
              <w:right w:val="single" w:sz="4" w:space="0" w:color="A8D08D"/>
            </w:tcBorders>
            <w:hideMark/>
          </w:tcPr>
          <w:p w14:paraId="11342C0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198AD5C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7E36F73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banner</w:t>
            </w:r>
          </w:p>
        </w:tc>
        <w:tc>
          <w:tcPr>
            <w:tcW w:w="1415" w:type="dxa"/>
            <w:tcBorders>
              <w:top w:val="single" w:sz="4" w:space="0" w:color="A8D08D"/>
              <w:left w:val="single" w:sz="4" w:space="0" w:color="A8D08D"/>
              <w:bottom w:val="single" w:sz="4" w:space="0" w:color="A8D08D"/>
              <w:right w:val="single" w:sz="4" w:space="0" w:color="A8D08D"/>
            </w:tcBorders>
            <w:hideMark/>
          </w:tcPr>
          <w:p w14:paraId="1DB722B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5A3F9433"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9EAED1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4" w:type="dxa"/>
            <w:tcBorders>
              <w:top w:val="single" w:sz="4" w:space="0" w:color="A8D08D"/>
              <w:left w:val="single" w:sz="4" w:space="0" w:color="A8D08D"/>
              <w:bottom w:val="single" w:sz="4" w:space="0" w:color="A8D08D"/>
              <w:right w:val="single" w:sz="4" w:space="0" w:color="A8D08D"/>
            </w:tcBorders>
            <w:hideMark/>
          </w:tcPr>
          <w:p w14:paraId="0495CBB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BannerType</w:t>
            </w:r>
          </w:p>
        </w:tc>
        <w:tc>
          <w:tcPr>
            <w:tcW w:w="1430" w:type="dxa"/>
            <w:tcBorders>
              <w:top w:val="single" w:sz="4" w:space="0" w:color="A8D08D"/>
              <w:left w:val="single" w:sz="4" w:space="0" w:color="A8D08D"/>
              <w:bottom w:val="single" w:sz="4" w:space="0" w:color="A8D08D"/>
              <w:right w:val="single" w:sz="4" w:space="0" w:color="A8D08D"/>
            </w:tcBorders>
            <w:hideMark/>
          </w:tcPr>
          <w:p w14:paraId="01B609B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3F9ECB0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6" w:type="dxa"/>
            <w:tcBorders>
              <w:top w:val="single" w:sz="4" w:space="0" w:color="A8D08D"/>
              <w:left w:val="single" w:sz="4" w:space="0" w:color="A8D08D"/>
              <w:bottom w:val="single" w:sz="4" w:space="0" w:color="A8D08D"/>
              <w:right w:val="single" w:sz="4" w:space="0" w:color="A8D08D"/>
            </w:tcBorders>
            <w:hideMark/>
          </w:tcPr>
          <w:p w14:paraId="49E0A65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Kiểu banner</w:t>
            </w:r>
          </w:p>
        </w:tc>
        <w:tc>
          <w:tcPr>
            <w:tcW w:w="1415" w:type="dxa"/>
            <w:tcBorders>
              <w:top w:val="single" w:sz="4" w:space="0" w:color="A8D08D"/>
              <w:left w:val="single" w:sz="4" w:space="0" w:color="A8D08D"/>
              <w:bottom w:val="single" w:sz="4" w:space="0" w:color="A8D08D"/>
              <w:right w:val="single" w:sz="4" w:space="0" w:color="A8D08D"/>
            </w:tcBorders>
          </w:tcPr>
          <w:p w14:paraId="4A592DD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76021D88"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4254A3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4" w:type="dxa"/>
            <w:tcBorders>
              <w:top w:val="single" w:sz="4" w:space="0" w:color="A8D08D"/>
              <w:left w:val="single" w:sz="4" w:space="0" w:color="A8D08D"/>
              <w:bottom w:val="single" w:sz="4" w:space="0" w:color="A8D08D"/>
              <w:right w:val="single" w:sz="4" w:space="0" w:color="A8D08D"/>
            </w:tcBorders>
            <w:hideMark/>
          </w:tcPr>
          <w:p w14:paraId="359DB43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Size</w:t>
            </w:r>
          </w:p>
        </w:tc>
        <w:tc>
          <w:tcPr>
            <w:tcW w:w="1430" w:type="dxa"/>
            <w:tcBorders>
              <w:top w:val="single" w:sz="4" w:space="0" w:color="A8D08D"/>
              <w:left w:val="single" w:sz="4" w:space="0" w:color="A8D08D"/>
              <w:bottom w:val="single" w:sz="4" w:space="0" w:color="A8D08D"/>
              <w:right w:val="single" w:sz="4" w:space="0" w:color="A8D08D"/>
            </w:tcBorders>
            <w:hideMark/>
          </w:tcPr>
          <w:p w14:paraId="7E187D3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nchar</w:t>
            </w:r>
          </w:p>
        </w:tc>
        <w:tc>
          <w:tcPr>
            <w:tcW w:w="893" w:type="dxa"/>
            <w:tcBorders>
              <w:top w:val="single" w:sz="4" w:space="0" w:color="A8D08D"/>
              <w:left w:val="single" w:sz="4" w:space="0" w:color="A8D08D"/>
              <w:bottom w:val="single" w:sz="4" w:space="0" w:color="A8D08D"/>
              <w:right w:val="single" w:sz="4" w:space="0" w:color="A8D08D"/>
            </w:tcBorders>
            <w:hideMark/>
          </w:tcPr>
          <w:p w14:paraId="0C87DCB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6" w:type="dxa"/>
            <w:tcBorders>
              <w:top w:val="single" w:sz="4" w:space="0" w:color="A8D08D"/>
              <w:left w:val="single" w:sz="4" w:space="0" w:color="A8D08D"/>
              <w:bottom w:val="single" w:sz="4" w:space="0" w:color="A8D08D"/>
              <w:right w:val="single" w:sz="4" w:space="0" w:color="A8D08D"/>
            </w:tcBorders>
            <w:hideMark/>
          </w:tcPr>
          <w:p w14:paraId="532BA54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Kích thước</w:t>
            </w:r>
          </w:p>
        </w:tc>
        <w:tc>
          <w:tcPr>
            <w:tcW w:w="1415" w:type="dxa"/>
            <w:tcBorders>
              <w:top w:val="single" w:sz="4" w:space="0" w:color="A8D08D"/>
              <w:left w:val="single" w:sz="4" w:space="0" w:color="A8D08D"/>
              <w:bottom w:val="single" w:sz="4" w:space="0" w:color="A8D08D"/>
              <w:right w:val="single" w:sz="4" w:space="0" w:color="A8D08D"/>
            </w:tcBorders>
          </w:tcPr>
          <w:p w14:paraId="4C6FBF1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742C7B2"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A33DE3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4" w:type="dxa"/>
            <w:tcBorders>
              <w:top w:val="single" w:sz="4" w:space="0" w:color="A8D08D"/>
              <w:left w:val="single" w:sz="4" w:space="0" w:color="A8D08D"/>
              <w:bottom w:val="single" w:sz="4" w:space="0" w:color="A8D08D"/>
              <w:right w:val="single" w:sz="4" w:space="0" w:color="A8D08D"/>
            </w:tcBorders>
            <w:hideMark/>
          </w:tcPr>
          <w:p w14:paraId="42E1E9D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430" w:type="dxa"/>
            <w:tcBorders>
              <w:top w:val="single" w:sz="4" w:space="0" w:color="A8D08D"/>
              <w:left w:val="single" w:sz="4" w:space="0" w:color="A8D08D"/>
              <w:bottom w:val="single" w:sz="4" w:space="0" w:color="A8D08D"/>
              <w:right w:val="single" w:sz="4" w:space="0" w:color="A8D08D"/>
            </w:tcBorders>
            <w:hideMark/>
          </w:tcPr>
          <w:p w14:paraId="6FD46D2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436BD2F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6" w:type="dxa"/>
            <w:tcBorders>
              <w:top w:val="single" w:sz="4" w:space="0" w:color="A8D08D"/>
              <w:left w:val="single" w:sz="4" w:space="0" w:color="A8D08D"/>
              <w:bottom w:val="single" w:sz="4" w:space="0" w:color="A8D08D"/>
              <w:right w:val="single" w:sz="4" w:space="0" w:color="A8D08D"/>
            </w:tcBorders>
            <w:hideMark/>
          </w:tcPr>
          <w:p w14:paraId="1A896CA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415" w:type="dxa"/>
            <w:tcBorders>
              <w:top w:val="single" w:sz="4" w:space="0" w:color="A8D08D"/>
              <w:left w:val="single" w:sz="4" w:space="0" w:color="A8D08D"/>
              <w:bottom w:val="single" w:sz="4" w:space="0" w:color="A8D08D"/>
              <w:right w:val="single" w:sz="4" w:space="0" w:color="A8D08D"/>
            </w:tcBorders>
          </w:tcPr>
          <w:p w14:paraId="251A267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BC64B1C"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7F3EC6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4" w:type="dxa"/>
            <w:tcBorders>
              <w:top w:val="single" w:sz="4" w:space="0" w:color="A8D08D"/>
              <w:left w:val="single" w:sz="4" w:space="0" w:color="A8D08D"/>
              <w:bottom w:val="single" w:sz="4" w:space="0" w:color="A8D08D"/>
              <w:right w:val="single" w:sz="4" w:space="0" w:color="A8D08D"/>
            </w:tcBorders>
            <w:hideMark/>
          </w:tcPr>
          <w:p w14:paraId="43C1054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Images</w:t>
            </w:r>
          </w:p>
        </w:tc>
        <w:tc>
          <w:tcPr>
            <w:tcW w:w="1430" w:type="dxa"/>
            <w:tcBorders>
              <w:top w:val="single" w:sz="4" w:space="0" w:color="A8D08D"/>
              <w:left w:val="single" w:sz="4" w:space="0" w:color="A8D08D"/>
              <w:bottom w:val="single" w:sz="4" w:space="0" w:color="A8D08D"/>
              <w:right w:val="single" w:sz="4" w:space="0" w:color="A8D08D"/>
            </w:tcBorders>
            <w:hideMark/>
          </w:tcPr>
          <w:p w14:paraId="5EF386A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3F8167B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6" w:type="dxa"/>
            <w:tcBorders>
              <w:top w:val="single" w:sz="4" w:space="0" w:color="A8D08D"/>
              <w:left w:val="single" w:sz="4" w:space="0" w:color="A8D08D"/>
              <w:bottom w:val="single" w:sz="4" w:space="0" w:color="A8D08D"/>
              <w:right w:val="single" w:sz="4" w:space="0" w:color="A8D08D"/>
            </w:tcBorders>
            <w:hideMark/>
          </w:tcPr>
          <w:p w14:paraId="6273E5E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415" w:type="dxa"/>
            <w:tcBorders>
              <w:top w:val="single" w:sz="4" w:space="0" w:color="A8D08D"/>
              <w:left w:val="single" w:sz="4" w:space="0" w:color="A8D08D"/>
              <w:bottom w:val="single" w:sz="4" w:space="0" w:color="A8D08D"/>
              <w:right w:val="single" w:sz="4" w:space="0" w:color="A8D08D"/>
            </w:tcBorders>
          </w:tcPr>
          <w:p w14:paraId="13472795" w14:textId="77777777" w:rsidR="0023144C" w:rsidRPr="005A1CA3" w:rsidRDefault="0023144C" w:rsidP="00327CC4">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3FE3B01D" w14:textId="0D94E1EB" w:rsidR="00327CC4" w:rsidRDefault="00327CC4" w:rsidP="00E400E1">
      <w:pPr>
        <w:pStyle w:val="Caption"/>
      </w:pPr>
      <w:bookmarkStart w:id="139" w:name="_Toc422688986"/>
      <w:bookmarkStart w:id="140" w:name="_Toc422104975"/>
      <w:r>
        <w:t xml:space="preserve">Bảng </w:t>
      </w:r>
      <w:fldSimple w:instr=" STYLEREF 1 \s ">
        <w:r>
          <w:rPr>
            <w:noProof/>
          </w:rPr>
          <w:t>4</w:t>
        </w:r>
      </w:fldSimple>
      <w:r>
        <w:noBreakHyphen/>
      </w:r>
      <w:fldSimple w:instr=" SEQ Bảng \* ARABIC \s 1 ">
        <w:r>
          <w:rPr>
            <w:noProof/>
          </w:rPr>
          <w:t>18</w:t>
        </w:r>
      </w:fldSimple>
      <w:r>
        <w:t xml:space="preserve"> </w:t>
      </w:r>
      <w:r w:rsidRPr="00327CC4">
        <w:t>Bảng Banner quảng cáo</w:t>
      </w:r>
      <w:bookmarkEnd w:id="139"/>
    </w:p>
    <w:bookmarkEnd w:id="140"/>
    <w:p w14:paraId="713C2BB0" w14:textId="64192FC4"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23"/>
        <w:gridCol w:w="1430"/>
        <w:gridCol w:w="895"/>
        <w:gridCol w:w="2485"/>
        <w:gridCol w:w="1415"/>
      </w:tblGrid>
      <w:tr w:rsidR="0023144C" w:rsidRPr="005A1CA3" w14:paraId="38D0C2EF"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2C64F9D2"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Pages (Trang)</w:t>
            </w:r>
          </w:p>
        </w:tc>
      </w:tr>
      <w:tr w:rsidR="0023144C" w:rsidRPr="005A1CA3" w14:paraId="604F1A91"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BD315E7"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3" w:type="dxa"/>
            <w:tcBorders>
              <w:top w:val="single" w:sz="4" w:space="0" w:color="A8D08D"/>
              <w:left w:val="single" w:sz="4" w:space="0" w:color="A8D08D"/>
              <w:bottom w:val="single" w:sz="4" w:space="0" w:color="A8D08D"/>
              <w:right w:val="single" w:sz="4" w:space="0" w:color="A8D08D"/>
            </w:tcBorders>
            <w:hideMark/>
          </w:tcPr>
          <w:p w14:paraId="2BFC18E9"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01545BE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5" w:type="dxa"/>
            <w:tcBorders>
              <w:top w:val="single" w:sz="4" w:space="0" w:color="A8D08D"/>
              <w:left w:val="single" w:sz="4" w:space="0" w:color="A8D08D"/>
              <w:bottom w:val="single" w:sz="4" w:space="0" w:color="A8D08D"/>
              <w:right w:val="single" w:sz="4" w:space="0" w:color="A8D08D"/>
            </w:tcBorders>
            <w:hideMark/>
          </w:tcPr>
          <w:p w14:paraId="1C560AF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5" w:type="dxa"/>
            <w:tcBorders>
              <w:top w:val="single" w:sz="4" w:space="0" w:color="A8D08D"/>
              <w:left w:val="single" w:sz="4" w:space="0" w:color="A8D08D"/>
              <w:bottom w:val="single" w:sz="4" w:space="0" w:color="A8D08D"/>
              <w:right w:val="single" w:sz="4" w:space="0" w:color="A8D08D"/>
            </w:tcBorders>
            <w:hideMark/>
          </w:tcPr>
          <w:p w14:paraId="2BEFE7C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2D9C4D5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17C743D5"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5BB11B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3" w:type="dxa"/>
            <w:tcBorders>
              <w:top w:val="single" w:sz="4" w:space="0" w:color="A8D08D"/>
              <w:left w:val="single" w:sz="4" w:space="0" w:color="A8D08D"/>
              <w:bottom w:val="single" w:sz="4" w:space="0" w:color="A8D08D"/>
              <w:right w:val="single" w:sz="4" w:space="0" w:color="A8D08D"/>
            </w:tcBorders>
            <w:hideMark/>
          </w:tcPr>
          <w:p w14:paraId="04A3845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PageID</w:t>
            </w:r>
          </w:p>
        </w:tc>
        <w:tc>
          <w:tcPr>
            <w:tcW w:w="1430" w:type="dxa"/>
            <w:tcBorders>
              <w:top w:val="single" w:sz="4" w:space="0" w:color="A8D08D"/>
              <w:left w:val="single" w:sz="4" w:space="0" w:color="A8D08D"/>
              <w:bottom w:val="single" w:sz="4" w:space="0" w:color="A8D08D"/>
              <w:right w:val="single" w:sz="4" w:space="0" w:color="A8D08D"/>
            </w:tcBorders>
            <w:hideMark/>
          </w:tcPr>
          <w:p w14:paraId="1018651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5" w:type="dxa"/>
            <w:tcBorders>
              <w:top w:val="single" w:sz="4" w:space="0" w:color="A8D08D"/>
              <w:left w:val="single" w:sz="4" w:space="0" w:color="A8D08D"/>
              <w:bottom w:val="single" w:sz="4" w:space="0" w:color="A8D08D"/>
              <w:right w:val="single" w:sz="4" w:space="0" w:color="A8D08D"/>
            </w:tcBorders>
          </w:tcPr>
          <w:p w14:paraId="12EB877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5" w:type="dxa"/>
            <w:tcBorders>
              <w:top w:val="single" w:sz="4" w:space="0" w:color="A8D08D"/>
              <w:left w:val="single" w:sz="4" w:space="0" w:color="A8D08D"/>
              <w:bottom w:val="single" w:sz="4" w:space="0" w:color="A8D08D"/>
              <w:right w:val="single" w:sz="4" w:space="0" w:color="A8D08D"/>
            </w:tcBorders>
            <w:hideMark/>
          </w:tcPr>
          <w:p w14:paraId="70B7AA3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trang</w:t>
            </w:r>
          </w:p>
        </w:tc>
        <w:tc>
          <w:tcPr>
            <w:tcW w:w="1415" w:type="dxa"/>
            <w:tcBorders>
              <w:top w:val="single" w:sz="4" w:space="0" w:color="A8D08D"/>
              <w:left w:val="single" w:sz="4" w:space="0" w:color="A8D08D"/>
              <w:bottom w:val="single" w:sz="4" w:space="0" w:color="A8D08D"/>
              <w:right w:val="single" w:sz="4" w:space="0" w:color="A8D08D"/>
            </w:tcBorders>
            <w:hideMark/>
          </w:tcPr>
          <w:p w14:paraId="510A6B6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5C3B6C85"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2820E0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3" w:type="dxa"/>
            <w:tcBorders>
              <w:top w:val="single" w:sz="4" w:space="0" w:color="A8D08D"/>
              <w:left w:val="single" w:sz="4" w:space="0" w:color="A8D08D"/>
              <w:bottom w:val="single" w:sz="4" w:space="0" w:color="A8D08D"/>
              <w:right w:val="single" w:sz="4" w:space="0" w:color="A8D08D"/>
            </w:tcBorders>
            <w:hideMark/>
          </w:tcPr>
          <w:p w14:paraId="62621A7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Name</w:t>
            </w:r>
          </w:p>
        </w:tc>
        <w:tc>
          <w:tcPr>
            <w:tcW w:w="1430" w:type="dxa"/>
            <w:tcBorders>
              <w:top w:val="single" w:sz="4" w:space="0" w:color="A8D08D"/>
              <w:left w:val="single" w:sz="4" w:space="0" w:color="A8D08D"/>
              <w:bottom w:val="single" w:sz="4" w:space="0" w:color="A8D08D"/>
              <w:right w:val="single" w:sz="4" w:space="0" w:color="A8D08D"/>
            </w:tcBorders>
            <w:hideMark/>
          </w:tcPr>
          <w:p w14:paraId="689DDF8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0B94526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5" w:type="dxa"/>
            <w:tcBorders>
              <w:top w:val="single" w:sz="4" w:space="0" w:color="A8D08D"/>
              <w:left w:val="single" w:sz="4" w:space="0" w:color="A8D08D"/>
              <w:bottom w:val="single" w:sz="4" w:space="0" w:color="A8D08D"/>
              <w:right w:val="single" w:sz="4" w:space="0" w:color="A8D08D"/>
            </w:tcBorders>
            <w:hideMark/>
          </w:tcPr>
          <w:p w14:paraId="5428DFA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trang</w:t>
            </w:r>
          </w:p>
        </w:tc>
        <w:tc>
          <w:tcPr>
            <w:tcW w:w="1415" w:type="dxa"/>
            <w:tcBorders>
              <w:top w:val="single" w:sz="4" w:space="0" w:color="A8D08D"/>
              <w:left w:val="single" w:sz="4" w:space="0" w:color="A8D08D"/>
              <w:bottom w:val="single" w:sz="4" w:space="0" w:color="A8D08D"/>
              <w:right w:val="single" w:sz="4" w:space="0" w:color="A8D08D"/>
            </w:tcBorders>
          </w:tcPr>
          <w:p w14:paraId="3F19CF8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472ECF15"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EBF1B8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3" w:type="dxa"/>
            <w:tcBorders>
              <w:top w:val="single" w:sz="4" w:space="0" w:color="A8D08D"/>
              <w:left w:val="single" w:sz="4" w:space="0" w:color="A8D08D"/>
              <w:bottom w:val="single" w:sz="4" w:space="0" w:color="A8D08D"/>
              <w:right w:val="single" w:sz="4" w:space="0" w:color="A8D08D"/>
            </w:tcBorders>
            <w:hideMark/>
          </w:tcPr>
          <w:p w14:paraId="34901BD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Conntent</w:t>
            </w:r>
          </w:p>
        </w:tc>
        <w:tc>
          <w:tcPr>
            <w:tcW w:w="1430" w:type="dxa"/>
            <w:tcBorders>
              <w:top w:val="single" w:sz="4" w:space="0" w:color="A8D08D"/>
              <w:left w:val="single" w:sz="4" w:space="0" w:color="A8D08D"/>
              <w:bottom w:val="single" w:sz="4" w:space="0" w:color="A8D08D"/>
              <w:right w:val="single" w:sz="4" w:space="0" w:color="A8D08D"/>
            </w:tcBorders>
            <w:hideMark/>
          </w:tcPr>
          <w:p w14:paraId="1789665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0D270F6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Max</w:t>
            </w:r>
          </w:p>
        </w:tc>
        <w:tc>
          <w:tcPr>
            <w:tcW w:w="2485" w:type="dxa"/>
            <w:tcBorders>
              <w:top w:val="single" w:sz="4" w:space="0" w:color="A8D08D"/>
              <w:left w:val="single" w:sz="4" w:space="0" w:color="A8D08D"/>
              <w:bottom w:val="single" w:sz="4" w:space="0" w:color="A8D08D"/>
              <w:right w:val="single" w:sz="4" w:space="0" w:color="A8D08D"/>
            </w:tcBorders>
            <w:hideMark/>
          </w:tcPr>
          <w:p w14:paraId="2E861A4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Nội dung</w:t>
            </w:r>
          </w:p>
        </w:tc>
        <w:tc>
          <w:tcPr>
            <w:tcW w:w="1415" w:type="dxa"/>
            <w:tcBorders>
              <w:top w:val="single" w:sz="4" w:space="0" w:color="A8D08D"/>
              <w:left w:val="single" w:sz="4" w:space="0" w:color="A8D08D"/>
              <w:bottom w:val="single" w:sz="4" w:space="0" w:color="A8D08D"/>
              <w:right w:val="single" w:sz="4" w:space="0" w:color="A8D08D"/>
            </w:tcBorders>
          </w:tcPr>
          <w:p w14:paraId="69AA594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09C09512"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9CB228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3" w:type="dxa"/>
            <w:tcBorders>
              <w:top w:val="single" w:sz="4" w:space="0" w:color="A8D08D"/>
              <w:left w:val="single" w:sz="4" w:space="0" w:color="A8D08D"/>
              <w:bottom w:val="single" w:sz="4" w:space="0" w:color="A8D08D"/>
              <w:right w:val="single" w:sz="4" w:space="0" w:color="A8D08D"/>
            </w:tcBorders>
            <w:hideMark/>
          </w:tcPr>
          <w:p w14:paraId="30F7B2D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Detail</w:t>
            </w:r>
          </w:p>
        </w:tc>
        <w:tc>
          <w:tcPr>
            <w:tcW w:w="1430" w:type="dxa"/>
            <w:tcBorders>
              <w:top w:val="single" w:sz="4" w:space="0" w:color="A8D08D"/>
              <w:left w:val="single" w:sz="4" w:space="0" w:color="A8D08D"/>
              <w:bottom w:val="single" w:sz="4" w:space="0" w:color="A8D08D"/>
              <w:right w:val="single" w:sz="4" w:space="0" w:color="A8D08D"/>
            </w:tcBorders>
            <w:hideMark/>
          </w:tcPr>
          <w:p w14:paraId="2993AA6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20FC3CC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5" w:type="dxa"/>
            <w:tcBorders>
              <w:top w:val="single" w:sz="4" w:space="0" w:color="A8D08D"/>
              <w:left w:val="single" w:sz="4" w:space="0" w:color="A8D08D"/>
              <w:bottom w:val="single" w:sz="4" w:space="0" w:color="A8D08D"/>
              <w:right w:val="single" w:sz="4" w:space="0" w:color="A8D08D"/>
            </w:tcBorders>
            <w:hideMark/>
          </w:tcPr>
          <w:p w14:paraId="07B3991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Chi tiết</w:t>
            </w:r>
          </w:p>
        </w:tc>
        <w:tc>
          <w:tcPr>
            <w:tcW w:w="1415" w:type="dxa"/>
            <w:tcBorders>
              <w:top w:val="single" w:sz="4" w:space="0" w:color="A8D08D"/>
              <w:left w:val="single" w:sz="4" w:space="0" w:color="A8D08D"/>
              <w:bottom w:val="single" w:sz="4" w:space="0" w:color="A8D08D"/>
              <w:right w:val="single" w:sz="4" w:space="0" w:color="A8D08D"/>
            </w:tcBorders>
          </w:tcPr>
          <w:p w14:paraId="1004230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6E8259FA"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C2378A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3" w:type="dxa"/>
            <w:tcBorders>
              <w:top w:val="single" w:sz="4" w:space="0" w:color="A8D08D"/>
              <w:left w:val="single" w:sz="4" w:space="0" w:color="A8D08D"/>
              <w:bottom w:val="single" w:sz="4" w:space="0" w:color="A8D08D"/>
              <w:right w:val="single" w:sz="4" w:space="0" w:color="A8D08D"/>
            </w:tcBorders>
            <w:hideMark/>
          </w:tcPr>
          <w:p w14:paraId="37D78EF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[Level]</w:t>
            </w:r>
          </w:p>
        </w:tc>
        <w:tc>
          <w:tcPr>
            <w:tcW w:w="1430" w:type="dxa"/>
            <w:tcBorders>
              <w:top w:val="single" w:sz="4" w:space="0" w:color="A8D08D"/>
              <w:left w:val="single" w:sz="4" w:space="0" w:color="A8D08D"/>
              <w:bottom w:val="single" w:sz="4" w:space="0" w:color="A8D08D"/>
              <w:right w:val="single" w:sz="4" w:space="0" w:color="A8D08D"/>
            </w:tcBorders>
            <w:hideMark/>
          </w:tcPr>
          <w:p w14:paraId="6394180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5" w:type="dxa"/>
            <w:tcBorders>
              <w:top w:val="single" w:sz="4" w:space="0" w:color="A8D08D"/>
              <w:left w:val="single" w:sz="4" w:space="0" w:color="A8D08D"/>
              <w:bottom w:val="single" w:sz="4" w:space="0" w:color="A8D08D"/>
              <w:right w:val="single" w:sz="4" w:space="0" w:color="A8D08D"/>
            </w:tcBorders>
          </w:tcPr>
          <w:p w14:paraId="4369D7B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5" w:type="dxa"/>
            <w:tcBorders>
              <w:top w:val="single" w:sz="4" w:space="0" w:color="A8D08D"/>
              <w:left w:val="single" w:sz="4" w:space="0" w:color="A8D08D"/>
              <w:bottom w:val="single" w:sz="4" w:space="0" w:color="A8D08D"/>
              <w:right w:val="single" w:sz="4" w:space="0" w:color="A8D08D"/>
            </w:tcBorders>
            <w:hideMark/>
          </w:tcPr>
          <w:p w14:paraId="4E869E1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Cấp độ xem</w:t>
            </w:r>
          </w:p>
        </w:tc>
        <w:tc>
          <w:tcPr>
            <w:tcW w:w="1415" w:type="dxa"/>
            <w:tcBorders>
              <w:top w:val="single" w:sz="4" w:space="0" w:color="A8D08D"/>
              <w:left w:val="single" w:sz="4" w:space="0" w:color="A8D08D"/>
              <w:bottom w:val="single" w:sz="4" w:space="0" w:color="A8D08D"/>
              <w:right w:val="single" w:sz="4" w:space="0" w:color="A8D08D"/>
            </w:tcBorders>
          </w:tcPr>
          <w:p w14:paraId="1D6CB5A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5F2A93D3"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9C2CB8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23" w:type="dxa"/>
            <w:tcBorders>
              <w:top w:val="single" w:sz="4" w:space="0" w:color="A8D08D"/>
              <w:left w:val="single" w:sz="4" w:space="0" w:color="A8D08D"/>
              <w:bottom w:val="single" w:sz="4" w:space="0" w:color="A8D08D"/>
              <w:right w:val="single" w:sz="4" w:space="0" w:color="A8D08D"/>
            </w:tcBorders>
            <w:hideMark/>
          </w:tcPr>
          <w:p w14:paraId="6105B4C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Title</w:t>
            </w:r>
          </w:p>
        </w:tc>
        <w:tc>
          <w:tcPr>
            <w:tcW w:w="1430" w:type="dxa"/>
            <w:tcBorders>
              <w:top w:val="single" w:sz="4" w:space="0" w:color="A8D08D"/>
              <w:left w:val="single" w:sz="4" w:space="0" w:color="A8D08D"/>
              <w:bottom w:val="single" w:sz="4" w:space="0" w:color="A8D08D"/>
              <w:right w:val="single" w:sz="4" w:space="0" w:color="A8D08D"/>
            </w:tcBorders>
            <w:hideMark/>
          </w:tcPr>
          <w:p w14:paraId="32F4465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603BB64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5" w:type="dxa"/>
            <w:tcBorders>
              <w:top w:val="single" w:sz="4" w:space="0" w:color="A8D08D"/>
              <w:left w:val="single" w:sz="4" w:space="0" w:color="A8D08D"/>
              <w:bottom w:val="single" w:sz="4" w:space="0" w:color="A8D08D"/>
              <w:right w:val="single" w:sz="4" w:space="0" w:color="A8D08D"/>
            </w:tcBorders>
            <w:hideMark/>
          </w:tcPr>
          <w:p w14:paraId="6DCD660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Tiêu đề</w:t>
            </w:r>
          </w:p>
        </w:tc>
        <w:tc>
          <w:tcPr>
            <w:tcW w:w="1415" w:type="dxa"/>
            <w:tcBorders>
              <w:top w:val="single" w:sz="4" w:space="0" w:color="A8D08D"/>
              <w:left w:val="single" w:sz="4" w:space="0" w:color="A8D08D"/>
              <w:bottom w:val="single" w:sz="4" w:space="0" w:color="A8D08D"/>
              <w:right w:val="single" w:sz="4" w:space="0" w:color="A8D08D"/>
            </w:tcBorders>
          </w:tcPr>
          <w:p w14:paraId="7BCF6A3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6E0ECAE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F75E961"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123" w:type="dxa"/>
            <w:tcBorders>
              <w:top w:val="single" w:sz="4" w:space="0" w:color="A8D08D"/>
              <w:left w:val="single" w:sz="4" w:space="0" w:color="A8D08D"/>
              <w:bottom w:val="single" w:sz="4" w:space="0" w:color="A8D08D"/>
              <w:right w:val="single" w:sz="4" w:space="0" w:color="A8D08D"/>
            </w:tcBorders>
            <w:hideMark/>
          </w:tcPr>
          <w:p w14:paraId="6987255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430" w:type="dxa"/>
            <w:tcBorders>
              <w:top w:val="single" w:sz="4" w:space="0" w:color="A8D08D"/>
              <w:left w:val="single" w:sz="4" w:space="0" w:color="A8D08D"/>
              <w:bottom w:val="single" w:sz="4" w:space="0" w:color="A8D08D"/>
              <w:right w:val="single" w:sz="4" w:space="0" w:color="A8D08D"/>
            </w:tcBorders>
            <w:hideMark/>
          </w:tcPr>
          <w:p w14:paraId="00B1A68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3A4E239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1000</w:t>
            </w:r>
          </w:p>
        </w:tc>
        <w:tc>
          <w:tcPr>
            <w:tcW w:w="2485" w:type="dxa"/>
            <w:tcBorders>
              <w:top w:val="single" w:sz="4" w:space="0" w:color="A8D08D"/>
              <w:left w:val="single" w:sz="4" w:space="0" w:color="A8D08D"/>
              <w:bottom w:val="single" w:sz="4" w:space="0" w:color="A8D08D"/>
              <w:right w:val="single" w:sz="4" w:space="0" w:color="A8D08D"/>
            </w:tcBorders>
            <w:hideMark/>
          </w:tcPr>
          <w:p w14:paraId="62B7570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415" w:type="dxa"/>
            <w:tcBorders>
              <w:top w:val="single" w:sz="4" w:space="0" w:color="A8D08D"/>
              <w:left w:val="single" w:sz="4" w:space="0" w:color="A8D08D"/>
              <w:bottom w:val="single" w:sz="4" w:space="0" w:color="A8D08D"/>
              <w:right w:val="single" w:sz="4" w:space="0" w:color="A8D08D"/>
            </w:tcBorders>
          </w:tcPr>
          <w:p w14:paraId="2E93902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6CDDCFB8"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88A5DA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123" w:type="dxa"/>
            <w:tcBorders>
              <w:top w:val="single" w:sz="4" w:space="0" w:color="A8D08D"/>
              <w:left w:val="single" w:sz="4" w:space="0" w:color="A8D08D"/>
              <w:bottom w:val="single" w:sz="4" w:space="0" w:color="A8D08D"/>
              <w:right w:val="single" w:sz="4" w:space="0" w:color="A8D08D"/>
            </w:tcBorders>
            <w:hideMark/>
          </w:tcPr>
          <w:p w14:paraId="7F388F6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Keyword</w:t>
            </w:r>
          </w:p>
        </w:tc>
        <w:tc>
          <w:tcPr>
            <w:tcW w:w="1430" w:type="dxa"/>
            <w:tcBorders>
              <w:top w:val="single" w:sz="4" w:space="0" w:color="A8D08D"/>
              <w:left w:val="single" w:sz="4" w:space="0" w:color="A8D08D"/>
              <w:bottom w:val="single" w:sz="4" w:space="0" w:color="A8D08D"/>
              <w:right w:val="single" w:sz="4" w:space="0" w:color="A8D08D"/>
            </w:tcBorders>
            <w:hideMark/>
          </w:tcPr>
          <w:p w14:paraId="37E1A52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6688A6A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5" w:type="dxa"/>
            <w:tcBorders>
              <w:top w:val="single" w:sz="4" w:space="0" w:color="A8D08D"/>
              <w:left w:val="single" w:sz="4" w:space="0" w:color="A8D08D"/>
              <w:bottom w:val="single" w:sz="4" w:space="0" w:color="A8D08D"/>
              <w:right w:val="single" w:sz="4" w:space="0" w:color="A8D08D"/>
            </w:tcBorders>
            <w:hideMark/>
          </w:tcPr>
          <w:p w14:paraId="236E08F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Từ khóa</w:t>
            </w:r>
          </w:p>
        </w:tc>
        <w:tc>
          <w:tcPr>
            <w:tcW w:w="1415" w:type="dxa"/>
            <w:tcBorders>
              <w:top w:val="single" w:sz="4" w:space="0" w:color="A8D08D"/>
              <w:left w:val="single" w:sz="4" w:space="0" w:color="A8D08D"/>
              <w:bottom w:val="single" w:sz="4" w:space="0" w:color="A8D08D"/>
              <w:right w:val="single" w:sz="4" w:space="0" w:color="A8D08D"/>
            </w:tcBorders>
          </w:tcPr>
          <w:p w14:paraId="4F5AE3B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852AB1F"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476BE8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123" w:type="dxa"/>
            <w:tcBorders>
              <w:top w:val="single" w:sz="4" w:space="0" w:color="A8D08D"/>
              <w:left w:val="single" w:sz="4" w:space="0" w:color="A8D08D"/>
              <w:bottom w:val="single" w:sz="4" w:space="0" w:color="A8D08D"/>
              <w:right w:val="single" w:sz="4" w:space="0" w:color="A8D08D"/>
            </w:tcBorders>
            <w:hideMark/>
          </w:tcPr>
          <w:p w14:paraId="2A79190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Type</w:t>
            </w:r>
          </w:p>
        </w:tc>
        <w:tc>
          <w:tcPr>
            <w:tcW w:w="1430" w:type="dxa"/>
            <w:tcBorders>
              <w:top w:val="single" w:sz="4" w:space="0" w:color="A8D08D"/>
              <w:left w:val="single" w:sz="4" w:space="0" w:color="A8D08D"/>
              <w:bottom w:val="single" w:sz="4" w:space="0" w:color="A8D08D"/>
              <w:right w:val="single" w:sz="4" w:space="0" w:color="A8D08D"/>
            </w:tcBorders>
            <w:hideMark/>
          </w:tcPr>
          <w:p w14:paraId="02C26B1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77938F7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5" w:type="dxa"/>
            <w:tcBorders>
              <w:top w:val="single" w:sz="4" w:space="0" w:color="A8D08D"/>
              <w:left w:val="single" w:sz="4" w:space="0" w:color="A8D08D"/>
              <w:bottom w:val="single" w:sz="4" w:space="0" w:color="A8D08D"/>
              <w:right w:val="single" w:sz="4" w:space="0" w:color="A8D08D"/>
            </w:tcBorders>
            <w:hideMark/>
          </w:tcPr>
          <w:p w14:paraId="72F301C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Kiểu</w:t>
            </w:r>
          </w:p>
        </w:tc>
        <w:tc>
          <w:tcPr>
            <w:tcW w:w="1415" w:type="dxa"/>
            <w:tcBorders>
              <w:top w:val="single" w:sz="4" w:space="0" w:color="A8D08D"/>
              <w:left w:val="single" w:sz="4" w:space="0" w:color="A8D08D"/>
              <w:bottom w:val="single" w:sz="4" w:space="0" w:color="A8D08D"/>
              <w:right w:val="single" w:sz="4" w:space="0" w:color="A8D08D"/>
            </w:tcBorders>
          </w:tcPr>
          <w:p w14:paraId="6F98E9E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4CCFA59"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67B9A8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123" w:type="dxa"/>
            <w:tcBorders>
              <w:top w:val="single" w:sz="4" w:space="0" w:color="A8D08D"/>
              <w:left w:val="single" w:sz="4" w:space="0" w:color="A8D08D"/>
              <w:bottom w:val="single" w:sz="4" w:space="0" w:color="A8D08D"/>
              <w:right w:val="single" w:sz="4" w:space="0" w:color="A8D08D"/>
            </w:tcBorders>
            <w:hideMark/>
          </w:tcPr>
          <w:p w14:paraId="7EE3235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Link</w:t>
            </w:r>
          </w:p>
        </w:tc>
        <w:tc>
          <w:tcPr>
            <w:tcW w:w="1430" w:type="dxa"/>
            <w:tcBorders>
              <w:top w:val="single" w:sz="4" w:space="0" w:color="A8D08D"/>
              <w:left w:val="single" w:sz="4" w:space="0" w:color="A8D08D"/>
              <w:bottom w:val="single" w:sz="4" w:space="0" w:color="A8D08D"/>
              <w:right w:val="single" w:sz="4" w:space="0" w:color="A8D08D"/>
            </w:tcBorders>
            <w:hideMark/>
          </w:tcPr>
          <w:p w14:paraId="6ACF06A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2340583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200</w:t>
            </w:r>
          </w:p>
        </w:tc>
        <w:tc>
          <w:tcPr>
            <w:tcW w:w="2485" w:type="dxa"/>
            <w:tcBorders>
              <w:top w:val="single" w:sz="4" w:space="0" w:color="A8D08D"/>
              <w:left w:val="single" w:sz="4" w:space="0" w:color="A8D08D"/>
              <w:bottom w:val="single" w:sz="4" w:space="0" w:color="A8D08D"/>
              <w:right w:val="single" w:sz="4" w:space="0" w:color="A8D08D"/>
            </w:tcBorders>
            <w:hideMark/>
          </w:tcPr>
          <w:p w14:paraId="768429F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link</w:t>
            </w:r>
          </w:p>
        </w:tc>
        <w:tc>
          <w:tcPr>
            <w:tcW w:w="1415" w:type="dxa"/>
            <w:tcBorders>
              <w:top w:val="single" w:sz="4" w:space="0" w:color="A8D08D"/>
              <w:left w:val="single" w:sz="4" w:space="0" w:color="A8D08D"/>
              <w:bottom w:val="single" w:sz="4" w:space="0" w:color="A8D08D"/>
              <w:right w:val="single" w:sz="4" w:space="0" w:color="A8D08D"/>
            </w:tcBorders>
          </w:tcPr>
          <w:p w14:paraId="4749C9B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4EB442E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6AD2C5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11</w:t>
            </w:r>
          </w:p>
        </w:tc>
        <w:tc>
          <w:tcPr>
            <w:tcW w:w="2123" w:type="dxa"/>
            <w:tcBorders>
              <w:top w:val="single" w:sz="4" w:space="0" w:color="A8D08D"/>
              <w:left w:val="single" w:sz="4" w:space="0" w:color="A8D08D"/>
              <w:bottom w:val="single" w:sz="4" w:space="0" w:color="A8D08D"/>
              <w:right w:val="single" w:sz="4" w:space="0" w:color="A8D08D"/>
            </w:tcBorders>
            <w:hideMark/>
          </w:tcPr>
          <w:p w14:paraId="6C8B7AF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Position</w:t>
            </w:r>
          </w:p>
        </w:tc>
        <w:tc>
          <w:tcPr>
            <w:tcW w:w="1430" w:type="dxa"/>
            <w:tcBorders>
              <w:top w:val="single" w:sz="4" w:space="0" w:color="A8D08D"/>
              <w:left w:val="single" w:sz="4" w:space="0" w:color="A8D08D"/>
              <w:bottom w:val="single" w:sz="4" w:space="0" w:color="A8D08D"/>
              <w:right w:val="single" w:sz="4" w:space="0" w:color="A8D08D"/>
            </w:tcBorders>
            <w:hideMark/>
          </w:tcPr>
          <w:p w14:paraId="3DFA5DA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5" w:type="dxa"/>
            <w:tcBorders>
              <w:top w:val="single" w:sz="4" w:space="0" w:color="A8D08D"/>
              <w:left w:val="single" w:sz="4" w:space="0" w:color="A8D08D"/>
              <w:bottom w:val="single" w:sz="4" w:space="0" w:color="A8D08D"/>
              <w:right w:val="single" w:sz="4" w:space="0" w:color="A8D08D"/>
            </w:tcBorders>
          </w:tcPr>
          <w:p w14:paraId="48E8BC5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5" w:type="dxa"/>
            <w:tcBorders>
              <w:top w:val="single" w:sz="4" w:space="0" w:color="A8D08D"/>
              <w:left w:val="single" w:sz="4" w:space="0" w:color="A8D08D"/>
              <w:bottom w:val="single" w:sz="4" w:space="0" w:color="A8D08D"/>
              <w:right w:val="single" w:sz="4" w:space="0" w:color="A8D08D"/>
            </w:tcBorders>
            <w:hideMark/>
          </w:tcPr>
          <w:p w14:paraId="238E578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Vị trí</w:t>
            </w:r>
          </w:p>
        </w:tc>
        <w:tc>
          <w:tcPr>
            <w:tcW w:w="1415" w:type="dxa"/>
            <w:tcBorders>
              <w:top w:val="single" w:sz="4" w:space="0" w:color="A8D08D"/>
              <w:left w:val="single" w:sz="4" w:space="0" w:color="A8D08D"/>
              <w:bottom w:val="single" w:sz="4" w:space="0" w:color="A8D08D"/>
              <w:right w:val="single" w:sz="4" w:space="0" w:color="A8D08D"/>
            </w:tcBorders>
          </w:tcPr>
          <w:p w14:paraId="26C0D4E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5B7306B"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476D54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12</w:t>
            </w:r>
          </w:p>
        </w:tc>
        <w:tc>
          <w:tcPr>
            <w:tcW w:w="2123" w:type="dxa"/>
            <w:tcBorders>
              <w:top w:val="single" w:sz="4" w:space="0" w:color="A8D08D"/>
              <w:left w:val="single" w:sz="4" w:space="0" w:color="A8D08D"/>
              <w:bottom w:val="single" w:sz="4" w:space="0" w:color="A8D08D"/>
              <w:right w:val="single" w:sz="4" w:space="0" w:color="A8D08D"/>
            </w:tcBorders>
            <w:hideMark/>
          </w:tcPr>
          <w:p w14:paraId="0DE1FF2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[Index]</w:t>
            </w:r>
          </w:p>
        </w:tc>
        <w:tc>
          <w:tcPr>
            <w:tcW w:w="1430" w:type="dxa"/>
            <w:tcBorders>
              <w:top w:val="single" w:sz="4" w:space="0" w:color="A8D08D"/>
              <w:left w:val="single" w:sz="4" w:space="0" w:color="A8D08D"/>
              <w:bottom w:val="single" w:sz="4" w:space="0" w:color="A8D08D"/>
              <w:right w:val="single" w:sz="4" w:space="0" w:color="A8D08D"/>
            </w:tcBorders>
            <w:hideMark/>
          </w:tcPr>
          <w:p w14:paraId="32076CA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5" w:type="dxa"/>
            <w:tcBorders>
              <w:top w:val="single" w:sz="4" w:space="0" w:color="A8D08D"/>
              <w:left w:val="single" w:sz="4" w:space="0" w:color="A8D08D"/>
              <w:bottom w:val="single" w:sz="4" w:space="0" w:color="A8D08D"/>
              <w:right w:val="single" w:sz="4" w:space="0" w:color="A8D08D"/>
            </w:tcBorders>
          </w:tcPr>
          <w:p w14:paraId="61DF9CC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5" w:type="dxa"/>
            <w:tcBorders>
              <w:top w:val="single" w:sz="4" w:space="0" w:color="A8D08D"/>
              <w:left w:val="single" w:sz="4" w:space="0" w:color="A8D08D"/>
              <w:bottom w:val="single" w:sz="4" w:space="0" w:color="A8D08D"/>
              <w:right w:val="single" w:sz="4" w:space="0" w:color="A8D08D"/>
            </w:tcBorders>
            <w:hideMark/>
          </w:tcPr>
          <w:p w14:paraId="5A8D756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Chỉ số</w:t>
            </w:r>
          </w:p>
        </w:tc>
        <w:tc>
          <w:tcPr>
            <w:tcW w:w="1415" w:type="dxa"/>
            <w:tcBorders>
              <w:top w:val="single" w:sz="4" w:space="0" w:color="A8D08D"/>
              <w:left w:val="single" w:sz="4" w:space="0" w:color="A8D08D"/>
              <w:bottom w:val="single" w:sz="4" w:space="0" w:color="A8D08D"/>
              <w:right w:val="single" w:sz="4" w:space="0" w:color="A8D08D"/>
            </w:tcBorders>
          </w:tcPr>
          <w:p w14:paraId="7FDDA95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464D99C0"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FC97EC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13</w:t>
            </w:r>
          </w:p>
        </w:tc>
        <w:tc>
          <w:tcPr>
            <w:tcW w:w="2123" w:type="dxa"/>
            <w:tcBorders>
              <w:top w:val="single" w:sz="4" w:space="0" w:color="A8D08D"/>
              <w:left w:val="single" w:sz="4" w:space="0" w:color="A8D08D"/>
              <w:bottom w:val="single" w:sz="4" w:space="0" w:color="A8D08D"/>
              <w:right w:val="single" w:sz="4" w:space="0" w:color="A8D08D"/>
            </w:tcBorders>
            <w:hideMark/>
          </w:tcPr>
          <w:p w14:paraId="401115D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Active</w:t>
            </w:r>
          </w:p>
        </w:tc>
        <w:tc>
          <w:tcPr>
            <w:tcW w:w="1430" w:type="dxa"/>
            <w:tcBorders>
              <w:top w:val="single" w:sz="4" w:space="0" w:color="A8D08D"/>
              <w:left w:val="single" w:sz="4" w:space="0" w:color="A8D08D"/>
              <w:bottom w:val="single" w:sz="4" w:space="0" w:color="A8D08D"/>
              <w:right w:val="single" w:sz="4" w:space="0" w:color="A8D08D"/>
            </w:tcBorders>
            <w:hideMark/>
          </w:tcPr>
          <w:p w14:paraId="6A7EF35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5" w:type="dxa"/>
            <w:tcBorders>
              <w:top w:val="single" w:sz="4" w:space="0" w:color="A8D08D"/>
              <w:left w:val="single" w:sz="4" w:space="0" w:color="A8D08D"/>
              <w:bottom w:val="single" w:sz="4" w:space="0" w:color="A8D08D"/>
              <w:right w:val="single" w:sz="4" w:space="0" w:color="A8D08D"/>
            </w:tcBorders>
          </w:tcPr>
          <w:p w14:paraId="234AAA4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5" w:type="dxa"/>
            <w:tcBorders>
              <w:top w:val="single" w:sz="4" w:space="0" w:color="A8D08D"/>
              <w:left w:val="single" w:sz="4" w:space="0" w:color="A8D08D"/>
              <w:bottom w:val="single" w:sz="4" w:space="0" w:color="A8D08D"/>
              <w:right w:val="single" w:sz="4" w:space="0" w:color="A8D08D"/>
            </w:tcBorders>
            <w:hideMark/>
          </w:tcPr>
          <w:p w14:paraId="02730C7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Trạng thái kích hoạt</w:t>
            </w:r>
          </w:p>
        </w:tc>
        <w:tc>
          <w:tcPr>
            <w:tcW w:w="1415" w:type="dxa"/>
            <w:tcBorders>
              <w:top w:val="single" w:sz="4" w:space="0" w:color="A8D08D"/>
              <w:left w:val="single" w:sz="4" w:space="0" w:color="A8D08D"/>
              <w:bottom w:val="single" w:sz="4" w:space="0" w:color="A8D08D"/>
              <w:right w:val="single" w:sz="4" w:space="0" w:color="A8D08D"/>
            </w:tcBorders>
          </w:tcPr>
          <w:p w14:paraId="12B1B3D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441A7D7E"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A10264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14</w:t>
            </w:r>
          </w:p>
        </w:tc>
        <w:tc>
          <w:tcPr>
            <w:tcW w:w="2123" w:type="dxa"/>
            <w:tcBorders>
              <w:top w:val="single" w:sz="4" w:space="0" w:color="A8D08D"/>
              <w:left w:val="single" w:sz="4" w:space="0" w:color="A8D08D"/>
              <w:bottom w:val="single" w:sz="4" w:space="0" w:color="A8D08D"/>
              <w:right w:val="single" w:sz="4" w:space="0" w:color="A8D08D"/>
            </w:tcBorders>
            <w:hideMark/>
          </w:tcPr>
          <w:p w14:paraId="48994F3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Lang</w:t>
            </w:r>
          </w:p>
        </w:tc>
        <w:tc>
          <w:tcPr>
            <w:tcW w:w="1430" w:type="dxa"/>
            <w:tcBorders>
              <w:top w:val="single" w:sz="4" w:space="0" w:color="A8D08D"/>
              <w:left w:val="single" w:sz="4" w:space="0" w:color="A8D08D"/>
              <w:bottom w:val="single" w:sz="4" w:space="0" w:color="A8D08D"/>
              <w:right w:val="single" w:sz="4" w:space="0" w:color="A8D08D"/>
            </w:tcBorders>
            <w:hideMark/>
          </w:tcPr>
          <w:p w14:paraId="3C81515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481963D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5" w:type="dxa"/>
            <w:tcBorders>
              <w:top w:val="single" w:sz="4" w:space="0" w:color="A8D08D"/>
              <w:left w:val="single" w:sz="4" w:space="0" w:color="A8D08D"/>
              <w:bottom w:val="single" w:sz="4" w:space="0" w:color="A8D08D"/>
              <w:right w:val="single" w:sz="4" w:space="0" w:color="A8D08D"/>
            </w:tcBorders>
            <w:hideMark/>
          </w:tcPr>
          <w:p w14:paraId="11174F8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Ngôn ngữ</w:t>
            </w:r>
          </w:p>
        </w:tc>
        <w:tc>
          <w:tcPr>
            <w:tcW w:w="1415" w:type="dxa"/>
            <w:tcBorders>
              <w:top w:val="single" w:sz="4" w:space="0" w:color="A8D08D"/>
              <w:left w:val="single" w:sz="4" w:space="0" w:color="A8D08D"/>
              <w:bottom w:val="single" w:sz="4" w:space="0" w:color="A8D08D"/>
              <w:right w:val="single" w:sz="4" w:space="0" w:color="A8D08D"/>
            </w:tcBorders>
          </w:tcPr>
          <w:p w14:paraId="46519DAB" w14:textId="77777777" w:rsidR="0023144C" w:rsidRPr="005A1CA3" w:rsidRDefault="0023144C" w:rsidP="00327CC4">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4F306B08" w14:textId="3AD4E48D" w:rsidR="00327CC4" w:rsidRDefault="00327CC4" w:rsidP="00E400E1">
      <w:pPr>
        <w:pStyle w:val="Caption"/>
      </w:pPr>
      <w:bookmarkStart w:id="141" w:name="_Toc422688987"/>
      <w:bookmarkStart w:id="142" w:name="_Toc422104976"/>
      <w:r>
        <w:t xml:space="preserve">Bảng </w:t>
      </w:r>
      <w:fldSimple w:instr=" STYLEREF 1 \s ">
        <w:r>
          <w:rPr>
            <w:noProof/>
          </w:rPr>
          <w:t>4</w:t>
        </w:r>
      </w:fldSimple>
      <w:r>
        <w:noBreakHyphen/>
      </w:r>
      <w:fldSimple w:instr=" SEQ Bảng \* ARABIC \s 1 ">
        <w:r>
          <w:rPr>
            <w:noProof/>
          </w:rPr>
          <w:t>19</w:t>
        </w:r>
      </w:fldSimple>
      <w:r>
        <w:t xml:space="preserve"> </w:t>
      </w:r>
      <w:r w:rsidRPr="00327CC4">
        <w:t>Bảng Banner quảng cáo</w:t>
      </w:r>
      <w:bookmarkEnd w:id="141"/>
    </w:p>
    <w:bookmarkEnd w:id="142"/>
    <w:p w14:paraId="474D127B" w14:textId="368EBC87"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23"/>
        <w:gridCol w:w="1430"/>
        <w:gridCol w:w="895"/>
        <w:gridCol w:w="2485"/>
        <w:gridCol w:w="1415"/>
      </w:tblGrid>
      <w:tr w:rsidR="0023144C" w:rsidRPr="005A1CA3" w14:paraId="69011B9A"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72CACC00"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Menus (Menu)</w:t>
            </w:r>
          </w:p>
        </w:tc>
      </w:tr>
      <w:tr w:rsidR="0023144C" w:rsidRPr="005A1CA3" w14:paraId="5F52E271"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A8CC9AB"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3" w:type="dxa"/>
            <w:tcBorders>
              <w:top w:val="single" w:sz="4" w:space="0" w:color="A8D08D"/>
              <w:left w:val="single" w:sz="4" w:space="0" w:color="A8D08D"/>
              <w:bottom w:val="single" w:sz="4" w:space="0" w:color="A8D08D"/>
              <w:right w:val="single" w:sz="4" w:space="0" w:color="A8D08D"/>
            </w:tcBorders>
            <w:hideMark/>
          </w:tcPr>
          <w:p w14:paraId="3621A673"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43FB50E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5" w:type="dxa"/>
            <w:tcBorders>
              <w:top w:val="single" w:sz="4" w:space="0" w:color="A8D08D"/>
              <w:left w:val="single" w:sz="4" w:space="0" w:color="A8D08D"/>
              <w:bottom w:val="single" w:sz="4" w:space="0" w:color="A8D08D"/>
              <w:right w:val="single" w:sz="4" w:space="0" w:color="A8D08D"/>
            </w:tcBorders>
            <w:hideMark/>
          </w:tcPr>
          <w:p w14:paraId="1B5AD668"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5" w:type="dxa"/>
            <w:tcBorders>
              <w:top w:val="single" w:sz="4" w:space="0" w:color="A8D08D"/>
              <w:left w:val="single" w:sz="4" w:space="0" w:color="A8D08D"/>
              <w:bottom w:val="single" w:sz="4" w:space="0" w:color="A8D08D"/>
              <w:right w:val="single" w:sz="4" w:space="0" w:color="A8D08D"/>
            </w:tcBorders>
            <w:hideMark/>
          </w:tcPr>
          <w:p w14:paraId="06E00144"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5A9D4AF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4C7729DE"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9C5DFA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3" w:type="dxa"/>
            <w:tcBorders>
              <w:top w:val="single" w:sz="4" w:space="0" w:color="A8D08D"/>
              <w:left w:val="single" w:sz="4" w:space="0" w:color="A8D08D"/>
              <w:bottom w:val="single" w:sz="4" w:space="0" w:color="A8D08D"/>
              <w:right w:val="single" w:sz="4" w:space="0" w:color="A8D08D"/>
            </w:tcBorders>
            <w:hideMark/>
          </w:tcPr>
          <w:p w14:paraId="07227C1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MenuID</w:t>
            </w:r>
          </w:p>
        </w:tc>
        <w:tc>
          <w:tcPr>
            <w:tcW w:w="1430" w:type="dxa"/>
            <w:tcBorders>
              <w:top w:val="single" w:sz="4" w:space="0" w:color="A8D08D"/>
              <w:left w:val="single" w:sz="4" w:space="0" w:color="A8D08D"/>
              <w:bottom w:val="single" w:sz="4" w:space="0" w:color="A8D08D"/>
              <w:right w:val="single" w:sz="4" w:space="0" w:color="A8D08D"/>
            </w:tcBorders>
            <w:hideMark/>
          </w:tcPr>
          <w:p w14:paraId="50FE3C9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5" w:type="dxa"/>
            <w:tcBorders>
              <w:top w:val="single" w:sz="4" w:space="0" w:color="A8D08D"/>
              <w:left w:val="single" w:sz="4" w:space="0" w:color="A8D08D"/>
              <w:bottom w:val="single" w:sz="4" w:space="0" w:color="A8D08D"/>
              <w:right w:val="single" w:sz="4" w:space="0" w:color="A8D08D"/>
            </w:tcBorders>
          </w:tcPr>
          <w:p w14:paraId="4467515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5" w:type="dxa"/>
            <w:tcBorders>
              <w:top w:val="single" w:sz="4" w:space="0" w:color="A8D08D"/>
              <w:left w:val="single" w:sz="4" w:space="0" w:color="A8D08D"/>
              <w:bottom w:val="single" w:sz="4" w:space="0" w:color="A8D08D"/>
              <w:right w:val="single" w:sz="4" w:space="0" w:color="A8D08D"/>
            </w:tcBorders>
            <w:hideMark/>
          </w:tcPr>
          <w:p w14:paraId="4AA819F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trang</w:t>
            </w:r>
          </w:p>
        </w:tc>
        <w:tc>
          <w:tcPr>
            <w:tcW w:w="1415" w:type="dxa"/>
            <w:tcBorders>
              <w:top w:val="single" w:sz="4" w:space="0" w:color="A8D08D"/>
              <w:left w:val="single" w:sz="4" w:space="0" w:color="A8D08D"/>
              <w:bottom w:val="single" w:sz="4" w:space="0" w:color="A8D08D"/>
              <w:right w:val="single" w:sz="4" w:space="0" w:color="A8D08D"/>
            </w:tcBorders>
            <w:hideMark/>
          </w:tcPr>
          <w:p w14:paraId="2DF9351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6C91EEEB"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28E1A6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3" w:type="dxa"/>
            <w:tcBorders>
              <w:top w:val="single" w:sz="4" w:space="0" w:color="A8D08D"/>
              <w:left w:val="single" w:sz="4" w:space="0" w:color="A8D08D"/>
              <w:bottom w:val="single" w:sz="4" w:space="0" w:color="A8D08D"/>
              <w:right w:val="single" w:sz="4" w:space="0" w:color="A8D08D"/>
            </w:tcBorders>
            <w:hideMark/>
          </w:tcPr>
          <w:p w14:paraId="70983C8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ParentID</w:t>
            </w:r>
          </w:p>
        </w:tc>
        <w:tc>
          <w:tcPr>
            <w:tcW w:w="1430" w:type="dxa"/>
            <w:tcBorders>
              <w:top w:val="single" w:sz="4" w:space="0" w:color="A8D08D"/>
              <w:left w:val="single" w:sz="4" w:space="0" w:color="A8D08D"/>
              <w:bottom w:val="single" w:sz="4" w:space="0" w:color="A8D08D"/>
              <w:right w:val="single" w:sz="4" w:space="0" w:color="A8D08D"/>
            </w:tcBorders>
            <w:hideMark/>
          </w:tcPr>
          <w:p w14:paraId="1B56259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52EBD32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5" w:type="dxa"/>
            <w:tcBorders>
              <w:top w:val="single" w:sz="4" w:space="0" w:color="A8D08D"/>
              <w:left w:val="single" w:sz="4" w:space="0" w:color="A8D08D"/>
              <w:bottom w:val="single" w:sz="4" w:space="0" w:color="A8D08D"/>
              <w:right w:val="single" w:sz="4" w:space="0" w:color="A8D08D"/>
            </w:tcBorders>
            <w:hideMark/>
          </w:tcPr>
          <w:p w14:paraId="3C10C18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menu cha</w:t>
            </w:r>
          </w:p>
        </w:tc>
        <w:tc>
          <w:tcPr>
            <w:tcW w:w="1415" w:type="dxa"/>
            <w:tcBorders>
              <w:top w:val="single" w:sz="4" w:space="0" w:color="A8D08D"/>
              <w:left w:val="single" w:sz="4" w:space="0" w:color="A8D08D"/>
              <w:bottom w:val="single" w:sz="4" w:space="0" w:color="A8D08D"/>
              <w:right w:val="single" w:sz="4" w:space="0" w:color="A8D08D"/>
            </w:tcBorders>
          </w:tcPr>
          <w:p w14:paraId="69DD5EF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6E6244F8"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587938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3" w:type="dxa"/>
            <w:tcBorders>
              <w:top w:val="single" w:sz="4" w:space="0" w:color="A8D08D"/>
              <w:left w:val="single" w:sz="4" w:space="0" w:color="A8D08D"/>
              <w:bottom w:val="single" w:sz="4" w:space="0" w:color="A8D08D"/>
              <w:right w:val="single" w:sz="4" w:space="0" w:color="A8D08D"/>
            </w:tcBorders>
            <w:hideMark/>
          </w:tcPr>
          <w:p w14:paraId="2D325F2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PageID</w:t>
            </w:r>
          </w:p>
        </w:tc>
        <w:tc>
          <w:tcPr>
            <w:tcW w:w="1430" w:type="dxa"/>
            <w:tcBorders>
              <w:top w:val="single" w:sz="4" w:space="0" w:color="A8D08D"/>
              <w:left w:val="single" w:sz="4" w:space="0" w:color="A8D08D"/>
              <w:bottom w:val="single" w:sz="4" w:space="0" w:color="A8D08D"/>
              <w:right w:val="single" w:sz="4" w:space="0" w:color="A8D08D"/>
            </w:tcBorders>
            <w:hideMark/>
          </w:tcPr>
          <w:p w14:paraId="00794A3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4820DAC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Max</w:t>
            </w:r>
          </w:p>
        </w:tc>
        <w:tc>
          <w:tcPr>
            <w:tcW w:w="2485" w:type="dxa"/>
            <w:tcBorders>
              <w:top w:val="single" w:sz="4" w:space="0" w:color="A8D08D"/>
              <w:left w:val="single" w:sz="4" w:space="0" w:color="A8D08D"/>
              <w:bottom w:val="single" w:sz="4" w:space="0" w:color="A8D08D"/>
              <w:right w:val="single" w:sz="4" w:space="0" w:color="A8D08D"/>
            </w:tcBorders>
            <w:hideMark/>
          </w:tcPr>
          <w:p w14:paraId="2F76B48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trang</w:t>
            </w:r>
          </w:p>
        </w:tc>
        <w:tc>
          <w:tcPr>
            <w:tcW w:w="1415" w:type="dxa"/>
            <w:tcBorders>
              <w:top w:val="single" w:sz="4" w:space="0" w:color="A8D08D"/>
              <w:left w:val="single" w:sz="4" w:space="0" w:color="A8D08D"/>
              <w:bottom w:val="single" w:sz="4" w:space="0" w:color="A8D08D"/>
              <w:right w:val="single" w:sz="4" w:space="0" w:color="A8D08D"/>
            </w:tcBorders>
            <w:hideMark/>
          </w:tcPr>
          <w:p w14:paraId="77F7897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phụ</w:t>
            </w:r>
          </w:p>
        </w:tc>
      </w:tr>
      <w:tr w:rsidR="0023144C" w:rsidRPr="005A1CA3" w14:paraId="0E38EB73"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AFCBFB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3" w:type="dxa"/>
            <w:tcBorders>
              <w:top w:val="single" w:sz="4" w:space="0" w:color="A8D08D"/>
              <w:left w:val="single" w:sz="4" w:space="0" w:color="A8D08D"/>
              <w:bottom w:val="single" w:sz="4" w:space="0" w:color="A8D08D"/>
              <w:right w:val="single" w:sz="4" w:space="0" w:color="A8D08D"/>
            </w:tcBorders>
            <w:hideMark/>
          </w:tcPr>
          <w:p w14:paraId="5D54101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MenuName</w:t>
            </w:r>
          </w:p>
        </w:tc>
        <w:tc>
          <w:tcPr>
            <w:tcW w:w="1430" w:type="dxa"/>
            <w:tcBorders>
              <w:top w:val="single" w:sz="4" w:space="0" w:color="A8D08D"/>
              <w:left w:val="single" w:sz="4" w:space="0" w:color="A8D08D"/>
              <w:bottom w:val="single" w:sz="4" w:space="0" w:color="A8D08D"/>
              <w:right w:val="single" w:sz="4" w:space="0" w:color="A8D08D"/>
            </w:tcBorders>
            <w:hideMark/>
          </w:tcPr>
          <w:p w14:paraId="7CFB4F0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50138A3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5" w:type="dxa"/>
            <w:tcBorders>
              <w:top w:val="single" w:sz="4" w:space="0" w:color="A8D08D"/>
              <w:left w:val="single" w:sz="4" w:space="0" w:color="A8D08D"/>
              <w:bottom w:val="single" w:sz="4" w:space="0" w:color="A8D08D"/>
              <w:right w:val="single" w:sz="4" w:space="0" w:color="A8D08D"/>
            </w:tcBorders>
            <w:hideMark/>
          </w:tcPr>
          <w:p w14:paraId="18AB707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menu</w:t>
            </w:r>
          </w:p>
        </w:tc>
        <w:tc>
          <w:tcPr>
            <w:tcW w:w="1415" w:type="dxa"/>
            <w:tcBorders>
              <w:top w:val="single" w:sz="4" w:space="0" w:color="A8D08D"/>
              <w:left w:val="single" w:sz="4" w:space="0" w:color="A8D08D"/>
              <w:bottom w:val="single" w:sz="4" w:space="0" w:color="A8D08D"/>
              <w:right w:val="single" w:sz="4" w:space="0" w:color="A8D08D"/>
            </w:tcBorders>
          </w:tcPr>
          <w:p w14:paraId="0406A6C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4CCCB45"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8AD555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3" w:type="dxa"/>
            <w:tcBorders>
              <w:top w:val="single" w:sz="4" w:space="0" w:color="A8D08D"/>
              <w:left w:val="single" w:sz="4" w:space="0" w:color="A8D08D"/>
              <w:bottom w:val="single" w:sz="4" w:space="0" w:color="A8D08D"/>
              <w:right w:val="single" w:sz="4" w:space="0" w:color="A8D08D"/>
            </w:tcBorders>
            <w:hideMark/>
          </w:tcPr>
          <w:p w14:paraId="6CB0F8F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Status</w:t>
            </w:r>
          </w:p>
        </w:tc>
        <w:tc>
          <w:tcPr>
            <w:tcW w:w="1430" w:type="dxa"/>
            <w:tcBorders>
              <w:top w:val="single" w:sz="4" w:space="0" w:color="A8D08D"/>
              <w:left w:val="single" w:sz="4" w:space="0" w:color="A8D08D"/>
              <w:bottom w:val="single" w:sz="4" w:space="0" w:color="A8D08D"/>
              <w:right w:val="single" w:sz="4" w:space="0" w:color="A8D08D"/>
            </w:tcBorders>
            <w:hideMark/>
          </w:tcPr>
          <w:p w14:paraId="5C4D468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5" w:type="dxa"/>
            <w:tcBorders>
              <w:top w:val="single" w:sz="4" w:space="0" w:color="A8D08D"/>
              <w:left w:val="single" w:sz="4" w:space="0" w:color="A8D08D"/>
              <w:bottom w:val="single" w:sz="4" w:space="0" w:color="A8D08D"/>
              <w:right w:val="single" w:sz="4" w:space="0" w:color="A8D08D"/>
            </w:tcBorders>
          </w:tcPr>
          <w:p w14:paraId="1B974E23"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5" w:type="dxa"/>
            <w:tcBorders>
              <w:top w:val="single" w:sz="4" w:space="0" w:color="A8D08D"/>
              <w:left w:val="single" w:sz="4" w:space="0" w:color="A8D08D"/>
              <w:bottom w:val="single" w:sz="4" w:space="0" w:color="A8D08D"/>
              <w:right w:val="single" w:sz="4" w:space="0" w:color="A8D08D"/>
            </w:tcBorders>
            <w:hideMark/>
          </w:tcPr>
          <w:p w14:paraId="169D44D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Trạng thái</w:t>
            </w:r>
          </w:p>
        </w:tc>
        <w:tc>
          <w:tcPr>
            <w:tcW w:w="1415" w:type="dxa"/>
            <w:tcBorders>
              <w:top w:val="single" w:sz="4" w:space="0" w:color="A8D08D"/>
              <w:left w:val="single" w:sz="4" w:space="0" w:color="A8D08D"/>
              <w:bottom w:val="single" w:sz="4" w:space="0" w:color="A8D08D"/>
              <w:right w:val="single" w:sz="4" w:space="0" w:color="A8D08D"/>
            </w:tcBorders>
          </w:tcPr>
          <w:p w14:paraId="2A65F74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94C0B7C"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F9ED36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23" w:type="dxa"/>
            <w:tcBorders>
              <w:top w:val="single" w:sz="4" w:space="0" w:color="A8D08D"/>
              <w:left w:val="single" w:sz="4" w:space="0" w:color="A8D08D"/>
              <w:bottom w:val="single" w:sz="4" w:space="0" w:color="A8D08D"/>
              <w:right w:val="single" w:sz="4" w:space="0" w:color="A8D08D"/>
            </w:tcBorders>
            <w:hideMark/>
          </w:tcPr>
          <w:p w14:paraId="6B221A1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Priority</w:t>
            </w:r>
          </w:p>
        </w:tc>
        <w:tc>
          <w:tcPr>
            <w:tcW w:w="1430" w:type="dxa"/>
            <w:tcBorders>
              <w:top w:val="single" w:sz="4" w:space="0" w:color="A8D08D"/>
              <w:left w:val="single" w:sz="4" w:space="0" w:color="A8D08D"/>
              <w:bottom w:val="single" w:sz="4" w:space="0" w:color="A8D08D"/>
              <w:right w:val="single" w:sz="4" w:space="0" w:color="A8D08D"/>
            </w:tcBorders>
            <w:hideMark/>
          </w:tcPr>
          <w:p w14:paraId="1650039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16A61E2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5" w:type="dxa"/>
            <w:tcBorders>
              <w:top w:val="single" w:sz="4" w:space="0" w:color="A8D08D"/>
              <w:left w:val="single" w:sz="4" w:space="0" w:color="A8D08D"/>
              <w:bottom w:val="single" w:sz="4" w:space="0" w:color="A8D08D"/>
              <w:right w:val="single" w:sz="4" w:space="0" w:color="A8D08D"/>
            </w:tcBorders>
            <w:hideMark/>
          </w:tcPr>
          <w:p w14:paraId="7DDFB2C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Quyền ưu tiên</w:t>
            </w:r>
          </w:p>
        </w:tc>
        <w:tc>
          <w:tcPr>
            <w:tcW w:w="1415" w:type="dxa"/>
            <w:tcBorders>
              <w:top w:val="single" w:sz="4" w:space="0" w:color="A8D08D"/>
              <w:left w:val="single" w:sz="4" w:space="0" w:color="A8D08D"/>
              <w:bottom w:val="single" w:sz="4" w:space="0" w:color="A8D08D"/>
              <w:right w:val="single" w:sz="4" w:space="0" w:color="A8D08D"/>
            </w:tcBorders>
          </w:tcPr>
          <w:p w14:paraId="09D9883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4623ED7B"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5617BE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123" w:type="dxa"/>
            <w:tcBorders>
              <w:top w:val="single" w:sz="4" w:space="0" w:color="A8D08D"/>
              <w:left w:val="single" w:sz="4" w:space="0" w:color="A8D08D"/>
              <w:bottom w:val="single" w:sz="4" w:space="0" w:color="A8D08D"/>
              <w:right w:val="single" w:sz="4" w:space="0" w:color="A8D08D"/>
            </w:tcBorders>
            <w:hideMark/>
          </w:tcPr>
          <w:p w14:paraId="37DAF71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Param</w:t>
            </w:r>
          </w:p>
        </w:tc>
        <w:tc>
          <w:tcPr>
            <w:tcW w:w="1430" w:type="dxa"/>
            <w:tcBorders>
              <w:top w:val="single" w:sz="4" w:space="0" w:color="A8D08D"/>
              <w:left w:val="single" w:sz="4" w:space="0" w:color="A8D08D"/>
              <w:bottom w:val="single" w:sz="4" w:space="0" w:color="A8D08D"/>
              <w:right w:val="single" w:sz="4" w:space="0" w:color="A8D08D"/>
            </w:tcBorders>
            <w:hideMark/>
          </w:tcPr>
          <w:p w14:paraId="6646847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3A55029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1000</w:t>
            </w:r>
          </w:p>
        </w:tc>
        <w:tc>
          <w:tcPr>
            <w:tcW w:w="2485" w:type="dxa"/>
            <w:tcBorders>
              <w:top w:val="single" w:sz="4" w:space="0" w:color="A8D08D"/>
              <w:left w:val="single" w:sz="4" w:space="0" w:color="A8D08D"/>
              <w:bottom w:val="single" w:sz="4" w:space="0" w:color="A8D08D"/>
              <w:right w:val="single" w:sz="4" w:space="0" w:color="A8D08D"/>
            </w:tcBorders>
            <w:hideMark/>
          </w:tcPr>
          <w:p w14:paraId="6A51B65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Tham số</w:t>
            </w:r>
          </w:p>
        </w:tc>
        <w:tc>
          <w:tcPr>
            <w:tcW w:w="1415" w:type="dxa"/>
            <w:tcBorders>
              <w:top w:val="single" w:sz="4" w:space="0" w:color="A8D08D"/>
              <w:left w:val="single" w:sz="4" w:space="0" w:color="A8D08D"/>
              <w:bottom w:val="single" w:sz="4" w:space="0" w:color="A8D08D"/>
              <w:right w:val="single" w:sz="4" w:space="0" w:color="A8D08D"/>
            </w:tcBorders>
          </w:tcPr>
          <w:p w14:paraId="5BCC429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52A278DB"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B5A51D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123" w:type="dxa"/>
            <w:tcBorders>
              <w:top w:val="single" w:sz="4" w:space="0" w:color="A8D08D"/>
              <w:left w:val="single" w:sz="4" w:space="0" w:color="A8D08D"/>
              <w:bottom w:val="single" w:sz="4" w:space="0" w:color="A8D08D"/>
              <w:right w:val="single" w:sz="4" w:space="0" w:color="A8D08D"/>
            </w:tcBorders>
            <w:hideMark/>
          </w:tcPr>
          <w:p w14:paraId="03035E6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GroupID</w:t>
            </w:r>
          </w:p>
        </w:tc>
        <w:tc>
          <w:tcPr>
            <w:tcW w:w="1430" w:type="dxa"/>
            <w:tcBorders>
              <w:top w:val="single" w:sz="4" w:space="0" w:color="A8D08D"/>
              <w:left w:val="single" w:sz="4" w:space="0" w:color="A8D08D"/>
              <w:bottom w:val="single" w:sz="4" w:space="0" w:color="A8D08D"/>
              <w:right w:val="single" w:sz="4" w:space="0" w:color="A8D08D"/>
            </w:tcBorders>
            <w:hideMark/>
          </w:tcPr>
          <w:p w14:paraId="33489A0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5" w:type="dxa"/>
            <w:tcBorders>
              <w:top w:val="single" w:sz="4" w:space="0" w:color="A8D08D"/>
              <w:left w:val="single" w:sz="4" w:space="0" w:color="A8D08D"/>
              <w:bottom w:val="single" w:sz="4" w:space="0" w:color="A8D08D"/>
              <w:right w:val="single" w:sz="4" w:space="0" w:color="A8D08D"/>
            </w:tcBorders>
            <w:hideMark/>
          </w:tcPr>
          <w:p w14:paraId="034938B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5" w:type="dxa"/>
            <w:tcBorders>
              <w:top w:val="single" w:sz="4" w:space="0" w:color="A8D08D"/>
              <w:left w:val="single" w:sz="4" w:space="0" w:color="A8D08D"/>
              <w:bottom w:val="single" w:sz="4" w:space="0" w:color="A8D08D"/>
              <w:right w:val="single" w:sz="4" w:space="0" w:color="A8D08D"/>
            </w:tcBorders>
            <w:hideMark/>
          </w:tcPr>
          <w:p w14:paraId="2B1183D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nhóm</w:t>
            </w:r>
          </w:p>
        </w:tc>
        <w:tc>
          <w:tcPr>
            <w:tcW w:w="1415" w:type="dxa"/>
            <w:tcBorders>
              <w:top w:val="single" w:sz="4" w:space="0" w:color="A8D08D"/>
              <w:left w:val="single" w:sz="4" w:space="0" w:color="A8D08D"/>
              <w:bottom w:val="single" w:sz="4" w:space="0" w:color="A8D08D"/>
              <w:right w:val="single" w:sz="4" w:space="0" w:color="A8D08D"/>
            </w:tcBorders>
            <w:hideMark/>
          </w:tcPr>
          <w:p w14:paraId="59FCCF1D" w14:textId="77777777" w:rsidR="0023144C" w:rsidRPr="005A1CA3" w:rsidRDefault="0023144C" w:rsidP="00327CC4">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phụ</w:t>
            </w:r>
          </w:p>
        </w:tc>
      </w:tr>
    </w:tbl>
    <w:p w14:paraId="7DD3FBCD" w14:textId="51A886E5" w:rsidR="00327CC4" w:rsidRDefault="00327CC4" w:rsidP="00E400E1">
      <w:pPr>
        <w:pStyle w:val="Caption"/>
      </w:pPr>
      <w:bookmarkStart w:id="143" w:name="_Toc422688988"/>
      <w:bookmarkStart w:id="144" w:name="_Toc422104977"/>
      <w:r>
        <w:t xml:space="preserve">Bảng </w:t>
      </w:r>
      <w:fldSimple w:instr=" STYLEREF 1 \s ">
        <w:r>
          <w:rPr>
            <w:noProof/>
          </w:rPr>
          <w:t>4</w:t>
        </w:r>
      </w:fldSimple>
      <w:r>
        <w:noBreakHyphen/>
      </w:r>
      <w:fldSimple w:instr=" SEQ Bảng \* ARABIC \s 1 ">
        <w:r>
          <w:rPr>
            <w:noProof/>
          </w:rPr>
          <w:t>20</w:t>
        </w:r>
      </w:fldSimple>
      <w:r>
        <w:t xml:space="preserve"> </w:t>
      </w:r>
      <w:r w:rsidRPr="00327CC4">
        <w:t>Bảng Menu</w:t>
      </w:r>
      <w:bookmarkEnd w:id="143"/>
    </w:p>
    <w:bookmarkEnd w:id="144"/>
    <w:p w14:paraId="3E0343EC" w14:textId="4CD25CB7"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1"/>
        <w:gridCol w:w="2121"/>
        <w:gridCol w:w="1430"/>
        <w:gridCol w:w="893"/>
        <w:gridCol w:w="2487"/>
        <w:gridCol w:w="1416"/>
      </w:tblGrid>
      <w:tr w:rsidR="0023144C" w:rsidRPr="005A1CA3" w14:paraId="3A2DAB32"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1E5190D3"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Control (các chức năng)</w:t>
            </w:r>
          </w:p>
        </w:tc>
      </w:tr>
      <w:tr w:rsidR="0023144C" w:rsidRPr="005A1CA3" w14:paraId="0BEBB504"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050D6E04"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1" w:type="dxa"/>
            <w:tcBorders>
              <w:top w:val="single" w:sz="4" w:space="0" w:color="A8D08D"/>
              <w:left w:val="single" w:sz="4" w:space="0" w:color="A8D08D"/>
              <w:bottom w:val="single" w:sz="4" w:space="0" w:color="A8D08D"/>
              <w:right w:val="single" w:sz="4" w:space="0" w:color="A8D08D"/>
            </w:tcBorders>
            <w:hideMark/>
          </w:tcPr>
          <w:p w14:paraId="6F42428D"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5C0016C7"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0A76BE5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7" w:type="dxa"/>
            <w:tcBorders>
              <w:top w:val="single" w:sz="4" w:space="0" w:color="A8D08D"/>
              <w:left w:val="single" w:sz="4" w:space="0" w:color="A8D08D"/>
              <w:bottom w:val="single" w:sz="4" w:space="0" w:color="A8D08D"/>
              <w:right w:val="single" w:sz="4" w:space="0" w:color="A8D08D"/>
            </w:tcBorders>
            <w:hideMark/>
          </w:tcPr>
          <w:p w14:paraId="0871C91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6" w:type="dxa"/>
            <w:tcBorders>
              <w:top w:val="single" w:sz="4" w:space="0" w:color="A8D08D"/>
              <w:left w:val="single" w:sz="4" w:space="0" w:color="A8D08D"/>
              <w:bottom w:val="single" w:sz="4" w:space="0" w:color="A8D08D"/>
              <w:right w:val="single" w:sz="4" w:space="0" w:color="A8D08D"/>
            </w:tcBorders>
            <w:hideMark/>
          </w:tcPr>
          <w:p w14:paraId="103CEA0D"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75254F71"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C8C081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1" w:type="dxa"/>
            <w:tcBorders>
              <w:top w:val="single" w:sz="4" w:space="0" w:color="A8D08D"/>
              <w:left w:val="single" w:sz="4" w:space="0" w:color="A8D08D"/>
              <w:bottom w:val="single" w:sz="4" w:space="0" w:color="A8D08D"/>
              <w:right w:val="single" w:sz="4" w:space="0" w:color="A8D08D"/>
            </w:tcBorders>
            <w:hideMark/>
          </w:tcPr>
          <w:p w14:paraId="531EFF3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ControlID</w:t>
            </w:r>
          </w:p>
        </w:tc>
        <w:tc>
          <w:tcPr>
            <w:tcW w:w="1430" w:type="dxa"/>
            <w:tcBorders>
              <w:top w:val="single" w:sz="4" w:space="0" w:color="A8D08D"/>
              <w:left w:val="single" w:sz="4" w:space="0" w:color="A8D08D"/>
              <w:bottom w:val="single" w:sz="4" w:space="0" w:color="A8D08D"/>
              <w:right w:val="single" w:sz="4" w:space="0" w:color="A8D08D"/>
            </w:tcBorders>
            <w:hideMark/>
          </w:tcPr>
          <w:p w14:paraId="6731EF4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01B5017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7" w:type="dxa"/>
            <w:tcBorders>
              <w:top w:val="single" w:sz="4" w:space="0" w:color="A8D08D"/>
              <w:left w:val="single" w:sz="4" w:space="0" w:color="A8D08D"/>
              <w:bottom w:val="single" w:sz="4" w:space="0" w:color="A8D08D"/>
              <w:right w:val="single" w:sz="4" w:space="0" w:color="A8D08D"/>
            </w:tcBorders>
            <w:hideMark/>
          </w:tcPr>
          <w:p w14:paraId="1804D13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control</w:t>
            </w:r>
          </w:p>
        </w:tc>
        <w:tc>
          <w:tcPr>
            <w:tcW w:w="1416" w:type="dxa"/>
            <w:tcBorders>
              <w:top w:val="single" w:sz="4" w:space="0" w:color="A8D08D"/>
              <w:left w:val="single" w:sz="4" w:space="0" w:color="A8D08D"/>
              <w:bottom w:val="single" w:sz="4" w:space="0" w:color="A8D08D"/>
              <w:right w:val="single" w:sz="4" w:space="0" w:color="A8D08D"/>
            </w:tcBorders>
            <w:hideMark/>
          </w:tcPr>
          <w:p w14:paraId="0BDB3FA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4AEB4617"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33658C3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1" w:type="dxa"/>
            <w:tcBorders>
              <w:top w:val="single" w:sz="4" w:space="0" w:color="A8D08D"/>
              <w:left w:val="single" w:sz="4" w:space="0" w:color="A8D08D"/>
              <w:bottom w:val="single" w:sz="4" w:space="0" w:color="A8D08D"/>
              <w:right w:val="single" w:sz="4" w:space="0" w:color="A8D08D"/>
            </w:tcBorders>
            <w:hideMark/>
          </w:tcPr>
          <w:p w14:paraId="59C14F6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PageId</w:t>
            </w:r>
          </w:p>
        </w:tc>
        <w:tc>
          <w:tcPr>
            <w:tcW w:w="1430" w:type="dxa"/>
            <w:tcBorders>
              <w:top w:val="single" w:sz="4" w:space="0" w:color="A8D08D"/>
              <w:left w:val="single" w:sz="4" w:space="0" w:color="A8D08D"/>
              <w:bottom w:val="single" w:sz="4" w:space="0" w:color="A8D08D"/>
              <w:right w:val="single" w:sz="4" w:space="0" w:color="A8D08D"/>
            </w:tcBorders>
            <w:hideMark/>
          </w:tcPr>
          <w:p w14:paraId="680F32E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2A217D2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7" w:type="dxa"/>
            <w:tcBorders>
              <w:top w:val="single" w:sz="4" w:space="0" w:color="A8D08D"/>
              <w:left w:val="single" w:sz="4" w:space="0" w:color="A8D08D"/>
              <w:bottom w:val="single" w:sz="4" w:space="0" w:color="A8D08D"/>
              <w:right w:val="single" w:sz="4" w:space="0" w:color="A8D08D"/>
            </w:tcBorders>
            <w:hideMark/>
          </w:tcPr>
          <w:p w14:paraId="61CAE67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trang</w:t>
            </w:r>
          </w:p>
        </w:tc>
        <w:tc>
          <w:tcPr>
            <w:tcW w:w="1416" w:type="dxa"/>
            <w:tcBorders>
              <w:top w:val="single" w:sz="4" w:space="0" w:color="A8D08D"/>
              <w:left w:val="single" w:sz="4" w:space="0" w:color="A8D08D"/>
              <w:bottom w:val="single" w:sz="4" w:space="0" w:color="A8D08D"/>
              <w:right w:val="single" w:sz="4" w:space="0" w:color="A8D08D"/>
            </w:tcBorders>
            <w:hideMark/>
          </w:tcPr>
          <w:p w14:paraId="3FF8E80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Khóa phụ</w:t>
            </w:r>
          </w:p>
        </w:tc>
      </w:tr>
      <w:tr w:rsidR="0023144C" w:rsidRPr="005A1CA3" w14:paraId="320ACB64"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3EECB48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1" w:type="dxa"/>
            <w:tcBorders>
              <w:top w:val="single" w:sz="4" w:space="0" w:color="A8D08D"/>
              <w:left w:val="single" w:sz="4" w:space="0" w:color="A8D08D"/>
              <w:bottom w:val="single" w:sz="4" w:space="0" w:color="A8D08D"/>
              <w:right w:val="single" w:sz="4" w:space="0" w:color="A8D08D"/>
            </w:tcBorders>
            <w:hideMark/>
          </w:tcPr>
          <w:p w14:paraId="19D56BA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Name</w:t>
            </w:r>
          </w:p>
        </w:tc>
        <w:tc>
          <w:tcPr>
            <w:tcW w:w="1430" w:type="dxa"/>
            <w:tcBorders>
              <w:top w:val="single" w:sz="4" w:space="0" w:color="A8D08D"/>
              <w:left w:val="single" w:sz="4" w:space="0" w:color="A8D08D"/>
              <w:bottom w:val="single" w:sz="4" w:space="0" w:color="A8D08D"/>
              <w:right w:val="single" w:sz="4" w:space="0" w:color="A8D08D"/>
            </w:tcBorders>
            <w:hideMark/>
          </w:tcPr>
          <w:p w14:paraId="2B90387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56D21F2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7" w:type="dxa"/>
            <w:tcBorders>
              <w:top w:val="single" w:sz="4" w:space="0" w:color="A8D08D"/>
              <w:left w:val="single" w:sz="4" w:space="0" w:color="A8D08D"/>
              <w:bottom w:val="single" w:sz="4" w:space="0" w:color="A8D08D"/>
              <w:right w:val="single" w:sz="4" w:space="0" w:color="A8D08D"/>
            </w:tcBorders>
            <w:hideMark/>
          </w:tcPr>
          <w:p w14:paraId="56027F7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Tên control</w:t>
            </w:r>
          </w:p>
        </w:tc>
        <w:tc>
          <w:tcPr>
            <w:tcW w:w="1416" w:type="dxa"/>
            <w:tcBorders>
              <w:top w:val="single" w:sz="4" w:space="0" w:color="A8D08D"/>
              <w:left w:val="single" w:sz="4" w:space="0" w:color="A8D08D"/>
              <w:bottom w:val="single" w:sz="4" w:space="0" w:color="A8D08D"/>
              <w:right w:val="single" w:sz="4" w:space="0" w:color="A8D08D"/>
            </w:tcBorders>
          </w:tcPr>
          <w:p w14:paraId="38E1306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6BCE3535"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3298B5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1" w:type="dxa"/>
            <w:tcBorders>
              <w:top w:val="single" w:sz="4" w:space="0" w:color="A8D08D"/>
              <w:left w:val="single" w:sz="4" w:space="0" w:color="A8D08D"/>
              <w:bottom w:val="single" w:sz="4" w:space="0" w:color="A8D08D"/>
              <w:right w:val="single" w:sz="4" w:space="0" w:color="A8D08D"/>
            </w:tcBorders>
            <w:hideMark/>
          </w:tcPr>
          <w:p w14:paraId="4BD3D53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Path</w:t>
            </w:r>
          </w:p>
        </w:tc>
        <w:tc>
          <w:tcPr>
            <w:tcW w:w="1430" w:type="dxa"/>
            <w:tcBorders>
              <w:top w:val="single" w:sz="4" w:space="0" w:color="A8D08D"/>
              <w:left w:val="single" w:sz="4" w:space="0" w:color="A8D08D"/>
              <w:bottom w:val="single" w:sz="4" w:space="0" w:color="A8D08D"/>
              <w:right w:val="single" w:sz="4" w:space="0" w:color="A8D08D"/>
            </w:tcBorders>
            <w:hideMark/>
          </w:tcPr>
          <w:p w14:paraId="18A83AF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08EAB2E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7" w:type="dxa"/>
            <w:tcBorders>
              <w:top w:val="single" w:sz="4" w:space="0" w:color="A8D08D"/>
              <w:left w:val="single" w:sz="4" w:space="0" w:color="A8D08D"/>
              <w:bottom w:val="single" w:sz="4" w:space="0" w:color="A8D08D"/>
              <w:right w:val="single" w:sz="4" w:space="0" w:color="A8D08D"/>
            </w:tcBorders>
            <w:hideMark/>
          </w:tcPr>
          <w:p w14:paraId="2EDD2E7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w:t>
            </w:r>
          </w:p>
        </w:tc>
        <w:tc>
          <w:tcPr>
            <w:tcW w:w="1416" w:type="dxa"/>
            <w:tcBorders>
              <w:top w:val="single" w:sz="4" w:space="0" w:color="A8D08D"/>
              <w:left w:val="single" w:sz="4" w:space="0" w:color="A8D08D"/>
              <w:bottom w:val="single" w:sz="4" w:space="0" w:color="A8D08D"/>
              <w:right w:val="single" w:sz="4" w:space="0" w:color="A8D08D"/>
            </w:tcBorders>
          </w:tcPr>
          <w:p w14:paraId="764C651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FC7E85D"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60DC322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1" w:type="dxa"/>
            <w:tcBorders>
              <w:top w:val="single" w:sz="4" w:space="0" w:color="A8D08D"/>
              <w:left w:val="single" w:sz="4" w:space="0" w:color="A8D08D"/>
              <w:bottom w:val="single" w:sz="4" w:space="0" w:color="A8D08D"/>
              <w:right w:val="single" w:sz="4" w:space="0" w:color="A8D08D"/>
            </w:tcBorders>
            <w:hideMark/>
          </w:tcPr>
          <w:p w14:paraId="7A7D04C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Param</w:t>
            </w:r>
          </w:p>
        </w:tc>
        <w:tc>
          <w:tcPr>
            <w:tcW w:w="1430" w:type="dxa"/>
            <w:tcBorders>
              <w:top w:val="single" w:sz="4" w:space="0" w:color="A8D08D"/>
              <w:left w:val="single" w:sz="4" w:space="0" w:color="A8D08D"/>
              <w:bottom w:val="single" w:sz="4" w:space="0" w:color="A8D08D"/>
              <w:right w:val="single" w:sz="4" w:space="0" w:color="A8D08D"/>
            </w:tcBorders>
            <w:hideMark/>
          </w:tcPr>
          <w:p w14:paraId="292CC40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3569C91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7" w:type="dxa"/>
            <w:tcBorders>
              <w:top w:val="single" w:sz="4" w:space="0" w:color="A8D08D"/>
              <w:left w:val="single" w:sz="4" w:space="0" w:color="A8D08D"/>
              <w:bottom w:val="single" w:sz="4" w:space="0" w:color="A8D08D"/>
              <w:right w:val="single" w:sz="4" w:space="0" w:color="A8D08D"/>
            </w:tcBorders>
            <w:hideMark/>
          </w:tcPr>
          <w:p w14:paraId="365545B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Tham số truyền</w:t>
            </w:r>
          </w:p>
        </w:tc>
        <w:tc>
          <w:tcPr>
            <w:tcW w:w="1416" w:type="dxa"/>
            <w:tcBorders>
              <w:top w:val="single" w:sz="4" w:space="0" w:color="A8D08D"/>
              <w:left w:val="single" w:sz="4" w:space="0" w:color="A8D08D"/>
              <w:bottom w:val="single" w:sz="4" w:space="0" w:color="A8D08D"/>
              <w:right w:val="single" w:sz="4" w:space="0" w:color="A8D08D"/>
            </w:tcBorders>
          </w:tcPr>
          <w:p w14:paraId="005F36D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256B1B65"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32A273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21" w:type="dxa"/>
            <w:tcBorders>
              <w:top w:val="single" w:sz="4" w:space="0" w:color="A8D08D"/>
              <w:left w:val="single" w:sz="4" w:space="0" w:color="A8D08D"/>
              <w:bottom w:val="single" w:sz="4" w:space="0" w:color="A8D08D"/>
              <w:right w:val="single" w:sz="4" w:space="0" w:color="A8D08D"/>
            </w:tcBorders>
            <w:hideMark/>
          </w:tcPr>
          <w:p w14:paraId="532EE1F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Status</w:t>
            </w:r>
          </w:p>
        </w:tc>
        <w:tc>
          <w:tcPr>
            <w:tcW w:w="1430" w:type="dxa"/>
            <w:tcBorders>
              <w:top w:val="single" w:sz="4" w:space="0" w:color="A8D08D"/>
              <w:left w:val="single" w:sz="4" w:space="0" w:color="A8D08D"/>
              <w:bottom w:val="single" w:sz="4" w:space="0" w:color="A8D08D"/>
              <w:right w:val="single" w:sz="4" w:space="0" w:color="A8D08D"/>
            </w:tcBorders>
            <w:hideMark/>
          </w:tcPr>
          <w:p w14:paraId="489E8B2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93" w:type="dxa"/>
            <w:tcBorders>
              <w:top w:val="single" w:sz="4" w:space="0" w:color="A8D08D"/>
              <w:left w:val="single" w:sz="4" w:space="0" w:color="A8D08D"/>
              <w:bottom w:val="single" w:sz="4" w:space="0" w:color="A8D08D"/>
              <w:right w:val="single" w:sz="4" w:space="0" w:color="A8D08D"/>
            </w:tcBorders>
          </w:tcPr>
          <w:p w14:paraId="054E392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7" w:type="dxa"/>
            <w:tcBorders>
              <w:top w:val="single" w:sz="4" w:space="0" w:color="A8D08D"/>
              <w:left w:val="single" w:sz="4" w:space="0" w:color="A8D08D"/>
              <w:bottom w:val="single" w:sz="4" w:space="0" w:color="A8D08D"/>
              <w:right w:val="single" w:sz="4" w:space="0" w:color="A8D08D"/>
            </w:tcBorders>
            <w:hideMark/>
          </w:tcPr>
          <w:p w14:paraId="24F2838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Trạng thái</w:t>
            </w:r>
          </w:p>
        </w:tc>
        <w:tc>
          <w:tcPr>
            <w:tcW w:w="1416" w:type="dxa"/>
            <w:tcBorders>
              <w:top w:val="single" w:sz="4" w:space="0" w:color="A8D08D"/>
              <w:left w:val="single" w:sz="4" w:space="0" w:color="A8D08D"/>
              <w:bottom w:val="single" w:sz="4" w:space="0" w:color="A8D08D"/>
              <w:right w:val="single" w:sz="4" w:space="0" w:color="A8D08D"/>
            </w:tcBorders>
          </w:tcPr>
          <w:p w14:paraId="06AC920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C09DD4F" w14:textId="77777777" w:rsidTr="005A1CA3">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A8D08D"/>
              <w:left w:val="single" w:sz="4" w:space="0" w:color="A8D08D"/>
              <w:bottom w:val="single" w:sz="4" w:space="0" w:color="A8D08D"/>
              <w:right w:val="single" w:sz="4" w:space="0" w:color="A8D08D"/>
            </w:tcBorders>
            <w:hideMark/>
          </w:tcPr>
          <w:p w14:paraId="1906A70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121" w:type="dxa"/>
            <w:tcBorders>
              <w:top w:val="single" w:sz="4" w:space="0" w:color="A8D08D"/>
              <w:left w:val="single" w:sz="4" w:space="0" w:color="A8D08D"/>
              <w:bottom w:val="single" w:sz="4" w:space="0" w:color="A8D08D"/>
              <w:right w:val="single" w:sz="4" w:space="0" w:color="A8D08D"/>
            </w:tcBorders>
            <w:hideMark/>
          </w:tcPr>
          <w:p w14:paraId="2F43111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Priority</w:t>
            </w:r>
          </w:p>
        </w:tc>
        <w:tc>
          <w:tcPr>
            <w:tcW w:w="1430" w:type="dxa"/>
            <w:tcBorders>
              <w:top w:val="single" w:sz="4" w:space="0" w:color="A8D08D"/>
              <w:left w:val="single" w:sz="4" w:space="0" w:color="A8D08D"/>
              <w:bottom w:val="single" w:sz="4" w:space="0" w:color="A8D08D"/>
              <w:right w:val="single" w:sz="4" w:space="0" w:color="A8D08D"/>
            </w:tcBorders>
            <w:hideMark/>
          </w:tcPr>
          <w:p w14:paraId="3AF251E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7D3CE28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7" w:type="dxa"/>
            <w:tcBorders>
              <w:top w:val="single" w:sz="4" w:space="0" w:color="A8D08D"/>
              <w:left w:val="single" w:sz="4" w:space="0" w:color="A8D08D"/>
              <w:bottom w:val="single" w:sz="4" w:space="0" w:color="A8D08D"/>
              <w:right w:val="single" w:sz="4" w:space="0" w:color="A8D08D"/>
            </w:tcBorders>
            <w:hideMark/>
          </w:tcPr>
          <w:p w14:paraId="23CA7C0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Quyền ưu tiên</w:t>
            </w:r>
          </w:p>
        </w:tc>
        <w:tc>
          <w:tcPr>
            <w:tcW w:w="1416" w:type="dxa"/>
            <w:tcBorders>
              <w:top w:val="single" w:sz="4" w:space="0" w:color="A8D08D"/>
              <w:left w:val="single" w:sz="4" w:space="0" w:color="A8D08D"/>
              <w:bottom w:val="single" w:sz="4" w:space="0" w:color="A8D08D"/>
              <w:right w:val="single" w:sz="4" w:space="0" w:color="A8D08D"/>
            </w:tcBorders>
          </w:tcPr>
          <w:p w14:paraId="2A04FA7A" w14:textId="77777777" w:rsidR="0023144C" w:rsidRPr="005A1CA3" w:rsidRDefault="0023144C" w:rsidP="00327CC4">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0C20ED7D" w14:textId="77777777" w:rsidR="00E5632B" w:rsidRDefault="00327CC4" w:rsidP="00E5632B">
      <w:pPr>
        <w:pStyle w:val="Caption"/>
      </w:pPr>
      <w:bookmarkStart w:id="145" w:name="_Toc422104978"/>
      <w:bookmarkStart w:id="146" w:name="_Toc422688989"/>
      <w:r>
        <w:t xml:space="preserve">Bảng </w:t>
      </w:r>
      <w:fldSimple w:instr=" STYLEREF 1 \s ">
        <w:r>
          <w:rPr>
            <w:noProof/>
          </w:rPr>
          <w:t>4</w:t>
        </w:r>
      </w:fldSimple>
      <w:r>
        <w:noBreakHyphen/>
      </w:r>
      <w:fldSimple w:instr=" SEQ Bảng \* ARABIC \s 1 ">
        <w:r>
          <w:rPr>
            <w:noProof/>
          </w:rPr>
          <w:t>21</w:t>
        </w:r>
      </w:fldSimple>
      <w:r>
        <w:t xml:space="preserve"> </w:t>
      </w:r>
      <w:r w:rsidRPr="00327CC4">
        <w:t>Bảng các chức năng</w:t>
      </w:r>
      <w:bookmarkEnd w:id="145"/>
      <w:bookmarkEnd w:id="146"/>
    </w:p>
    <w:p w14:paraId="11B08BA1" w14:textId="66438B8E" w:rsidR="0023144C" w:rsidRPr="00E5632B" w:rsidRDefault="00E5632B" w:rsidP="004D6903">
      <w:pPr>
        <w:pStyle w:val="Heading3"/>
      </w:pPr>
      <w:r>
        <w:t>Các bảng về nhóm người dùng và các đối tượng liên quan</w:t>
      </w:r>
    </w:p>
    <w:p w14:paraId="3CE9647F" w14:textId="77777777" w:rsidR="0023144C" w:rsidRPr="005A1CA3" w:rsidRDefault="0023144C" w:rsidP="0023144C">
      <w:pPr>
        <w:spacing w:before="0" w:after="160" w:line="256" w:lineRule="auto"/>
        <w:ind w:firstLine="0"/>
        <w:jc w:val="left"/>
        <w:rPr>
          <w:rFonts w:eastAsia="Calibri"/>
          <w:sz w:val="22"/>
          <w:szCs w:val="22"/>
        </w:rPr>
      </w:pPr>
    </w:p>
    <w:tbl>
      <w:tblPr>
        <w:tblStyle w:val="GridTable4-Accent61"/>
        <w:tblW w:w="0" w:type="auto"/>
        <w:tblLook w:val="04A0" w:firstRow="1" w:lastRow="0" w:firstColumn="1" w:lastColumn="0" w:noHBand="0" w:noVBand="1"/>
      </w:tblPr>
      <w:tblGrid>
        <w:gridCol w:w="670"/>
        <w:gridCol w:w="2128"/>
        <w:gridCol w:w="1430"/>
        <w:gridCol w:w="893"/>
        <w:gridCol w:w="2483"/>
        <w:gridCol w:w="1414"/>
      </w:tblGrid>
      <w:tr w:rsidR="0023144C" w:rsidRPr="005A1CA3" w14:paraId="70ECD638"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60C14123"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Company (Công ty)</w:t>
            </w:r>
          </w:p>
        </w:tc>
      </w:tr>
      <w:tr w:rsidR="0023144C" w:rsidRPr="005A1CA3" w14:paraId="15E0EC58"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8E321DF"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8" w:type="dxa"/>
            <w:tcBorders>
              <w:top w:val="single" w:sz="4" w:space="0" w:color="A8D08D"/>
              <w:left w:val="single" w:sz="4" w:space="0" w:color="A8D08D"/>
              <w:bottom w:val="single" w:sz="4" w:space="0" w:color="A8D08D"/>
              <w:right w:val="single" w:sz="4" w:space="0" w:color="A8D08D"/>
            </w:tcBorders>
            <w:hideMark/>
          </w:tcPr>
          <w:p w14:paraId="4C9747D8"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62AC0F8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7DDC4A4A"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3" w:type="dxa"/>
            <w:tcBorders>
              <w:top w:val="single" w:sz="4" w:space="0" w:color="A8D08D"/>
              <w:left w:val="single" w:sz="4" w:space="0" w:color="A8D08D"/>
              <w:bottom w:val="single" w:sz="4" w:space="0" w:color="A8D08D"/>
              <w:right w:val="single" w:sz="4" w:space="0" w:color="A8D08D"/>
            </w:tcBorders>
            <w:hideMark/>
          </w:tcPr>
          <w:p w14:paraId="071AE515"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4" w:type="dxa"/>
            <w:tcBorders>
              <w:top w:val="single" w:sz="4" w:space="0" w:color="A8D08D"/>
              <w:left w:val="single" w:sz="4" w:space="0" w:color="A8D08D"/>
              <w:bottom w:val="single" w:sz="4" w:space="0" w:color="A8D08D"/>
              <w:right w:val="single" w:sz="4" w:space="0" w:color="A8D08D"/>
            </w:tcBorders>
            <w:hideMark/>
          </w:tcPr>
          <w:p w14:paraId="2DD3153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2E62C17C"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0D7A2E3"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1</w:t>
            </w:r>
          </w:p>
        </w:tc>
        <w:tc>
          <w:tcPr>
            <w:tcW w:w="2128" w:type="dxa"/>
            <w:tcBorders>
              <w:top w:val="single" w:sz="4" w:space="0" w:color="A8D08D"/>
              <w:left w:val="single" w:sz="4" w:space="0" w:color="A8D08D"/>
              <w:bottom w:val="single" w:sz="4" w:space="0" w:color="A8D08D"/>
              <w:right w:val="single" w:sz="4" w:space="0" w:color="A8D08D"/>
            </w:tcBorders>
            <w:hideMark/>
          </w:tcPr>
          <w:p w14:paraId="1B90E424"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CompanyID</w:t>
            </w:r>
          </w:p>
        </w:tc>
        <w:tc>
          <w:tcPr>
            <w:tcW w:w="1430" w:type="dxa"/>
            <w:tcBorders>
              <w:top w:val="single" w:sz="4" w:space="0" w:color="A8D08D"/>
              <w:left w:val="single" w:sz="4" w:space="0" w:color="A8D08D"/>
              <w:bottom w:val="single" w:sz="4" w:space="0" w:color="A8D08D"/>
              <w:right w:val="single" w:sz="4" w:space="0" w:color="A8D08D"/>
            </w:tcBorders>
            <w:hideMark/>
          </w:tcPr>
          <w:p w14:paraId="208CEE5B"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59A0D227"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3" w:type="dxa"/>
            <w:tcBorders>
              <w:top w:val="single" w:sz="4" w:space="0" w:color="A8D08D"/>
              <w:left w:val="single" w:sz="4" w:space="0" w:color="A8D08D"/>
              <w:bottom w:val="single" w:sz="4" w:space="0" w:color="A8D08D"/>
              <w:right w:val="single" w:sz="4" w:space="0" w:color="A8D08D"/>
            </w:tcBorders>
            <w:hideMark/>
          </w:tcPr>
          <w:p w14:paraId="09AB0BBF"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công ty</w:t>
            </w:r>
          </w:p>
        </w:tc>
        <w:tc>
          <w:tcPr>
            <w:tcW w:w="1414" w:type="dxa"/>
            <w:tcBorders>
              <w:top w:val="single" w:sz="4" w:space="0" w:color="A8D08D"/>
              <w:left w:val="single" w:sz="4" w:space="0" w:color="A8D08D"/>
              <w:bottom w:val="single" w:sz="4" w:space="0" w:color="A8D08D"/>
              <w:right w:val="single" w:sz="4" w:space="0" w:color="A8D08D"/>
            </w:tcBorders>
            <w:hideMark/>
          </w:tcPr>
          <w:p w14:paraId="01EE4F3E"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740ED9F7"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DA5823A"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2</w:t>
            </w:r>
          </w:p>
        </w:tc>
        <w:tc>
          <w:tcPr>
            <w:tcW w:w="2128" w:type="dxa"/>
            <w:tcBorders>
              <w:top w:val="single" w:sz="4" w:space="0" w:color="A8D08D"/>
              <w:left w:val="single" w:sz="4" w:space="0" w:color="A8D08D"/>
              <w:bottom w:val="single" w:sz="4" w:space="0" w:color="A8D08D"/>
              <w:right w:val="single" w:sz="4" w:space="0" w:color="A8D08D"/>
            </w:tcBorders>
            <w:hideMark/>
          </w:tcPr>
          <w:p w14:paraId="71819CD2"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CompanyName</w:t>
            </w:r>
          </w:p>
        </w:tc>
        <w:tc>
          <w:tcPr>
            <w:tcW w:w="1430" w:type="dxa"/>
            <w:tcBorders>
              <w:top w:val="single" w:sz="4" w:space="0" w:color="A8D08D"/>
              <w:left w:val="single" w:sz="4" w:space="0" w:color="A8D08D"/>
              <w:bottom w:val="single" w:sz="4" w:space="0" w:color="A8D08D"/>
              <w:right w:val="single" w:sz="4" w:space="0" w:color="A8D08D"/>
            </w:tcBorders>
            <w:hideMark/>
          </w:tcPr>
          <w:p w14:paraId="146A1582"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44C7E163"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3" w:type="dxa"/>
            <w:tcBorders>
              <w:top w:val="single" w:sz="4" w:space="0" w:color="A8D08D"/>
              <w:left w:val="single" w:sz="4" w:space="0" w:color="A8D08D"/>
              <w:bottom w:val="single" w:sz="4" w:space="0" w:color="A8D08D"/>
              <w:right w:val="single" w:sz="4" w:space="0" w:color="A8D08D"/>
            </w:tcBorders>
            <w:hideMark/>
          </w:tcPr>
          <w:p w14:paraId="431E5F8B"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công ty</w:t>
            </w:r>
          </w:p>
        </w:tc>
        <w:tc>
          <w:tcPr>
            <w:tcW w:w="1414" w:type="dxa"/>
            <w:tcBorders>
              <w:top w:val="single" w:sz="4" w:space="0" w:color="A8D08D"/>
              <w:left w:val="single" w:sz="4" w:space="0" w:color="A8D08D"/>
              <w:bottom w:val="single" w:sz="4" w:space="0" w:color="A8D08D"/>
              <w:right w:val="single" w:sz="4" w:space="0" w:color="A8D08D"/>
            </w:tcBorders>
          </w:tcPr>
          <w:p w14:paraId="7F442365"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2DFF5F4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8CCD7BB"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3</w:t>
            </w:r>
          </w:p>
        </w:tc>
        <w:tc>
          <w:tcPr>
            <w:tcW w:w="2128" w:type="dxa"/>
            <w:tcBorders>
              <w:top w:val="single" w:sz="4" w:space="0" w:color="A8D08D"/>
              <w:left w:val="single" w:sz="4" w:space="0" w:color="A8D08D"/>
              <w:bottom w:val="single" w:sz="4" w:space="0" w:color="A8D08D"/>
              <w:right w:val="single" w:sz="4" w:space="0" w:color="A8D08D"/>
            </w:tcBorders>
            <w:hideMark/>
          </w:tcPr>
          <w:p w14:paraId="657D1CA3"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430" w:type="dxa"/>
            <w:tcBorders>
              <w:top w:val="single" w:sz="4" w:space="0" w:color="A8D08D"/>
              <w:left w:val="single" w:sz="4" w:space="0" w:color="A8D08D"/>
              <w:bottom w:val="single" w:sz="4" w:space="0" w:color="A8D08D"/>
              <w:right w:val="single" w:sz="4" w:space="0" w:color="A8D08D"/>
            </w:tcBorders>
            <w:hideMark/>
          </w:tcPr>
          <w:p w14:paraId="0BC0953A"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762976C8"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3" w:type="dxa"/>
            <w:tcBorders>
              <w:top w:val="single" w:sz="4" w:space="0" w:color="A8D08D"/>
              <w:left w:val="single" w:sz="4" w:space="0" w:color="A8D08D"/>
              <w:bottom w:val="single" w:sz="4" w:space="0" w:color="A8D08D"/>
              <w:right w:val="single" w:sz="4" w:space="0" w:color="A8D08D"/>
            </w:tcBorders>
            <w:hideMark/>
          </w:tcPr>
          <w:p w14:paraId="2FBED702"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414" w:type="dxa"/>
            <w:tcBorders>
              <w:top w:val="single" w:sz="4" w:space="0" w:color="A8D08D"/>
              <w:left w:val="single" w:sz="4" w:space="0" w:color="A8D08D"/>
              <w:bottom w:val="single" w:sz="4" w:space="0" w:color="A8D08D"/>
              <w:right w:val="single" w:sz="4" w:space="0" w:color="A8D08D"/>
            </w:tcBorders>
          </w:tcPr>
          <w:p w14:paraId="474B4769"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0A685CDA"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8F65832"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4</w:t>
            </w:r>
          </w:p>
        </w:tc>
        <w:tc>
          <w:tcPr>
            <w:tcW w:w="2128" w:type="dxa"/>
            <w:tcBorders>
              <w:top w:val="single" w:sz="4" w:space="0" w:color="A8D08D"/>
              <w:left w:val="single" w:sz="4" w:space="0" w:color="A8D08D"/>
              <w:bottom w:val="single" w:sz="4" w:space="0" w:color="A8D08D"/>
              <w:right w:val="single" w:sz="4" w:space="0" w:color="A8D08D"/>
            </w:tcBorders>
            <w:hideMark/>
          </w:tcPr>
          <w:p w14:paraId="5DA23B3F"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Hotline</w:t>
            </w:r>
          </w:p>
        </w:tc>
        <w:tc>
          <w:tcPr>
            <w:tcW w:w="1430" w:type="dxa"/>
            <w:tcBorders>
              <w:top w:val="single" w:sz="4" w:space="0" w:color="A8D08D"/>
              <w:left w:val="single" w:sz="4" w:space="0" w:color="A8D08D"/>
              <w:bottom w:val="single" w:sz="4" w:space="0" w:color="A8D08D"/>
              <w:right w:val="single" w:sz="4" w:space="0" w:color="A8D08D"/>
            </w:tcBorders>
            <w:hideMark/>
          </w:tcPr>
          <w:p w14:paraId="33C7CBDC"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nchar</w:t>
            </w:r>
          </w:p>
        </w:tc>
        <w:tc>
          <w:tcPr>
            <w:tcW w:w="893" w:type="dxa"/>
            <w:tcBorders>
              <w:top w:val="single" w:sz="4" w:space="0" w:color="A8D08D"/>
              <w:left w:val="single" w:sz="4" w:space="0" w:color="A8D08D"/>
              <w:bottom w:val="single" w:sz="4" w:space="0" w:color="A8D08D"/>
              <w:right w:val="single" w:sz="4" w:space="0" w:color="A8D08D"/>
            </w:tcBorders>
            <w:hideMark/>
          </w:tcPr>
          <w:p w14:paraId="12E486F3"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3" w:type="dxa"/>
            <w:tcBorders>
              <w:top w:val="single" w:sz="4" w:space="0" w:color="A8D08D"/>
              <w:left w:val="single" w:sz="4" w:space="0" w:color="A8D08D"/>
              <w:bottom w:val="single" w:sz="4" w:space="0" w:color="A8D08D"/>
              <w:right w:val="single" w:sz="4" w:space="0" w:color="A8D08D"/>
            </w:tcBorders>
            <w:hideMark/>
          </w:tcPr>
          <w:p w14:paraId="6419CB74"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Số điện thoại hỗ trợ</w:t>
            </w:r>
          </w:p>
        </w:tc>
        <w:tc>
          <w:tcPr>
            <w:tcW w:w="1414" w:type="dxa"/>
            <w:tcBorders>
              <w:top w:val="single" w:sz="4" w:space="0" w:color="A8D08D"/>
              <w:left w:val="single" w:sz="4" w:space="0" w:color="A8D08D"/>
              <w:bottom w:val="single" w:sz="4" w:space="0" w:color="A8D08D"/>
              <w:right w:val="single" w:sz="4" w:space="0" w:color="A8D08D"/>
            </w:tcBorders>
          </w:tcPr>
          <w:p w14:paraId="4C9EFD4D"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B4D380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0BEBD8F"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5</w:t>
            </w:r>
          </w:p>
        </w:tc>
        <w:tc>
          <w:tcPr>
            <w:tcW w:w="2128" w:type="dxa"/>
            <w:tcBorders>
              <w:top w:val="single" w:sz="4" w:space="0" w:color="A8D08D"/>
              <w:left w:val="single" w:sz="4" w:space="0" w:color="A8D08D"/>
              <w:bottom w:val="single" w:sz="4" w:space="0" w:color="A8D08D"/>
              <w:right w:val="single" w:sz="4" w:space="0" w:color="A8D08D"/>
            </w:tcBorders>
            <w:hideMark/>
          </w:tcPr>
          <w:p w14:paraId="107AF0CB"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MobilePhone</w:t>
            </w:r>
          </w:p>
        </w:tc>
        <w:tc>
          <w:tcPr>
            <w:tcW w:w="1430" w:type="dxa"/>
            <w:tcBorders>
              <w:top w:val="single" w:sz="4" w:space="0" w:color="A8D08D"/>
              <w:left w:val="single" w:sz="4" w:space="0" w:color="A8D08D"/>
              <w:bottom w:val="single" w:sz="4" w:space="0" w:color="A8D08D"/>
              <w:right w:val="single" w:sz="4" w:space="0" w:color="A8D08D"/>
            </w:tcBorders>
            <w:hideMark/>
          </w:tcPr>
          <w:p w14:paraId="5774470E"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22D6BD7A"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3" w:type="dxa"/>
            <w:tcBorders>
              <w:top w:val="single" w:sz="4" w:space="0" w:color="A8D08D"/>
              <w:left w:val="single" w:sz="4" w:space="0" w:color="A8D08D"/>
              <w:bottom w:val="single" w:sz="4" w:space="0" w:color="A8D08D"/>
              <w:right w:val="single" w:sz="4" w:space="0" w:color="A8D08D"/>
            </w:tcBorders>
            <w:hideMark/>
          </w:tcPr>
          <w:p w14:paraId="232FBF8C"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điện thoại công ty</w:t>
            </w:r>
          </w:p>
        </w:tc>
        <w:tc>
          <w:tcPr>
            <w:tcW w:w="1414" w:type="dxa"/>
            <w:tcBorders>
              <w:top w:val="single" w:sz="4" w:space="0" w:color="A8D08D"/>
              <w:left w:val="single" w:sz="4" w:space="0" w:color="A8D08D"/>
              <w:bottom w:val="single" w:sz="4" w:space="0" w:color="A8D08D"/>
              <w:right w:val="single" w:sz="4" w:space="0" w:color="A8D08D"/>
            </w:tcBorders>
          </w:tcPr>
          <w:p w14:paraId="79D4299C"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37AC9251"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C6AAC1F"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6</w:t>
            </w:r>
          </w:p>
        </w:tc>
        <w:tc>
          <w:tcPr>
            <w:tcW w:w="2128" w:type="dxa"/>
            <w:tcBorders>
              <w:top w:val="single" w:sz="4" w:space="0" w:color="A8D08D"/>
              <w:left w:val="single" w:sz="4" w:space="0" w:color="A8D08D"/>
              <w:bottom w:val="single" w:sz="4" w:space="0" w:color="A8D08D"/>
              <w:right w:val="single" w:sz="4" w:space="0" w:color="A8D08D"/>
            </w:tcBorders>
            <w:hideMark/>
          </w:tcPr>
          <w:p w14:paraId="635A03B7"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Fax</w:t>
            </w:r>
          </w:p>
        </w:tc>
        <w:tc>
          <w:tcPr>
            <w:tcW w:w="1430" w:type="dxa"/>
            <w:tcBorders>
              <w:top w:val="single" w:sz="4" w:space="0" w:color="A8D08D"/>
              <w:left w:val="single" w:sz="4" w:space="0" w:color="A8D08D"/>
              <w:bottom w:val="single" w:sz="4" w:space="0" w:color="A8D08D"/>
              <w:right w:val="single" w:sz="4" w:space="0" w:color="A8D08D"/>
            </w:tcBorders>
            <w:hideMark/>
          </w:tcPr>
          <w:p w14:paraId="0F4D773F"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29E477B7"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3" w:type="dxa"/>
            <w:tcBorders>
              <w:top w:val="single" w:sz="4" w:space="0" w:color="A8D08D"/>
              <w:left w:val="single" w:sz="4" w:space="0" w:color="A8D08D"/>
              <w:bottom w:val="single" w:sz="4" w:space="0" w:color="A8D08D"/>
              <w:right w:val="single" w:sz="4" w:space="0" w:color="A8D08D"/>
            </w:tcBorders>
            <w:hideMark/>
          </w:tcPr>
          <w:p w14:paraId="3CD17A6D"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Số fax công ty</w:t>
            </w:r>
          </w:p>
        </w:tc>
        <w:tc>
          <w:tcPr>
            <w:tcW w:w="1414" w:type="dxa"/>
            <w:tcBorders>
              <w:top w:val="single" w:sz="4" w:space="0" w:color="A8D08D"/>
              <w:left w:val="single" w:sz="4" w:space="0" w:color="A8D08D"/>
              <w:bottom w:val="single" w:sz="4" w:space="0" w:color="A8D08D"/>
              <w:right w:val="single" w:sz="4" w:space="0" w:color="A8D08D"/>
            </w:tcBorders>
          </w:tcPr>
          <w:p w14:paraId="4B52845C"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6DC8559"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275FF8B"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7</w:t>
            </w:r>
          </w:p>
        </w:tc>
        <w:tc>
          <w:tcPr>
            <w:tcW w:w="2128" w:type="dxa"/>
            <w:tcBorders>
              <w:top w:val="single" w:sz="4" w:space="0" w:color="A8D08D"/>
              <w:left w:val="single" w:sz="4" w:space="0" w:color="A8D08D"/>
              <w:bottom w:val="single" w:sz="4" w:space="0" w:color="A8D08D"/>
              <w:right w:val="single" w:sz="4" w:space="0" w:color="A8D08D"/>
            </w:tcBorders>
            <w:hideMark/>
          </w:tcPr>
          <w:p w14:paraId="33D97AB2"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Email</w:t>
            </w:r>
          </w:p>
        </w:tc>
        <w:tc>
          <w:tcPr>
            <w:tcW w:w="1430" w:type="dxa"/>
            <w:tcBorders>
              <w:top w:val="single" w:sz="4" w:space="0" w:color="A8D08D"/>
              <w:left w:val="single" w:sz="4" w:space="0" w:color="A8D08D"/>
              <w:bottom w:val="single" w:sz="4" w:space="0" w:color="A8D08D"/>
              <w:right w:val="single" w:sz="4" w:space="0" w:color="A8D08D"/>
            </w:tcBorders>
            <w:hideMark/>
          </w:tcPr>
          <w:p w14:paraId="3944DA9A"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21831AEB"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3" w:type="dxa"/>
            <w:tcBorders>
              <w:top w:val="single" w:sz="4" w:space="0" w:color="A8D08D"/>
              <w:left w:val="single" w:sz="4" w:space="0" w:color="A8D08D"/>
              <w:bottom w:val="single" w:sz="4" w:space="0" w:color="A8D08D"/>
              <w:right w:val="single" w:sz="4" w:space="0" w:color="A8D08D"/>
            </w:tcBorders>
            <w:hideMark/>
          </w:tcPr>
          <w:p w14:paraId="3DAC5C19"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Email công ty</w:t>
            </w:r>
          </w:p>
        </w:tc>
        <w:tc>
          <w:tcPr>
            <w:tcW w:w="1414" w:type="dxa"/>
            <w:tcBorders>
              <w:top w:val="single" w:sz="4" w:space="0" w:color="A8D08D"/>
              <w:left w:val="single" w:sz="4" w:space="0" w:color="A8D08D"/>
              <w:bottom w:val="single" w:sz="4" w:space="0" w:color="A8D08D"/>
              <w:right w:val="single" w:sz="4" w:space="0" w:color="A8D08D"/>
            </w:tcBorders>
          </w:tcPr>
          <w:p w14:paraId="185603CD"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2CE585E1"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4F471D0"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8</w:t>
            </w:r>
          </w:p>
        </w:tc>
        <w:tc>
          <w:tcPr>
            <w:tcW w:w="2128" w:type="dxa"/>
            <w:tcBorders>
              <w:top w:val="single" w:sz="4" w:space="0" w:color="A8D08D"/>
              <w:left w:val="single" w:sz="4" w:space="0" w:color="A8D08D"/>
              <w:bottom w:val="single" w:sz="4" w:space="0" w:color="A8D08D"/>
              <w:right w:val="single" w:sz="4" w:space="0" w:color="A8D08D"/>
            </w:tcBorders>
            <w:hideMark/>
          </w:tcPr>
          <w:p w14:paraId="70BF012A"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Surrogate</w:t>
            </w:r>
          </w:p>
        </w:tc>
        <w:tc>
          <w:tcPr>
            <w:tcW w:w="1430" w:type="dxa"/>
            <w:tcBorders>
              <w:top w:val="single" w:sz="4" w:space="0" w:color="A8D08D"/>
              <w:left w:val="single" w:sz="4" w:space="0" w:color="A8D08D"/>
              <w:bottom w:val="single" w:sz="4" w:space="0" w:color="A8D08D"/>
              <w:right w:val="single" w:sz="4" w:space="0" w:color="A8D08D"/>
            </w:tcBorders>
            <w:hideMark/>
          </w:tcPr>
          <w:p w14:paraId="6A9CA8D5"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705E7E5"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3" w:type="dxa"/>
            <w:tcBorders>
              <w:top w:val="single" w:sz="4" w:space="0" w:color="A8D08D"/>
              <w:left w:val="single" w:sz="4" w:space="0" w:color="A8D08D"/>
              <w:bottom w:val="single" w:sz="4" w:space="0" w:color="A8D08D"/>
              <w:right w:val="single" w:sz="4" w:space="0" w:color="A8D08D"/>
            </w:tcBorders>
            <w:hideMark/>
          </w:tcPr>
          <w:p w14:paraId="589E00F9"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Người đại diện</w:t>
            </w:r>
          </w:p>
        </w:tc>
        <w:tc>
          <w:tcPr>
            <w:tcW w:w="1414" w:type="dxa"/>
            <w:tcBorders>
              <w:top w:val="single" w:sz="4" w:space="0" w:color="A8D08D"/>
              <w:left w:val="single" w:sz="4" w:space="0" w:color="A8D08D"/>
              <w:bottom w:val="single" w:sz="4" w:space="0" w:color="A8D08D"/>
              <w:right w:val="single" w:sz="4" w:space="0" w:color="A8D08D"/>
            </w:tcBorders>
          </w:tcPr>
          <w:p w14:paraId="409846EB" w14:textId="77777777" w:rsidR="0023144C" w:rsidRPr="005A1CA3" w:rsidRDefault="0023144C" w:rsidP="0023144C">
            <w:pPr>
              <w:spacing w:before="0" w:line="360" w:lineRule="auto"/>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41BCF39A"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C4DE0C7" w14:textId="77777777" w:rsidR="0023144C" w:rsidRPr="005A1CA3" w:rsidRDefault="0023144C" w:rsidP="0023144C">
            <w:pPr>
              <w:spacing w:before="0" w:line="360" w:lineRule="auto"/>
              <w:ind w:firstLine="0"/>
              <w:rPr>
                <w:rFonts w:ascii="Times New Roman" w:hAnsi="Times New Roman"/>
                <w:sz w:val="24"/>
              </w:rPr>
            </w:pPr>
            <w:r w:rsidRPr="005A1CA3">
              <w:rPr>
                <w:rFonts w:ascii="Times New Roman" w:hAnsi="Times New Roman"/>
                <w:sz w:val="24"/>
              </w:rPr>
              <w:t>9</w:t>
            </w:r>
          </w:p>
        </w:tc>
        <w:tc>
          <w:tcPr>
            <w:tcW w:w="2128" w:type="dxa"/>
            <w:tcBorders>
              <w:top w:val="single" w:sz="4" w:space="0" w:color="A8D08D"/>
              <w:left w:val="single" w:sz="4" w:space="0" w:color="A8D08D"/>
              <w:bottom w:val="single" w:sz="4" w:space="0" w:color="A8D08D"/>
              <w:right w:val="single" w:sz="4" w:space="0" w:color="A8D08D"/>
            </w:tcBorders>
            <w:hideMark/>
          </w:tcPr>
          <w:p w14:paraId="52B51C8A"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Chevron</w:t>
            </w:r>
          </w:p>
        </w:tc>
        <w:tc>
          <w:tcPr>
            <w:tcW w:w="1430" w:type="dxa"/>
            <w:tcBorders>
              <w:top w:val="single" w:sz="4" w:space="0" w:color="A8D08D"/>
              <w:left w:val="single" w:sz="4" w:space="0" w:color="A8D08D"/>
              <w:bottom w:val="single" w:sz="4" w:space="0" w:color="A8D08D"/>
              <w:right w:val="single" w:sz="4" w:space="0" w:color="A8D08D"/>
            </w:tcBorders>
            <w:hideMark/>
          </w:tcPr>
          <w:p w14:paraId="0914C9DB"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7D90835D"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3" w:type="dxa"/>
            <w:tcBorders>
              <w:top w:val="single" w:sz="4" w:space="0" w:color="A8D08D"/>
              <w:left w:val="single" w:sz="4" w:space="0" w:color="A8D08D"/>
              <w:bottom w:val="single" w:sz="4" w:space="0" w:color="A8D08D"/>
              <w:right w:val="single" w:sz="4" w:space="0" w:color="A8D08D"/>
            </w:tcBorders>
            <w:hideMark/>
          </w:tcPr>
          <w:p w14:paraId="2C0C7874" w14:textId="77777777" w:rsidR="0023144C" w:rsidRPr="005A1CA3" w:rsidRDefault="0023144C" w:rsidP="0023144C">
            <w:pPr>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Chức vụ</w:t>
            </w:r>
          </w:p>
        </w:tc>
        <w:tc>
          <w:tcPr>
            <w:tcW w:w="1414" w:type="dxa"/>
            <w:tcBorders>
              <w:top w:val="single" w:sz="4" w:space="0" w:color="A8D08D"/>
              <w:left w:val="single" w:sz="4" w:space="0" w:color="A8D08D"/>
              <w:bottom w:val="single" w:sz="4" w:space="0" w:color="A8D08D"/>
              <w:right w:val="single" w:sz="4" w:space="0" w:color="A8D08D"/>
            </w:tcBorders>
          </w:tcPr>
          <w:p w14:paraId="7575C2BE" w14:textId="77777777" w:rsidR="0023144C" w:rsidRPr="005A1CA3" w:rsidRDefault="0023144C" w:rsidP="00327CC4">
            <w:pPr>
              <w:keepNext/>
              <w:spacing w:before="0" w:line="360" w:lineRule="auto"/>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6C92F695" w14:textId="5E8DA3E4" w:rsidR="00327CC4" w:rsidRDefault="00327CC4" w:rsidP="00E400E1">
      <w:pPr>
        <w:pStyle w:val="Caption"/>
      </w:pPr>
      <w:bookmarkStart w:id="147" w:name="_Toc422688990"/>
      <w:bookmarkStart w:id="148" w:name="_Toc422104979"/>
      <w:r>
        <w:t xml:space="preserve">Bảng </w:t>
      </w:r>
      <w:fldSimple w:instr=" STYLEREF 1 \s ">
        <w:r>
          <w:rPr>
            <w:noProof/>
          </w:rPr>
          <w:t>4</w:t>
        </w:r>
      </w:fldSimple>
      <w:r>
        <w:noBreakHyphen/>
      </w:r>
      <w:fldSimple w:instr=" SEQ Bảng \* ARABIC \s 1 ">
        <w:r>
          <w:rPr>
            <w:noProof/>
          </w:rPr>
          <w:t>22</w:t>
        </w:r>
      </w:fldSimple>
      <w:r>
        <w:t xml:space="preserve"> </w:t>
      </w:r>
      <w:r w:rsidRPr="00327CC4">
        <w:t>Bảng Công ty</w:t>
      </w:r>
      <w:bookmarkEnd w:id="147"/>
    </w:p>
    <w:bookmarkEnd w:id="148"/>
    <w:p w14:paraId="08DA2919" w14:textId="0B6AB691"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28"/>
        <w:gridCol w:w="1429"/>
        <w:gridCol w:w="892"/>
        <w:gridCol w:w="2486"/>
        <w:gridCol w:w="1413"/>
      </w:tblGrid>
      <w:tr w:rsidR="0023144C" w:rsidRPr="005A1CA3" w14:paraId="7E2EDCBE"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346768DE"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Users (Người dùng)</w:t>
            </w:r>
          </w:p>
        </w:tc>
      </w:tr>
      <w:tr w:rsidR="0023144C" w:rsidRPr="005A1CA3" w14:paraId="591238CD"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6D76BE4"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8" w:type="dxa"/>
            <w:tcBorders>
              <w:top w:val="single" w:sz="4" w:space="0" w:color="A8D08D"/>
              <w:left w:val="single" w:sz="4" w:space="0" w:color="A8D08D"/>
              <w:bottom w:val="single" w:sz="4" w:space="0" w:color="A8D08D"/>
              <w:right w:val="single" w:sz="4" w:space="0" w:color="A8D08D"/>
            </w:tcBorders>
            <w:hideMark/>
          </w:tcPr>
          <w:p w14:paraId="7153083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29" w:type="dxa"/>
            <w:tcBorders>
              <w:top w:val="single" w:sz="4" w:space="0" w:color="A8D08D"/>
              <w:left w:val="single" w:sz="4" w:space="0" w:color="A8D08D"/>
              <w:bottom w:val="single" w:sz="4" w:space="0" w:color="A8D08D"/>
              <w:right w:val="single" w:sz="4" w:space="0" w:color="A8D08D"/>
            </w:tcBorders>
            <w:hideMark/>
          </w:tcPr>
          <w:p w14:paraId="196FA9AF"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2" w:type="dxa"/>
            <w:tcBorders>
              <w:top w:val="single" w:sz="4" w:space="0" w:color="A8D08D"/>
              <w:left w:val="single" w:sz="4" w:space="0" w:color="A8D08D"/>
              <w:bottom w:val="single" w:sz="4" w:space="0" w:color="A8D08D"/>
              <w:right w:val="single" w:sz="4" w:space="0" w:color="A8D08D"/>
            </w:tcBorders>
            <w:hideMark/>
          </w:tcPr>
          <w:p w14:paraId="6BCD67ED"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6" w:type="dxa"/>
            <w:tcBorders>
              <w:top w:val="single" w:sz="4" w:space="0" w:color="A8D08D"/>
              <w:left w:val="single" w:sz="4" w:space="0" w:color="A8D08D"/>
              <w:bottom w:val="single" w:sz="4" w:space="0" w:color="A8D08D"/>
              <w:right w:val="single" w:sz="4" w:space="0" w:color="A8D08D"/>
            </w:tcBorders>
            <w:hideMark/>
          </w:tcPr>
          <w:p w14:paraId="4218E8A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3" w:type="dxa"/>
            <w:tcBorders>
              <w:top w:val="single" w:sz="4" w:space="0" w:color="A8D08D"/>
              <w:left w:val="single" w:sz="4" w:space="0" w:color="A8D08D"/>
              <w:bottom w:val="single" w:sz="4" w:space="0" w:color="A8D08D"/>
              <w:right w:val="single" w:sz="4" w:space="0" w:color="A8D08D"/>
            </w:tcBorders>
            <w:hideMark/>
          </w:tcPr>
          <w:p w14:paraId="50A15A4E"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3F4C6E57"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B1A01D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8" w:type="dxa"/>
            <w:tcBorders>
              <w:top w:val="single" w:sz="4" w:space="0" w:color="A8D08D"/>
              <w:left w:val="single" w:sz="4" w:space="0" w:color="A8D08D"/>
              <w:bottom w:val="single" w:sz="4" w:space="0" w:color="A8D08D"/>
              <w:right w:val="single" w:sz="4" w:space="0" w:color="A8D08D"/>
            </w:tcBorders>
            <w:hideMark/>
          </w:tcPr>
          <w:p w14:paraId="1FC5682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UserID</w:t>
            </w:r>
          </w:p>
        </w:tc>
        <w:tc>
          <w:tcPr>
            <w:tcW w:w="1429" w:type="dxa"/>
            <w:tcBorders>
              <w:top w:val="single" w:sz="4" w:space="0" w:color="A8D08D"/>
              <w:left w:val="single" w:sz="4" w:space="0" w:color="A8D08D"/>
              <w:bottom w:val="single" w:sz="4" w:space="0" w:color="A8D08D"/>
              <w:right w:val="single" w:sz="4" w:space="0" w:color="A8D08D"/>
            </w:tcBorders>
            <w:hideMark/>
          </w:tcPr>
          <w:p w14:paraId="7338775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2" w:type="dxa"/>
            <w:tcBorders>
              <w:top w:val="single" w:sz="4" w:space="0" w:color="A8D08D"/>
              <w:left w:val="single" w:sz="4" w:space="0" w:color="A8D08D"/>
              <w:bottom w:val="single" w:sz="4" w:space="0" w:color="A8D08D"/>
              <w:right w:val="single" w:sz="4" w:space="0" w:color="A8D08D"/>
            </w:tcBorders>
          </w:tcPr>
          <w:p w14:paraId="5847AED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510AF40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người dùng</w:t>
            </w:r>
          </w:p>
        </w:tc>
        <w:tc>
          <w:tcPr>
            <w:tcW w:w="1413" w:type="dxa"/>
            <w:tcBorders>
              <w:top w:val="single" w:sz="4" w:space="0" w:color="A8D08D"/>
              <w:left w:val="single" w:sz="4" w:space="0" w:color="A8D08D"/>
              <w:bottom w:val="single" w:sz="4" w:space="0" w:color="A8D08D"/>
              <w:right w:val="single" w:sz="4" w:space="0" w:color="A8D08D"/>
            </w:tcBorders>
            <w:hideMark/>
          </w:tcPr>
          <w:p w14:paraId="2C40716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0A9278B2"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231D03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8" w:type="dxa"/>
            <w:tcBorders>
              <w:top w:val="single" w:sz="4" w:space="0" w:color="A8D08D"/>
              <w:left w:val="single" w:sz="4" w:space="0" w:color="A8D08D"/>
              <w:bottom w:val="single" w:sz="4" w:space="0" w:color="A8D08D"/>
              <w:right w:val="single" w:sz="4" w:space="0" w:color="A8D08D"/>
            </w:tcBorders>
            <w:hideMark/>
          </w:tcPr>
          <w:p w14:paraId="7C0E2BF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UserName</w:t>
            </w:r>
          </w:p>
        </w:tc>
        <w:tc>
          <w:tcPr>
            <w:tcW w:w="1429" w:type="dxa"/>
            <w:tcBorders>
              <w:top w:val="single" w:sz="4" w:space="0" w:color="A8D08D"/>
              <w:left w:val="single" w:sz="4" w:space="0" w:color="A8D08D"/>
              <w:bottom w:val="single" w:sz="4" w:space="0" w:color="A8D08D"/>
              <w:right w:val="single" w:sz="4" w:space="0" w:color="A8D08D"/>
            </w:tcBorders>
            <w:hideMark/>
          </w:tcPr>
          <w:p w14:paraId="46BA90E8"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7E55E1D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6" w:type="dxa"/>
            <w:tcBorders>
              <w:top w:val="single" w:sz="4" w:space="0" w:color="A8D08D"/>
              <w:left w:val="single" w:sz="4" w:space="0" w:color="A8D08D"/>
              <w:bottom w:val="single" w:sz="4" w:space="0" w:color="A8D08D"/>
              <w:right w:val="single" w:sz="4" w:space="0" w:color="A8D08D"/>
            </w:tcBorders>
            <w:hideMark/>
          </w:tcPr>
          <w:p w14:paraId="3FC5822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đăng nhập</w:t>
            </w:r>
          </w:p>
        </w:tc>
        <w:tc>
          <w:tcPr>
            <w:tcW w:w="1413" w:type="dxa"/>
            <w:tcBorders>
              <w:top w:val="single" w:sz="4" w:space="0" w:color="A8D08D"/>
              <w:left w:val="single" w:sz="4" w:space="0" w:color="A8D08D"/>
              <w:bottom w:val="single" w:sz="4" w:space="0" w:color="A8D08D"/>
              <w:right w:val="single" w:sz="4" w:space="0" w:color="A8D08D"/>
            </w:tcBorders>
          </w:tcPr>
          <w:p w14:paraId="171E904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AB2FCEC"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02D0A4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8" w:type="dxa"/>
            <w:tcBorders>
              <w:top w:val="single" w:sz="4" w:space="0" w:color="A8D08D"/>
              <w:left w:val="single" w:sz="4" w:space="0" w:color="A8D08D"/>
              <w:bottom w:val="single" w:sz="4" w:space="0" w:color="A8D08D"/>
              <w:right w:val="single" w:sz="4" w:space="0" w:color="A8D08D"/>
            </w:tcBorders>
            <w:hideMark/>
          </w:tcPr>
          <w:p w14:paraId="4AEFEF7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Password</w:t>
            </w:r>
          </w:p>
        </w:tc>
        <w:tc>
          <w:tcPr>
            <w:tcW w:w="1429" w:type="dxa"/>
            <w:tcBorders>
              <w:top w:val="single" w:sz="4" w:space="0" w:color="A8D08D"/>
              <w:left w:val="single" w:sz="4" w:space="0" w:color="A8D08D"/>
              <w:bottom w:val="single" w:sz="4" w:space="0" w:color="A8D08D"/>
              <w:right w:val="single" w:sz="4" w:space="0" w:color="A8D08D"/>
            </w:tcBorders>
            <w:hideMark/>
          </w:tcPr>
          <w:p w14:paraId="71C20EA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3CBA056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6" w:type="dxa"/>
            <w:tcBorders>
              <w:top w:val="single" w:sz="4" w:space="0" w:color="A8D08D"/>
              <w:left w:val="single" w:sz="4" w:space="0" w:color="A8D08D"/>
              <w:bottom w:val="single" w:sz="4" w:space="0" w:color="A8D08D"/>
              <w:right w:val="single" w:sz="4" w:space="0" w:color="A8D08D"/>
            </w:tcBorders>
            <w:hideMark/>
          </w:tcPr>
          <w:p w14:paraId="476CF78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Mật khẩu</w:t>
            </w:r>
          </w:p>
        </w:tc>
        <w:tc>
          <w:tcPr>
            <w:tcW w:w="1413" w:type="dxa"/>
            <w:tcBorders>
              <w:top w:val="single" w:sz="4" w:space="0" w:color="A8D08D"/>
              <w:left w:val="single" w:sz="4" w:space="0" w:color="A8D08D"/>
              <w:bottom w:val="single" w:sz="4" w:space="0" w:color="A8D08D"/>
              <w:right w:val="single" w:sz="4" w:space="0" w:color="A8D08D"/>
            </w:tcBorders>
          </w:tcPr>
          <w:p w14:paraId="3A611D6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E1C19AD"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F9DBC27"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8" w:type="dxa"/>
            <w:tcBorders>
              <w:top w:val="single" w:sz="4" w:space="0" w:color="A8D08D"/>
              <w:left w:val="single" w:sz="4" w:space="0" w:color="A8D08D"/>
              <w:bottom w:val="single" w:sz="4" w:space="0" w:color="A8D08D"/>
              <w:right w:val="single" w:sz="4" w:space="0" w:color="A8D08D"/>
            </w:tcBorders>
            <w:hideMark/>
          </w:tcPr>
          <w:p w14:paraId="61481CE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FullName</w:t>
            </w:r>
          </w:p>
        </w:tc>
        <w:tc>
          <w:tcPr>
            <w:tcW w:w="1429" w:type="dxa"/>
            <w:tcBorders>
              <w:top w:val="single" w:sz="4" w:space="0" w:color="A8D08D"/>
              <w:left w:val="single" w:sz="4" w:space="0" w:color="A8D08D"/>
              <w:bottom w:val="single" w:sz="4" w:space="0" w:color="A8D08D"/>
              <w:right w:val="single" w:sz="4" w:space="0" w:color="A8D08D"/>
            </w:tcBorders>
            <w:hideMark/>
          </w:tcPr>
          <w:p w14:paraId="2688AF3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64B5C14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6" w:type="dxa"/>
            <w:tcBorders>
              <w:top w:val="single" w:sz="4" w:space="0" w:color="A8D08D"/>
              <w:left w:val="single" w:sz="4" w:space="0" w:color="A8D08D"/>
              <w:bottom w:val="single" w:sz="4" w:space="0" w:color="A8D08D"/>
              <w:right w:val="single" w:sz="4" w:space="0" w:color="A8D08D"/>
            </w:tcBorders>
            <w:hideMark/>
          </w:tcPr>
          <w:p w14:paraId="2BC43F1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Họ và tên</w:t>
            </w:r>
          </w:p>
        </w:tc>
        <w:tc>
          <w:tcPr>
            <w:tcW w:w="1413" w:type="dxa"/>
            <w:tcBorders>
              <w:top w:val="single" w:sz="4" w:space="0" w:color="A8D08D"/>
              <w:left w:val="single" w:sz="4" w:space="0" w:color="A8D08D"/>
              <w:bottom w:val="single" w:sz="4" w:space="0" w:color="A8D08D"/>
              <w:right w:val="single" w:sz="4" w:space="0" w:color="A8D08D"/>
            </w:tcBorders>
          </w:tcPr>
          <w:p w14:paraId="22B4689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EFE7EA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711F8F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8" w:type="dxa"/>
            <w:tcBorders>
              <w:top w:val="single" w:sz="4" w:space="0" w:color="A8D08D"/>
              <w:left w:val="single" w:sz="4" w:space="0" w:color="A8D08D"/>
              <w:bottom w:val="single" w:sz="4" w:space="0" w:color="A8D08D"/>
              <w:right w:val="single" w:sz="4" w:space="0" w:color="A8D08D"/>
            </w:tcBorders>
            <w:hideMark/>
          </w:tcPr>
          <w:p w14:paraId="2789AE3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Gender</w:t>
            </w:r>
          </w:p>
        </w:tc>
        <w:tc>
          <w:tcPr>
            <w:tcW w:w="1429" w:type="dxa"/>
            <w:tcBorders>
              <w:top w:val="single" w:sz="4" w:space="0" w:color="A8D08D"/>
              <w:left w:val="single" w:sz="4" w:space="0" w:color="A8D08D"/>
              <w:bottom w:val="single" w:sz="4" w:space="0" w:color="A8D08D"/>
              <w:right w:val="single" w:sz="4" w:space="0" w:color="A8D08D"/>
            </w:tcBorders>
            <w:hideMark/>
          </w:tcPr>
          <w:p w14:paraId="67EC750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bit</w:t>
            </w:r>
          </w:p>
        </w:tc>
        <w:tc>
          <w:tcPr>
            <w:tcW w:w="892" w:type="dxa"/>
            <w:tcBorders>
              <w:top w:val="single" w:sz="4" w:space="0" w:color="A8D08D"/>
              <w:left w:val="single" w:sz="4" w:space="0" w:color="A8D08D"/>
              <w:bottom w:val="single" w:sz="4" w:space="0" w:color="A8D08D"/>
              <w:right w:val="single" w:sz="4" w:space="0" w:color="A8D08D"/>
            </w:tcBorders>
          </w:tcPr>
          <w:p w14:paraId="7553591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198E0B1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Giới tính</w:t>
            </w:r>
          </w:p>
        </w:tc>
        <w:tc>
          <w:tcPr>
            <w:tcW w:w="1413" w:type="dxa"/>
            <w:tcBorders>
              <w:top w:val="single" w:sz="4" w:space="0" w:color="A8D08D"/>
              <w:left w:val="single" w:sz="4" w:space="0" w:color="A8D08D"/>
              <w:bottom w:val="single" w:sz="4" w:space="0" w:color="A8D08D"/>
              <w:right w:val="single" w:sz="4" w:space="0" w:color="A8D08D"/>
            </w:tcBorders>
          </w:tcPr>
          <w:p w14:paraId="794B761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1A47265C"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44D203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28" w:type="dxa"/>
            <w:tcBorders>
              <w:top w:val="single" w:sz="4" w:space="0" w:color="A8D08D"/>
              <w:left w:val="single" w:sz="4" w:space="0" w:color="A8D08D"/>
              <w:bottom w:val="single" w:sz="4" w:space="0" w:color="A8D08D"/>
              <w:right w:val="single" w:sz="4" w:space="0" w:color="A8D08D"/>
            </w:tcBorders>
            <w:hideMark/>
          </w:tcPr>
          <w:p w14:paraId="7DDA82A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Avatar</w:t>
            </w:r>
          </w:p>
        </w:tc>
        <w:tc>
          <w:tcPr>
            <w:tcW w:w="1429" w:type="dxa"/>
            <w:tcBorders>
              <w:top w:val="single" w:sz="4" w:space="0" w:color="A8D08D"/>
              <w:left w:val="single" w:sz="4" w:space="0" w:color="A8D08D"/>
              <w:bottom w:val="single" w:sz="4" w:space="0" w:color="A8D08D"/>
              <w:right w:val="single" w:sz="4" w:space="0" w:color="A8D08D"/>
            </w:tcBorders>
            <w:hideMark/>
          </w:tcPr>
          <w:p w14:paraId="42D306E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34BBA0D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200</w:t>
            </w:r>
          </w:p>
        </w:tc>
        <w:tc>
          <w:tcPr>
            <w:tcW w:w="2486" w:type="dxa"/>
            <w:tcBorders>
              <w:top w:val="single" w:sz="4" w:space="0" w:color="A8D08D"/>
              <w:left w:val="single" w:sz="4" w:space="0" w:color="A8D08D"/>
              <w:bottom w:val="single" w:sz="4" w:space="0" w:color="A8D08D"/>
              <w:right w:val="single" w:sz="4" w:space="0" w:color="A8D08D"/>
            </w:tcBorders>
            <w:hideMark/>
          </w:tcPr>
          <w:p w14:paraId="1D16D77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Đường dẫn ảnh</w:t>
            </w:r>
          </w:p>
        </w:tc>
        <w:tc>
          <w:tcPr>
            <w:tcW w:w="1413" w:type="dxa"/>
            <w:tcBorders>
              <w:top w:val="single" w:sz="4" w:space="0" w:color="A8D08D"/>
              <w:left w:val="single" w:sz="4" w:space="0" w:color="A8D08D"/>
              <w:bottom w:val="single" w:sz="4" w:space="0" w:color="A8D08D"/>
              <w:right w:val="single" w:sz="4" w:space="0" w:color="A8D08D"/>
            </w:tcBorders>
          </w:tcPr>
          <w:p w14:paraId="1054A4E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7821CE05"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697553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128" w:type="dxa"/>
            <w:tcBorders>
              <w:top w:val="single" w:sz="4" w:space="0" w:color="A8D08D"/>
              <w:left w:val="single" w:sz="4" w:space="0" w:color="A8D08D"/>
              <w:bottom w:val="single" w:sz="4" w:space="0" w:color="A8D08D"/>
              <w:right w:val="single" w:sz="4" w:space="0" w:color="A8D08D"/>
            </w:tcBorders>
            <w:hideMark/>
          </w:tcPr>
          <w:p w14:paraId="66ADD96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CompanyName</w:t>
            </w:r>
          </w:p>
        </w:tc>
        <w:tc>
          <w:tcPr>
            <w:tcW w:w="1429" w:type="dxa"/>
            <w:tcBorders>
              <w:top w:val="single" w:sz="4" w:space="0" w:color="A8D08D"/>
              <w:left w:val="single" w:sz="4" w:space="0" w:color="A8D08D"/>
              <w:bottom w:val="single" w:sz="4" w:space="0" w:color="A8D08D"/>
              <w:right w:val="single" w:sz="4" w:space="0" w:color="A8D08D"/>
            </w:tcBorders>
            <w:hideMark/>
          </w:tcPr>
          <w:p w14:paraId="36793E5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645A9E1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6" w:type="dxa"/>
            <w:tcBorders>
              <w:top w:val="single" w:sz="4" w:space="0" w:color="A8D08D"/>
              <w:left w:val="single" w:sz="4" w:space="0" w:color="A8D08D"/>
              <w:bottom w:val="single" w:sz="4" w:space="0" w:color="A8D08D"/>
              <w:right w:val="single" w:sz="4" w:space="0" w:color="A8D08D"/>
            </w:tcBorders>
            <w:hideMark/>
          </w:tcPr>
          <w:p w14:paraId="036F176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Tên công ty</w:t>
            </w:r>
          </w:p>
        </w:tc>
        <w:tc>
          <w:tcPr>
            <w:tcW w:w="1413" w:type="dxa"/>
            <w:tcBorders>
              <w:top w:val="single" w:sz="4" w:space="0" w:color="A8D08D"/>
              <w:left w:val="single" w:sz="4" w:space="0" w:color="A8D08D"/>
              <w:bottom w:val="single" w:sz="4" w:space="0" w:color="A8D08D"/>
              <w:right w:val="single" w:sz="4" w:space="0" w:color="A8D08D"/>
            </w:tcBorders>
          </w:tcPr>
          <w:p w14:paraId="57E1450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50A8FF2F"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3E983A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128" w:type="dxa"/>
            <w:tcBorders>
              <w:top w:val="single" w:sz="4" w:space="0" w:color="A8D08D"/>
              <w:left w:val="single" w:sz="4" w:space="0" w:color="A8D08D"/>
              <w:bottom w:val="single" w:sz="4" w:space="0" w:color="A8D08D"/>
              <w:right w:val="single" w:sz="4" w:space="0" w:color="A8D08D"/>
            </w:tcBorders>
            <w:hideMark/>
          </w:tcPr>
          <w:p w14:paraId="706CCF5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Birthday</w:t>
            </w:r>
          </w:p>
        </w:tc>
        <w:tc>
          <w:tcPr>
            <w:tcW w:w="1429" w:type="dxa"/>
            <w:tcBorders>
              <w:top w:val="single" w:sz="4" w:space="0" w:color="A8D08D"/>
              <w:left w:val="single" w:sz="4" w:space="0" w:color="A8D08D"/>
              <w:bottom w:val="single" w:sz="4" w:space="0" w:color="A8D08D"/>
              <w:right w:val="single" w:sz="4" w:space="0" w:color="A8D08D"/>
            </w:tcBorders>
            <w:hideMark/>
          </w:tcPr>
          <w:p w14:paraId="195A705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datetime</w:t>
            </w:r>
          </w:p>
        </w:tc>
        <w:tc>
          <w:tcPr>
            <w:tcW w:w="892" w:type="dxa"/>
            <w:tcBorders>
              <w:top w:val="single" w:sz="4" w:space="0" w:color="A8D08D"/>
              <w:left w:val="single" w:sz="4" w:space="0" w:color="A8D08D"/>
              <w:bottom w:val="single" w:sz="4" w:space="0" w:color="A8D08D"/>
              <w:right w:val="single" w:sz="4" w:space="0" w:color="A8D08D"/>
            </w:tcBorders>
          </w:tcPr>
          <w:p w14:paraId="3D9423F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77340E8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Ngày sinh</w:t>
            </w:r>
          </w:p>
        </w:tc>
        <w:tc>
          <w:tcPr>
            <w:tcW w:w="1413" w:type="dxa"/>
            <w:tcBorders>
              <w:top w:val="single" w:sz="4" w:space="0" w:color="A8D08D"/>
              <w:left w:val="single" w:sz="4" w:space="0" w:color="A8D08D"/>
              <w:bottom w:val="single" w:sz="4" w:space="0" w:color="A8D08D"/>
              <w:right w:val="single" w:sz="4" w:space="0" w:color="A8D08D"/>
            </w:tcBorders>
          </w:tcPr>
          <w:p w14:paraId="231DFE1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0403D967"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E52979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128" w:type="dxa"/>
            <w:tcBorders>
              <w:top w:val="single" w:sz="4" w:space="0" w:color="A8D08D"/>
              <w:left w:val="single" w:sz="4" w:space="0" w:color="A8D08D"/>
              <w:bottom w:val="single" w:sz="4" w:space="0" w:color="A8D08D"/>
              <w:right w:val="single" w:sz="4" w:space="0" w:color="A8D08D"/>
            </w:tcBorders>
            <w:hideMark/>
          </w:tcPr>
          <w:p w14:paraId="418DB2A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429" w:type="dxa"/>
            <w:tcBorders>
              <w:top w:val="single" w:sz="4" w:space="0" w:color="A8D08D"/>
              <w:left w:val="single" w:sz="4" w:space="0" w:color="A8D08D"/>
              <w:bottom w:val="single" w:sz="4" w:space="0" w:color="A8D08D"/>
              <w:right w:val="single" w:sz="4" w:space="0" w:color="A8D08D"/>
            </w:tcBorders>
            <w:hideMark/>
          </w:tcPr>
          <w:p w14:paraId="740B78D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77270D6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6" w:type="dxa"/>
            <w:tcBorders>
              <w:top w:val="single" w:sz="4" w:space="0" w:color="A8D08D"/>
              <w:left w:val="single" w:sz="4" w:space="0" w:color="A8D08D"/>
              <w:bottom w:val="single" w:sz="4" w:space="0" w:color="A8D08D"/>
              <w:right w:val="single" w:sz="4" w:space="0" w:color="A8D08D"/>
            </w:tcBorders>
          </w:tcPr>
          <w:p w14:paraId="303AA8E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1413" w:type="dxa"/>
            <w:tcBorders>
              <w:top w:val="single" w:sz="4" w:space="0" w:color="A8D08D"/>
              <w:left w:val="single" w:sz="4" w:space="0" w:color="A8D08D"/>
              <w:bottom w:val="single" w:sz="4" w:space="0" w:color="A8D08D"/>
              <w:right w:val="single" w:sz="4" w:space="0" w:color="A8D08D"/>
            </w:tcBorders>
          </w:tcPr>
          <w:p w14:paraId="556E501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45FBE603"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2B803BC"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128" w:type="dxa"/>
            <w:tcBorders>
              <w:top w:val="single" w:sz="4" w:space="0" w:color="A8D08D"/>
              <w:left w:val="single" w:sz="4" w:space="0" w:color="A8D08D"/>
              <w:bottom w:val="single" w:sz="4" w:space="0" w:color="A8D08D"/>
              <w:right w:val="single" w:sz="4" w:space="0" w:color="A8D08D"/>
            </w:tcBorders>
            <w:hideMark/>
          </w:tcPr>
          <w:p w14:paraId="0874096F"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Email</w:t>
            </w:r>
          </w:p>
        </w:tc>
        <w:tc>
          <w:tcPr>
            <w:tcW w:w="1429" w:type="dxa"/>
            <w:tcBorders>
              <w:top w:val="single" w:sz="4" w:space="0" w:color="A8D08D"/>
              <w:left w:val="single" w:sz="4" w:space="0" w:color="A8D08D"/>
              <w:bottom w:val="single" w:sz="4" w:space="0" w:color="A8D08D"/>
              <w:right w:val="single" w:sz="4" w:space="0" w:color="A8D08D"/>
            </w:tcBorders>
            <w:hideMark/>
          </w:tcPr>
          <w:p w14:paraId="669A9B6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54487B1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6" w:type="dxa"/>
            <w:tcBorders>
              <w:top w:val="single" w:sz="4" w:space="0" w:color="A8D08D"/>
              <w:left w:val="single" w:sz="4" w:space="0" w:color="A8D08D"/>
              <w:bottom w:val="single" w:sz="4" w:space="0" w:color="A8D08D"/>
              <w:right w:val="single" w:sz="4" w:space="0" w:color="A8D08D"/>
            </w:tcBorders>
            <w:hideMark/>
          </w:tcPr>
          <w:p w14:paraId="7BA7BFF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Email</w:t>
            </w:r>
          </w:p>
        </w:tc>
        <w:tc>
          <w:tcPr>
            <w:tcW w:w="1413" w:type="dxa"/>
            <w:tcBorders>
              <w:top w:val="single" w:sz="4" w:space="0" w:color="A8D08D"/>
              <w:left w:val="single" w:sz="4" w:space="0" w:color="A8D08D"/>
              <w:bottom w:val="single" w:sz="4" w:space="0" w:color="A8D08D"/>
              <w:right w:val="single" w:sz="4" w:space="0" w:color="A8D08D"/>
            </w:tcBorders>
          </w:tcPr>
          <w:p w14:paraId="6D7BEB3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5034DA7"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BB3E81D"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11</w:t>
            </w:r>
          </w:p>
        </w:tc>
        <w:tc>
          <w:tcPr>
            <w:tcW w:w="2128" w:type="dxa"/>
            <w:tcBorders>
              <w:top w:val="single" w:sz="4" w:space="0" w:color="A8D08D"/>
              <w:left w:val="single" w:sz="4" w:space="0" w:color="A8D08D"/>
              <w:bottom w:val="single" w:sz="4" w:space="0" w:color="A8D08D"/>
              <w:right w:val="single" w:sz="4" w:space="0" w:color="A8D08D"/>
            </w:tcBorders>
            <w:hideMark/>
          </w:tcPr>
          <w:p w14:paraId="6FDC975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MobilePhone</w:t>
            </w:r>
          </w:p>
        </w:tc>
        <w:tc>
          <w:tcPr>
            <w:tcW w:w="1429" w:type="dxa"/>
            <w:tcBorders>
              <w:top w:val="single" w:sz="4" w:space="0" w:color="A8D08D"/>
              <w:left w:val="single" w:sz="4" w:space="0" w:color="A8D08D"/>
              <w:bottom w:val="single" w:sz="4" w:space="0" w:color="A8D08D"/>
              <w:right w:val="single" w:sz="4" w:space="0" w:color="A8D08D"/>
            </w:tcBorders>
            <w:hideMark/>
          </w:tcPr>
          <w:p w14:paraId="7CA7F4A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526155C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6" w:type="dxa"/>
            <w:tcBorders>
              <w:top w:val="single" w:sz="4" w:space="0" w:color="A8D08D"/>
              <w:left w:val="single" w:sz="4" w:space="0" w:color="A8D08D"/>
              <w:bottom w:val="single" w:sz="4" w:space="0" w:color="A8D08D"/>
              <w:right w:val="single" w:sz="4" w:space="0" w:color="A8D08D"/>
            </w:tcBorders>
            <w:hideMark/>
          </w:tcPr>
          <w:p w14:paraId="7B2391A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Điện thoại di động</w:t>
            </w:r>
          </w:p>
        </w:tc>
        <w:tc>
          <w:tcPr>
            <w:tcW w:w="1413" w:type="dxa"/>
            <w:tcBorders>
              <w:top w:val="single" w:sz="4" w:space="0" w:color="A8D08D"/>
              <w:left w:val="single" w:sz="4" w:space="0" w:color="A8D08D"/>
              <w:bottom w:val="single" w:sz="4" w:space="0" w:color="A8D08D"/>
              <w:right w:val="single" w:sz="4" w:space="0" w:color="A8D08D"/>
            </w:tcBorders>
          </w:tcPr>
          <w:p w14:paraId="1E98550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060D1405"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AC6E48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12</w:t>
            </w:r>
          </w:p>
        </w:tc>
        <w:tc>
          <w:tcPr>
            <w:tcW w:w="2128" w:type="dxa"/>
            <w:tcBorders>
              <w:top w:val="single" w:sz="4" w:space="0" w:color="A8D08D"/>
              <w:left w:val="single" w:sz="4" w:space="0" w:color="A8D08D"/>
              <w:bottom w:val="single" w:sz="4" w:space="0" w:color="A8D08D"/>
              <w:right w:val="single" w:sz="4" w:space="0" w:color="A8D08D"/>
            </w:tcBorders>
            <w:hideMark/>
          </w:tcPr>
          <w:p w14:paraId="3B39AEE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HomePhone</w:t>
            </w:r>
          </w:p>
        </w:tc>
        <w:tc>
          <w:tcPr>
            <w:tcW w:w="1429" w:type="dxa"/>
            <w:tcBorders>
              <w:top w:val="single" w:sz="4" w:space="0" w:color="A8D08D"/>
              <w:left w:val="single" w:sz="4" w:space="0" w:color="A8D08D"/>
              <w:bottom w:val="single" w:sz="4" w:space="0" w:color="A8D08D"/>
              <w:right w:val="single" w:sz="4" w:space="0" w:color="A8D08D"/>
            </w:tcBorders>
            <w:hideMark/>
          </w:tcPr>
          <w:p w14:paraId="2EF71BF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58F7F8D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6" w:type="dxa"/>
            <w:tcBorders>
              <w:top w:val="single" w:sz="4" w:space="0" w:color="A8D08D"/>
              <w:left w:val="single" w:sz="4" w:space="0" w:color="A8D08D"/>
              <w:bottom w:val="single" w:sz="4" w:space="0" w:color="A8D08D"/>
              <w:right w:val="single" w:sz="4" w:space="0" w:color="A8D08D"/>
            </w:tcBorders>
            <w:hideMark/>
          </w:tcPr>
          <w:p w14:paraId="3C1144F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Điên thoại nhà riêng</w:t>
            </w:r>
          </w:p>
        </w:tc>
        <w:tc>
          <w:tcPr>
            <w:tcW w:w="1413" w:type="dxa"/>
            <w:tcBorders>
              <w:top w:val="single" w:sz="4" w:space="0" w:color="A8D08D"/>
              <w:left w:val="single" w:sz="4" w:space="0" w:color="A8D08D"/>
              <w:bottom w:val="single" w:sz="4" w:space="0" w:color="A8D08D"/>
              <w:right w:val="single" w:sz="4" w:space="0" w:color="A8D08D"/>
            </w:tcBorders>
          </w:tcPr>
          <w:p w14:paraId="7D8F85C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89326EC"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EC5B1BF"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13</w:t>
            </w:r>
          </w:p>
        </w:tc>
        <w:tc>
          <w:tcPr>
            <w:tcW w:w="2128" w:type="dxa"/>
            <w:tcBorders>
              <w:top w:val="single" w:sz="4" w:space="0" w:color="A8D08D"/>
              <w:left w:val="single" w:sz="4" w:space="0" w:color="A8D08D"/>
              <w:bottom w:val="single" w:sz="4" w:space="0" w:color="A8D08D"/>
              <w:right w:val="single" w:sz="4" w:space="0" w:color="A8D08D"/>
            </w:tcBorders>
            <w:hideMark/>
          </w:tcPr>
          <w:p w14:paraId="4140D37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IdentityCard</w:t>
            </w:r>
          </w:p>
        </w:tc>
        <w:tc>
          <w:tcPr>
            <w:tcW w:w="1429" w:type="dxa"/>
            <w:tcBorders>
              <w:top w:val="single" w:sz="4" w:space="0" w:color="A8D08D"/>
              <w:left w:val="single" w:sz="4" w:space="0" w:color="A8D08D"/>
              <w:bottom w:val="single" w:sz="4" w:space="0" w:color="A8D08D"/>
              <w:right w:val="single" w:sz="4" w:space="0" w:color="A8D08D"/>
            </w:tcBorders>
            <w:hideMark/>
          </w:tcPr>
          <w:p w14:paraId="6EFE39D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2" w:type="dxa"/>
            <w:tcBorders>
              <w:top w:val="single" w:sz="4" w:space="0" w:color="A8D08D"/>
              <w:left w:val="single" w:sz="4" w:space="0" w:color="A8D08D"/>
              <w:bottom w:val="single" w:sz="4" w:space="0" w:color="A8D08D"/>
              <w:right w:val="single" w:sz="4" w:space="0" w:color="A8D08D"/>
            </w:tcBorders>
            <w:hideMark/>
          </w:tcPr>
          <w:p w14:paraId="29FE391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20</w:t>
            </w:r>
          </w:p>
        </w:tc>
        <w:tc>
          <w:tcPr>
            <w:tcW w:w="2486" w:type="dxa"/>
            <w:tcBorders>
              <w:top w:val="single" w:sz="4" w:space="0" w:color="A8D08D"/>
              <w:left w:val="single" w:sz="4" w:space="0" w:color="A8D08D"/>
              <w:bottom w:val="single" w:sz="4" w:space="0" w:color="A8D08D"/>
              <w:right w:val="single" w:sz="4" w:space="0" w:color="A8D08D"/>
            </w:tcBorders>
            <w:hideMark/>
          </w:tcPr>
          <w:p w14:paraId="18DFDEC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CMTND</w:t>
            </w:r>
          </w:p>
        </w:tc>
        <w:tc>
          <w:tcPr>
            <w:tcW w:w="1413" w:type="dxa"/>
            <w:tcBorders>
              <w:top w:val="single" w:sz="4" w:space="0" w:color="A8D08D"/>
              <w:left w:val="single" w:sz="4" w:space="0" w:color="A8D08D"/>
              <w:bottom w:val="single" w:sz="4" w:space="0" w:color="A8D08D"/>
              <w:right w:val="single" w:sz="4" w:space="0" w:color="A8D08D"/>
            </w:tcBorders>
          </w:tcPr>
          <w:p w14:paraId="5F72221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0332567E"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048FFA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14</w:t>
            </w:r>
          </w:p>
        </w:tc>
        <w:tc>
          <w:tcPr>
            <w:tcW w:w="2128" w:type="dxa"/>
            <w:tcBorders>
              <w:top w:val="single" w:sz="4" w:space="0" w:color="A8D08D"/>
              <w:left w:val="single" w:sz="4" w:space="0" w:color="A8D08D"/>
              <w:bottom w:val="single" w:sz="4" w:space="0" w:color="A8D08D"/>
              <w:right w:val="single" w:sz="4" w:space="0" w:color="A8D08D"/>
            </w:tcBorders>
            <w:hideMark/>
          </w:tcPr>
          <w:p w14:paraId="0B84944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Status</w:t>
            </w:r>
          </w:p>
        </w:tc>
        <w:tc>
          <w:tcPr>
            <w:tcW w:w="1429" w:type="dxa"/>
            <w:tcBorders>
              <w:top w:val="single" w:sz="4" w:space="0" w:color="A8D08D"/>
              <w:left w:val="single" w:sz="4" w:space="0" w:color="A8D08D"/>
              <w:bottom w:val="single" w:sz="4" w:space="0" w:color="A8D08D"/>
              <w:right w:val="single" w:sz="4" w:space="0" w:color="A8D08D"/>
            </w:tcBorders>
            <w:hideMark/>
          </w:tcPr>
          <w:p w14:paraId="7839C6E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92" w:type="dxa"/>
            <w:tcBorders>
              <w:top w:val="single" w:sz="4" w:space="0" w:color="A8D08D"/>
              <w:left w:val="single" w:sz="4" w:space="0" w:color="A8D08D"/>
              <w:bottom w:val="single" w:sz="4" w:space="0" w:color="A8D08D"/>
              <w:right w:val="single" w:sz="4" w:space="0" w:color="A8D08D"/>
            </w:tcBorders>
          </w:tcPr>
          <w:p w14:paraId="5B917DD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tcPr>
          <w:p w14:paraId="779515C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1413" w:type="dxa"/>
            <w:tcBorders>
              <w:top w:val="single" w:sz="4" w:space="0" w:color="A8D08D"/>
              <w:left w:val="single" w:sz="4" w:space="0" w:color="A8D08D"/>
              <w:bottom w:val="single" w:sz="4" w:space="0" w:color="A8D08D"/>
              <w:right w:val="single" w:sz="4" w:space="0" w:color="A8D08D"/>
            </w:tcBorders>
          </w:tcPr>
          <w:p w14:paraId="2D71D62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01D1957"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D2CC098"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15</w:t>
            </w:r>
          </w:p>
        </w:tc>
        <w:tc>
          <w:tcPr>
            <w:tcW w:w="2128" w:type="dxa"/>
            <w:tcBorders>
              <w:top w:val="single" w:sz="4" w:space="0" w:color="A8D08D"/>
              <w:left w:val="single" w:sz="4" w:space="0" w:color="A8D08D"/>
              <w:bottom w:val="single" w:sz="4" w:space="0" w:color="A8D08D"/>
              <w:right w:val="single" w:sz="4" w:space="0" w:color="A8D08D"/>
            </w:tcBorders>
            <w:hideMark/>
          </w:tcPr>
          <w:p w14:paraId="78E5502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LastLoggedOn</w:t>
            </w:r>
          </w:p>
        </w:tc>
        <w:tc>
          <w:tcPr>
            <w:tcW w:w="1429" w:type="dxa"/>
            <w:tcBorders>
              <w:top w:val="single" w:sz="4" w:space="0" w:color="A8D08D"/>
              <w:left w:val="single" w:sz="4" w:space="0" w:color="A8D08D"/>
              <w:bottom w:val="single" w:sz="4" w:space="0" w:color="A8D08D"/>
              <w:right w:val="single" w:sz="4" w:space="0" w:color="A8D08D"/>
            </w:tcBorders>
            <w:hideMark/>
          </w:tcPr>
          <w:p w14:paraId="103FC25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datetime</w:t>
            </w:r>
          </w:p>
        </w:tc>
        <w:tc>
          <w:tcPr>
            <w:tcW w:w="892" w:type="dxa"/>
            <w:tcBorders>
              <w:top w:val="single" w:sz="4" w:space="0" w:color="A8D08D"/>
              <w:left w:val="single" w:sz="4" w:space="0" w:color="A8D08D"/>
              <w:bottom w:val="single" w:sz="4" w:space="0" w:color="A8D08D"/>
              <w:right w:val="single" w:sz="4" w:space="0" w:color="A8D08D"/>
            </w:tcBorders>
          </w:tcPr>
          <w:p w14:paraId="790FD1B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6EEDE75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Lần vào mới</w:t>
            </w:r>
          </w:p>
        </w:tc>
        <w:tc>
          <w:tcPr>
            <w:tcW w:w="1413" w:type="dxa"/>
            <w:tcBorders>
              <w:top w:val="single" w:sz="4" w:space="0" w:color="A8D08D"/>
              <w:left w:val="single" w:sz="4" w:space="0" w:color="A8D08D"/>
              <w:bottom w:val="single" w:sz="4" w:space="0" w:color="A8D08D"/>
              <w:right w:val="single" w:sz="4" w:space="0" w:color="A8D08D"/>
            </w:tcBorders>
          </w:tcPr>
          <w:p w14:paraId="37D20BD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3668E6A5"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761D71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16</w:t>
            </w:r>
          </w:p>
        </w:tc>
        <w:tc>
          <w:tcPr>
            <w:tcW w:w="2128" w:type="dxa"/>
            <w:tcBorders>
              <w:top w:val="single" w:sz="4" w:space="0" w:color="A8D08D"/>
              <w:left w:val="single" w:sz="4" w:space="0" w:color="A8D08D"/>
              <w:bottom w:val="single" w:sz="4" w:space="0" w:color="A8D08D"/>
              <w:right w:val="single" w:sz="4" w:space="0" w:color="A8D08D"/>
            </w:tcBorders>
            <w:hideMark/>
          </w:tcPr>
          <w:p w14:paraId="0F85D8A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CreatedDate</w:t>
            </w:r>
          </w:p>
        </w:tc>
        <w:tc>
          <w:tcPr>
            <w:tcW w:w="1429" w:type="dxa"/>
            <w:tcBorders>
              <w:top w:val="single" w:sz="4" w:space="0" w:color="A8D08D"/>
              <w:left w:val="single" w:sz="4" w:space="0" w:color="A8D08D"/>
              <w:bottom w:val="single" w:sz="4" w:space="0" w:color="A8D08D"/>
              <w:right w:val="single" w:sz="4" w:space="0" w:color="A8D08D"/>
            </w:tcBorders>
            <w:hideMark/>
          </w:tcPr>
          <w:p w14:paraId="1CD4B70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datetime</w:t>
            </w:r>
          </w:p>
        </w:tc>
        <w:tc>
          <w:tcPr>
            <w:tcW w:w="892" w:type="dxa"/>
            <w:tcBorders>
              <w:top w:val="single" w:sz="4" w:space="0" w:color="A8D08D"/>
              <w:left w:val="single" w:sz="4" w:space="0" w:color="A8D08D"/>
              <w:bottom w:val="single" w:sz="4" w:space="0" w:color="A8D08D"/>
              <w:right w:val="single" w:sz="4" w:space="0" w:color="A8D08D"/>
            </w:tcBorders>
          </w:tcPr>
          <w:p w14:paraId="277EBB99"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43EFA29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Ngày tạo</w:t>
            </w:r>
          </w:p>
        </w:tc>
        <w:tc>
          <w:tcPr>
            <w:tcW w:w="1413" w:type="dxa"/>
            <w:tcBorders>
              <w:top w:val="single" w:sz="4" w:space="0" w:color="A8D08D"/>
              <w:left w:val="single" w:sz="4" w:space="0" w:color="A8D08D"/>
              <w:bottom w:val="single" w:sz="4" w:space="0" w:color="A8D08D"/>
              <w:right w:val="single" w:sz="4" w:space="0" w:color="A8D08D"/>
            </w:tcBorders>
          </w:tcPr>
          <w:p w14:paraId="5B3C612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0D99A88"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16525F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17</w:t>
            </w:r>
          </w:p>
        </w:tc>
        <w:tc>
          <w:tcPr>
            <w:tcW w:w="2128" w:type="dxa"/>
            <w:tcBorders>
              <w:top w:val="single" w:sz="4" w:space="0" w:color="A8D08D"/>
              <w:left w:val="single" w:sz="4" w:space="0" w:color="A8D08D"/>
              <w:bottom w:val="single" w:sz="4" w:space="0" w:color="A8D08D"/>
              <w:right w:val="single" w:sz="4" w:space="0" w:color="A8D08D"/>
            </w:tcBorders>
            <w:hideMark/>
          </w:tcPr>
          <w:p w14:paraId="506EC01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CreatedBy</w:t>
            </w:r>
          </w:p>
        </w:tc>
        <w:tc>
          <w:tcPr>
            <w:tcW w:w="1429" w:type="dxa"/>
            <w:tcBorders>
              <w:top w:val="single" w:sz="4" w:space="0" w:color="A8D08D"/>
              <w:left w:val="single" w:sz="4" w:space="0" w:color="A8D08D"/>
              <w:bottom w:val="single" w:sz="4" w:space="0" w:color="A8D08D"/>
              <w:right w:val="single" w:sz="4" w:space="0" w:color="A8D08D"/>
            </w:tcBorders>
            <w:hideMark/>
          </w:tcPr>
          <w:p w14:paraId="43CBE4E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2" w:type="dxa"/>
            <w:tcBorders>
              <w:top w:val="single" w:sz="4" w:space="0" w:color="A8D08D"/>
              <w:left w:val="single" w:sz="4" w:space="0" w:color="A8D08D"/>
              <w:bottom w:val="single" w:sz="4" w:space="0" w:color="A8D08D"/>
              <w:right w:val="single" w:sz="4" w:space="0" w:color="A8D08D"/>
            </w:tcBorders>
          </w:tcPr>
          <w:p w14:paraId="001A6F9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11384B6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Tạo bởi</w:t>
            </w:r>
          </w:p>
        </w:tc>
        <w:tc>
          <w:tcPr>
            <w:tcW w:w="1413" w:type="dxa"/>
            <w:tcBorders>
              <w:top w:val="single" w:sz="4" w:space="0" w:color="A8D08D"/>
              <w:left w:val="single" w:sz="4" w:space="0" w:color="A8D08D"/>
              <w:bottom w:val="single" w:sz="4" w:space="0" w:color="A8D08D"/>
              <w:right w:val="single" w:sz="4" w:space="0" w:color="A8D08D"/>
            </w:tcBorders>
          </w:tcPr>
          <w:p w14:paraId="37B25E5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C6B0C13"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70A338A"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18</w:t>
            </w:r>
          </w:p>
        </w:tc>
        <w:tc>
          <w:tcPr>
            <w:tcW w:w="2128" w:type="dxa"/>
            <w:tcBorders>
              <w:top w:val="single" w:sz="4" w:space="0" w:color="A8D08D"/>
              <w:left w:val="single" w:sz="4" w:space="0" w:color="A8D08D"/>
              <w:bottom w:val="single" w:sz="4" w:space="0" w:color="A8D08D"/>
              <w:right w:val="single" w:sz="4" w:space="0" w:color="A8D08D"/>
            </w:tcBorders>
            <w:hideMark/>
          </w:tcPr>
          <w:p w14:paraId="6D6810B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IsFirstLogin</w:t>
            </w:r>
          </w:p>
        </w:tc>
        <w:tc>
          <w:tcPr>
            <w:tcW w:w="1429" w:type="dxa"/>
            <w:tcBorders>
              <w:top w:val="single" w:sz="4" w:space="0" w:color="A8D08D"/>
              <w:left w:val="single" w:sz="4" w:space="0" w:color="A8D08D"/>
              <w:bottom w:val="single" w:sz="4" w:space="0" w:color="A8D08D"/>
              <w:right w:val="single" w:sz="4" w:space="0" w:color="A8D08D"/>
            </w:tcBorders>
            <w:hideMark/>
          </w:tcPr>
          <w:p w14:paraId="4C55552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bit</w:t>
            </w:r>
          </w:p>
        </w:tc>
        <w:tc>
          <w:tcPr>
            <w:tcW w:w="892" w:type="dxa"/>
            <w:tcBorders>
              <w:top w:val="single" w:sz="4" w:space="0" w:color="A8D08D"/>
              <w:left w:val="single" w:sz="4" w:space="0" w:color="A8D08D"/>
              <w:bottom w:val="single" w:sz="4" w:space="0" w:color="A8D08D"/>
              <w:right w:val="single" w:sz="4" w:space="0" w:color="A8D08D"/>
            </w:tcBorders>
          </w:tcPr>
          <w:p w14:paraId="00B0A6F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1401230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Đăng nhập lần đầu</w:t>
            </w:r>
          </w:p>
        </w:tc>
        <w:tc>
          <w:tcPr>
            <w:tcW w:w="1413" w:type="dxa"/>
            <w:tcBorders>
              <w:top w:val="single" w:sz="4" w:space="0" w:color="A8D08D"/>
              <w:left w:val="single" w:sz="4" w:space="0" w:color="A8D08D"/>
              <w:bottom w:val="single" w:sz="4" w:space="0" w:color="A8D08D"/>
              <w:right w:val="single" w:sz="4" w:space="0" w:color="A8D08D"/>
            </w:tcBorders>
          </w:tcPr>
          <w:p w14:paraId="0AA87A5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683D2CC0"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1BB25A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19</w:t>
            </w:r>
          </w:p>
        </w:tc>
        <w:tc>
          <w:tcPr>
            <w:tcW w:w="2128" w:type="dxa"/>
            <w:tcBorders>
              <w:top w:val="single" w:sz="4" w:space="0" w:color="A8D08D"/>
              <w:left w:val="single" w:sz="4" w:space="0" w:color="A8D08D"/>
              <w:bottom w:val="single" w:sz="4" w:space="0" w:color="A8D08D"/>
              <w:right w:val="single" w:sz="4" w:space="0" w:color="A8D08D"/>
            </w:tcBorders>
            <w:hideMark/>
          </w:tcPr>
          <w:p w14:paraId="739F894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GroupID</w:t>
            </w:r>
          </w:p>
        </w:tc>
        <w:tc>
          <w:tcPr>
            <w:tcW w:w="1429" w:type="dxa"/>
            <w:tcBorders>
              <w:top w:val="single" w:sz="4" w:space="0" w:color="A8D08D"/>
              <w:left w:val="single" w:sz="4" w:space="0" w:color="A8D08D"/>
              <w:bottom w:val="single" w:sz="4" w:space="0" w:color="A8D08D"/>
              <w:right w:val="single" w:sz="4" w:space="0" w:color="A8D08D"/>
            </w:tcBorders>
            <w:hideMark/>
          </w:tcPr>
          <w:p w14:paraId="4A63137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2" w:type="dxa"/>
            <w:tcBorders>
              <w:top w:val="single" w:sz="4" w:space="0" w:color="A8D08D"/>
              <w:left w:val="single" w:sz="4" w:space="0" w:color="A8D08D"/>
              <w:bottom w:val="single" w:sz="4" w:space="0" w:color="A8D08D"/>
              <w:right w:val="single" w:sz="4" w:space="0" w:color="A8D08D"/>
            </w:tcBorders>
          </w:tcPr>
          <w:p w14:paraId="55EE4A3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31A3051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nhóm</w:t>
            </w:r>
          </w:p>
        </w:tc>
        <w:tc>
          <w:tcPr>
            <w:tcW w:w="1413" w:type="dxa"/>
            <w:tcBorders>
              <w:top w:val="single" w:sz="4" w:space="0" w:color="A8D08D"/>
              <w:left w:val="single" w:sz="4" w:space="0" w:color="A8D08D"/>
              <w:bottom w:val="single" w:sz="4" w:space="0" w:color="A8D08D"/>
              <w:right w:val="single" w:sz="4" w:space="0" w:color="A8D08D"/>
            </w:tcBorders>
            <w:hideMark/>
          </w:tcPr>
          <w:p w14:paraId="560711A8" w14:textId="77777777" w:rsidR="0023144C" w:rsidRPr="005A1CA3" w:rsidRDefault="0023144C" w:rsidP="00327CC4">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ngoại</w:t>
            </w:r>
          </w:p>
        </w:tc>
      </w:tr>
    </w:tbl>
    <w:p w14:paraId="3C39C7C2" w14:textId="67352B19" w:rsidR="00327CC4" w:rsidRDefault="00327CC4" w:rsidP="00E400E1">
      <w:pPr>
        <w:pStyle w:val="Caption"/>
      </w:pPr>
      <w:bookmarkStart w:id="149" w:name="_Toc422688991"/>
      <w:bookmarkStart w:id="150" w:name="_Toc422104980"/>
      <w:r>
        <w:t xml:space="preserve">Bảng </w:t>
      </w:r>
      <w:fldSimple w:instr=" STYLEREF 1 \s ">
        <w:r>
          <w:rPr>
            <w:noProof/>
          </w:rPr>
          <w:t>4</w:t>
        </w:r>
      </w:fldSimple>
      <w:r>
        <w:noBreakHyphen/>
      </w:r>
      <w:fldSimple w:instr=" SEQ Bảng \* ARABIC \s 1 ">
        <w:r>
          <w:rPr>
            <w:noProof/>
          </w:rPr>
          <w:t>23</w:t>
        </w:r>
      </w:fldSimple>
      <w:r>
        <w:t xml:space="preserve"> </w:t>
      </w:r>
      <w:r w:rsidRPr="00327CC4">
        <w:t>Bảng Người dùng</w:t>
      </w:r>
      <w:bookmarkEnd w:id="149"/>
    </w:p>
    <w:bookmarkEnd w:id="150"/>
    <w:p w14:paraId="0DEAAFF9" w14:textId="1801EEC6"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24"/>
        <w:gridCol w:w="1430"/>
        <w:gridCol w:w="893"/>
        <w:gridCol w:w="2486"/>
        <w:gridCol w:w="1415"/>
      </w:tblGrid>
      <w:tr w:rsidR="0023144C" w:rsidRPr="005A1CA3" w14:paraId="2B60B3B2"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7F6D9E59"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Group (Nhóm người dùng)</w:t>
            </w:r>
          </w:p>
        </w:tc>
      </w:tr>
      <w:tr w:rsidR="0023144C" w:rsidRPr="005A1CA3" w14:paraId="36F5CAA8"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7DA74C7"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4" w:type="dxa"/>
            <w:tcBorders>
              <w:top w:val="single" w:sz="4" w:space="0" w:color="A8D08D"/>
              <w:left w:val="single" w:sz="4" w:space="0" w:color="A8D08D"/>
              <w:bottom w:val="single" w:sz="4" w:space="0" w:color="A8D08D"/>
              <w:right w:val="single" w:sz="4" w:space="0" w:color="A8D08D"/>
            </w:tcBorders>
            <w:hideMark/>
          </w:tcPr>
          <w:p w14:paraId="52BECA3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7C60643D"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18F2643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6" w:type="dxa"/>
            <w:tcBorders>
              <w:top w:val="single" w:sz="4" w:space="0" w:color="A8D08D"/>
              <w:left w:val="single" w:sz="4" w:space="0" w:color="A8D08D"/>
              <w:bottom w:val="single" w:sz="4" w:space="0" w:color="A8D08D"/>
              <w:right w:val="single" w:sz="4" w:space="0" w:color="A8D08D"/>
            </w:tcBorders>
            <w:hideMark/>
          </w:tcPr>
          <w:p w14:paraId="25FB1C66"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5" w:type="dxa"/>
            <w:tcBorders>
              <w:top w:val="single" w:sz="4" w:space="0" w:color="A8D08D"/>
              <w:left w:val="single" w:sz="4" w:space="0" w:color="A8D08D"/>
              <w:bottom w:val="single" w:sz="4" w:space="0" w:color="A8D08D"/>
              <w:right w:val="single" w:sz="4" w:space="0" w:color="A8D08D"/>
            </w:tcBorders>
            <w:hideMark/>
          </w:tcPr>
          <w:p w14:paraId="2D7D320C"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3E310C94"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0E6C4FC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4" w:type="dxa"/>
            <w:tcBorders>
              <w:top w:val="single" w:sz="4" w:space="0" w:color="A8D08D"/>
              <w:left w:val="single" w:sz="4" w:space="0" w:color="A8D08D"/>
              <w:bottom w:val="single" w:sz="4" w:space="0" w:color="A8D08D"/>
              <w:right w:val="single" w:sz="4" w:space="0" w:color="A8D08D"/>
            </w:tcBorders>
            <w:hideMark/>
          </w:tcPr>
          <w:p w14:paraId="6C3D100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GroupID</w:t>
            </w:r>
          </w:p>
        </w:tc>
        <w:tc>
          <w:tcPr>
            <w:tcW w:w="1430" w:type="dxa"/>
            <w:tcBorders>
              <w:top w:val="single" w:sz="4" w:space="0" w:color="A8D08D"/>
              <w:left w:val="single" w:sz="4" w:space="0" w:color="A8D08D"/>
              <w:bottom w:val="single" w:sz="4" w:space="0" w:color="A8D08D"/>
              <w:right w:val="single" w:sz="4" w:space="0" w:color="A8D08D"/>
            </w:tcBorders>
            <w:hideMark/>
          </w:tcPr>
          <w:p w14:paraId="7D9BF59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63298C2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4BF390F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nhóm người dùng</w:t>
            </w:r>
          </w:p>
        </w:tc>
        <w:tc>
          <w:tcPr>
            <w:tcW w:w="1415" w:type="dxa"/>
            <w:tcBorders>
              <w:top w:val="single" w:sz="4" w:space="0" w:color="A8D08D"/>
              <w:left w:val="single" w:sz="4" w:space="0" w:color="A8D08D"/>
              <w:bottom w:val="single" w:sz="4" w:space="0" w:color="A8D08D"/>
              <w:right w:val="single" w:sz="4" w:space="0" w:color="A8D08D"/>
            </w:tcBorders>
            <w:hideMark/>
          </w:tcPr>
          <w:p w14:paraId="5A0CF57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735E1E0A"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ABC4E6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4" w:type="dxa"/>
            <w:tcBorders>
              <w:top w:val="single" w:sz="4" w:space="0" w:color="A8D08D"/>
              <w:left w:val="single" w:sz="4" w:space="0" w:color="A8D08D"/>
              <w:bottom w:val="single" w:sz="4" w:space="0" w:color="A8D08D"/>
              <w:right w:val="single" w:sz="4" w:space="0" w:color="A8D08D"/>
            </w:tcBorders>
            <w:hideMark/>
          </w:tcPr>
          <w:p w14:paraId="2518879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ParentID</w:t>
            </w:r>
          </w:p>
        </w:tc>
        <w:tc>
          <w:tcPr>
            <w:tcW w:w="1430" w:type="dxa"/>
            <w:tcBorders>
              <w:top w:val="single" w:sz="4" w:space="0" w:color="A8D08D"/>
              <w:left w:val="single" w:sz="4" w:space="0" w:color="A8D08D"/>
              <w:bottom w:val="single" w:sz="4" w:space="0" w:color="A8D08D"/>
              <w:right w:val="single" w:sz="4" w:space="0" w:color="A8D08D"/>
            </w:tcBorders>
            <w:hideMark/>
          </w:tcPr>
          <w:p w14:paraId="3916219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21137C1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038D51B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Mã nhóm cha</w:t>
            </w:r>
          </w:p>
        </w:tc>
        <w:tc>
          <w:tcPr>
            <w:tcW w:w="1415" w:type="dxa"/>
            <w:tcBorders>
              <w:top w:val="single" w:sz="4" w:space="0" w:color="A8D08D"/>
              <w:left w:val="single" w:sz="4" w:space="0" w:color="A8D08D"/>
              <w:bottom w:val="single" w:sz="4" w:space="0" w:color="A8D08D"/>
              <w:right w:val="single" w:sz="4" w:space="0" w:color="A8D08D"/>
            </w:tcBorders>
          </w:tcPr>
          <w:p w14:paraId="5F84592E"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8303963"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CB347C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4" w:type="dxa"/>
            <w:tcBorders>
              <w:top w:val="single" w:sz="4" w:space="0" w:color="A8D08D"/>
              <w:left w:val="single" w:sz="4" w:space="0" w:color="A8D08D"/>
              <w:bottom w:val="single" w:sz="4" w:space="0" w:color="A8D08D"/>
              <w:right w:val="single" w:sz="4" w:space="0" w:color="A8D08D"/>
            </w:tcBorders>
            <w:hideMark/>
          </w:tcPr>
          <w:p w14:paraId="04D5E86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GroupName</w:t>
            </w:r>
          </w:p>
        </w:tc>
        <w:tc>
          <w:tcPr>
            <w:tcW w:w="1430" w:type="dxa"/>
            <w:tcBorders>
              <w:top w:val="single" w:sz="4" w:space="0" w:color="A8D08D"/>
              <w:left w:val="single" w:sz="4" w:space="0" w:color="A8D08D"/>
              <w:bottom w:val="single" w:sz="4" w:space="0" w:color="A8D08D"/>
              <w:right w:val="single" w:sz="4" w:space="0" w:color="A8D08D"/>
            </w:tcBorders>
            <w:hideMark/>
          </w:tcPr>
          <w:p w14:paraId="1D42618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6A57B2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6" w:type="dxa"/>
            <w:tcBorders>
              <w:top w:val="single" w:sz="4" w:space="0" w:color="A8D08D"/>
              <w:left w:val="single" w:sz="4" w:space="0" w:color="A8D08D"/>
              <w:bottom w:val="single" w:sz="4" w:space="0" w:color="A8D08D"/>
              <w:right w:val="single" w:sz="4" w:space="0" w:color="A8D08D"/>
            </w:tcBorders>
            <w:hideMark/>
          </w:tcPr>
          <w:p w14:paraId="65713BB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Tên nhóm</w:t>
            </w:r>
          </w:p>
        </w:tc>
        <w:tc>
          <w:tcPr>
            <w:tcW w:w="1415" w:type="dxa"/>
            <w:tcBorders>
              <w:top w:val="single" w:sz="4" w:space="0" w:color="A8D08D"/>
              <w:left w:val="single" w:sz="4" w:space="0" w:color="A8D08D"/>
              <w:bottom w:val="single" w:sz="4" w:space="0" w:color="A8D08D"/>
              <w:right w:val="single" w:sz="4" w:space="0" w:color="A8D08D"/>
            </w:tcBorders>
          </w:tcPr>
          <w:p w14:paraId="440D959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40A2A5E5"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D167703"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4" w:type="dxa"/>
            <w:tcBorders>
              <w:top w:val="single" w:sz="4" w:space="0" w:color="A8D08D"/>
              <w:left w:val="single" w:sz="4" w:space="0" w:color="A8D08D"/>
              <w:bottom w:val="single" w:sz="4" w:space="0" w:color="A8D08D"/>
              <w:right w:val="single" w:sz="4" w:space="0" w:color="A8D08D"/>
            </w:tcBorders>
            <w:hideMark/>
          </w:tcPr>
          <w:p w14:paraId="71E0851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Description</w:t>
            </w:r>
          </w:p>
        </w:tc>
        <w:tc>
          <w:tcPr>
            <w:tcW w:w="1430" w:type="dxa"/>
            <w:tcBorders>
              <w:top w:val="single" w:sz="4" w:space="0" w:color="A8D08D"/>
              <w:left w:val="single" w:sz="4" w:space="0" w:color="A8D08D"/>
              <w:bottom w:val="single" w:sz="4" w:space="0" w:color="A8D08D"/>
              <w:right w:val="single" w:sz="4" w:space="0" w:color="A8D08D"/>
            </w:tcBorders>
            <w:hideMark/>
          </w:tcPr>
          <w:p w14:paraId="4D5E4C0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359844E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6" w:type="dxa"/>
            <w:tcBorders>
              <w:top w:val="single" w:sz="4" w:space="0" w:color="A8D08D"/>
              <w:left w:val="single" w:sz="4" w:space="0" w:color="A8D08D"/>
              <w:bottom w:val="single" w:sz="4" w:space="0" w:color="A8D08D"/>
              <w:right w:val="single" w:sz="4" w:space="0" w:color="A8D08D"/>
            </w:tcBorders>
            <w:hideMark/>
          </w:tcPr>
          <w:p w14:paraId="2D97EB8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Mô tả</w:t>
            </w:r>
          </w:p>
        </w:tc>
        <w:tc>
          <w:tcPr>
            <w:tcW w:w="1415" w:type="dxa"/>
            <w:tcBorders>
              <w:top w:val="single" w:sz="4" w:space="0" w:color="A8D08D"/>
              <w:left w:val="single" w:sz="4" w:space="0" w:color="A8D08D"/>
              <w:bottom w:val="single" w:sz="4" w:space="0" w:color="A8D08D"/>
              <w:right w:val="single" w:sz="4" w:space="0" w:color="A8D08D"/>
            </w:tcBorders>
          </w:tcPr>
          <w:p w14:paraId="383411F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17001912"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AC3289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4" w:type="dxa"/>
            <w:tcBorders>
              <w:top w:val="single" w:sz="4" w:space="0" w:color="A8D08D"/>
              <w:left w:val="single" w:sz="4" w:space="0" w:color="A8D08D"/>
              <w:bottom w:val="single" w:sz="4" w:space="0" w:color="A8D08D"/>
              <w:right w:val="single" w:sz="4" w:space="0" w:color="A8D08D"/>
            </w:tcBorders>
            <w:hideMark/>
          </w:tcPr>
          <w:p w14:paraId="6BFA1AD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Status</w:t>
            </w:r>
          </w:p>
        </w:tc>
        <w:tc>
          <w:tcPr>
            <w:tcW w:w="1430" w:type="dxa"/>
            <w:tcBorders>
              <w:top w:val="single" w:sz="4" w:space="0" w:color="A8D08D"/>
              <w:left w:val="single" w:sz="4" w:space="0" w:color="A8D08D"/>
              <w:bottom w:val="single" w:sz="4" w:space="0" w:color="A8D08D"/>
              <w:right w:val="single" w:sz="4" w:space="0" w:color="A8D08D"/>
            </w:tcBorders>
            <w:hideMark/>
          </w:tcPr>
          <w:p w14:paraId="74E4F4C9"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tinyint</w:t>
            </w:r>
          </w:p>
        </w:tc>
        <w:tc>
          <w:tcPr>
            <w:tcW w:w="893" w:type="dxa"/>
            <w:tcBorders>
              <w:top w:val="single" w:sz="4" w:space="0" w:color="A8D08D"/>
              <w:left w:val="single" w:sz="4" w:space="0" w:color="A8D08D"/>
              <w:bottom w:val="single" w:sz="4" w:space="0" w:color="A8D08D"/>
              <w:right w:val="single" w:sz="4" w:space="0" w:color="A8D08D"/>
            </w:tcBorders>
          </w:tcPr>
          <w:p w14:paraId="0E8FA9E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38759F2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Trạng thái</w:t>
            </w:r>
          </w:p>
        </w:tc>
        <w:tc>
          <w:tcPr>
            <w:tcW w:w="1415" w:type="dxa"/>
            <w:tcBorders>
              <w:top w:val="single" w:sz="4" w:space="0" w:color="A8D08D"/>
              <w:left w:val="single" w:sz="4" w:space="0" w:color="A8D08D"/>
              <w:bottom w:val="single" w:sz="4" w:space="0" w:color="A8D08D"/>
              <w:right w:val="single" w:sz="4" w:space="0" w:color="A8D08D"/>
            </w:tcBorders>
          </w:tcPr>
          <w:p w14:paraId="1367FA7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5D7297FC"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79CE94B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24" w:type="dxa"/>
            <w:tcBorders>
              <w:top w:val="single" w:sz="4" w:space="0" w:color="A8D08D"/>
              <w:left w:val="single" w:sz="4" w:space="0" w:color="A8D08D"/>
              <w:bottom w:val="single" w:sz="4" w:space="0" w:color="A8D08D"/>
              <w:right w:val="single" w:sz="4" w:space="0" w:color="A8D08D"/>
            </w:tcBorders>
            <w:hideMark/>
          </w:tcPr>
          <w:p w14:paraId="052C0DC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Priority</w:t>
            </w:r>
          </w:p>
        </w:tc>
        <w:tc>
          <w:tcPr>
            <w:tcW w:w="1430" w:type="dxa"/>
            <w:tcBorders>
              <w:top w:val="single" w:sz="4" w:space="0" w:color="A8D08D"/>
              <w:left w:val="single" w:sz="4" w:space="0" w:color="A8D08D"/>
              <w:bottom w:val="single" w:sz="4" w:space="0" w:color="A8D08D"/>
              <w:right w:val="single" w:sz="4" w:space="0" w:color="A8D08D"/>
            </w:tcBorders>
            <w:hideMark/>
          </w:tcPr>
          <w:p w14:paraId="0618F79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06DF181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c>
          <w:tcPr>
            <w:tcW w:w="2486" w:type="dxa"/>
            <w:tcBorders>
              <w:top w:val="single" w:sz="4" w:space="0" w:color="A8D08D"/>
              <w:left w:val="single" w:sz="4" w:space="0" w:color="A8D08D"/>
              <w:bottom w:val="single" w:sz="4" w:space="0" w:color="A8D08D"/>
              <w:right w:val="single" w:sz="4" w:space="0" w:color="A8D08D"/>
            </w:tcBorders>
            <w:hideMark/>
          </w:tcPr>
          <w:p w14:paraId="37AC526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Quyền ưu tiên</w:t>
            </w:r>
          </w:p>
        </w:tc>
        <w:tc>
          <w:tcPr>
            <w:tcW w:w="1415" w:type="dxa"/>
            <w:tcBorders>
              <w:top w:val="single" w:sz="4" w:space="0" w:color="A8D08D"/>
              <w:left w:val="single" w:sz="4" w:space="0" w:color="A8D08D"/>
              <w:bottom w:val="single" w:sz="4" w:space="0" w:color="A8D08D"/>
              <w:right w:val="single" w:sz="4" w:space="0" w:color="A8D08D"/>
            </w:tcBorders>
          </w:tcPr>
          <w:p w14:paraId="68E2BCD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19DF16B"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03D7445"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124" w:type="dxa"/>
            <w:tcBorders>
              <w:top w:val="single" w:sz="4" w:space="0" w:color="A8D08D"/>
              <w:left w:val="single" w:sz="4" w:space="0" w:color="A8D08D"/>
              <w:bottom w:val="single" w:sz="4" w:space="0" w:color="A8D08D"/>
              <w:right w:val="single" w:sz="4" w:space="0" w:color="A8D08D"/>
            </w:tcBorders>
            <w:hideMark/>
          </w:tcPr>
          <w:p w14:paraId="20A226C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SwitchGroup</w:t>
            </w:r>
          </w:p>
        </w:tc>
        <w:tc>
          <w:tcPr>
            <w:tcW w:w="1430" w:type="dxa"/>
            <w:tcBorders>
              <w:top w:val="single" w:sz="4" w:space="0" w:color="A8D08D"/>
              <w:left w:val="single" w:sz="4" w:space="0" w:color="A8D08D"/>
              <w:bottom w:val="single" w:sz="4" w:space="0" w:color="A8D08D"/>
              <w:right w:val="single" w:sz="4" w:space="0" w:color="A8D08D"/>
            </w:tcBorders>
            <w:hideMark/>
          </w:tcPr>
          <w:p w14:paraId="07B5699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55A1B26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6" w:type="dxa"/>
            <w:tcBorders>
              <w:top w:val="single" w:sz="4" w:space="0" w:color="A8D08D"/>
              <w:left w:val="single" w:sz="4" w:space="0" w:color="A8D08D"/>
              <w:bottom w:val="single" w:sz="4" w:space="0" w:color="A8D08D"/>
              <w:right w:val="single" w:sz="4" w:space="0" w:color="A8D08D"/>
            </w:tcBorders>
            <w:hideMark/>
          </w:tcPr>
          <w:p w14:paraId="3745273A"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Chuyển nhóm</w:t>
            </w:r>
          </w:p>
        </w:tc>
        <w:tc>
          <w:tcPr>
            <w:tcW w:w="1415" w:type="dxa"/>
            <w:tcBorders>
              <w:top w:val="single" w:sz="4" w:space="0" w:color="A8D08D"/>
              <w:left w:val="single" w:sz="4" w:space="0" w:color="A8D08D"/>
              <w:bottom w:val="single" w:sz="4" w:space="0" w:color="A8D08D"/>
              <w:right w:val="single" w:sz="4" w:space="0" w:color="A8D08D"/>
            </w:tcBorders>
          </w:tcPr>
          <w:p w14:paraId="72FEBCCD" w14:textId="77777777" w:rsidR="0023144C" w:rsidRPr="005A1CA3" w:rsidRDefault="0023144C" w:rsidP="00327CC4">
            <w:pPr>
              <w:keepNext/>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bl>
    <w:p w14:paraId="6A5CEF21" w14:textId="3F9B1872" w:rsidR="00327CC4" w:rsidRDefault="00327CC4" w:rsidP="00E400E1">
      <w:pPr>
        <w:pStyle w:val="Caption"/>
      </w:pPr>
      <w:bookmarkStart w:id="151" w:name="_Toc422688992"/>
      <w:bookmarkStart w:id="152" w:name="_Toc422104981"/>
      <w:r>
        <w:t xml:space="preserve">Bảng </w:t>
      </w:r>
      <w:fldSimple w:instr=" STYLEREF 1 \s ">
        <w:r>
          <w:rPr>
            <w:noProof/>
          </w:rPr>
          <w:t>4</w:t>
        </w:r>
      </w:fldSimple>
      <w:r>
        <w:noBreakHyphen/>
      </w:r>
      <w:fldSimple w:instr=" SEQ Bảng \* ARABIC \s 1 ">
        <w:r>
          <w:rPr>
            <w:noProof/>
          </w:rPr>
          <w:t>24</w:t>
        </w:r>
      </w:fldSimple>
      <w:r>
        <w:t xml:space="preserve"> </w:t>
      </w:r>
      <w:r w:rsidRPr="00327CC4">
        <w:t>Bảng Nhóm người dùng</w:t>
      </w:r>
      <w:bookmarkEnd w:id="151"/>
    </w:p>
    <w:bookmarkEnd w:id="152"/>
    <w:p w14:paraId="134373E9" w14:textId="05C9DA21" w:rsidR="0023144C" w:rsidRPr="005A1CA3" w:rsidRDefault="0023144C" w:rsidP="0023144C">
      <w:pPr>
        <w:spacing w:before="0" w:after="160" w:line="360" w:lineRule="auto"/>
        <w:ind w:firstLine="0"/>
        <w:jc w:val="center"/>
        <w:rPr>
          <w:rFonts w:eastAsia="Calibri"/>
          <w:szCs w:val="22"/>
        </w:rPr>
      </w:pPr>
    </w:p>
    <w:tbl>
      <w:tblPr>
        <w:tblStyle w:val="GridTable4-Accent61"/>
        <w:tblW w:w="0" w:type="auto"/>
        <w:tblLook w:val="04A0" w:firstRow="1" w:lastRow="0" w:firstColumn="1" w:lastColumn="0" w:noHBand="0" w:noVBand="1"/>
      </w:tblPr>
      <w:tblGrid>
        <w:gridCol w:w="670"/>
        <w:gridCol w:w="2124"/>
        <w:gridCol w:w="1430"/>
        <w:gridCol w:w="893"/>
        <w:gridCol w:w="2487"/>
        <w:gridCol w:w="1414"/>
      </w:tblGrid>
      <w:tr w:rsidR="0023144C" w:rsidRPr="005A1CA3" w14:paraId="4571CAA6" w14:textId="77777777" w:rsidTr="005A1C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8" w:type="dxa"/>
            <w:gridSpan w:val="6"/>
            <w:hideMark/>
          </w:tcPr>
          <w:p w14:paraId="1DC2638D"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Tên bảng: Customer (Khách hàng, có thể đăng ký thông tin tìm kiếm thông tin BĐS)</w:t>
            </w:r>
          </w:p>
        </w:tc>
      </w:tr>
      <w:tr w:rsidR="0023144C" w:rsidRPr="005A1CA3" w14:paraId="13C6AB2B"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9782583" w14:textId="77777777" w:rsidR="0023144C" w:rsidRPr="005A1CA3" w:rsidRDefault="0023144C" w:rsidP="0023144C">
            <w:pPr>
              <w:spacing w:before="0" w:line="360" w:lineRule="auto"/>
              <w:ind w:firstLine="0"/>
              <w:jc w:val="center"/>
              <w:rPr>
                <w:rFonts w:ascii="Times New Roman" w:hAnsi="Times New Roman"/>
                <w:sz w:val="24"/>
              </w:rPr>
            </w:pPr>
            <w:r w:rsidRPr="005A1CA3">
              <w:rPr>
                <w:rFonts w:ascii="Times New Roman" w:hAnsi="Times New Roman"/>
                <w:sz w:val="24"/>
              </w:rPr>
              <w:t>STT</w:t>
            </w:r>
          </w:p>
        </w:tc>
        <w:tc>
          <w:tcPr>
            <w:tcW w:w="2124" w:type="dxa"/>
            <w:tcBorders>
              <w:top w:val="single" w:sz="4" w:space="0" w:color="A8D08D"/>
              <w:left w:val="single" w:sz="4" w:space="0" w:color="A8D08D"/>
              <w:bottom w:val="single" w:sz="4" w:space="0" w:color="A8D08D"/>
              <w:right w:val="single" w:sz="4" w:space="0" w:color="A8D08D"/>
            </w:tcBorders>
            <w:hideMark/>
          </w:tcPr>
          <w:p w14:paraId="5143D8F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Tên cột</w:t>
            </w:r>
          </w:p>
        </w:tc>
        <w:tc>
          <w:tcPr>
            <w:tcW w:w="1430" w:type="dxa"/>
            <w:tcBorders>
              <w:top w:val="single" w:sz="4" w:space="0" w:color="A8D08D"/>
              <w:left w:val="single" w:sz="4" w:space="0" w:color="A8D08D"/>
              <w:bottom w:val="single" w:sz="4" w:space="0" w:color="A8D08D"/>
              <w:right w:val="single" w:sz="4" w:space="0" w:color="A8D08D"/>
            </w:tcBorders>
            <w:hideMark/>
          </w:tcPr>
          <w:p w14:paraId="32E6AB42"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dữ liệu</w:t>
            </w:r>
          </w:p>
        </w:tc>
        <w:tc>
          <w:tcPr>
            <w:tcW w:w="893" w:type="dxa"/>
            <w:tcBorders>
              <w:top w:val="single" w:sz="4" w:space="0" w:color="A8D08D"/>
              <w:left w:val="single" w:sz="4" w:space="0" w:color="A8D08D"/>
              <w:bottom w:val="single" w:sz="4" w:space="0" w:color="A8D08D"/>
              <w:right w:val="single" w:sz="4" w:space="0" w:color="A8D08D"/>
            </w:tcBorders>
            <w:hideMark/>
          </w:tcPr>
          <w:p w14:paraId="5644D9AB"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Độ dài</w:t>
            </w:r>
          </w:p>
        </w:tc>
        <w:tc>
          <w:tcPr>
            <w:tcW w:w="2487" w:type="dxa"/>
            <w:tcBorders>
              <w:top w:val="single" w:sz="4" w:space="0" w:color="A8D08D"/>
              <w:left w:val="single" w:sz="4" w:space="0" w:color="A8D08D"/>
              <w:bottom w:val="single" w:sz="4" w:space="0" w:color="A8D08D"/>
              <w:right w:val="single" w:sz="4" w:space="0" w:color="A8D08D"/>
            </w:tcBorders>
            <w:hideMark/>
          </w:tcPr>
          <w:p w14:paraId="2A5F5508"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Mô tả</w:t>
            </w:r>
          </w:p>
        </w:tc>
        <w:tc>
          <w:tcPr>
            <w:tcW w:w="1414" w:type="dxa"/>
            <w:tcBorders>
              <w:top w:val="single" w:sz="4" w:space="0" w:color="A8D08D"/>
              <w:left w:val="single" w:sz="4" w:space="0" w:color="A8D08D"/>
              <w:bottom w:val="single" w:sz="4" w:space="0" w:color="A8D08D"/>
              <w:right w:val="single" w:sz="4" w:space="0" w:color="A8D08D"/>
            </w:tcBorders>
            <w:hideMark/>
          </w:tcPr>
          <w:p w14:paraId="264DDA91" w14:textId="77777777" w:rsidR="0023144C" w:rsidRPr="005A1CA3" w:rsidRDefault="0023144C" w:rsidP="0023144C">
            <w:pPr>
              <w:spacing w:before="0"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sz w:val="24"/>
              </w:rPr>
            </w:pPr>
            <w:r w:rsidRPr="005A1CA3">
              <w:rPr>
                <w:rFonts w:ascii="Times New Roman" w:hAnsi="Times New Roman"/>
                <w:b/>
                <w:sz w:val="24"/>
              </w:rPr>
              <w:t>Kiểu ràng buộc</w:t>
            </w:r>
          </w:p>
        </w:tc>
      </w:tr>
      <w:tr w:rsidR="0023144C" w:rsidRPr="005A1CA3" w14:paraId="3127A54D"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7A156D4"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w:t>
            </w:r>
          </w:p>
        </w:tc>
        <w:tc>
          <w:tcPr>
            <w:tcW w:w="2124" w:type="dxa"/>
            <w:tcBorders>
              <w:top w:val="single" w:sz="4" w:space="0" w:color="A8D08D"/>
              <w:left w:val="single" w:sz="4" w:space="0" w:color="A8D08D"/>
              <w:bottom w:val="single" w:sz="4" w:space="0" w:color="A8D08D"/>
              <w:right w:val="single" w:sz="4" w:space="0" w:color="A8D08D"/>
            </w:tcBorders>
            <w:hideMark/>
          </w:tcPr>
          <w:p w14:paraId="138CE46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CustomerID</w:t>
            </w:r>
          </w:p>
        </w:tc>
        <w:tc>
          <w:tcPr>
            <w:tcW w:w="1430" w:type="dxa"/>
            <w:tcBorders>
              <w:top w:val="single" w:sz="4" w:space="0" w:color="A8D08D"/>
              <w:left w:val="single" w:sz="4" w:space="0" w:color="A8D08D"/>
              <w:bottom w:val="single" w:sz="4" w:space="0" w:color="A8D08D"/>
              <w:right w:val="single" w:sz="4" w:space="0" w:color="A8D08D"/>
            </w:tcBorders>
            <w:hideMark/>
          </w:tcPr>
          <w:p w14:paraId="1F23E22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int</w:t>
            </w:r>
          </w:p>
        </w:tc>
        <w:tc>
          <w:tcPr>
            <w:tcW w:w="893" w:type="dxa"/>
            <w:tcBorders>
              <w:top w:val="single" w:sz="4" w:space="0" w:color="A8D08D"/>
              <w:left w:val="single" w:sz="4" w:space="0" w:color="A8D08D"/>
              <w:bottom w:val="single" w:sz="4" w:space="0" w:color="A8D08D"/>
              <w:right w:val="single" w:sz="4" w:space="0" w:color="A8D08D"/>
            </w:tcBorders>
          </w:tcPr>
          <w:p w14:paraId="3EA86AC8"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7" w:type="dxa"/>
            <w:tcBorders>
              <w:top w:val="single" w:sz="4" w:space="0" w:color="A8D08D"/>
              <w:left w:val="single" w:sz="4" w:space="0" w:color="A8D08D"/>
              <w:bottom w:val="single" w:sz="4" w:space="0" w:color="A8D08D"/>
              <w:right w:val="single" w:sz="4" w:space="0" w:color="A8D08D"/>
            </w:tcBorders>
            <w:hideMark/>
          </w:tcPr>
          <w:p w14:paraId="5E15485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Mã khách hàng</w:t>
            </w:r>
          </w:p>
        </w:tc>
        <w:tc>
          <w:tcPr>
            <w:tcW w:w="1414" w:type="dxa"/>
            <w:tcBorders>
              <w:top w:val="single" w:sz="4" w:space="0" w:color="A8D08D"/>
              <w:left w:val="single" w:sz="4" w:space="0" w:color="A8D08D"/>
              <w:bottom w:val="single" w:sz="4" w:space="0" w:color="A8D08D"/>
              <w:right w:val="single" w:sz="4" w:space="0" w:color="A8D08D"/>
            </w:tcBorders>
            <w:hideMark/>
          </w:tcPr>
          <w:p w14:paraId="7185B2C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Khóa chính</w:t>
            </w:r>
          </w:p>
        </w:tc>
      </w:tr>
      <w:tr w:rsidR="0023144C" w:rsidRPr="005A1CA3" w14:paraId="5A6659D3"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58FD594E"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2</w:t>
            </w:r>
          </w:p>
        </w:tc>
        <w:tc>
          <w:tcPr>
            <w:tcW w:w="2124" w:type="dxa"/>
            <w:tcBorders>
              <w:top w:val="single" w:sz="4" w:space="0" w:color="A8D08D"/>
              <w:left w:val="single" w:sz="4" w:space="0" w:color="A8D08D"/>
              <w:bottom w:val="single" w:sz="4" w:space="0" w:color="A8D08D"/>
              <w:right w:val="single" w:sz="4" w:space="0" w:color="A8D08D"/>
            </w:tcBorders>
            <w:hideMark/>
          </w:tcPr>
          <w:p w14:paraId="0A57F97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Username</w:t>
            </w:r>
          </w:p>
        </w:tc>
        <w:tc>
          <w:tcPr>
            <w:tcW w:w="1430" w:type="dxa"/>
            <w:tcBorders>
              <w:top w:val="single" w:sz="4" w:space="0" w:color="A8D08D"/>
              <w:left w:val="single" w:sz="4" w:space="0" w:color="A8D08D"/>
              <w:bottom w:val="single" w:sz="4" w:space="0" w:color="A8D08D"/>
              <w:right w:val="single" w:sz="4" w:space="0" w:color="A8D08D"/>
            </w:tcBorders>
            <w:hideMark/>
          </w:tcPr>
          <w:p w14:paraId="6C0A85A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6AB52FD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7" w:type="dxa"/>
            <w:tcBorders>
              <w:top w:val="single" w:sz="4" w:space="0" w:color="A8D08D"/>
              <w:left w:val="single" w:sz="4" w:space="0" w:color="A8D08D"/>
              <w:bottom w:val="single" w:sz="4" w:space="0" w:color="A8D08D"/>
              <w:right w:val="single" w:sz="4" w:space="0" w:color="A8D08D"/>
            </w:tcBorders>
            <w:hideMark/>
          </w:tcPr>
          <w:p w14:paraId="43F8B6A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đăng nhập</w:t>
            </w:r>
          </w:p>
        </w:tc>
        <w:tc>
          <w:tcPr>
            <w:tcW w:w="1414" w:type="dxa"/>
            <w:tcBorders>
              <w:top w:val="single" w:sz="4" w:space="0" w:color="A8D08D"/>
              <w:left w:val="single" w:sz="4" w:space="0" w:color="A8D08D"/>
              <w:bottom w:val="single" w:sz="4" w:space="0" w:color="A8D08D"/>
              <w:right w:val="single" w:sz="4" w:space="0" w:color="A8D08D"/>
            </w:tcBorders>
          </w:tcPr>
          <w:p w14:paraId="3783E7F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4AC3531C"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390D9D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3</w:t>
            </w:r>
          </w:p>
        </w:tc>
        <w:tc>
          <w:tcPr>
            <w:tcW w:w="2124" w:type="dxa"/>
            <w:tcBorders>
              <w:top w:val="single" w:sz="4" w:space="0" w:color="A8D08D"/>
              <w:left w:val="single" w:sz="4" w:space="0" w:color="A8D08D"/>
              <w:bottom w:val="single" w:sz="4" w:space="0" w:color="A8D08D"/>
              <w:right w:val="single" w:sz="4" w:space="0" w:color="A8D08D"/>
            </w:tcBorders>
            <w:hideMark/>
          </w:tcPr>
          <w:p w14:paraId="0702771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Password</w:t>
            </w:r>
          </w:p>
        </w:tc>
        <w:tc>
          <w:tcPr>
            <w:tcW w:w="1430" w:type="dxa"/>
            <w:tcBorders>
              <w:top w:val="single" w:sz="4" w:space="0" w:color="A8D08D"/>
              <w:left w:val="single" w:sz="4" w:space="0" w:color="A8D08D"/>
              <w:bottom w:val="single" w:sz="4" w:space="0" w:color="A8D08D"/>
              <w:right w:val="single" w:sz="4" w:space="0" w:color="A8D08D"/>
            </w:tcBorders>
            <w:hideMark/>
          </w:tcPr>
          <w:p w14:paraId="04A02AC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0F956085"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7" w:type="dxa"/>
            <w:tcBorders>
              <w:top w:val="single" w:sz="4" w:space="0" w:color="A8D08D"/>
              <w:left w:val="single" w:sz="4" w:space="0" w:color="A8D08D"/>
              <w:bottom w:val="single" w:sz="4" w:space="0" w:color="A8D08D"/>
              <w:right w:val="single" w:sz="4" w:space="0" w:color="A8D08D"/>
            </w:tcBorders>
            <w:hideMark/>
          </w:tcPr>
          <w:p w14:paraId="70A4947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Mật khẩu khách hàng</w:t>
            </w:r>
          </w:p>
        </w:tc>
        <w:tc>
          <w:tcPr>
            <w:tcW w:w="1414" w:type="dxa"/>
            <w:tcBorders>
              <w:top w:val="single" w:sz="4" w:space="0" w:color="A8D08D"/>
              <w:left w:val="single" w:sz="4" w:space="0" w:color="A8D08D"/>
              <w:bottom w:val="single" w:sz="4" w:space="0" w:color="A8D08D"/>
              <w:right w:val="single" w:sz="4" w:space="0" w:color="A8D08D"/>
            </w:tcBorders>
          </w:tcPr>
          <w:p w14:paraId="74DFDA37"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21698C41"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42583F0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4</w:t>
            </w:r>
          </w:p>
        </w:tc>
        <w:tc>
          <w:tcPr>
            <w:tcW w:w="2124" w:type="dxa"/>
            <w:tcBorders>
              <w:top w:val="single" w:sz="4" w:space="0" w:color="A8D08D"/>
              <w:left w:val="single" w:sz="4" w:space="0" w:color="A8D08D"/>
              <w:bottom w:val="single" w:sz="4" w:space="0" w:color="A8D08D"/>
              <w:right w:val="single" w:sz="4" w:space="0" w:color="A8D08D"/>
            </w:tcBorders>
            <w:hideMark/>
          </w:tcPr>
          <w:p w14:paraId="4E75B71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Fullname</w:t>
            </w:r>
          </w:p>
        </w:tc>
        <w:tc>
          <w:tcPr>
            <w:tcW w:w="1430" w:type="dxa"/>
            <w:tcBorders>
              <w:top w:val="single" w:sz="4" w:space="0" w:color="A8D08D"/>
              <w:left w:val="single" w:sz="4" w:space="0" w:color="A8D08D"/>
              <w:bottom w:val="single" w:sz="4" w:space="0" w:color="A8D08D"/>
              <w:right w:val="single" w:sz="4" w:space="0" w:color="A8D08D"/>
            </w:tcBorders>
            <w:hideMark/>
          </w:tcPr>
          <w:p w14:paraId="14FCFFB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48EBB31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50</w:t>
            </w:r>
          </w:p>
        </w:tc>
        <w:tc>
          <w:tcPr>
            <w:tcW w:w="2487" w:type="dxa"/>
            <w:tcBorders>
              <w:top w:val="single" w:sz="4" w:space="0" w:color="A8D08D"/>
              <w:left w:val="single" w:sz="4" w:space="0" w:color="A8D08D"/>
              <w:bottom w:val="single" w:sz="4" w:space="0" w:color="A8D08D"/>
              <w:right w:val="single" w:sz="4" w:space="0" w:color="A8D08D"/>
            </w:tcBorders>
            <w:hideMark/>
          </w:tcPr>
          <w:p w14:paraId="1542C43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Tên đầy đủ khách hàng</w:t>
            </w:r>
          </w:p>
        </w:tc>
        <w:tc>
          <w:tcPr>
            <w:tcW w:w="1414" w:type="dxa"/>
            <w:tcBorders>
              <w:top w:val="single" w:sz="4" w:space="0" w:color="A8D08D"/>
              <w:left w:val="single" w:sz="4" w:space="0" w:color="A8D08D"/>
              <w:bottom w:val="single" w:sz="4" w:space="0" w:color="A8D08D"/>
              <w:right w:val="single" w:sz="4" w:space="0" w:color="A8D08D"/>
            </w:tcBorders>
          </w:tcPr>
          <w:p w14:paraId="3D6D33D0"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34938AE7"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69365D5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5</w:t>
            </w:r>
          </w:p>
        </w:tc>
        <w:tc>
          <w:tcPr>
            <w:tcW w:w="2124" w:type="dxa"/>
            <w:tcBorders>
              <w:top w:val="single" w:sz="4" w:space="0" w:color="A8D08D"/>
              <w:left w:val="single" w:sz="4" w:space="0" w:color="A8D08D"/>
              <w:bottom w:val="single" w:sz="4" w:space="0" w:color="A8D08D"/>
              <w:right w:val="single" w:sz="4" w:space="0" w:color="A8D08D"/>
            </w:tcBorders>
            <w:hideMark/>
          </w:tcPr>
          <w:p w14:paraId="65A800F6"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Gender</w:t>
            </w:r>
          </w:p>
        </w:tc>
        <w:tc>
          <w:tcPr>
            <w:tcW w:w="1430" w:type="dxa"/>
            <w:tcBorders>
              <w:top w:val="single" w:sz="4" w:space="0" w:color="A8D08D"/>
              <w:left w:val="single" w:sz="4" w:space="0" w:color="A8D08D"/>
              <w:bottom w:val="single" w:sz="4" w:space="0" w:color="A8D08D"/>
              <w:right w:val="single" w:sz="4" w:space="0" w:color="A8D08D"/>
            </w:tcBorders>
            <w:hideMark/>
          </w:tcPr>
          <w:p w14:paraId="7939D134"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bit</w:t>
            </w:r>
          </w:p>
        </w:tc>
        <w:tc>
          <w:tcPr>
            <w:tcW w:w="893" w:type="dxa"/>
            <w:tcBorders>
              <w:top w:val="single" w:sz="4" w:space="0" w:color="A8D08D"/>
              <w:left w:val="single" w:sz="4" w:space="0" w:color="A8D08D"/>
              <w:bottom w:val="single" w:sz="4" w:space="0" w:color="A8D08D"/>
              <w:right w:val="single" w:sz="4" w:space="0" w:color="A8D08D"/>
            </w:tcBorders>
          </w:tcPr>
          <w:p w14:paraId="3A1BB10D"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c>
          <w:tcPr>
            <w:tcW w:w="2487" w:type="dxa"/>
            <w:tcBorders>
              <w:top w:val="single" w:sz="4" w:space="0" w:color="A8D08D"/>
              <w:left w:val="single" w:sz="4" w:space="0" w:color="A8D08D"/>
              <w:bottom w:val="single" w:sz="4" w:space="0" w:color="A8D08D"/>
              <w:right w:val="single" w:sz="4" w:space="0" w:color="A8D08D"/>
            </w:tcBorders>
            <w:hideMark/>
          </w:tcPr>
          <w:p w14:paraId="53640E9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Giới tính</w:t>
            </w:r>
          </w:p>
        </w:tc>
        <w:tc>
          <w:tcPr>
            <w:tcW w:w="1414" w:type="dxa"/>
            <w:tcBorders>
              <w:top w:val="single" w:sz="4" w:space="0" w:color="A8D08D"/>
              <w:left w:val="single" w:sz="4" w:space="0" w:color="A8D08D"/>
              <w:bottom w:val="single" w:sz="4" w:space="0" w:color="A8D08D"/>
              <w:right w:val="single" w:sz="4" w:space="0" w:color="A8D08D"/>
            </w:tcBorders>
          </w:tcPr>
          <w:p w14:paraId="4091CDD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37077252"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B447DD0"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6</w:t>
            </w:r>
          </w:p>
        </w:tc>
        <w:tc>
          <w:tcPr>
            <w:tcW w:w="2124" w:type="dxa"/>
            <w:tcBorders>
              <w:top w:val="single" w:sz="4" w:space="0" w:color="A8D08D"/>
              <w:left w:val="single" w:sz="4" w:space="0" w:color="A8D08D"/>
              <w:bottom w:val="single" w:sz="4" w:space="0" w:color="A8D08D"/>
              <w:right w:val="single" w:sz="4" w:space="0" w:color="A8D08D"/>
            </w:tcBorders>
            <w:hideMark/>
          </w:tcPr>
          <w:p w14:paraId="2D9B496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Address</w:t>
            </w:r>
          </w:p>
        </w:tc>
        <w:tc>
          <w:tcPr>
            <w:tcW w:w="1430" w:type="dxa"/>
            <w:tcBorders>
              <w:top w:val="single" w:sz="4" w:space="0" w:color="A8D08D"/>
              <w:left w:val="single" w:sz="4" w:space="0" w:color="A8D08D"/>
              <w:bottom w:val="single" w:sz="4" w:space="0" w:color="A8D08D"/>
              <w:right w:val="single" w:sz="4" w:space="0" w:color="A8D08D"/>
            </w:tcBorders>
            <w:hideMark/>
          </w:tcPr>
          <w:p w14:paraId="395B36FA"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7B58F0C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250</w:t>
            </w:r>
          </w:p>
        </w:tc>
        <w:tc>
          <w:tcPr>
            <w:tcW w:w="2487" w:type="dxa"/>
            <w:tcBorders>
              <w:top w:val="single" w:sz="4" w:space="0" w:color="A8D08D"/>
              <w:left w:val="single" w:sz="4" w:space="0" w:color="A8D08D"/>
              <w:bottom w:val="single" w:sz="4" w:space="0" w:color="A8D08D"/>
              <w:right w:val="single" w:sz="4" w:space="0" w:color="A8D08D"/>
            </w:tcBorders>
            <w:hideMark/>
          </w:tcPr>
          <w:p w14:paraId="1E191773"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Địa chỉ</w:t>
            </w:r>
          </w:p>
        </w:tc>
        <w:tc>
          <w:tcPr>
            <w:tcW w:w="1414" w:type="dxa"/>
            <w:tcBorders>
              <w:top w:val="single" w:sz="4" w:space="0" w:color="A8D08D"/>
              <w:left w:val="single" w:sz="4" w:space="0" w:color="A8D08D"/>
              <w:bottom w:val="single" w:sz="4" w:space="0" w:color="A8D08D"/>
              <w:right w:val="single" w:sz="4" w:space="0" w:color="A8D08D"/>
            </w:tcBorders>
          </w:tcPr>
          <w:p w14:paraId="43A549A7"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5FA3711F"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3B987C9"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7</w:t>
            </w:r>
          </w:p>
        </w:tc>
        <w:tc>
          <w:tcPr>
            <w:tcW w:w="2124" w:type="dxa"/>
            <w:tcBorders>
              <w:top w:val="single" w:sz="4" w:space="0" w:color="A8D08D"/>
              <w:left w:val="single" w:sz="4" w:space="0" w:color="A8D08D"/>
              <w:bottom w:val="single" w:sz="4" w:space="0" w:color="A8D08D"/>
              <w:right w:val="single" w:sz="4" w:space="0" w:color="A8D08D"/>
            </w:tcBorders>
            <w:hideMark/>
          </w:tcPr>
          <w:p w14:paraId="6F9AF53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IdentityCard</w:t>
            </w:r>
          </w:p>
        </w:tc>
        <w:tc>
          <w:tcPr>
            <w:tcW w:w="1430" w:type="dxa"/>
            <w:tcBorders>
              <w:top w:val="single" w:sz="4" w:space="0" w:color="A8D08D"/>
              <w:left w:val="single" w:sz="4" w:space="0" w:color="A8D08D"/>
              <w:bottom w:val="single" w:sz="4" w:space="0" w:color="A8D08D"/>
              <w:right w:val="single" w:sz="4" w:space="0" w:color="A8D08D"/>
            </w:tcBorders>
            <w:hideMark/>
          </w:tcPr>
          <w:p w14:paraId="26BF59D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15E55802"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7" w:type="dxa"/>
            <w:tcBorders>
              <w:top w:val="single" w:sz="4" w:space="0" w:color="A8D08D"/>
              <w:left w:val="single" w:sz="4" w:space="0" w:color="A8D08D"/>
              <w:bottom w:val="single" w:sz="4" w:space="0" w:color="A8D08D"/>
              <w:right w:val="single" w:sz="4" w:space="0" w:color="A8D08D"/>
            </w:tcBorders>
            <w:hideMark/>
          </w:tcPr>
          <w:p w14:paraId="1A6DF73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CMT(hộ chiếu)</w:t>
            </w:r>
          </w:p>
        </w:tc>
        <w:tc>
          <w:tcPr>
            <w:tcW w:w="1414" w:type="dxa"/>
            <w:tcBorders>
              <w:top w:val="single" w:sz="4" w:space="0" w:color="A8D08D"/>
              <w:left w:val="single" w:sz="4" w:space="0" w:color="A8D08D"/>
              <w:bottom w:val="single" w:sz="4" w:space="0" w:color="A8D08D"/>
              <w:right w:val="single" w:sz="4" w:space="0" w:color="A8D08D"/>
            </w:tcBorders>
          </w:tcPr>
          <w:p w14:paraId="07B2563F"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744203E2"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1C37A1FB"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8</w:t>
            </w:r>
          </w:p>
        </w:tc>
        <w:tc>
          <w:tcPr>
            <w:tcW w:w="2124" w:type="dxa"/>
            <w:tcBorders>
              <w:top w:val="single" w:sz="4" w:space="0" w:color="A8D08D"/>
              <w:left w:val="single" w:sz="4" w:space="0" w:color="A8D08D"/>
              <w:bottom w:val="single" w:sz="4" w:space="0" w:color="A8D08D"/>
              <w:right w:val="single" w:sz="4" w:space="0" w:color="A8D08D"/>
            </w:tcBorders>
            <w:hideMark/>
          </w:tcPr>
          <w:p w14:paraId="1D4DED5B"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MobilePhone</w:t>
            </w:r>
          </w:p>
        </w:tc>
        <w:tc>
          <w:tcPr>
            <w:tcW w:w="1430" w:type="dxa"/>
            <w:tcBorders>
              <w:top w:val="single" w:sz="4" w:space="0" w:color="A8D08D"/>
              <w:left w:val="single" w:sz="4" w:space="0" w:color="A8D08D"/>
              <w:bottom w:val="single" w:sz="4" w:space="0" w:color="A8D08D"/>
              <w:right w:val="single" w:sz="4" w:space="0" w:color="A8D08D"/>
            </w:tcBorders>
            <w:hideMark/>
          </w:tcPr>
          <w:p w14:paraId="5197875C"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3D30C35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7" w:type="dxa"/>
            <w:tcBorders>
              <w:top w:val="single" w:sz="4" w:space="0" w:color="A8D08D"/>
              <w:left w:val="single" w:sz="4" w:space="0" w:color="A8D08D"/>
              <w:bottom w:val="single" w:sz="4" w:space="0" w:color="A8D08D"/>
              <w:right w:val="single" w:sz="4" w:space="0" w:color="A8D08D"/>
            </w:tcBorders>
            <w:hideMark/>
          </w:tcPr>
          <w:p w14:paraId="12C1CDAD"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Số điện thoại</w:t>
            </w:r>
          </w:p>
        </w:tc>
        <w:tc>
          <w:tcPr>
            <w:tcW w:w="1414" w:type="dxa"/>
            <w:tcBorders>
              <w:top w:val="single" w:sz="4" w:space="0" w:color="A8D08D"/>
              <w:left w:val="single" w:sz="4" w:space="0" w:color="A8D08D"/>
              <w:bottom w:val="single" w:sz="4" w:space="0" w:color="A8D08D"/>
              <w:right w:val="single" w:sz="4" w:space="0" w:color="A8D08D"/>
            </w:tcBorders>
          </w:tcPr>
          <w:p w14:paraId="2FFC11C2"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r w:rsidR="0023144C" w:rsidRPr="005A1CA3" w14:paraId="0F29101F" w14:textId="77777777" w:rsidTr="005A1CA3">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239BEF16"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9</w:t>
            </w:r>
          </w:p>
        </w:tc>
        <w:tc>
          <w:tcPr>
            <w:tcW w:w="2124" w:type="dxa"/>
            <w:tcBorders>
              <w:top w:val="single" w:sz="4" w:space="0" w:color="A8D08D"/>
              <w:left w:val="single" w:sz="4" w:space="0" w:color="A8D08D"/>
              <w:bottom w:val="single" w:sz="4" w:space="0" w:color="A8D08D"/>
              <w:right w:val="single" w:sz="4" w:space="0" w:color="A8D08D"/>
            </w:tcBorders>
            <w:hideMark/>
          </w:tcPr>
          <w:p w14:paraId="302FEDBE"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HomePhone</w:t>
            </w:r>
          </w:p>
        </w:tc>
        <w:tc>
          <w:tcPr>
            <w:tcW w:w="1430" w:type="dxa"/>
            <w:tcBorders>
              <w:top w:val="single" w:sz="4" w:space="0" w:color="A8D08D"/>
              <w:left w:val="single" w:sz="4" w:space="0" w:color="A8D08D"/>
              <w:bottom w:val="single" w:sz="4" w:space="0" w:color="A8D08D"/>
              <w:right w:val="single" w:sz="4" w:space="0" w:color="A8D08D"/>
            </w:tcBorders>
            <w:hideMark/>
          </w:tcPr>
          <w:p w14:paraId="39C06831"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2569F54C"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15</w:t>
            </w:r>
          </w:p>
        </w:tc>
        <w:tc>
          <w:tcPr>
            <w:tcW w:w="2487" w:type="dxa"/>
            <w:tcBorders>
              <w:top w:val="single" w:sz="4" w:space="0" w:color="A8D08D"/>
              <w:left w:val="single" w:sz="4" w:space="0" w:color="A8D08D"/>
              <w:bottom w:val="single" w:sz="4" w:space="0" w:color="A8D08D"/>
              <w:right w:val="single" w:sz="4" w:space="0" w:color="A8D08D"/>
            </w:tcBorders>
            <w:hideMark/>
          </w:tcPr>
          <w:p w14:paraId="6CF421C0"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A1CA3">
              <w:rPr>
                <w:rFonts w:ascii="Times New Roman" w:hAnsi="Times New Roman"/>
                <w:sz w:val="24"/>
              </w:rPr>
              <w:t>Số điện thoại nhà</w:t>
            </w:r>
          </w:p>
        </w:tc>
        <w:tc>
          <w:tcPr>
            <w:tcW w:w="1414" w:type="dxa"/>
            <w:tcBorders>
              <w:top w:val="single" w:sz="4" w:space="0" w:color="A8D08D"/>
              <w:left w:val="single" w:sz="4" w:space="0" w:color="A8D08D"/>
              <w:bottom w:val="single" w:sz="4" w:space="0" w:color="A8D08D"/>
              <w:right w:val="single" w:sz="4" w:space="0" w:color="A8D08D"/>
            </w:tcBorders>
          </w:tcPr>
          <w:p w14:paraId="6CBFA4FB" w14:textId="77777777" w:rsidR="0023144C" w:rsidRPr="005A1CA3" w:rsidRDefault="0023144C" w:rsidP="0023144C">
            <w:pPr>
              <w:spacing w:before="0" w:line="360" w:lineRule="auto"/>
              <w:ind w:firstLine="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p>
        </w:tc>
      </w:tr>
      <w:tr w:rsidR="0023144C" w:rsidRPr="005A1CA3" w14:paraId="26F39DD3" w14:textId="77777777" w:rsidTr="005A1C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Borders>
              <w:top w:val="single" w:sz="4" w:space="0" w:color="A8D08D"/>
              <w:left w:val="single" w:sz="4" w:space="0" w:color="A8D08D"/>
              <w:bottom w:val="single" w:sz="4" w:space="0" w:color="A8D08D"/>
              <w:right w:val="single" w:sz="4" w:space="0" w:color="A8D08D"/>
            </w:tcBorders>
            <w:hideMark/>
          </w:tcPr>
          <w:p w14:paraId="355C2E22" w14:textId="77777777" w:rsidR="0023144C" w:rsidRPr="005A1CA3" w:rsidRDefault="0023144C" w:rsidP="0023144C">
            <w:pPr>
              <w:spacing w:before="0" w:line="360" w:lineRule="auto"/>
              <w:ind w:firstLine="0"/>
              <w:jc w:val="left"/>
              <w:rPr>
                <w:rFonts w:ascii="Times New Roman" w:hAnsi="Times New Roman"/>
                <w:sz w:val="24"/>
              </w:rPr>
            </w:pPr>
            <w:r w:rsidRPr="005A1CA3">
              <w:rPr>
                <w:rFonts w:ascii="Times New Roman" w:hAnsi="Times New Roman"/>
                <w:sz w:val="24"/>
              </w:rPr>
              <w:t>10</w:t>
            </w:r>
          </w:p>
        </w:tc>
        <w:tc>
          <w:tcPr>
            <w:tcW w:w="2124" w:type="dxa"/>
            <w:tcBorders>
              <w:top w:val="single" w:sz="4" w:space="0" w:color="A8D08D"/>
              <w:left w:val="single" w:sz="4" w:space="0" w:color="A8D08D"/>
              <w:bottom w:val="single" w:sz="4" w:space="0" w:color="A8D08D"/>
              <w:right w:val="single" w:sz="4" w:space="0" w:color="A8D08D"/>
            </w:tcBorders>
            <w:hideMark/>
          </w:tcPr>
          <w:p w14:paraId="2C62A306"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Email</w:t>
            </w:r>
          </w:p>
        </w:tc>
        <w:tc>
          <w:tcPr>
            <w:tcW w:w="1430" w:type="dxa"/>
            <w:tcBorders>
              <w:top w:val="single" w:sz="4" w:space="0" w:color="A8D08D"/>
              <w:left w:val="single" w:sz="4" w:space="0" w:color="A8D08D"/>
              <w:bottom w:val="single" w:sz="4" w:space="0" w:color="A8D08D"/>
              <w:right w:val="single" w:sz="4" w:space="0" w:color="A8D08D"/>
            </w:tcBorders>
            <w:hideMark/>
          </w:tcPr>
          <w:p w14:paraId="5F14DA65"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nvarchar</w:t>
            </w:r>
          </w:p>
        </w:tc>
        <w:tc>
          <w:tcPr>
            <w:tcW w:w="893" w:type="dxa"/>
            <w:tcBorders>
              <w:top w:val="single" w:sz="4" w:space="0" w:color="A8D08D"/>
              <w:left w:val="single" w:sz="4" w:space="0" w:color="A8D08D"/>
              <w:bottom w:val="single" w:sz="4" w:space="0" w:color="A8D08D"/>
              <w:right w:val="single" w:sz="4" w:space="0" w:color="A8D08D"/>
            </w:tcBorders>
            <w:hideMark/>
          </w:tcPr>
          <w:p w14:paraId="3E0B3DE4"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100</w:t>
            </w:r>
          </w:p>
        </w:tc>
        <w:tc>
          <w:tcPr>
            <w:tcW w:w="2487" w:type="dxa"/>
            <w:tcBorders>
              <w:top w:val="single" w:sz="4" w:space="0" w:color="A8D08D"/>
              <w:left w:val="single" w:sz="4" w:space="0" w:color="A8D08D"/>
              <w:bottom w:val="single" w:sz="4" w:space="0" w:color="A8D08D"/>
              <w:right w:val="single" w:sz="4" w:space="0" w:color="A8D08D"/>
            </w:tcBorders>
            <w:hideMark/>
          </w:tcPr>
          <w:p w14:paraId="50522E91" w14:textId="77777777" w:rsidR="0023144C" w:rsidRPr="005A1CA3" w:rsidRDefault="0023144C" w:rsidP="0023144C">
            <w:pPr>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A1CA3">
              <w:rPr>
                <w:rFonts w:ascii="Times New Roman" w:hAnsi="Times New Roman"/>
                <w:sz w:val="24"/>
              </w:rPr>
              <w:t>Email khách hàng</w:t>
            </w:r>
          </w:p>
        </w:tc>
        <w:tc>
          <w:tcPr>
            <w:tcW w:w="1414" w:type="dxa"/>
            <w:tcBorders>
              <w:top w:val="single" w:sz="4" w:space="0" w:color="A8D08D"/>
              <w:left w:val="single" w:sz="4" w:space="0" w:color="A8D08D"/>
              <w:bottom w:val="single" w:sz="4" w:space="0" w:color="A8D08D"/>
              <w:right w:val="single" w:sz="4" w:space="0" w:color="A8D08D"/>
            </w:tcBorders>
          </w:tcPr>
          <w:p w14:paraId="7BD1493D" w14:textId="77777777" w:rsidR="0023144C" w:rsidRPr="005A1CA3" w:rsidRDefault="0023144C" w:rsidP="00327CC4">
            <w:pPr>
              <w:keepNext/>
              <w:spacing w:before="0" w:line="360" w:lineRule="auto"/>
              <w:ind w:firstLine="0"/>
              <w:jc w:val="left"/>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p>
        </w:tc>
      </w:tr>
    </w:tbl>
    <w:p w14:paraId="67D57AB6" w14:textId="75546D4D" w:rsidR="00327CC4" w:rsidRDefault="00327CC4" w:rsidP="00E400E1">
      <w:pPr>
        <w:pStyle w:val="Caption"/>
      </w:pPr>
      <w:bookmarkStart w:id="153" w:name="_Toc422688993"/>
      <w:bookmarkStart w:id="154" w:name="_Toc422104982"/>
      <w:r>
        <w:t xml:space="preserve">Bảng </w:t>
      </w:r>
      <w:fldSimple w:instr=" STYLEREF 1 \s ">
        <w:r>
          <w:rPr>
            <w:noProof/>
          </w:rPr>
          <w:t>4</w:t>
        </w:r>
      </w:fldSimple>
      <w:r>
        <w:noBreakHyphen/>
      </w:r>
      <w:fldSimple w:instr=" SEQ Bảng \* ARABIC \s 1 ">
        <w:r>
          <w:rPr>
            <w:noProof/>
          </w:rPr>
          <w:t>25</w:t>
        </w:r>
      </w:fldSimple>
      <w:r w:rsidRPr="00327CC4">
        <w:t xml:space="preserve"> Bảng Khách hàng</w:t>
      </w:r>
      <w:bookmarkEnd w:id="153"/>
    </w:p>
    <w:bookmarkEnd w:id="154"/>
    <w:p w14:paraId="225DEB62" w14:textId="77777777" w:rsidR="005F5D49" w:rsidRDefault="005F5D49" w:rsidP="00310DF9">
      <w:pPr>
        <w:rPr>
          <w:color w:val="C00000"/>
        </w:rPr>
      </w:pPr>
    </w:p>
    <w:p w14:paraId="081BC095" w14:textId="77777777" w:rsidR="005F5D49" w:rsidRDefault="005F5D49" w:rsidP="00310DF9">
      <w:pPr>
        <w:rPr>
          <w:color w:val="C00000"/>
        </w:rPr>
      </w:pPr>
    </w:p>
    <w:p w14:paraId="2BB7CD87" w14:textId="32FDF934" w:rsidR="00327CC4" w:rsidRDefault="00327CC4">
      <w:pPr>
        <w:spacing w:before="0" w:line="240" w:lineRule="auto"/>
        <w:ind w:firstLine="0"/>
        <w:jc w:val="left"/>
        <w:rPr>
          <w:color w:val="C00000"/>
        </w:rPr>
      </w:pPr>
      <w:r>
        <w:rPr>
          <w:color w:val="C00000"/>
        </w:rPr>
        <w:br w:type="page"/>
      </w:r>
    </w:p>
    <w:p w14:paraId="110207D4" w14:textId="77777777" w:rsidR="00327CC4" w:rsidRDefault="00327CC4" w:rsidP="00327CC4">
      <w:pPr>
        <w:pStyle w:val="Heading2"/>
        <w:sectPr w:rsidR="00327CC4" w:rsidSect="00CF1919">
          <w:headerReference w:type="default" r:id="rId41"/>
          <w:footerReference w:type="default" r:id="rId42"/>
          <w:pgSz w:w="11909" w:h="16834" w:code="9"/>
          <w:pgMar w:top="1411" w:right="1138" w:bottom="1411" w:left="1699" w:header="706" w:footer="706" w:gutter="0"/>
          <w:pgNumType w:chapStyle="1"/>
          <w:cols w:space="708"/>
          <w:docGrid w:linePitch="360"/>
        </w:sectPr>
      </w:pPr>
    </w:p>
    <w:p w14:paraId="544E1C0D" w14:textId="110F3F74" w:rsidR="005F5D49" w:rsidRDefault="00327CC4" w:rsidP="00327CC4">
      <w:pPr>
        <w:pStyle w:val="Heading2"/>
      </w:pPr>
      <w:bookmarkStart w:id="155" w:name="_Toc422866098"/>
      <w:r>
        <w:t>Sơ đồ lớp</w:t>
      </w:r>
      <w:bookmarkEnd w:id="155"/>
    </w:p>
    <w:p w14:paraId="05D3D8BD" w14:textId="77777777" w:rsidR="00B83E93" w:rsidRDefault="00B83E93" w:rsidP="00B83E93">
      <w:pPr>
        <w:keepNext/>
      </w:pPr>
      <w:r w:rsidRPr="00B83E93">
        <w:rPr>
          <w:noProof/>
          <w:color w:val="C00000"/>
        </w:rPr>
        <w:drawing>
          <wp:inline distT="0" distB="0" distL="0" distR="0" wp14:anchorId="3BAE9A6B" wp14:editId="6F950563">
            <wp:extent cx="12907609" cy="7138670"/>
            <wp:effectExtent l="0" t="0" r="889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913787" cy="7142087"/>
                    </a:xfrm>
                    <a:prstGeom prst="rect">
                      <a:avLst/>
                    </a:prstGeom>
                    <a:noFill/>
                    <a:ln>
                      <a:noFill/>
                    </a:ln>
                  </pic:spPr>
                </pic:pic>
              </a:graphicData>
            </a:graphic>
          </wp:inline>
        </w:drawing>
      </w:r>
    </w:p>
    <w:p w14:paraId="45546CC4" w14:textId="5B03375A" w:rsidR="005F5D49" w:rsidRDefault="00B83E93" w:rsidP="00E400E1">
      <w:pPr>
        <w:pStyle w:val="Caption"/>
        <w:rPr>
          <w:color w:val="C00000"/>
        </w:rPr>
      </w:pPr>
      <w:bookmarkStart w:id="156" w:name="_Toc422688966"/>
      <w:r>
        <w:t xml:space="preserve">Hình </w:t>
      </w:r>
      <w:fldSimple w:instr=" STYLEREF 1 \s ">
        <w:r w:rsidR="00E400E1">
          <w:rPr>
            <w:noProof/>
          </w:rPr>
          <w:t>3</w:t>
        </w:r>
      </w:fldSimple>
      <w:r w:rsidR="00E400E1">
        <w:noBreakHyphen/>
      </w:r>
      <w:fldSimple w:instr=" SEQ Hình \* ARABIC \s 1 ">
        <w:r w:rsidR="00E400E1">
          <w:rPr>
            <w:noProof/>
          </w:rPr>
          <w:t>19</w:t>
        </w:r>
      </w:fldSimple>
      <w:r>
        <w:t xml:space="preserve"> Sơ đồ quan hệ các bảng dữ liệu</w:t>
      </w:r>
      <w:bookmarkEnd w:id="156"/>
    </w:p>
    <w:p w14:paraId="52DD61EF" w14:textId="77777777" w:rsidR="005F5D49" w:rsidRDefault="005F5D49" w:rsidP="00310DF9">
      <w:pPr>
        <w:rPr>
          <w:color w:val="C00000"/>
        </w:rPr>
      </w:pPr>
    </w:p>
    <w:p w14:paraId="79CD4CA2" w14:textId="77777777" w:rsidR="0055368B" w:rsidRDefault="0055368B" w:rsidP="00310DF9">
      <w:pPr>
        <w:rPr>
          <w:color w:val="C00000"/>
        </w:rPr>
      </w:pPr>
    </w:p>
    <w:p w14:paraId="3E2AB4E9" w14:textId="77777777" w:rsidR="00310DF9" w:rsidRDefault="00310DF9" w:rsidP="00310DF9">
      <w:pPr>
        <w:rPr>
          <w:color w:val="C00000"/>
        </w:rPr>
      </w:pPr>
    </w:p>
    <w:p w14:paraId="1E47F50D" w14:textId="77777777" w:rsidR="00BB71A4" w:rsidRDefault="00BB71A4" w:rsidP="00327CC4">
      <w:pPr>
        <w:ind w:firstLine="0"/>
        <w:sectPr w:rsidR="00BB71A4" w:rsidSect="005D3726">
          <w:pgSz w:w="23818" w:h="16834" w:orient="landscape" w:code="8"/>
          <w:pgMar w:top="1138" w:right="1411" w:bottom="1699" w:left="1411" w:header="706" w:footer="706" w:gutter="0"/>
          <w:pgNumType w:start="68"/>
          <w:cols w:space="708"/>
          <w:docGrid w:linePitch="360"/>
        </w:sectPr>
      </w:pPr>
    </w:p>
    <w:p w14:paraId="76E740EC" w14:textId="3A32733F" w:rsidR="009B7AF1" w:rsidRDefault="00833BC6" w:rsidP="009B7AF1">
      <w:pPr>
        <w:pStyle w:val="Heading1"/>
      </w:pPr>
      <w:bookmarkStart w:id="157" w:name="_Toc422866099"/>
      <w:r>
        <w:t>:</w:t>
      </w:r>
      <w:r w:rsidR="009B7AF1">
        <w:t xml:space="preserve"> </w:t>
      </w:r>
      <w:r w:rsidR="007A7D82">
        <w:t>KẾT QUẢ CÀI ĐẶT, THỬ NGHIỆM</w:t>
      </w:r>
      <w:bookmarkEnd w:id="157"/>
      <w:r w:rsidR="007A7D82">
        <w:t xml:space="preserve"> </w:t>
      </w:r>
      <w:bookmarkStart w:id="158" w:name="_Toc169424253"/>
    </w:p>
    <w:p w14:paraId="5007D09E" w14:textId="77777777" w:rsidR="009B7AF1" w:rsidRDefault="009B7AF1" w:rsidP="009B7AF1">
      <w:pPr>
        <w:pStyle w:val="Heading2"/>
      </w:pPr>
      <w:bookmarkStart w:id="159" w:name="_Toc422866100"/>
      <w:r>
        <w:t>Giao diện toàn trang web:</w:t>
      </w:r>
      <w:bookmarkEnd w:id="159"/>
    </w:p>
    <w:p w14:paraId="05FE12E0" w14:textId="77777777" w:rsidR="008C011D" w:rsidRDefault="009B7AF1" w:rsidP="008C011D">
      <w:pPr>
        <w:keepNext/>
        <w:ind w:firstLine="0"/>
      </w:pPr>
      <w:r>
        <w:t xml:space="preserve"> </w:t>
      </w:r>
      <w:r>
        <w:rPr>
          <w:noProof/>
        </w:rPr>
        <w:drawing>
          <wp:inline distT="0" distB="0" distL="0" distR="0" wp14:anchorId="21249E49" wp14:editId="33AA1828">
            <wp:extent cx="5584190" cy="71266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4190" cy="7126605"/>
                    </a:xfrm>
                    <a:prstGeom prst="rect">
                      <a:avLst/>
                    </a:prstGeom>
                    <a:noFill/>
                  </pic:spPr>
                </pic:pic>
              </a:graphicData>
            </a:graphic>
          </wp:inline>
        </w:drawing>
      </w:r>
    </w:p>
    <w:p w14:paraId="56DB1464" w14:textId="25BC35AD" w:rsidR="009B7AF1" w:rsidRDefault="008C011D" w:rsidP="00E400E1">
      <w:pPr>
        <w:pStyle w:val="Caption"/>
      </w:pPr>
      <w:r>
        <w:t xml:space="preserve">Hình </w:t>
      </w:r>
      <w:fldSimple w:instr=" STYLEREF 1 \s ">
        <w:r w:rsidR="00E400E1">
          <w:rPr>
            <w:noProof/>
          </w:rPr>
          <w:t>4</w:t>
        </w:r>
      </w:fldSimple>
      <w:r w:rsidR="00E400E1">
        <w:noBreakHyphen/>
      </w:r>
      <w:fldSimple w:instr=" SEQ Hình \* ARABIC \s 1 ">
        <w:r w:rsidR="00E400E1">
          <w:rPr>
            <w:noProof/>
          </w:rPr>
          <w:t>1</w:t>
        </w:r>
      </w:fldSimple>
      <w:r w:rsidRPr="008C011D">
        <w:t xml:space="preserve"> Giao diện toàn trang web:</w:t>
      </w:r>
    </w:p>
    <w:p w14:paraId="2DAA15BF" w14:textId="0AA6A1DB" w:rsidR="009B7AF1" w:rsidRDefault="009B7AF1" w:rsidP="009B7AF1">
      <w:pPr>
        <w:pStyle w:val="Heading2"/>
      </w:pPr>
      <w:r>
        <w:t xml:space="preserve"> </w:t>
      </w:r>
      <w:bookmarkStart w:id="160" w:name="_Toc422866101"/>
      <w:r>
        <w:t>Giao diện chức năng đăng nhập:</w:t>
      </w:r>
      <w:bookmarkEnd w:id="160"/>
    </w:p>
    <w:p w14:paraId="5CBE8A74" w14:textId="77777777" w:rsidR="008C011D" w:rsidRDefault="009B7AF1" w:rsidP="008C011D">
      <w:pPr>
        <w:keepNext/>
        <w:ind w:firstLine="0"/>
      </w:pPr>
      <w:r>
        <w:rPr>
          <w:noProof/>
        </w:rPr>
        <w:drawing>
          <wp:inline distT="0" distB="0" distL="0" distR="0" wp14:anchorId="22AE707D" wp14:editId="5A9223FB">
            <wp:extent cx="5944235" cy="466407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4235" cy="4664075"/>
                    </a:xfrm>
                    <a:prstGeom prst="rect">
                      <a:avLst/>
                    </a:prstGeom>
                    <a:noFill/>
                  </pic:spPr>
                </pic:pic>
              </a:graphicData>
            </a:graphic>
          </wp:inline>
        </w:drawing>
      </w:r>
    </w:p>
    <w:p w14:paraId="00A8495D" w14:textId="3CCBCE9F" w:rsidR="009B7AF1" w:rsidRPr="009B7AF1" w:rsidRDefault="008C011D" w:rsidP="00E400E1">
      <w:pPr>
        <w:pStyle w:val="Caption"/>
      </w:pPr>
      <w:r>
        <w:t xml:space="preserve">Hình </w:t>
      </w:r>
      <w:fldSimple w:instr=" STYLEREF 1 \s ">
        <w:r w:rsidR="00E400E1">
          <w:rPr>
            <w:noProof/>
          </w:rPr>
          <w:t>4</w:t>
        </w:r>
      </w:fldSimple>
      <w:r w:rsidR="00E400E1">
        <w:noBreakHyphen/>
      </w:r>
      <w:fldSimple w:instr=" SEQ Hình \* ARABIC \s 1 ">
        <w:r w:rsidR="00E400E1">
          <w:rPr>
            <w:noProof/>
          </w:rPr>
          <w:t>2</w:t>
        </w:r>
      </w:fldSimple>
      <w:r w:rsidRPr="008C011D">
        <w:t xml:space="preserve"> Giao diện chức năng đăng nhập</w:t>
      </w:r>
    </w:p>
    <w:p w14:paraId="1518CD3B" w14:textId="77777777" w:rsidR="009B7AF1" w:rsidRDefault="009B7AF1" w:rsidP="009B7AF1">
      <w:pPr>
        <w:pStyle w:val="Heading2"/>
      </w:pPr>
      <w:bookmarkStart w:id="161" w:name="_Toc422866102"/>
      <w:r>
        <w:t>Giao diện chức năng đăng ký:</w:t>
      </w:r>
      <w:bookmarkEnd w:id="161"/>
      <w:r>
        <w:t xml:space="preserve"> </w:t>
      </w:r>
    </w:p>
    <w:p w14:paraId="388F7016" w14:textId="1D524EFB" w:rsidR="009B7AF1" w:rsidRPr="009B7AF1" w:rsidRDefault="009B7AF1" w:rsidP="009B7AF1">
      <w:pPr>
        <w:pStyle w:val="Heading2"/>
        <w:numPr>
          <w:ilvl w:val="0"/>
          <w:numId w:val="0"/>
        </w:numPr>
        <w:rPr>
          <w:b w:val="0"/>
        </w:rPr>
      </w:pPr>
      <w:bookmarkStart w:id="162" w:name="_Toc422866103"/>
      <w:r w:rsidRPr="009B7AF1">
        <w:rPr>
          <w:b w:val="0"/>
        </w:rPr>
        <w:t>Khi đăng ký thì người dùng được lựa chọn để đăng ký các loại tài khoản như: khách hàng, chủ bất động sản, nhà môi giới</w:t>
      </w:r>
      <w:bookmarkEnd w:id="162"/>
      <w:r w:rsidR="00440DFC">
        <w:rPr>
          <w:b w:val="0"/>
        </w:rPr>
        <w:t>:</w:t>
      </w:r>
    </w:p>
    <w:p w14:paraId="44DD0442" w14:textId="77777777" w:rsidR="008C011D" w:rsidRDefault="009B7AF1" w:rsidP="008C011D">
      <w:pPr>
        <w:keepNext/>
        <w:ind w:firstLine="0"/>
      </w:pPr>
      <w:r>
        <w:t xml:space="preserve"> </w:t>
      </w:r>
      <w:r>
        <w:rPr>
          <w:noProof/>
        </w:rPr>
        <w:drawing>
          <wp:inline distT="0" distB="0" distL="0" distR="0" wp14:anchorId="1159A23E" wp14:editId="3B5035E1">
            <wp:extent cx="5324228" cy="7289321"/>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9987" cy="7310897"/>
                    </a:xfrm>
                    <a:prstGeom prst="rect">
                      <a:avLst/>
                    </a:prstGeom>
                    <a:noFill/>
                  </pic:spPr>
                </pic:pic>
              </a:graphicData>
            </a:graphic>
          </wp:inline>
        </w:drawing>
      </w:r>
    </w:p>
    <w:p w14:paraId="71CBDAA0" w14:textId="3DF1E6BC" w:rsidR="009B7AF1" w:rsidRDefault="008C011D" w:rsidP="00E400E1">
      <w:pPr>
        <w:pStyle w:val="Caption"/>
      </w:pPr>
      <w:r>
        <w:t xml:space="preserve">Hình </w:t>
      </w:r>
      <w:fldSimple w:instr=" STYLEREF 1 \s ">
        <w:r w:rsidR="00E400E1">
          <w:rPr>
            <w:noProof/>
          </w:rPr>
          <w:t>4</w:t>
        </w:r>
      </w:fldSimple>
      <w:r w:rsidR="00E400E1">
        <w:noBreakHyphen/>
      </w:r>
      <w:fldSimple w:instr=" SEQ Hình \* ARABIC \s 1 ">
        <w:r w:rsidR="00E400E1">
          <w:rPr>
            <w:noProof/>
          </w:rPr>
          <w:t>3</w:t>
        </w:r>
      </w:fldSimple>
      <w:r w:rsidRPr="008C011D">
        <w:t xml:space="preserve"> Giao diện chức năng đăng ký</w:t>
      </w:r>
    </w:p>
    <w:p w14:paraId="78EBE0D2" w14:textId="47880418" w:rsidR="009B7AF1" w:rsidRDefault="009B7AF1" w:rsidP="009B7AF1">
      <w:pPr>
        <w:pStyle w:val="Heading2"/>
      </w:pPr>
      <w:bookmarkStart w:id="163" w:name="_Toc422866104"/>
      <w:r>
        <w:t>Giao diện chức năng xem đăng ký:</w:t>
      </w:r>
      <w:bookmarkEnd w:id="163"/>
      <w:r>
        <w:t xml:space="preserve"> </w:t>
      </w:r>
    </w:p>
    <w:p w14:paraId="348F15C6" w14:textId="0C1CCA42" w:rsidR="009B7AF1" w:rsidRDefault="009B7AF1" w:rsidP="009B7AF1">
      <w:pPr>
        <w:ind w:firstLine="0"/>
      </w:pPr>
      <w:r>
        <w:t>Sau khi đăng ký thành công thì người dùng được chuyển đến trang mới có các thông tin đã đăng ký, để người dùng kiểm tra lại thông tin.</w:t>
      </w:r>
    </w:p>
    <w:p w14:paraId="00512C40" w14:textId="77777777" w:rsidR="00440DFC" w:rsidRDefault="009B7AF1" w:rsidP="00440DFC">
      <w:pPr>
        <w:keepNext/>
        <w:ind w:firstLine="0"/>
      </w:pPr>
      <w:r>
        <w:t xml:space="preserve"> </w:t>
      </w:r>
      <w:r>
        <w:rPr>
          <w:noProof/>
        </w:rPr>
        <w:drawing>
          <wp:inline distT="0" distB="0" distL="0" distR="0" wp14:anchorId="2941BAB7" wp14:editId="25499A93">
            <wp:extent cx="5944235" cy="65963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4235" cy="6596380"/>
                    </a:xfrm>
                    <a:prstGeom prst="rect">
                      <a:avLst/>
                    </a:prstGeom>
                    <a:noFill/>
                  </pic:spPr>
                </pic:pic>
              </a:graphicData>
            </a:graphic>
          </wp:inline>
        </w:drawing>
      </w:r>
    </w:p>
    <w:p w14:paraId="70432B43" w14:textId="3AD9D4CE" w:rsidR="009B7AF1" w:rsidRDefault="00440DFC" w:rsidP="00E400E1">
      <w:pPr>
        <w:pStyle w:val="Caption"/>
      </w:pPr>
      <w:r>
        <w:t xml:space="preserve">Hình </w:t>
      </w:r>
      <w:fldSimple w:instr=" STYLEREF 1 \s ">
        <w:r w:rsidR="00E400E1">
          <w:rPr>
            <w:noProof/>
          </w:rPr>
          <w:t>4</w:t>
        </w:r>
      </w:fldSimple>
      <w:r w:rsidR="00E400E1">
        <w:noBreakHyphen/>
      </w:r>
      <w:fldSimple w:instr=" SEQ Hình \* ARABIC \s 1 ">
        <w:r w:rsidR="00E400E1">
          <w:rPr>
            <w:noProof/>
          </w:rPr>
          <w:t>4</w:t>
        </w:r>
      </w:fldSimple>
      <w:r w:rsidRPr="00440DFC">
        <w:t xml:space="preserve"> Giao diện chức năng xem đăng ký</w:t>
      </w:r>
    </w:p>
    <w:p w14:paraId="5A5C0946" w14:textId="77777777" w:rsidR="00440DFC" w:rsidRDefault="00440DFC" w:rsidP="009B7AF1">
      <w:pPr>
        <w:pStyle w:val="Heading2"/>
        <w:sectPr w:rsidR="00440DFC" w:rsidSect="00327CC4">
          <w:headerReference w:type="even" r:id="rId48"/>
          <w:pgSz w:w="11909" w:h="16834" w:code="9"/>
          <w:pgMar w:top="1411" w:right="1138" w:bottom="1411" w:left="1699" w:header="706" w:footer="706" w:gutter="0"/>
          <w:cols w:space="708"/>
          <w:docGrid w:linePitch="360"/>
        </w:sectPr>
      </w:pPr>
      <w:bookmarkStart w:id="164" w:name="_Toc422866105"/>
    </w:p>
    <w:p w14:paraId="4811D673" w14:textId="2F4A8EFB" w:rsidR="009B7AF1" w:rsidRDefault="009B7AF1" w:rsidP="009B7AF1">
      <w:pPr>
        <w:pStyle w:val="Heading2"/>
      </w:pPr>
      <w:r>
        <w:t>Giao diện đăng tin rao bán cho thuê bất động sản:</w:t>
      </w:r>
      <w:bookmarkEnd w:id="164"/>
      <w:r>
        <w:t xml:space="preserve"> </w:t>
      </w:r>
    </w:p>
    <w:p w14:paraId="5BDF9D7A" w14:textId="6F5CC96C" w:rsidR="009B7AF1" w:rsidRDefault="009B7AF1" w:rsidP="009B7AF1">
      <w:pPr>
        <w:ind w:firstLine="0"/>
      </w:pPr>
      <w:r>
        <w:t>Khi “click” vào button “Đăng tin bất đông sản của bạn” thì chúng ta có giao diện sau:</w:t>
      </w:r>
    </w:p>
    <w:p w14:paraId="3B8D4E66" w14:textId="77777777" w:rsidR="00E400E1" w:rsidRDefault="009B7AF1" w:rsidP="00E400E1">
      <w:pPr>
        <w:keepNext/>
        <w:ind w:firstLine="0"/>
      </w:pPr>
      <w:r>
        <w:rPr>
          <w:noProof/>
        </w:rPr>
        <w:drawing>
          <wp:inline distT="0" distB="0" distL="0" distR="0" wp14:anchorId="442D1E07" wp14:editId="4E40373B">
            <wp:extent cx="6372560" cy="11532358"/>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89349" cy="11562741"/>
                    </a:xfrm>
                    <a:prstGeom prst="rect">
                      <a:avLst/>
                    </a:prstGeom>
                    <a:noFill/>
                  </pic:spPr>
                </pic:pic>
              </a:graphicData>
            </a:graphic>
          </wp:inline>
        </w:drawing>
      </w:r>
    </w:p>
    <w:p w14:paraId="693ED8E9" w14:textId="298A91DD" w:rsidR="009B7AF1" w:rsidRDefault="00E400E1" w:rsidP="00E400E1">
      <w:pPr>
        <w:pStyle w:val="Caption"/>
      </w:pPr>
      <w:r>
        <w:t xml:space="preserve">Hình </w:t>
      </w:r>
      <w:fldSimple w:instr=" STYLEREF 1 \s ">
        <w:r>
          <w:rPr>
            <w:noProof/>
          </w:rPr>
          <w:t>4</w:t>
        </w:r>
      </w:fldSimple>
      <w:r>
        <w:noBreakHyphen/>
      </w:r>
      <w:fldSimple w:instr=" SEQ Hình \* ARABIC \s 1 ">
        <w:r>
          <w:rPr>
            <w:noProof/>
          </w:rPr>
          <w:t>5</w:t>
        </w:r>
      </w:fldSimple>
      <w:r>
        <w:t xml:space="preserve"> </w:t>
      </w:r>
      <w:r w:rsidRPr="00E400E1">
        <w:t>Giao diện đăng tin rao bán cho thuê bất động sản</w:t>
      </w:r>
    </w:p>
    <w:p w14:paraId="2CA94024" w14:textId="77777777" w:rsidR="009B7AF1" w:rsidRDefault="009B7AF1" w:rsidP="009B7AF1">
      <w:pPr>
        <w:ind w:firstLine="0"/>
      </w:pPr>
      <w:r>
        <w:t xml:space="preserve"> </w:t>
      </w:r>
    </w:p>
    <w:p w14:paraId="1B05F1DB" w14:textId="255CFB69" w:rsidR="009B7AF1" w:rsidRDefault="009B7AF1" w:rsidP="009B7AF1">
      <w:pPr>
        <w:pStyle w:val="Heading2"/>
      </w:pPr>
      <w:bookmarkStart w:id="165" w:name="_Toc422866106"/>
      <w:r>
        <w:t>Giao diên các trang con:</w:t>
      </w:r>
      <w:bookmarkEnd w:id="165"/>
      <w:r>
        <w:t xml:space="preserve"> </w:t>
      </w:r>
    </w:p>
    <w:p w14:paraId="740E715A" w14:textId="70BCF246" w:rsidR="009B7AF1" w:rsidRDefault="009B7AF1" w:rsidP="009B7AF1">
      <w:pPr>
        <w:ind w:firstLine="0"/>
      </w:pPr>
      <w:r>
        <w:t xml:space="preserve">Các trang tin về </w:t>
      </w:r>
      <w:r w:rsidR="0023620F">
        <w:t xml:space="preserve">nhà đất bán, nhà đấtc ho thuê ( </w:t>
      </w:r>
      <w:r>
        <w:t>Căn hộ chung cư, nhà riêng, biệt thự riêng lẻ, biệt thự liền kề, nhà mặt đường, đất nền dự án, đất ở, đất canh tác, kho-nhà xưởng, bất động sản khác); nhà trọ.</w:t>
      </w:r>
    </w:p>
    <w:p w14:paraId="52C6F7FC" w14:textId="77777777" w:rsidR="00E400E1" w:rsidRDefault="00812239" w:rsidP="00E400E1">
      <w:pPr>
        <w:keepNext/>
        <w:ind w:firstLine="0"/>
      </w:pPr>
      <w:r>
        <w:rPr>
          <w:noProof/>
        </w:rPr>
        <w:drawing>
          <wp:inline distT="0" distB="0" distL="0" distR="0" wp14:anchorId="0D8C8924" wp14:editId="649E5F80">
            <wp:extent cx="8149734" cy="11000095"/>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166288" cy="11022439"/>
                    </a:xfrm>
                    <a:prstGeom prst="rect">
                      <a:avLst/>
                    </a:prstGeom>
                    <a:noFill/>
                  </pic:spPr>
                </pic:pic>
              </a:graphicData>
            </a:graphic>
          </wp:inline>
        </w:drawing>
      </w:r>
    </w:p>
    <w:p w14:paraId="241C4DF1" w14:textId="27B60A70" w:rsidR="00E400E1" w:rsidRDefault="00E400E1" w:rsidP="00E400E1">
      <w:pPr>
        <w:pStyle w:val="Caption"/>
        <w:sectPr w:rsidR="00E400E1" w:rsidSect="00440DFC">
          <w:pgSz w:w="16840" w:h="23814" w:code="8"/>
          <w:pgMar w:top="1412" w:right="1140" w:bottom="1412" w:left="1701" w:header="709" w:footer="709" w:gutter="0"/>
          <w:cols w:space="708"/>
          <w:docGrid w:linePitch="360"/>
        </w:sectPr>
      </w:pPr>
      <w:r>
        <w:t xml:space="preserve">Hình </w:t>
      </w:r>
      <w:fldSimple w:instr=" STYLEREF 1 \s ">
        <w:r>
          <w:rPr>
            <w:noProof/>
          </w:rPr>
          <w:t>4</w:t>
        </w:r>
      </w:fldSimple>
      <w:r>
        <w:noBreakHyphen/>
      </w:r>
      <w:fldSimple w:instr=" SEQ Hình \* ARABIC \s 1 ">
        <w:r>
          <w:rPr>
            <w:noProof/>
          </w:rPr>
          <w:t>6</w:t>
        </w:r>
      </w:fldSimple>
      <w:r>
        <w:t xml:space="preserve"> </w:t>
      </w:r>
      <w:r w:rsidRPr="00E400E1">
        <w:t>Giao diên các trang con</w:t>
      </w:r>
    </w:p>
    <w:p w14:paraId="691F8673" w14:textId="04691155" w:rsidR="009B7AF1" w:rsidRDefault="009B7AF1" w:rsidP="009B7AF1">
      <w:pPr>
        <w:ind w:firstLine="0"/>
      </w:pPr>
    </w:p>
    <w:p w14:paraId="7975D43F" w14:textId="7B25AC67" w:rsidR="009B7AF1" w:rsidRDefault="009B7AF1" w:rsidP="009B7AF1">
      <w:pPr>
        <w:pStyle w:val="Heading2"/>
      </w:pPr>
      <w:bookmarkStart w:id="166" w:name="_Toc422866107"/>
      <w:r>
        <w:t>Giao diện trang quản trị(Admin)</w:t>
      </w:r>
      <w:bookmarkEnd w:id="166"/>
    </w:p>
    <w:p w14:paraId="42082702" w14:textId="77777777" w:rsidR="00E400E1" w:rsidRDefault="009B7AF1" w:rsidP="00E400E1">
      <w:pPr>
        <w:keepNext/>
        <w:ind w:firstLine="0"/>
      </w:pPr>
      <w:r>
        <w:t xml:space="preserve"> </w:t>
      </w:r>
      <w:r>
        <w:rPr>
          <w:noProof/>
        </w:rPr>
        <w:drawing>
          <wp:inline distT="0" distB="0" distL="0" distR="0" wp14:anchorId="40D51356" wp14:editId="00DC7AC4">
            <wp:extent cx="5944235" cy="3902075"/>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4235" cy="3902075"/>
                    </a:xfrm>
                    <a:prstGeom prst="rect">
                      <a:avLst/>
                    </a:prstGeom>
                    <a:noFill/>
                  </pic:spPr>
                </pic:pic>
              </a:graphicData>
            </a:graphic>
          </wp:inline>
        </w:drawing>
      </w:r>
    </w:p>
    <w:p w14:paraId="385C795C" w14:textId="39614817" w:rsidR="009B7AF1" w:rsidRDefault="00E400E1" w:rsidP="00E400E1">
      <w:pPr>
        <w:pStyle w:val="Caption"/>
        <w:jc w:val="both"/>
      </w:pPr>
      <w:r>
        <w:t xml:space="preserve">Hình </w:t>
      </w:r>
      <w:fldSimple w:instr=" STYLEREF 1 \s ">
        <w:r>
          <w:rPr>
            <w:noProof/>
          </w:rPr>
          <w:t>4</w:t>
        </w:r>
      </w:fldSimple>
      <w:r>
        <w:noBreakHyphen/>
      </w:r>
      <w:fldSimple w:instr=" SEQ Hình \* ARABIC \s 1 ">
        <w:r>
          <w:rPr>
            <w:noProof/>
          </w:rPr>
          <w:t>7</w:t>
        </w:r>
      </w:fldSimple>
      <w:r>
        <w:t xml:space="preserve"> </w:t>
      </w:r>
      <w:r w:rsidRPr="00E400E1">
        <w:t>Giao diện trang quản trị(Admin)</w:t>
      </w:r>
    </w:p>
    <w:p w14:paraId="4EA89DA8" w14:textId="6F53F3A3" w:rsidR="009B7AF1" w:rsidRDefault="009B7AF1" w:rsidP="009B7AF1">
      <w:pPr>
        <w:pStyle w:val="Heading2"/>
      </w:pPr>
      <w:bookmarkStart w:id="167" w:name="_Toc422866108"/>
      <w:r>
        <w:t>Trang quản lý người dùng:</w:t>
      </w:r>
      <w:bookmarkEnd w:id="167"/>
    </w:p>
    <w:p w14:paraId="2F025958" w14:textId="77777777" w:rsidR="00E400E1" w:rsidRDefault="009B7AF1" w:rsidP="00E400E1">
      <w:pPr>
        <w:keepNext/>
        <w:ind w:firstLine="0"/>
      </w:pPr>
      <w:r>
        <w:t xml:space="preserve"> </w:t>
      </w:r>
      <w:r>
        <w:rPr>
          <w:noProof/>
        </w:rPr>
        <w:drawing>
          <wp:inline distT="0" distB="0" distL="0" distR="0" wp14:anchorId="08C57908" wp14:editId="3EAC9947">
            <wp:extent cx="5720090" cy="648268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2203" cy="6485082"/>
                    </a:xfrm>
                    <a:prstGeom prst="rect">
                      <a:avLst/>
                    </a:prstGeom>
                    <a:noFill/>
                  </pic:spPr>
                </pic:pic>
              </a:graphicData>
            </a:graphic>
          </wp:inline>
        </w:drawing>
      </w:r>
    </w:p>
    <w:p w14:paraId="35B50AB4" w14:textId="4AC209E8" w:rsidR="009B7AF1" w:rsidRDefault="00E400E1" w:rsidP="00E400E1">
      <w:pPr>
        <w:pStyle w:val="Caption"/>
      </w:pPr>
      <w:r>
        <w:t xml:space="preserve">Hình </w:t>
      </w:r>
      <w:fldSimple w:instr=" STYLEREF 1 \s ">
        <w:r>
          <w:rPr>
            <w:noProof/>
          </w:rPr>
          <w:t>4</w:t>
        </w:r>
      </w:fldSimple>
      <w:r>
        <w:noBreakHyphen/>
      </w:r>
      <w:fldSimple w:instr=" SEQ Hình \* ARABIC \s 1 ">
        <w:r>
          <w:rPr>
            <w:noProof/>
          </w:rPr>
          <w:t>8</w:t>
        </w:r>
      </w:fldSimple>
      <w:r>
        <w:t xml:space="preserve"> Giao diện t</w:t>
      </w:r>
      <w:r w:rsidRPr="00E400E1">
        <w:t>rang quản lý người dùng</w:t>
      </w:r>
    </w:p>
    <w:p w14:paraId="7E811327" w14:textId="77777777" w:rsidR="00E400E1" w:rsidRDefault="00E400E1" w:rsidP="009B7AF1">
      <w:pPr>
        <w:ind w:firstLine="0"/>
      </w:pPr>
    </w:p>
    <w:p w14:paraId="7D68589B" w14:textId="02B696C0" w:rsidR="009B7AF1" w:rsidRDefault="009B7AF1" w:rsidP="009B7AF1">
      <w:pPr>
        <w:pStyle w:val="Heading2"/>
      </w:pPr>
      <w:bookmarkStart w:id="168" w:name="_Toc422866109"/>
      <w:r>
        <w:t>Trang quản lý nhà, đất, căn hộ, nhà trọ tương tự nhau, và như trang quản lý nhà sau:</w:t>
      </w:r>
      <w:bookmarkEnd w:id="168"/>
    </w:p>
    <w:p w14:paraId="271C1B82" w14:textId="77777777" w:rsidR="009B7AF1" w:rsidRDefault="009B7AF1" w:rsidP="009B7AF1">
      <w:pPr>
        <w:ind w:firstLine="0"/>
      </w:pPr>
      <w:r>
        <w:t xml:space="preserve"> </w:t>
      </w:r>
    </w:p>
    <w:p w14:paraId="3C7C17B8" w14:textId="77777777" w:rsidR="009B7AF1" w:rsidRPr="009B7AF1" w:rsidRDefault="009B7AF1" w:rsidP="009B7AF1">
      <w:pPr>
        <w:ind w:firstLine="0"/>
      </w:pPr>
    </w:p>
    <w:p w14:paraId="5B772C04" w14:textId="77777777" w:rsidR="00E400E1" w:rsidRDefault="009B7AF1" w:rsidP="00E400E1">
      <w:pPr>
        <w:keepNext/>
        <w:spacing w:before="0" w:line="240" w:lineRule="auto"/>
        <w:ind w:firstLine="0"/>
        <w:jc w:val="left"/>
      </w:pPr>
      <w:r>
        <w:rPr>
          <w:b/>
          <w:bCs/>
          <w:noProof/>
        </w:rPr>
        <w:drawing>
          <wp:inline distT="0" distB="0" distL="0" distR="0" wp14:anchorId="1C59CE2D" wp14:editId="5F4BAFE7">
            <wp:extent cx="5944235" cy="74136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4235" cy="7413625"/>
                    </a:xfrm>
                    <a:prstGeom prst="rect">
                      <a:avLst/>
                    </a:prstGeom>
                    <a:noFill/>
                  </pic:spPr>
                </pic:pic>
              </a:graphicData>
            </a:graphic>
          </wp:inline>
        </w:drawing>
      </w:r>
    </w:p>
    <w:p w14:paraId="05E0894C" w14:textId="7FA2E2F4" w:rsidR="00E400E1" w:rsidRDefault="00E400E1" w:rsidP="00E400E1">
      <w:pPr>
        <w:pStyle w:val="Caption"/>
      </w:pPr>
      <w:r>
        <w:t xml:space="preserve">Hình </w:t>
      </w:r>
      <w:fldSimple w:instr=" STYLEREF 1 \s ">
        <w:r>
          <w:rPr>
            <w:noProof/>
          </w:rPr>
          <w:t>4</w:t>
        </w:r>
      </w:fldSimple>
      <w:r>
        <w:noBreakHyphen/>
      </w:r>
      <w:fldSimple w:instr=" SEQ Hình \* ARABIC \s 1 ">
        <w:r>
          <w:rPr>
            <w:noProof/>
          </w:rPr>
          <w:t>9</w:t>
        </w:r>
      </w:fldSimple>
      <w:r>
        <w:t xml:space="preserve"> Giao diện t</w:t>
      </w:r>
      <w:r w:rsidRPr="00E400E1">
        <w:t>rang quản lý nhà, đất, căn hộ, nhà trọ tương tự nhau, và như trang quản lý nhà sau</w:t>
      </w:r>
    </w:p>
    <w:p w14:paraId="311DACA2" w14:textId="61F3A7BF" w:rsidR="009B7AF1" w:rsidRPr="00BC0EDC" w:rsidRDefault="009B7AF1">
      <w:pPr>
        <w:spacing w:before="0" w:line="240" w:lineRule="auto"/>
        <w:ind w:firstLine="0"/>
        <w:jc w:val="left"/>
      </w:pPr>
      <w:r>
        <w:br w:type="page"/>
      </w:r>
    </w:p>
    <w:p w14:paraId="1E47F523" w14:textId="2CBEDC7F" w:rsidR="00A16910" w:rsidRDefault="0007352A" w:rsidP="009B7AF1">
      <w:pPr>
        <w:pStyle w:val="Heading1"/>
        <w:numPr>
          <w:ilvl w:val="0"/>
          <w:numId w:val="0"/>
        </w:numPr>
      </w:pPr>
      <w:bookmarkStart w:id="169" w:name="_Toc422866110"/>
      <w:r>
        <w:t>KẾT LUẬN</w:t>
      </w:r>
      <w:bookmarkEnd w:id="158"/>
      <w:bookmarkEnd w:id="169"/>
    </w:p>
    <w:p w14:paraId="1CE2C0EE" w14:textId="77777777" w:rsidR="00DA7D1F" w:rsidRPr="00DA7D1F" w:rsidRDefault="00DA7D1F" w:rsidP="00DA7D1F">
      <w:pPr>
        <w:numPr>
          <w:ilvl w:val="0"/>
          <w:numId w:val="46"/>
        </w:numPr>
      </w:pPr>
      <w:r w:rsidRPr="00DA7D1F">
        <w:t>Kết quả nghiên cứu</w:t>
      </w:r>
    </w:p>
    <w:p w14:paraId="575A8D16" w14:textId="77777777" w:rsidR="001F157E" w:rsidRDefault="00DA7D1F" w:rsidP="00DA7D1F">
      <w:r w:rsidRPr="00DA7D1F">
        <w:t xml:space="preserve">Qua quá trình nghiên cứu và thực hiện, đồ án đã đạt được một kết quả nhất định. </w:t>
      </w:r>
    </w:p>
    <w:p w14:paraId="4F7470E3" w14:textId="47E371F0" w:rsidR="001F157E" w:rsidRDefault="00DA7D1F" w:rsidP="00DA7D1F">
      <w:r w:rsidRPr="00DA7D1F">
        <w:t>Về phần gia</w:t>
      </w:r>
      <w:r>
        <w:t xml:space="preserve">o diện, đã sử dụng HTML, CSS, </w:t>
      </w:r>
      <w:r w:rsidRPr="00DA7D1F">
        <w:t xml:space="preserve">JavaScript </w:t>
      </w:r>
      <w:r>
        <w:t xml:space="preserve">thư viện của css( Bootstrap, Bootstrap Responsive), thư viện của </w:t>
      </w:r>
      <w:r w:rsidRPr="00DA7D1F">
        <w:t>JavaScript</w:t>
      </w:r>
      <w:r>
        <w:t xml:space="preserve">( Jquery) </w:t>
      </w:r>
      <w:r w:rsidRPr="00DA7D1F">
        <w:t xml:space="preserve">để thiết kế được một giao diện </w:t>
      </w:r>
      <w:r>
        <w:t xml:space="preserve">cho nhiều màn hình ở phía người dùng </w:t>
      </w:r>
      <w:r w:rsidRPr="00DA7D1F">
        <w:t xml:space="preserve">và dễ sử dụng. </w:t>
      </w:r>
    </w:p>
    <w:p w14:paraId="7466A813" w14:textId="77777777" w:rsidR="001F157E" w:rsidRDefault="001F157E" w:rsidP="001F157E">
      <w:r>
        <w:t>Về phần các chức năng:</w:t>
      </w:r>
    </w:p>
    <w:p w14:paraId="219D5291" w14:textId="037CE3CA" w:rsidR="001F157E" w:rsidRDefault="001F157E" w:rsidP="001F157E">
      <w:pPr>
        <w:pStyle w:val="ListParagraph"/>
        <w:numPr>
          <w:ilvl w:val="0"/>
          <w:numId w:val="4"/>
        </w:numPr>
      </w:pPr>
      <w:r>
        <w:t xml:space="preserve">Phía trang người dùng: Website đã có thể đăng bài rao tin BĐS bán hoặc cho thuê, xem các tin rao, tìm kiếm các tin rao, </w:t>
      </w:r>
      <w:r w:rsidRPr="00DA7D1F">
        <w:t>đăng ký, đăng nhập, đăng xuất</w:t>
      </w:r>
    </w:p>
    <w:p w14:paraId="1A38381B" w14:textId="03FF4A0D" w:rsidR="001F157E" w:rsidRDefault="001F157E" w:rsidP="001F157E">
      <w:pPr>
        <w:pStyle w:val="ListParagraph"/>
        <w:numPr>
          <w:ilvl w:val="0"/>
          <w:numId w:val="4"/>
        </w:numPr>
      </w:pPr>
      <w:r>
        <w:t>Phía trang quản trị: Website có các chức năng quản trị như: quản trị người dùng, quản trị BĐS, quản trị tin tức BĐS, quản trị trang và menu hệ thống, quản trị banner quảng cáo, quản trị liên kết</w:t>
      </w:r>
    </w:p>
    <w:p w14:paraId="7F66323B" w14:textId="46088089" w:rsidR="001F157E" w:rsidRPr="00DA7D1F" w:rsidRDefault="001F157E" w:rsidP="001F157E">
      <w:pPr>
        <w:pStyle w:val="ListParagraph"/>
        <w:ind w:left="360" w:firstLine="0"/>
      </w:pPr>
      <w:r>
        <w:t>Các chức năng trên được xử lý bằng ngôn ngữ C#, ASP.N</w:t>
      </w:r>
      <w:r w:rsidR="00305E96">
        <w:t xml:space="preserve">ET, hệ quản trị CSDL SQL Server và được xây dụng theo mô hình 3 lớp </w:t>
      </w:r>
      <w:sdt>
        <w:sdtPr>
          <w:id w:val="900326989"/>
          <w:citation/>
        </w:sdtPr>
        <w:sdtContent>
          <w:r w:rsidR="00305E96">
            <w:fldChar w:fldCharType="begin"/>
          </w:r>
          <w:r w:rsidR="00305E96">
            <w:instrText xml:space="preserve"> CITATION Ngu2 \l 1033 </w:instrText>
          </w:r>
          <w:r w:rsidR="00305E96">
            <w:fldChar w:fldCharType="separate"/>
          </w:r>
          <w:r w:rsidR="00305E96">
            <w:rPr>
              <w:noProof/>
            </w:rPr>
            <w:t>[6]</w:t>
          </w:r>
          <w:r w:rsidR="00305E96">
            <w:fldChar w:fldCharType="end"/>
          </w:r>
        </w:sdtContent>
      </w:sdt>
    </w:p>
    <w:p w14:paraId="00170954" w14:textId="77777777" w:rsidR="00DA7D1F" w:rsidRPr="00DA7D1F" w:rsidRDefault="00DA7D1F" w:rsidP="00DA7D1F">
      <w:pPr>
        <w:numPr>
          <w:ilvl w:val="0"/>
          <w:numId w:val="46"/>
        </w:numPr>
      </w:pPr>
      <w:r w:rsidRPr="00DA7D1F">
        <w:t>Hạn chế</w:t>
      </w:r>
    </w:p>
    <w:p w14:paraId="0ECD8B19" w14:textId="40A094D2" w:rsidR="00DA7D1F" w:rsidRPr="00DA7D1F" w:rsidRDefault="001F157E" w:rsidP="00DA7D1F">
      <w:r>
        <w:t xml:space="preserve">Với vốn kiến thức hạn hẹp, </w:t>
      </w:r>
      <w:r w:rsidR="00DA7D1F" w:rsidRPr="00DA7D1F">
        <w:t>khả năng nghiên cứu có hạn</w:t>
      </w:r>
      <w:r>
        <w:t>, các công việc xử lý của đề tài rất nhiều</w:t>
      </w:r>
      <w:r w:rsidR="00DA7D1F" w:rsidRPr="00DA7D1F">
        <w:t xml:space="preserve"> nên dù cố gắng thực hiện nhưng vẫn không tránh khỏi những mặt còn hạn chế. Về thiết kế giao diện chưa tối ưu, vẫn còn nhiều khoảng trống chưa được sử dụng. </w:t>
      </w:r>
      <w:r w:rsidR="00622ADF">
        <w:t>Việc quản trị còn nhiều phần chưa hoàn thiện. Một số chức năng dành cho người dùng chưa đáp ứng được tính tiện lợi, và đầy đủ…</w:t>
      </w:r>
    </w:p>
    <w:p w14:paraId="7E5DFEAB" w14:textId="77777777" w:rsidR="00DA7D1F" w:rsidRPr="00DA7D1F" w:rsidRDefault="00DA7D1F" w:rsidP="00DA7D1F">
      <w:pPr>
        <w:numPr>
          <w:ilvl w:val="0"/>
          <w:numId w:val="46"/>
        </w:numPr>
      </w:pPr>
      <w:r w:rsidRPr="00DA7D1F">
        <w:t>Hướng phát triển</w:t>
      </w:r>
    </w:p>
    <w:p w14:paraId="76FFE3A4" w14:textId="65173C0C" w:rsidR="00DA7D1F" w:rsidRPr="00DA7D1F" w:rsidRDefault="00DA7D1F" w:rsidP="00DA7D1F">
      <w:r w:rsidRPr="00DA7D1F">
        <w:t xml:space="preserve">Với những kết quả đã đạt được tuy còn nhiều hạn chế nhưng kết quả đó là nền tảng cho những phát triển sau này. Việc đầu tiên là thiết kế giao diện </w:t>
      </w:r>
      <w:r w:rsidR="00622ADF">
        <w:t xml:space="preserve">có thể dùng cho nhiều loại màn hình ở cả trang phía người dùng và phía quản trị, </w:t>
      </w:r>
      <w:r w:rsidRPr="00DA7D1F">
        <w:t>tối ưu hóa không gian để tránh các khoảng trống làm mất tính</w:t>
      </w:r>
      <w:r w:rsidR="00622ADF">
        <w:t xml:space="preserve"> liên kết của website, bổ sung thêm các tính năng chi tiết về đăng tin, tìm kiếm tin áp dụng theo loại BĐS như: Nhà riêng, căn hộ, các loại đất sử dụng; áp dụng theo kiểu giao dịch: bán hoặc mua hoặc cho thuê; chức năng tìm kiếm nhà môi giới, tìm kiếm khách hàng tìm BDS…</w:t>
      </w:r>
    </w:p>
    <w:p w14:paraId="49D3C40F" w14:textId="77777777" w:rsidR="00DA7D1F" w:rsidRPr="00DA7D1F" w:rsidRDefault="00DA7D1F" w:rsidP="00DA7D1F"/>
    <w:p w14:paraId="1E47F528" w14:textId="476792CB" w:rsidR="00BD079D" w:rsidRDefault="00BD079D">
      <w:pPr>
        <w:spacing w:before="0" w:line="240" w:lineRule="auto"/>
        <w:ind w:firstLine="0"/>
        <w:jc w:val="left"/>
        <w:rPr>
          <w:rFonts w:cs="Arial"/>
          <w:b/>
          <w:bCs/>
          <w:kern w:val="32"/>
          <w:sz w:val="32"/>
          <w:szCs w:val="32"/>
        </w:rPr>
      </w:pPr>
      <w:bookmarkStart w:id="170" w:name="_Toc169424254"/>
    </w:p>
    <w:p w14:paraId="1E47F52E" w14:textId="6839AA6F" w:rsidR="005719FB" w:rsidRDefault="00304F4B" w:rsidP="00B840FE">
      <w:pPr>
        <w:pStyle w:val="Title"/>
        <w:outlineLvl w:val="0"/>
      </w:pPr>
      <w:bookmarkStart w:id="171" w:name="_Toc169424255"/>
      <w:bookmarkStart w:id="172" w:name="_Toc422866111"/>
      <w:bookmarkEnd w:id="170"/>
      <w:r>
        <w:t>TÀI LIỆU THAM KHẢO</w:t>
      </w:r>
      <w:bookmarkStart w:id="173" w:name="_GoBack"/>
      <w:bookmarkEnd w:id="172"/>
      <w:bookmarkEnd w:id="173"/>
    </w:p>
    <w:p w14:paraId="436816DB" w14:textId="77777777" w:rsidR="003A27CB" w:rsidRDefault="00304F4B" w:rsidP="00304F4B">
      <w:pPr>
        <w:ind w:firstLine="0"/>
        <w:rPr>
          <w:noProof/>
          <w:sz w:val="20"/>
          <w:szCs w:val="20"/>
        </w:rPr>
      </w:pPr>
      <w:r>
        <w:rPr>
          <w:b/>
          <w:bCs/>
        </w:rPr>
        <w:fldChar w:fldCharType="begin"/>
      </w:r>
      <w:r>
        <w:rPr>
          <w:b/>
          <w:bCs/>
        </w:rPr>
        <w:instrText xml:space="preserve"> BIBLIOGRAPHY  \l 1033 </w:instrText>
      </w:r>
      <w:r>
        <w:rPr>
          <w:b/>
          <w:b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77"/>
      </w:tblGrid>
      <w:tr w:rsidR="003A27CB" w14:paraId="28A1CCA9" w14:textId="77777777">
        <w:trPr>
          <w:divId w:val="605963586"/>
          <w:tblCellSpacing w:w="15" w:type="dxa"/>
        </w:trPr>
        <w:tc>
          <w:tcPr>
            <w:tcW w:w="50" w:type="pct"/>
            <w:hideMark/>
          </w:tcPr>
          <w:p w14:paraId="1948AEB2" w14:textId="77777777" w:rsidR="003A27CB" w:rsidRDefault="003A27CB">
            <w:pPr>
              <w:pStyle w:val="Bibliography"/>
              <w:rPr>
                <w:noProof/>
                <w:sz w:val="24"/>
              </w:rPr>
            </w:pPr>
            <w:r>
              <w:rPr>
                <w:noProof/>
              </w:rPr>
              <w:t xml:space="preserve">[1] </w:t>
            </w:r>
          </w:p>
        </w:tc>
        <w:tc>
          <w:tcPr>
            <w:tcW w:w="0" w:type="auto"/>
            <w:hideMark/>
          </w:tcPr>
          <w:p w14:paraId="1462AD5F" w14:textId="77777777" w:rsidR="003A27CB" w:rsidRDefault="003A27CB">
            <w:pPr>
              <w:pStyle w:val="Bibliography"/>
              <w:rPr>
                <w:noProof/>
              </w:rPr>
            </w:pPr>
            <w:r>
              <w:rPr>
                <w:noProof/>
              </w:rPr>
              <w:t>"Tình hình thị trường bất động sản năm 2015," [Online]. Available: http://nhadatquanbinhtan.vn/chi-tiet-bai-viet/tinh-hinh-thi-truong-bat-dong-san-nam-2015-568.html. [Accessed 2 2 2015].</w:t>
            </w:r>
          </w:p>
        </w:tc>
      </w:tr>
      <w:tr w:rsidR="003A27CB" w14:paraId="2C7E2A7B" w14:textId="77777777">
        <w:trPr>
          <w:divId w:val="605963586"/>
          <w:tblCellSpacing w:w="15" w:type="dxa"/>
        </w:trPr>
        <w:tc>
          <w:tcPr>
            <w:tcW w:w="50" w:type="pct"/>
            <w:hideMark/>
          </w:tcPr>
          <w:p w14:paraId="62353D3E" w14:textId="77777777" w:rsidR="003A27CB" w:rsidRDefault="003A27CB">
            <w:pPr>
              <w:pStyle w:val="Bibliography"/>
              <w:rPr>
                <w:noProof/>
              </w:rPr>
            </w:pPr>
            <w:r>
              <w:rPr>
                <w:noProof/>
              </w:rPr>
              <w:t xml:space="preserve">[2] </w:t>
            </w:r>
          </w:p>
        </w:tc>
        <w:tc>
          <w:tcPr>
            <w:tcW w:w="0" w:type="auto"/>
            <w:hideMark/>
          </w:tcPr>
          <w:p w14:paraId="2F7B692A" w14:textId="77777777" w:rsidR="003A27CB" w:rsidRDefault="003A27CB">
            <w:pPr>
              <w:pStyle w:val="Bibliography"/>
              <w:rPr>
                <w:noProof/>
              </w:rPr>
            </w:pPr>
            <w:r>
              <w:rPr>
                <w:noProof/>
              </w:rPr>
              <w:t>"Viễn cảnh thị trường bất động sản 2015," [Online]. Available: http://datvanggroup.com/tinh-hinh-thi-truong-bat-dong-san-nam-2015/. [Accessed 20115 2 2].</w:t>
            </w:r>
          </w:p>
        </w:tc>
      </w:tr>
      <w:tr w:rsidR="003A27CB" w14:paraId="2D570099" w14:textId="77777777">
        <w:trPr>
          <w:divId w:val="605963586"/>
          <w:tblCellSpacing w:w="15" w:type="dxa"/>
        </w:trPr>
        <w:tc>
          <w:tcPr>
            <w:tcW w:w="50" w:type="pct"/>
            <w:hideMark/>
          </w:tcPr>
          <w:p w14:paraId="7F306953" w14:textId="77777777" w:rsidR="003A27CB" w:rsidRDefault="003A27CB">
            <w:pPr>
              <w:pStyle w:val="Bibliography"/>
              <w:rPr>
                <w:noProof/>
              </w:rPr>
            </w:pPr>
            <w:r>
              <w:rPr>
                <w:noProof/>
              </w:rPr>
              <w:t xml:space="preserve">[3] </w:t>
            </w:r>
          </w:p>
        </w:tc>
        <w:tc>
          <w:tcPr>
            <w:tcW w:w="0" w:type="auto"/>
            <w:hideMark/>
          </w:tcPr>
          <w:p w14:paraId="7F45A1A4" w14:textId="77777777" w:rsidR="003A27CB" w:rsidRDefault="003A27CB">
            <w:pPr>
              <w:pStyle w:val="Bibliography"/>
              <w:rPr>
                <w:noProof/>
              </w:rPr>
            </w:pPr>
            <w:r>
              <w:rPr>
                <w:noProof/>
              </w:rPr>
              <w:t>T. v. H. l. M. V. N. (VOER), "Tổng quan về ASP.NET," [Online]. Available: http://voer.edu.vn/m/tong-quan-ve-aspnet/55e40ed5. [Accessed 2015 2 2].</w:t>
            </w:r>
          </w:p>
        </w:tc>
      </w:tr>
      <w:tr w:rsidR="003A27CB" w14:paraId="18B78DC1" w14:textId="77777777">
        <w:trPr>
          <w:divId w:val="605963586"/>
          <w:tblCellSpacing w:w="15" w:type="dxa"/>
        </w:trPr>
        <w:tc>
          <w:tcPr>
            <w:tcW w:w="50" w:type="pct"/>
            <w:hideMark/>
          </w:tcPr>
          <w:p w14:paraId="7DBEB655" w14:textId="77777777" w:rsidR="003A27CB" w:rsidRDefault="003A27CB">
            <w:pPr>
              <w:pStyle w:val="Bibliography"/>
              <w:rPr>
                <w:noProof/>
              </w:rPr>
            </w:pPr>
            <w:r>
              <w:rPr>
                <w:noProof/>
              </w:rPr>
              <w:t xml:space="preserve">[4] </w:t>
            </w:r>
          </w:p>
        </w:tc>
        <w:tc>
          <w:tcPr>
            <w:tcW w:w="0" w:type="auto"/>
            <w:hideMark/>
          </w:tcPr>
          <w:p w14:paraId="1865E965" w14:textId="77777777" w:rsidR="003A27CB" w:rsidRDefault="003A27CB">
            <w:pPr>
              <w:pStyle w:val="Bibliography"/>
              <w:rPr>
                <w:noProof/>
              </w:rPr>
            </w:pPr>
            <w:r>
              <w:rPr>
                <w:noProof/>
              </w:rPr>
              <w:t>R. Data, "HTML," [Online]. Available: http://www.w3schools.com/html/default.asp. [Accessed 2015 3 2].</w:t>
            </w:r>
          </w:p>
        </w:tc>
      </w:tr>
      <w:tr w:rsidR="003A27CB" w14:paraId="645AEDB9" w14:textId="77777777">
        <w:trPr>
          <w:divId w:val="605963586"/>
          <w:tblCellSpacing w:w="15" w:type="dxa"/>
        </w:trPr>
        <w:tc>
          <w:tcPr>
            <w:tcW w:w="50" w:type="pct"/>
            <w:hideMark/>
          </w:tcPr>
          <w:p w14:paraId="54C5D238" w14:textId="77777777" w:rsidR="003A27CB" w:rsidRDefault="003A27CB">
            <w:pPr>
              <w:pStyle w:val="Bibliography"/>
              <w:rPr>
                <w:noProof/>
              </w:rPr>
            </w:pPr>
            <w:r>
              <w:rPr>
                <w:noProof/>
              </w:rPr>
              <w:t xml:space="preserve">[5] </w:t>
            </w:r>
          </w:p>
        </w:tc>
        <w:tc>
          <w:tcPr>
            <w:tcW w:w="0" w:type="auto"/>
            <w:hideMark/>
          </w:tcPr>
          <w:p w14:paraId="441E9585" w14:textId="77777777" w:rsidR="003A27CB" w:rsidRDefault="003A27CB">
            <w:pPr>
              <w:pStyle w:val="Bibliography"/>
              <w:rPr>
                <w:noProof/>
              </w:rPr>
            </w:pPr>
            <w:r>
              <w:rPr>
                <w:noProof/>
              </w:rPr>
              <w:t>@. a. @fat., "Bootstrap," [Online]. Available: http://getbootstrap.com/. [Accessed 2015 3 3].</w:t>
            </w:r>
          </w:p>
        </w:tc>
      </w:tr>
      <w:tr w:rsidR="003A27CB" w14:paraId="274225C1" w14:textId="77777777">
        <w:trPr>
          <w:divId w:val="605963586"/>
          <w:tblCellSpacing w:w="15" w:type="dxa"/>
        </w:trPr>
        <w:tc>
          <w:tcPr>
            <w:tcW w:w="50" w:type="pct"/>
            <w:hideMark/>
          </w:tcPr>
          <w:p w14:paraId="0F5ECD51" w14:textId="77777777" w:rsidR="003A27CB" w:rsidRDefault="003A27CB">
            <w:pPr>
              <w:pStyle w:val="Bibliography"/>
              <w:rPr>
                <w:noProof/>
              </w:rPr>
            </w:pPr>
            <w:r>
              <w:rPr>
                <w:noProof/>
              </w:rPr>
              <w:t xml:space="preserve">[6] </w:t>
            </w:r>
          </w:p>
        </w:tc>
        <w:tc>
          <w:tcPr>
            <w:tcW w:w="0" w:type="auto"/>
            <w:hideMark/>
          </w:tcPr>
          <w:p w14:paraId="42F7609C" w14:textId="77777777" w:rsidR="003A27CB" w:rsidRDefault="003A27CB">
            <w:pPr>
              <w:pStyle w:val="Bibliography"/>
              <w:rPr>
                <w:noProof/>
              </w:rPr>
            </w:pPr>
            <w:r>
              <w:rPr>
                <w:noProof/>
              </w:rPr>
              <w:t>R. Data, "JavaScript," [Online]. Available: http://www.w3schools.com/js/default.asp. [Accessed 2015 3 3].</w:t>
            </w:r>
          </w:p>
        </w:tc>
      </w:tr>
      <w:tr w:rsidR="003A27CB" w14:paraId="2BDE1693" w14:textId="77777777">
        <w:trPr>
          <w:divId w:val="605963586"/>
          <w:tblCellSpacing w:w="15" w:type="dxa"/>
        </w:trPr>
        <w:tc>
          <w:tcPr>
            <w:tcW w:w="50" w:type="pct"/>
            <w:hideMark/>
          </w:tcPr>
          <w:p w14:paraId="2FAF11DD" w14:textId="77777777" w:rsidR="003A27CB" w:rsidRDefault="003A27CB">
            <w:pPr>
              <w:pStyle w:val="Bibliography"/>
              <w:rPr>
                <w:noProof/>
              </w:rPr>
            </w:pPr>
            <w:r>
              <w:rPr>
                <w:noProof/>
              </w:rPr>
              <w:t xml:space="preserve">[7] </w:t>
            </w:r>
          </w:p>
        </w:tc>
        <w:tc>
          <w:tcPr>
            <w:tcW w:w="0" w:type="auto"/>
            <w:hideMark/>
          </w:tcPr>
          <w:p w14:paraId="6A4D2054" w14:textId="77777777" w:rsidR="003A27CB" w:rsidRDefault="003A27CB">
            <w:pPr>
              <w:pStyle w:val="Bibliography"/>
              <w:rPr>
                <w:noProof/>
              </w:rPr>
            </w:pPr>
            <w:r>
              <w:rPr>
                <w:noProof/>
              </w:rPr>
              <w:t>N. T. Lộc, "Hướng dẫn xây dựng website bán hàng," [Online]. Available: http://sinhvienit.net/forum/video-huong-dan-xay-dung-website-ban-hang-bang-asp-net.225444.html. [Accessed 2015 3 2].</w:t>
            </w:r>
          </w:p>
        </w:tc>
      </w:tr>
      <w:tr w:rsidR="003A27CB" w14:paraId="7F09A635" w14:textId="77777777">
        <w:trPr>
          <w:divId w:val="605963586"/>
          <w:tblCellSpacing w:w="15" w:type="dxa"/>
        </w:trPr>
        <w:tc>
          <w:tcPr>
            <w:tcW w:w="50" w:type="pct"/>
            <w:hideMark/>
          </w:tcPr>
          <w:p w14:paraId="0214DA00" w14:textId="77777777" w:rsidR="003A27CB" w:rsidRDefault="003A27CB">
            <w:pPr>
              <w:pStyle w:val="Bibliography"/>
              <w:rPr>
                <w:noProof/>
              </w:rPr>
            </w:pPr>
            <w:r>
              <w:rPr>
                <w:noProof/>
              </w:rPr>
              <w:t xml:space="preserve">[8] </w:t>
            </w:r>
          </w:p>
        </w:tc>
        <w:tc>
          <w:tcPr>
            <w:tcW w:w="0" w:type="auto"/>
            <w:hideMark/>
          </w:tcPr>
          <w:p w14:paraId="74FBE83F" w14:textId="77777777" w:rsidR="003A27CB" w:rsidRDefault="003A27CB">
            <w:pPr>
              <w:pStyle w:val="Bibliography"/>
              <w:rPr>
                <w:noProof/>
              </w:rPr>
            </w:pPr>
            <w:r>
              <w:rPr>
                <w:noProof/>
              </w:rPr>
              <w:t xml:space="preserve">A. Tuner, Introduction to Neogeography, Sebastopol, CA USA: O'Reilly Media, 2006. </w:t>
            </w:r>
          </w:p>
        </w:tc>
      </w:tr>
    </w:tbl>
    <w:p w14:paraId="303A309F" w14:textId="77777777" w:rsidR="003A27CB" w:rsidRDefault="003A27CB">
      <w:pPr>
        <w:divId w:val="605963586"/>
        <w:rPr>
          <w:noProof/>
        </w:rPr>
      </w:pPr>
    </w:p>
    <w:p w14:paraId="4E26F348" w14:textId="43BB712B" w:rsidR="00304F4B" w:rsidRDefault="00304F4B" w:rsidP="00304F4B">
      <w:pPr>
        <w:ind w:firstLine="0"/>
        <w:rPr>
          <w:b/>
          <w:bCs/>
        </w:rPr>
      </w:pPr>
      <w:r>
        <w:rPr>
          <w:b/>
          <w:bCs/>
        </w:rPr>
        <w:fldChar w:fldCharType="end"/>
      </w:r>
    </w:p>
    <w:p w14:paraId="1E47F531" w14:textId="6E0E2629" w:rsidR="00180C8C" w:rsidRPr="00F8016D" w:rsidRDefault="005719FB" w:rsidP="00F8016D">
      <w:pPr>
        <w:spacing w:before="0" w:line="240" w:lineRule="auto"/>
        <w:ind w:firstLine="0"/>
        <w:jc w:val="left"/>
        <w:rPr>
          <w:rFonts w:cs="Arial"/>
          <w:b/>
          <w:bCs/>
          <w:kern w:val="32"/>
          <w:sz w:val="32"/>
          <w:szCs w:val="32"/>
        </w:rPr>
      </w:pPr>
      <w:r>
        <w:t xml:space="preserve"> </w:t>
      </w:r>
      <w:bookmarkEnd w:id="171"/>
    </w:p>
    <w:sectPr w:rsidR="00180C8C" w:rsidRPr="00F8016D" w:rsidSect="00440DFC">
      <w:pgSz w:w="11907" w:h="16840" w:code="9"/>
      <w:pgMar w:top="1412" w:right="1140" w:bottom="1412"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E35839" w14:textId="77777777" w:rsidR="00B1787E" w:rsidRDefault="00B1787E">
      <w:r>
        <w:separator/>
      </w:r>
    </w:p>
    <w:p w14:paraId="19BC622B" w14:textId="77777777" w:rsidR="00B1787E" w:rsidRDefault="00B1787E"/>
  </w:endnote>
  <w:endnote w:type="continuationSeparator" w:id="0">
    <w:p w14:paraId="32219899" w14:textId="77777777" w:rsidR="00B1787E" w:rsidRDefault="00B1787E">
      <w:r>
        <w:continuationSeparator/>
      </w:r>
    </w:p>
    <w:p w14:paraId="4DE7E98B" w14:textId="77777777" w:rsidR="00B1787E" w:rsidRDefault="00B1787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47F559" w14:textId="77777777" w:rsidR="00E5632B" w:rsidRDefault="00E5632B"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E47F55A" w14:textId="77777777" w:rsidR="00E5632B" w:rsidRDefault="00E5632B"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0314618"/>
      <w:docPartObj>
        <w:docPartGallery w:val="Page Numbers (Bottom of Page)"/>
        <w:docPartUnique/>
      </w:docPartObj>
    </w:sdtPr>
    <w:sdtEndPr>
      <w:rPr>
        <w:noProof/>
      </w:rPr>
    </w:sdtEndPr>
    <w:sdtContent>
      <w:tbl>
        <w:tblPr>
          <w:tblW w:w="0" w:type="auto"/>
          <w:tblBorders>
            <w:top w:val="single" w:sz="4" w:space="0" w:color="auto"/>
          </w:tblBorders>
          <w:tblLook w:val="04A0" w:firstRow="1" w:lastRow="0" w:firstColumn="1" w:lastColumn="0" w:noHBand="0" w:noVBand="1"/>
        </w:tblPr>
        <w:tblGrid>
          <w:gridCol w:w="3001"/>
          <w:gridCol w:w="3001"/>
          <w:gridCol w:w="3002"/>
        </w:tblGrid>
        <w:tr w:rsidR="00E5632B" w14:paraId="31BA607F" w14:textId="77777777" w:rsidTr="00BE1E6F">
          <w:tc>
            <w:tcPr>
              <w:tcW w:w="3001" w:type="dxa"/>
              <w:tcBorders>
                <w:top w:val="single" w:sz="4" w:space="0" w:color="auto"/>
                <w:left w:val="nil"/>
                <w:bottom w:val="nil"/>
                <w:right w:val="nil"/>
              </w:tcBorders>
              <w:hideMark/>
            </w:tcPr>
            <w:p w14:paraId="15C05677" w14:textId="0C82392D" w:rsidR="00E5632B" w:rsidRDefault="00E5632B" w:rsidP="00C43736">
              <w:pPr>
                <w:pStyle w:val="Footer"/>
                <w:spacing w:line="256" w:lineRule="auto"/>
                <w:ind w:firstLine="0"/>
                <w:rPr>
                  <w:sz w:val="24"/>
                </w:rPr>
              </w:pPr>
              <w:r>
                <w:rPr>
                  <w:sz w:val="24"/>
                </w:rPr>
                <w:t>Ngô Văn Nguyện</w:t>
              </w:r>
            </w:p>
          </w:tc>
          <w:tc>
            <w:tcPr>
              <w:tcW w:w="3001" w:type="dxa"/>
              <w:tcBorders>
                <w:top w:val="single" w:sz="4" w:space="0" w:color="auto"/>
                <w:left w:val="nil"/>
                <w:bottom w:val="nil"/>
                <w:right w:val="nil"/>
              </w:tcBorders>
              <w:hideMark/>
            </w:tcPr>
            <w:p w14:paraId="0EC1D2B3" w14:textId="16BBD82A" w:rsidR="00E5632B" w:rsidRDefault="00E5632B" w:rsidP="005D2828">
              <w:pPr>
                <w:pStyle w:val="Footer"/>
                <w:spacing w:line="256" w:lineRule="auto"/>
                <w:jc w:val="center"/>
                <w:rPr>
                  <w:sz w:val="24"/>
                </w:rPr>
              </w:pPr>
              <w:r>
                <w:rPr>
                  <w:sz w:val="24"/>
                </w:rPr>
                <w:fldChar w:fldCharType="begin"/>
              </w:r>
              <w:r>
                <w:rPr>
                  <w:sz w:val="24"/>
                </w:rPr>
                <w:instrText xml:space="preserve"> PAGE   \* MERGEFORMAT </w:instrText>
              </w:r>
              <w:r>
                <w:rPr>
                  <w:sz w:val="24"/>
                </w:rPr>
                <w:fldChar w:fldCharType="separate"/>
              </w:r>
              <w:r w:rsidR="00B1787E">
                <w:rPr>
                  <w:noProof/>
                  <w:sz w:val="24"/>
                </w:rPr>
                <w:t>I</w:t>
              </w:r>
              <w:r>
                <w:rPr>
                  <w:noProof/>
                  <w:sz w:val="24"/>
                </w:rPr>
                <w:fldChar w:fldCharType="end"/>
              </w:r>
            </w:p>
          </w:tc>
          <w:tc>
            <w:tcPr>
              <w:tcW w:w="3002" w:type="dxa"/>
              <w:tcBorders>
                <w:top w:val="single" w:sz="4" w:space="0" w:color="auto"/>
                <w:left w:val="nil"/>
                <w:bottom w:val="nil"/>
                <w:right w:val="nil"/>
              </w:tcBorders>
              <w:hideMark/>
            </w:tcPr>
            <w:p w14:paraId="3CBCCABC" w14:textId="77777777" w:rsidR="00E5632B" w:rsidRDefault="00E5632B" w:rsidP="00BE1E6F">
              <w:pPr>
                <w:pStyle w:val="Footer"/>
                <w:spacing w:line="256" w:lineRule="auto"/>
                <w:jc w:val="right"/>
                <w:rPr>
                  <w:sz w:val="24"/>
                </w:rPr>
              </w:pPr>
              <w:r>
                <w:rPr>
                  <w:sz w:val="24"/>
                </w:rPr>
                <w:t>Lớp CNPM K55</w:t>
              </w:r>
            </w:p>
          </w:tc>
        </w:tr>
      </w:tbl>
      <w:p w14:paraId="76639C86" w14:textId="084249CB" w:rsidR="00E5632B" w:rsidRDefault="00E5632B" w:rsidP="00BE1E6F">
        <w:pPr>
          <w:pStyle w:val="Footer"/>
          <w:ind w:firstLine="0"/>
        </w:pP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9210230"/>
      <w:docPartObj>
        <w:docPartGallery w:val="Page Numbers (Bottom of Page)"/>
        <w:docPartUnique/>
      </w:docPartObj>
    </w:sdtPr>
    <w:sdtEndPr>
      <w:rPr>
        <w:noProof/>
      </w:rPr>
    </w:sdtEndPr>
    <w:sdtContent>
      <w:p w14:paraId="583844B0" w14:textId="77777777" w:rsidR="00F86A84" w:rsidRDefault="00F86A84">
        <w:pPr>
          <w:pStyle w:val="Footer"/>
          <w:jc w:val="center"/>
        </w:pPr>
        <w:r>
          <w:tab/>
        </w:r>
      </w:p>
      <w:tbl>
        <w:tblPr>
          <w:tblW w:w="0" w:type="auto"/>
          <w:jc w:val="center"/>
          <w:tblBorders>
            <w:top w:val="single" w:sz="4" w:space="0" w:color="auto"/>
          </w:tblBorders>
          <w:tblLook w:val="04A0" w:firstRow="1" w:lastRow="0" w:firstColumn="1" w:lastColumn="0" w:noHBand="0" w:noVBand="1"/>
        </w:tblPr>
        <w:tblGrid>
          <w:gridCol w:w="3001"/>
          <w:gridCol w:w="3001"/>
          <w:gridCol w:w="3002"/>
        </w:tblGrid>
        <w:tr w:rsidR="00F86A84" w:rsidRPr="00F86A84" w14:paraId="2AFFCF29" w14:textId="77777777" w:rsidTr="00F86A84">
          <w:trPr>
            <w:jc w:val="center"/>
          </w:trPr>
          <w:tc>
            <w:tcPr>
              <w:tcW w:w="3001" w:type="dxa"/>
              <w:tcBorders>
                <w:top w:val="single" w:sz="4" w:space="0" w:color="auto"/>
                <w:left w:val="nil"/>
                <w:bottom w:val="nil"/>
                <w:right w:val="nil"/>
              </w:tcBorders>
              <w:hideMark/>
            </w:tcPr>
            <w:p w14:paraId="01B0054F" w14:textId="77777777" w:rsidR="00F86A84" w:rsidRPr="00F86A84" w:rsidRDefault="00F86A84" w:rsidP="00F86A84">
              <w:pPr>
                <w:pStyle w:val="Footer"/>
                <w:spacing w:line="256" w:lineRule="auto"/>
                <w:ind w:firstLine="0"/>
                <w:rPr>
                  <w:i/>
                  <w:sz w:val="24"/>
                </w:rPr>
              </w:pPr>
              <w:r w:rsidRPr="00F86A84">
                <w:rPr>
                  <w:i/>
                  <w:sz w:val="24"/>
                </w:rPr>
                <w:t>Ngô Văn Nguyện</w:t>
              </w:r>
            </w:p>
          </w:tc>
          <w:tc>
            <w:tcPr>
              <w:tcW w:w="3001" w:type="dxa"/>
              <w:tcBorders>
                <w:top w:val="single" w:sz="4" w:space="0" w:color="auto"/>
                <w:left w:val="nil"/>
                <w:bottom w:val="nil"/>
                <w:right w:val="nil"/>
              </w:tcBorders>
              <w:hideMark/>
            </w:tcPr>
            <w:p w14:paraId="58C8545B" w14:textId="337177E1" w:rsidR="00F86A84" w:rsidRDefault="00CF1919" w:rsidP="00F86A84">
              <w:pPr>
                <w:pStyle w:val="Footer"/>
                <w:spacing w:line="256" w:lineRule="auto"/>
                <w:jc w:val="center"/>
                <w:rPr>
                  <w:sz w:val="24"/>
                </w:rPr>
              </w:pPr>
              <w:r>
                <w:rPr>
                  <w:sz w:val="24"/>
                </w:rPr>
                <w:t>30</w:t>
              </w:r>
            </w:p>
          </w:tc>
          <w:tc>
            <w:tcPr>
              <w:tcW w:w="3002" w:type="dxa"/>
              <w:tcBorders>
                <w:top w:val="single" w:sz="4" w:space="0" w:color="auto"/>
                <w:left w:val="nil"/>
                <w:bottom w:val="nil"/>
                <w:right w:val="nil"/>
              </w:tcBorders>
              <w:hideMark/>
            </w:tcPr>
            <w:p w14:paraId="18590ACB" w14:textId="77777777" w:rsidR="00F86A84" w:rsidRPr="00F86A84" w:rsidRDefault="00F86A84" w:rsidP="00F86A84">
              <w:pPr>
                <w:pStyle w:val="Footer"/>
                <w:spacing w:line="256" w:lineRule="auto"/>
                <w:jc w:val="center"/>
                <w:rPr>
                  <w:i/>
                  <w:sz w:val="24"/>
                </w:rPr>
              </w:pPr>
              <w:r w:rsidRPr="00F86A84">
                <w:rPr>
                  <w:i/>
                  <w:sz w:val="24"/>
                </w:rPr>
                <w:t>Lớp CNPM K55</w:t>
              </w:r>
            </w:p>
          </w:tc>
        </w:tr>
      </w:tbl>
      <w:p w14:paraId="582D57BC" w14:textId="63D0B18C" w:rsidR="00E5632B" w:rsidRDefault="00F86A84">
        <w:pPr>
          <w:pStyle w:val="Footer"/>
          <w:jc w:val="center"/>
        </w:pPr>
        <w:r>
          <w:tab/>
        </w:r>
      </w:p>
    </w:sdtContent>
  </w:sdt>
  <w:p w14:paraId="5E8BB37E" w14:textId="77777777" w:rsidR="00E5632B" w:rsidRDefault="00E5632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7773700"/>
      <w:docPartObj>
        <w:docPartGallery w:val="Page Numbers (Bottom of Page)"/>
        <w:docPartUnique/>
      </w:docPartObj>
    </w:sdtPr>
    <w:sdtEndPr>
      <w:rPr>
        <w:noProof/>
      </w:rPr>
    </w:sdtEndPr>
    <w:sdtContent>
      <w:p w14:paraId="2A15742D" w14:textId="77777777" w:rsidR="00CF1919" w:rsidRDefault="00CF1919">
        <w:pPr>
          <w:pStyle w:val="Footer"/>
          <w:jc w:val="center"/>
        </w:pPr>
        <w:r>
          <w:tab/>
        </w:r>
      </w:p>
      <w:tbl>
        <w:tblPr>
          <w:tblW w:w="0" w:type="auto"/>
          <w:jc w:val="center"/>
          <w:tblBorders>
            <w:top w:val="single" w:sz="4" w:space="0" w:color="auto"/>
          </w:tblBorders>
          <w:tblLook w:val="04A0" w:firstRow="1" w:lastRow="0" w:firstColumn="1" w:lastColumn="0" w:noHBand="0" w:noVBand="1"/>
        </w:tblPr>
        <w:tblGrid>
          <w:gridCol w:w="3001"/>
          <w:gridCol w:w="3001"/>
          <w:gridCol w:w="3002"/>
        </w:tblGrid>
        <w:tr w:rsidR="00CF1919" w:rsidRPr="00F86A84" w14:paraId="1628ED55" w14:textId="77777777" w:rsidTr="00F86A84">
          <w:trPr>
            <w:jc w:val="center"/>
          </w:trPr>
          <w:tc>
            <w:tcPr>
              <w:tcW w:w="3001" w:type="dxa"/>
              <w:tcBorders>
                <w:top w:val="single" w:sz="4" w:space="0" w:color="auto"/>
                <w:left w:val="nil"/>
                <w:bottom w:val="nil"/>
                <w:right w:val="nil"/>
              </w:tcBorders>
              <w:hideMark/>
            </w:tcPr>
            <w:p w14:paraId="1416A650" w14:textId="77777777" w:rsidR="00CF1919" w:rsidRPr="00F86A84" w:rsidRDefault="00CF1919" w:rsidP="00F86A84">
              <w:pPr>
                <w:pStyle w:val="Footer"/>
                <w:spacing w:line="256" w:lineRule="auto"/>
                <w:ind w:firstLine="0"/>
                <w:rPr>
                  <w:i/>
                  <w:sz w:val="24"/>
                </w:rPr>
              </w:pPr>
              <w:r w:rsidRPr="00F86A84">
                <w:rPr>
                  <w:i/>
                  <w:sz w:val="24"/>
                </w:rPr>
                <w:t>Ngô Văn Nguyện</w:t>
              </w:r>
            </w:p>
          </w:tc>
          <w:tc>
            <w:tcPr>
              <w:tcW w:w="3001" w:type="dxa"/>
              <w:tcBorders>
                <w:top w:val="single" w:sz="4" w:space="0" w:color="auto"/>
                <w:left w:val="nil"/>
                <w:bottom w:val="nil"/>
                <w:right w:val="nil"/>
              </w:tcBorders>
              <w:hideMark/>
            </w:tcPr>
            <w:p w14:paraId="43F6F4DF" w14:textId="72858BCA" w:rsidR="00CF1919" w:rsidRDefault="00CF1919" w:rsidP="00F86A84">
              <w:pPr>
                <w:pStyle w:val="Footer"/>
                <w:spacing w:line="256" w:lineRule="auto"/>
                <w:jc w:val="center"/>
                <w:rPr>
                  <w:sz w:val="24"/>
                </w:rPr>
              </w:pPr>
              <w:r>
                <w:rPr>
                  <w:sz w:val="24"/>
                </w:rPr>
                <w:t>31</w:t>
              </w:r>
            </w:p>
          </w:tc>
          <w:tc>
            <w:tcPr>
              <w:tcW w:w="3002" w:type="dxa"/>
              <w:tcBorders>
                <w:top w:val="single" w:sz="4" w:space="0" w:color="auto"/>
                <w:left w:val="nil"/>
                <w:bottom w:val="nil"/>
                <w:right w:val="nil"/>
              </w:tcBorders>
              <w:hideMark/>
            </w:tcPr>
            <w:p w14:paraId="741CF67C" w14:textId="77777777" w:rsidR="00CF1919" w:rsidRPr="00F86A84" w:rsidRDefault="00CF1919" w:rsidP="00F86A84">
              <w:pPr>
                <w:pStyle w:val="Footer"/>
                <w:spacing w:line="256" w:lineRule="auto"/>
                <w:jc w:val="center"/>
                <w:rPr>
                  <w:i/>
                  <w:sz w:val="24"/>
                </w:rPr>
              </w:pPr>
              <w:r w:rsidRPr="00F86A84">
                <w:rPr>
                  <w:i/>
                  <w:sz w:val="24"/>
                </w:rPr>
                <w:t>Lớp CNPM K55</w:t>
              </w:r>
            </w:p>
          </w:tc>
        </w:tr>
      </w:tbl>
      <w:p w14:paraId="3B259A24" w14:textId="77777777" w:rsidR="00CF1919" w:rsidRDefault="00CF1919">
        <w:pPr>
          <w:pStyle w:val="Footer"/>
          <w:jc w:val="center"/>
        </w:pPr>
        <w:r>
          <w:tab/>
        </w:r>
      </w:p>
    </w:sdtContent>
  </w:sdt>
  <w:p w14:paraId="2C971CC3" w14:textId="77777777" w:rsidR="00CF1919" w:rsidRDefault="00CF19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C7121F" w14:textId="77777777" w:rsidR="00B1787E" w:rsidRDefault="00B1787E">
      <w:r>
        <w:separator/>
      </w:r>
    </w:p>
    <w:p w14:paraId="240F0C1A" w14:textId="77777777" w:rsidR="00B1787E" w:rsidRDefault="00B1787E"/>
  </w:footnote>
  <w:footnote w:type="continuationSeparator" w:id="0">
    <w:p w14:paraId="46C16FEA" w14:textId="77777777" w:rsidR="00B1787E" w:rsidRDefault="00B1787E">
      <w:r>
        <w:continuationSeparator/>
      </w:r>
    </w:p>
    <w:p w14:paraId="05EF414C" w14:textId="77777777" w:rsidR="00B1787E" w:rsidRDefault="00B1787E"/>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BEBF0F" w14:textId="77777777" w:rsidR="00E5632B" w:rsidRDefault="00E5632B"/>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E5632B" w:rsidRPr="00570EF4" w14:paraId="1E47F557" w14:textId="77777777" w:rsidTr="00C43736">
      <w:tc>
        <w:tcPr>
          <w:tcW w:w="8902" w:type="dxa"/>
          <w:shd w:val="clear" w:color="auto" w:fill="FAFAFA"/>
        </w:tcPr>
        <w:p w14:paraId="1E47F556" w14:textId="3DDF7046" w:rsidR="00E5632B" w:rsidRPr="008B7D7A" w:rsidRDefault="00E5632B" w:rsidP="008B7D7A">
          <w:pPr>
            <w:pStyle w:val="Header"/>
            <w:spacing w:before="0" w:line="240" w:lineRule="auto"/>
            <w:ind w:firstLine="0"/>
            <w:rPr>
              <w:i/>
              <w:color w:val="808080" w:themeColor="background1" w:themeShade="80"/>
              <w:sz w:val="24"/>
            </w:rPr>
          </w:pPr>
          <w:r w:rsidRPr="008B7D7A">
            <w:rPr>
              <w:i/>
              <w:color w:val="808080" w:themeColor="background1" w:themeShade="80"/>
              <w:sz w:val="24"/>
            </w:rPr>
            <w:t>Đồ án tốt nghiệp chuyên ngành Công nghệ phần mềm</w:t>
          </w:r>
        </w:p>
      </w:tc>
    </w:tr>
  </w:tbl>
  <w:p w14:paraId="1E47F558" w14:textId="77777777" w:rsidR="00E5632B" w:rsidRPr="00162939" w:rsidRDefault="00E5632B" w:rsidP="00C8092C">
    <w:pPr>
      <w:pStyle w:val="Header"/>
      <w:spacing w:before="0" w:line="240" w:lineRule="auto"/>
      <w:ind w:firstLine="0"/>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C5CE77" w14:textId="77777777" w:rsidR="00CF1919" w:rsidRDefault="00CF1919"/>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902"/>
    </w:tblGrid>
    <w:tr w:rsidR="00CF1919" w:rsidRPr="00570EF4" w14:paraId="756EA266" w14:textId="77777777" w:rsidTr="00C43736">
      <w:tc>
        <w:tcPr>
          <w:tcW w:w="8902" w:type="dxa"/>
          <w:shd w:val="clear" w:color="auto" w:fill="FAFAFA"/>
        </w:tcPr>
        <w:p w14:paraId="008E7D6E" w14:textId="77777777" w:rsidR="00CF1919" w:rsidRPr="008B7D7A" w:rsidRDefault="00CF1919" w:rsidP="008B7D7A">
          <w:pPr>
            <w:pStyle w:val="Header"/>
            <w:spacing w:before="0" w:line="240" w:lineRule="auto"/>
            <w:ind w:firstLine="0"/>
            <w:rPr>
              <w:i/>
              <w:color w:val="808080" w:themeColor="background1" w:themeShade="80"/>
              <w:sz w:val="24"/>
            </w:rPr>
          </w:pPr>
          <w:r w:rsidRPr="008B7D7A">
            <w:rPr>
              <w:i/>
              <w:color w:val="808080" w:themeColor="background1" w:themeShade="80"/>
              <w:sz w:val="24"/>
            </w:rPr>
            <w:t>Đồ án tốt nghiệp chuyên ngành Công nghệ phần mềm</w:t>
          </w:r>
        </w:p>
      </w:tc>
    </w:tr>
  </w:tbl>
  <w:p w14:paraId="30592129" w14:textId="77777777" w:rsidR="00CF1919" w:rsidRPr="00162939" w:rsidRDefault="00CF1919" w:rsidP="00C8092C">
    <w:pPr>
      <w:pStyle w:val="Header"/>
      <w:spacing w:before="0" w:line="240" w:lineRule="auto"/>
      <w:ind w:firstLine="0"/>
      <w:rPr>
        <w:i/>
        <w:sz w:val="24"/>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47F55B" w14:textId="77777777" w:rsidR="00E5632B" w:rsidRDefault="00E5632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73659"/>
    <w:multiLevelType w:val="hybridMultilevel"/>
    <w:tmpl w:val="70FCCD0C"/>
    <w:lvl w:ilvl="0" w:tplc="971ECF6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5F7C21"/>
    <w:multiLevelType w:val="hybridMultilevel"/>
    <w:tmpl w:val="A328B3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3F63042"/>
    <w:multiLevelType w:val="multilevel"/>
    <w:tmpl w:val="21B8EC54"/>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b/>
        <w:color w:val="auto"/>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nsid w:val="056349C5"/>
    <w:multiLevelType w:val="hybridMultilevel"/>
    <w:tmpl w:val="34AAD8AA"/>
    <w:lvl w:ilvl="0" w:tplc="F6D0100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6325BED"/>
    <w:multiLevelType w:val="hybridMultilevel"/>
    <w:tmpl w:val="9BDAA99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AF50853"/>
    <w:multiLevelType w:val="hybridMultilevel"/>
    <w:tmpl w:val="E78A40DC"/>
    <w:lvl w:ilvl="0" w:tplc="7EDC211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64509DC"/>
    <w:multiLevelType w:val="hybridMultilevel"/>
    <w:tmpl w:val="F24258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nsid w:val="179E2F0D"/>
    <w:multiLevelType w:val="hybridMultilevel"/>
    <w:tmpl w:val="9D6A752E"/>
    <w:lvl w:ilvl="0" w:tplc="AAB44C2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1ACD546D"/>
    <w:multiLevelType w:val="multilevel"/>
    <w:tmpl w:val="DEBEE188"/>
    <w:lvl w:ilvl="0">
      <w:start w:val="3"/>
      <w:numFmt w:val="decimal"/>
      <w:lvlText w:val="%1."/>
      <w:lvlJc w:val="left"/>
      <w:pPr>
        <w:ind w:left="720" w:hanging="720"/>
      </w:pPr>
    </w:lvl>
    <w:lvl w:ilvl="1">
      <w:start w:val="3"/>
      <w:numFmt w:val="decimal"/>
      <w:lvlText w:val="%1.%2."/>
      <w:lvlJc w:val="left"/>
      <w:pPr>
        <w:ind w:left="720" w:hanging="720"/>
      </w:pPr>
      <w:rPr>
        <w:b/>
      </w:rPr>
    </w:lvl>
    <w:lvl w:ilvl="2">
      <w:start w:val="13"/>
      <w:numFmt w:val="decimal"/>
      <w:lvlText w:val="%1.%2.%3."/>
      <w:lvlJc w:val="left"/>
      <w:pPr>
        <w:ind w:left="1530" w:hanging="720"/>
      </w:pPr>
    </w:lvl>
    <w:lvl w:ilvl="3">
      <w:start w:val="1"/>
      <w:numFmt w:val="decimal"/>
      <w:lvlText w:val="%1.%2.%3.%4."/>
      <w:lvlJc w:val="left"/>
      <w:pPr>
        <w:ind w:left="2970" w:hanging="1080"/>
      </w:pPr>
    </w:lvl>
    <w:lvl w:ilvl="4">
      <w:start w:val="1"/>
      <w:numFmt w:val="decimal"/>
      <w:lvlText w:val="%1.%2.%3.%4.%5."/>
      <w:lvlJc w:val="left"/>
      <w:pPr>
        <w:ind w:left="3600" w:hanging="1080"/>
      </w:pPr>
    </w:lvl>
    <w:lvl w:ilvl="5">
      <w:start w:val="1"/>
      <w:numFmt w:val="decimal"/>
      <w:lvlText w:val="%1.%2.%3.%4.%5.%6."/>
      <w:lvlJc w:val="left"/>
      <w:pPr>
        <w:ind w:left="4590" w:hanging="1440"/>
      </w:pPr>
    </w:lvl>
    <w:lvl w:ilvl="6">
      <w:start w:val="1"/>
      <w:numFmt w:val="decimal"/>
      <w:lvlText w:val="%1.%2.%3.%4.%5.%6.%7."/>
      <w:lvlJc w:val="left"/>
      <w:pPr>
        <w:ind w:left="5220" w:hanging="1440"/>
      </w:pPr>
    </w:lvl>
    <w:lvl w:ilvl="7">
      <w:start w:val="1"/>
      <w:numFmt w:val="decimal"/>
      <w:lvlText w:val="%1.%2.%3.%4.%5.%6.%7.%8."/>
      <w:lvlJc w:val="left"/>
      <w:pPr>
        <w:ind w:left="6210" w:hanging="1800"/>
      </w:pPr>
    </w:lvl>
    <w:lvl w:ilvl="8">
      <w:start w:val="1"/>
      <w:numFmt w:val="decimal"/>
      <w:lvlText w:val="%1.%2.%3.%4.%5.%6.%7.%8.%9."/>
      <w:lvlJc w:val="left"/>
      <w:pPr>
        <w:ind w:left="6840" w:hanging="1800"/>
      </w:pPr>
    </w:lvl>
  </w:abstractNum>
  <w:abstractNum w:abstractNumId="9">
    <w:nsid w:val="1AEC7CD8"/>
    <w:multiLevelType w:val="hybridMultilevel"/>
    <w:tmpl w:val="4636EDBA"/>
    <w:lvl w:ilvl="0" w:tplc="4FE0C01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C511773"/>
    <w:multiLevelType w:val="hybridMultilevel"/>
    <w:tmpl w:val="479E01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1">
    <w:nsid w:val="20F76D35"/>
    <w:multiLevelType w:val="hybridMultilevel"/>
    <w:tmpl w:val="4008EB2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2">
    <w:nsid w:val="23430CA3"/>
    <w:multiLevelType w:val="hybridMultilevel"/>
    <w:tmpl w:val="7736D2B4"/>
    <w:lvl w:ilvl="0" w:tplc="AA4E057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5C93F5D"/>
    <w:multiLevelType w:val="hybridMultilevel"/>
    <w:tmpl w:val="E54E9900"/>
    <w:lvl w:ilvl="0" w:tplc="99585A7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B83744B"/>
    <w:multiLevelType w:val="hybridMultilevel"/>
    <w:tmpl w:val="9C54D2B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D2B7D42"/>
    <w:multiLevelType w:val="hybridMultilevel"/>
    <w:tmpl w:val="29FC320A"/>
    <w:lvl w:ilvl="0" w:tplc="CB7E5C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4B242D6"/>
    <w:multiLevelType w:val="hybridMultilevel"/>
    <w:tmpl w:val="A428021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D0705D7"/>
    <w:multiLevelType w:val="hybridMultilevel"/>
    <w:tmpl w:val="5F0E3A82"/>
    <w:lvl w:ilvl="0" w:tplc="C944A9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E4C2F37"/>
    <w:multiLevelType w:val="hybridMultilevel"/>
    <w:tmpl w:val="00A64556"/>
    <w:lvl w:ilvl="0" w:tplc="76A62B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477507C0"/>
    <w:multiLevelType w:val="hybridMultilevel"/>
    <w:tmpl w:val="0A7476BE"/>
    <w:lvl w:ilvl="0" w:tplc="AFBAF13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4BB3619E"/>
    <w:multiLevelType w:val="hybridMultilevel"/>
    <w:tmpl w:val="A836BBD0"/>
    <w:lvl w:ilvl="0" w:tplc="51884A3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4D5C098A"/>
    <w:multiLevelType w:val="hybridMultilevel"/>
    <w:tmpl w:val="EB60566C"/>
    <w:lvl w:ilvl="0" w:tplc="DE306C0A">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nsid w:val="51556C9C"/>
    <w:multiLevelType w:val="hybridMultilevel"/>
    <w:tmpl w:val="2EFAA0B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531A634D"/>
    <w:multiLevelType w:val="hybridMultilevel"/>
    <w:tmpl w:val="3A9CF4D4"/>
    <w:lvl w:ilvl="0" w:tplc="C944A96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55CA6D07"/>
    <w:multiLevelType w:val="hybridMultilevel"/>
    <w:tmpl w:val="F69AFD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5664153E"/>
    <w:multiLevelType w:val="hybridMultilevel"/>
    <w:tmpl w:val="1EE0E0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569F4F40"/>
    <w:multiLevelType w:val="hybridMultilevel"/>
    <w:tmpl w:val="5F0E3A82"/>
    <w:lvl w:ilvl="0" w:tplc="C944A9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6DB5AD5"/>
    <w:multiLevelType w:val="hybridMultilevel"/>
    <w:tmpl w:val="37680AB4"/>
    <w:lvl w:ilvl="0" w:tplc="5EB22A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7354493"/>
    <w:multiLevelType w:val="hybridMultilevel"/>
    <w:tmpl w:val="561A7DAE"/>
    <w:lvl w:ilvl="0" w:tplc="6C00A48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58FA24BC"/>
    <w:multiLevelType w:val="hybridMultilevel"/>
    <w:tmpl w:val="4CA4985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59D450CB"/>
    <w:multiLevelType w:val="hybridMultilevel"/>
    <w:tmpl w:val="DC3C688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5A681955"/>
    <w:multiLevelType w:val="hybridMultilevel"/>
    <w:tmpl w:val="11F8A1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A85694A"/>
    <w:multiLevelType w:val="hybridMultilevel"/>
    <w:tmpl w:val="1CB4A946"/>
    <w:lvl w:ilvl="0" w:tplc="971ECF66">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F65EAD"/>
    <w:multiLevelType w:val="hybridMultilevel"/>
    <w:tmpl w:val="DA58E12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FF2038E"/>
    <w:multiLevelType w:val="hybridMultilevel"/>
    <w:tmpl w:val="0226E3B6"/>
    <w:lvl w:ilvl="0" w:tplc="58E6E62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603B082C"/>
    <w:multiLevelType w:val="hybridMultilevel"/>
    <w:tmpl w:val="545E24C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62F50A7C"/>
    <w:multiLevelType w:val="hybridMultilevel"/>
    <w:tmpl w:val="BCB029A4"/>
    <w:lvl w:ilvl="0" w:tplc="CCE86BA2">
      <w:start w:val="2"/>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7">
    <w:nsid w:val="66616C86"/>
    <w:multiLevelType w:val="hybridMultilevel"/>
    <w:tmpl w:val="1EBEBA7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B090690"/>
    <w:multiLevelType w:val="hybridMultilevel"/>
    <w:tmpl w:val="F05A3CE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B916CA6"/>
    <w:multiLevelType w:val="hybridMultilevel"/>
    <w:tmpl w:val="146A6886"/>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1">
    <w:nsid w:val="6F723192"/>
    <w:multiLevelType w:val="hybridMultilevel"/>
    <w:tmpl w:val="FB769FB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nsid w:val="73FD7DA9"/>
    <w:multiLevelType w:val="hybridMultilevel"/>
    <w:tmpl w:val="19B461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75B85FE0"/>
    <w:multiLevelType w:val="hybridMultilevel"/>
    <w:tmpl w:val="6BFAB748"/>
    <w:lvl w:ilvl="0" w:tplc="1B8875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60B4EB2"/>
    <w:multiLevelType w:val="hybridMultilevel"/>
    <w:tmpl w:val="F48ADBF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7F566B7F"/>
    <w:multiLevelType w:val="hybridMultilevel"/>
    <w:tmpl w:val="7B24A504"/>
    <w:lvl w:ilvl="0" w:tplc="D528ED62">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21"/>
  </w:num>
  <w:num w:numId="3">
    <w:abstractNumId w:val="38"/>
  </w:num>
  <w:num w:numId="4">
    <w:abstractNumId w:val="0"/>
  </w:num>
  <w:num w:numId="5">
    <w:abstractNumId w:val="43"/>
  </w:num>
  <w:num w:numId="6">
    <w:abstractNumId w:val="15"/>
  </w:num>
  <w:num w:numId="7">
    <w:abstractNumId w:val="32"/>
  </w:num>
  <w:num w:numId="8">
    <w:abstractNumId w:val="33"/>
  </w:num>
  <w:num w:numId="9">
    <w:abstractNumId w:val="30"/>
  </w:num>
  <w:num w:numId="10">
    <w:abstractNumId w:val="45"/>
  </w:num>
  <w:num w:numId="11">
    <w:abstractNumId w:val="36"/>
  </w:num>
  <w:num w:numId="12">
    <w:abstractNumId w:val="29"/>
  </w:num>
  <w:num w:numId="13">
    <w:abstractNumId w:val="37"/>
  </w:num>
  <w:num w:numId="14">
    <w:abstractNumId w:val="39"/>
  </w:num>
  <w:num w:numId="15">
    <w:abstractNumId w:val="20"/>
  </w:num>
  <w:num w:numId="16">
    <w:abstractNumId w:val="40"/>
  </w:num>
  <w:num w:numId="17">
    <w:abstractNumId w:val="14"/>
  </w:num>
  <w:num w:numId="18">
    <w:abstractNumId w:val="10"/>
  </w:num>
  <w:num w:numId="19">
    <w:abstractNumId w:val="4"/>
  </w:num>
  <w:num w:numId="20">
    <w:abstractNumId w:val="16"/>
  </w:num>
  <w:num w:numId="21">
    <w:abstractNumId w:val="22"/>
  </w:num>
  <w:num w:numId="22">
    <w:abstractNumId w:val="11"/>
  </w:num>
  <w:num w:numId="23">
    <w:abstractNumId w:val="44"/>
  </w:num>
  <w:num w:numId="24">
    <w:abstractNumId w:val="3"/>
  </w:num>
  <w:num w:numId="25">
    <w:abstractNumId w:val="19"/>
  </w:num>
  <w:num w:numId="26">
    <w:abstractNumId w:val="31"/>
  </w:num>
  <w:num w:numId="27">
    <w:abstractNumId w:val="42"/>
  </w:num>
  <w:num w:numId="28">
    <w:abstractNumId w:val="5"/>
  </w:num>
  <w:num w:numId="29">
    <w:abstractNumId w:val="9"/>
  </w:num>
  <w:num w:numId="30">
    <w:abstractNumId w:val="12"/>
  </w:num>
  <w:num w:numId="31">
    <w:abstractNumId w:val="28"/>
  </w:num>
  <w:num w:numId="32">
    <w:abstractNumId w:val="27"/>
  </w:num>
  <w:num w:numId="33">
    <w:abstractNumId w:val="24"/>
  </w:num>
  <w:num w:numId="34">
    <w:abstractNumId w:val="7"/>
  </w:num>
  <w:num w:numId="35">
    <w:abstractNumId w:val="18"/>
  </w:num>
  <w:num w:numId="36">
    <w:abstractNumId w:val="34"/>
  </w:num>
  <w:num w:numId="37">
    <w:abstractNumId w:val="13"/>
  </w:num>
  <w:num w:numId="38">
    <w:abstractNumId w:val="17"/>
  </w:num>
  <w:num w:numId="39">
    <w:abstractNumId w:val="26"/>
  </w:num>
  <w:num w:numId="40">
    <w:abstractNumId w:val="1"/>
  </w:num>
  <w:num w:numId="41">
    <w:abstractNumId w:val="23"/>
  </w:num>
  <w:num w:numId="42">
    <w:abstractNumId w:val="8"/>
    <w:lvlOverride w:ilvl="0">
      <w:startOverride w:val="3"/>
    </w:lvlOverride>
    <w:lvlOverride w:ilvl="1">
      <w:startOverride w:val="3"/>
    </w:lvlOverride>
    <w:lvlOverride w:ilvl="2">
      <w:startOverride w:val="1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5"/>
  </w:num>
  <w:num w:numId="45">
    <w:abstractNumId w:val="41"/>
  </w:num>
  <w:num w:numId="46">
    <w:abstractNumId w:val="3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hideSpellingErrors/>
  <w:attachedTemplate r:id="rId1"/>
  <w:stylePaneFormatFilter w:val="3004" w:allStyles="0" w:customStyles="0" w:latentStyles="1" w:stylesInUse="0"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1440"/>
  <w:defaultTableStyle w:val="TableGrid"/>
  <w:drawingGridHorizontalSpacing w:val="12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1855"/>
    <w:rsid w:val="0000420E"/>
    <w:rsid w:val="0001108D"/>
    <w:rsid w:val="00024F8B"/>
    <w:rsid w:val="00032E6B"/>
    <w:rsid w:val="0005175D"/>
    <w:rsid w:val="00051BFA"/>
    <w:rsid w:val="00061855"/>
    <w:rsid w:val="00062F37"/>
    <w:rsid w:val="00066A27"/>
    <w:rsid w:val="00071EB9"/>
    <w:rsid w:val="0007281B"/>
    <w:rsid w:val="0007352A"/>
    <w:rsid w:val="00075593"/>
    <w:rsid w:val="00076599"/>
    <w:rsid w:val="00082919"/>
    <w:rsid w:val="00085E8B"/>
    <w:rsid w:val="000936DA"/>
    <w:rsid w:val="000968D4"/>
    <w:rsid w:val="000A2023"/>
    <w:rsid w:val="000B2F80"/>
    <w:rsid w:val="000B540B"/>
    <w:rsid w:val="000B66C0"/>
    <w:rsid w:val="000C52C6"/>
    <w:rsid w:val="000C5F09"/>
    <w:rsid w:val="000D3391"/>
    <w:rsid w:val="000F1E18"/>
    <w:rsid w:val="001028A1"/>
    <w:rsid w:val="001044DB"/>
    <w:rsid w:val="0012069D"/>
    <w:rsid w:val="00130546"/>
    <w:rsid w:val="00131BFE"/>
    <w:rsid w:val="00141A13"/>
    <w:rsid w:val="0014594F"/>
    <w:rsid w:val="001543CE"/>
    <w:rsid w:val="00155C35"/>
    <w:rsid w:val="00162939"/>
    <w:rsid w:val="00171A3C"/>
    <w:rsid w:val="00180C8C"/>
    <w:rsid w:val="0018354F"/>
    <w:rsid w:val="001850C5"/>
    <w:rsid w:val="00192969"/>
    <w:rsid w:val="001A08FA"/>
    <w:rsid w:val="001C6057"/>
    <w:rsid w:val="001C77DD"/>
    <w:rsid w:val="001D0D77"/>
    <w:rsid w:val="001D345B"/>
    <w:rsid w:val="001D730B"/>
    <w:rsid w:val="001F157E"/>
    <w:rsid w:val="001F351F"/>
    <w:rsid w:val="002036E0"/>
    <w:rsid w:val="00213E4E"/>
    <w:rsid w:val="00222D64"/>
    <w:rsid w:val="002254C6"/>
    <w:rsid w:val="0022666D"/>
    <w:rsid w:val="00227D14"/>
    <w:rsid w:val="0023144C"/>
    <w:rsid w:val="0023620F"/>
    <w:rsid w:val="00237CD0"/>
    <w:rsid w:val="00240277"/>
    <w:rsid w:val="002406F3"/>
    <w:rsid w:val="00242378"/>
    <w:rsid w:val="00242CF0"/>
    <w:rsid w:val="00243BE7"/>
    <w:rsid w:val="00253413"/>
    <w:rsid w:val="002546A5"/>
    <w:rsid w:val="00257DAA"/>
    <w:rsid w:val="002615FC"/>
    <w:rsid w:val="0026378F"/>
    <w:rsid w:val="00266945"/>
    <w:rsid w:val="002703A5"/>
    <w:rsid w:val="00272D18"/>
    <w:rsid w:val="0028004F"/>
    <w:rsid w:val="00292141"/>
    <w:rsid w:val="002A3C11"/>
    <w:rsid w:val="002C3177"/>
    <w:rsid w:val="002C3584"/>
    <w:rsid w:val="002D0656"/>
    <w:rsid w:val="002D16F4"/>
    <w:rsid w:val="002D4BE5"/>
    <w:rsid w:val="002D5C16"/>
    <w:rsid w:val="002E328D"/>
    <w:rsid w:val="002E6C36"/>
    <w:rsid w:val="002E72A5"/>
    <w:rsid w:val="002F5093"/>
    <w:rsid w:val="00301729"/>
    <w:rsid w:val="00304F4B"/>
    <w:rsid w:val="00305E96"/>
    <w:rsid w:val="00310DF9"/>
    <w:rsid w:val="00312095"/>
    <w:rsid w:val="00327CC4"/>
    <w:rsid w:val="00332B2A"/>
    <w:rsid w:val="00337B4C"/>
    <w:rsid w:val="00337C58"/>
    <w:rsid w:val="00341D97"/>
    <w:rsid w:val="0034391F"/>
    <w:rsid w:val="003510E3"/>
    <w:rsid w:val="00351653"/>
    <w:rsid w:val="0035567A"/>
    <w:rsid w:val="00362C25"/>
    <w:rsid w:val="003651AC"/>
    <w:rsid w:val="00366214"/>
    <w:rsid w:val="00367E92"/>
    <w:rsid w:val="00372545"/>
    <w:rsid w:val="003918B2"/>
    <w:rsid w:val="00394E42"/>
    <w:rsid w:val="00395895"/>
    <w:rsid w:val="003A27CB"/>
    <w:rsid w:val="003A3BF8"/>
    <w:rsid w:val="003A4ACB"/>
    <w:rsid w:val="003A6197"/>
    <w:rsid w:val="003A7FAB"/>
    <w:rsid w:val="003B30C7"/>
    <w:rsid w:val="003B5692"/>
    <w:rsid w:val="003B6E2D"/>
    <w:rsid w:val="003C1390"/>
    <w:rsid w:val="003C7DF3"/>
    <w:rsid w:val="003E7AF7"/>
    <w:rsid w:val="003F03C5"/>
    <w:rsid w:val="003F417D"/>
    <w:rsid w:val="00400BD5"/>
    <w:rsid w:val="004044A0"/>
    <w:rsid w:val="00405A1F"/>
    <w:rsid w:val="0041556C"/>
    <w:rsid w:val="00417928"/>
    <w:rsid w:val="0042522C"/>
    <w:rsid w:val="00425896"/>
    <w:rsid w:val="004305C7"/>
    <w:rsid w:val="00436A5D"/>
    <w:rsid w:val="00440DFC"/>
    <w:rsid w:val="004500E2"/>
    <w:rsid w:val="00466A80"/>
    <w:rsid w:val="00466B47"/>
    <w:rsid w:val="0046767F"/>
    <w:rsid w:val="00477BB5"/>
    <w:rsid w:val="00495AE5"/>
    <w:rsid w:val="004A3046"/>
    <w:rsid w:val="004B274E"/>
    <w:rsid w:val="004B32DA"/>
    <w:rsid w:val="004B4BF6"/>
    <w:rsid w:val="004C49ED"/>
    <w:rsid w:val="004D0210"/>
    <w:rsid w:val="004D6903"/>
    <w:rsid w:val="004E0416"/>
    <w:rsid w:val="0050292A"/>
    <w:rsid w:val="00502F46"/>
    <w:rsid w:val="00505902"/>
    <w:rsid w:val="0050764E"/>
    <w:rsid w:val="00511681"/>
    <w:rsid w:val="00511C02"/>
    <w:rsid w:val="00520BCB"/>
    <w:rsid w:val="00526DC0"/>
    <w:rsid w:val="00531071"/>
    <w:rsid w:val="0055368B"/>
    <w:rsid w:val="005536CA"/>
    <w:rsid w:val="005616A9"/>
    <w:rsid w:val="00570EF4"/>
    <w:rsid w:val="005719FB"/>
    <w:rsid w:val="00573B0A"/>
    <w:rsid w:val="00580B38"/>
    <w:rsid w:val="00585F4E"/>
    <w:rsid w:val="00591085"/>
    <w:rsid w:val="00597ACF"/>
    <w:rsid w:val="005A1CA3"/>
    <w:rsid w:val="005A37F6"/>
    <w:rsid w:val="005B2084"/>
    <w:rsid w:val="005B7357"/>
    <w:rsid w:val="005B7E33"/>
    <w:rsid w:val="005C2261"/>
    <w:rsid w:val="005C29A7"/>
    <w:rsid w:val="005D2828"/>
    <w:rsid w:val="005D3726"/>
    <w:rsid w:val="005D68FF"/>
    <w:rsid w:val="005D6CF1"/>
    <w:rsid w:val="005E015D"/>
    <w:rsid w:val="005F0B4E"/>
    <w:rsid w:val="005F5D49"/>
    <w:rsid w:val="005F6A26"/>
    <w:rsid w:val="005F7F64"/>
    <w:rsid w:val="006001CF"/>
    <w:rsid w:val="00607962"/>
    <w:rsid w:val="006149CC"/>
    <w:rsid w:val="00616572"/>
    <w:rsid w:val="00617311"/>
    <w:rsid w:val="00620688"/>
    <w:rsid w:val="006208DA"/>
    <w:rsid w:val="00622ADF"/>
    <w:rsid w:val="00625D4A"/>
    <w:rsid w:val="00625E8F"/>
    <w:rsid w:val="00630419"/>
    <w:rsid w:val="006322F7"/>
    <w:rsid w:val="00632D4C"/>
    <w:rsid w:val="006354F5"/>
    <w:rsid w:val="00641168"/>
    <w:rsid w:val="00656FAA"/>
    <w:rsid w:val="00662211"/>
    <w:rsid w:val="0066625C"/>
    <w:rsid w:val="00674E7A"/>
    <w:rsid w:val="0068394C"/>
    <w:rsid w:val="00685233"/>
    <w:rsid w:val="00686042"/>
    <w:rsid w:val="00687D1A"/>
    <w:rsid w:val="00690D36"/>
    <w:rsid w:val="0069113E"/>
    <w:rsid w:val="00691AA0"/>
    <w:rsid w:val="006924B5"/>
    <w:rsid w:val="006A1062"/>
    <w:rsid w:val="006A4FFB"/>
    <w:rsid w:val="006B341F"/>
    <w:rsid w:val="006B6CA9"/>
    <w:rsid w:val="006C00B7"/>
    <w:rsid w:val="006C0DEE"/>
    <w:rsid w:val="006D1040"/>
    <w:rsid w:val="006D122E"/>
    <w:rsid w:val="006E745E"/>
    <w:rsid w:val="006F22D6"/>
    <w:rsid w:val="007071B4"/>
    <w:rsid w:val="00710E61"/>
    <w:rsid w:val="0071148D"/>
    <w:rsid w:val="00715016"/>
    <w:rsid w:val="007266B8"/>
    <w:rsid w:val="0073001F"/>
    <w:rsid w:val="00734C2E"/>
    <w:rsid w:val="00753684"/>
    <w:rsid w:val="007556DC"/>
    <w:rsid w:val="00760E25"/>
    <w:rsid w:val="0076694F"/>
    <w:rsid w:val="0077247B"/>
    <w:rsid w:val="007761EB"/>
    <w:rsid w:val="00784729"/>
    <w:rsid w:val="00785B9E"/>
    <w:rsid w:val="00787DA2"/>
    <w:rsid w:val="00791320"/>
    <w:rsid w:val="00796B5B"/>
    <w:rsid w:val="007A377D"/>
    <w:rsid w:val="007A37BD"/>
    <w:rsid w:val="007A663A"/>
    <w:rsid w:val="007A7D82"/>
    <w:rsid w:val="007B0A35"/>
    <w:rsid w:val="007B128E"/>
    <w:rsid w:val="007B71B9"/>
    <w:rsid w:val="007C28B3"/>
    <w:rsid w:val="007C67D8"/>
    <w:rsid w:val="007F0419"/>
    <w:rsid w:val="007F2B91"/>
    <w:rsid w:val="007F7B55"/>
    <w:rsid w:val="00802482"/>
    <w:rsid w:val="00812239"/>
    <w:rsid w:val="008129E1"/>
    <w:rsid w:val="008226FB"/>
    <w:rsid w:val="00822A27"/>
    <w:rsid w:val="00823C3E"/>
    <w:rsid w:val="00830C28"/>
    <w:rsid w:val="00832E9E"/>
    <w:rsid w:val="00833757"/>
    <w:rsid w:val="00833BC6"/>
    <w:rsid w:val="00835DAB"/>
    <w:rsid w:val="00841662"/>
    <w:rsid w:val="008571E6"/>
    <w:rsid w:val="008614BB"/>
    <w:rsid w:val="00865AF1"/>
    <w:rsid w:val="00872326"/>
    <w:rsid w:val="00873E0F"/>
    <w:rsid w:val="00874002"/>
    <w:rsid w:val="0088598A"/>
    <w:rsid w:val="0089077B"/>
    <w:rsid w:val="00891AE1"/>
    <w:rsid w:val="008A39FE"/>
    <w:rsid w:val="008B7D7A"/>
    <w:rsid w:val="008C011D"/>
    <w:rsid w:val="008C2D3B"/>
    <w:rsid w:val="008C3DA0"/>
    <w:rsid w:val="008C49BF"/>
    <w:rsid w:val="008D080A"/>
    <w:rsid w:val="008F0A40"/>
    <w:rsid w:val="008F3A79"/>
    <w:rsid w:val="008F6358"/>
    <w:rsid w:val="008F6806"/>
    <w:rsid w:val="00902605"/>
    <w:rsid w:val="009142C9"/>
    <w:rsid w:val="009165B5"/>
    <w:rsid w:val="00916D44"/>
    <w:rsid w:val="0092047C"/>
    <w:rsid w:val="00925456"/>
    <w:rsid w:val="0092546C"/>
    <w:rsid w:val="00927237"/>
    <w:rsid w:val="00932D2C"/>
    <w:rsid w:val="00934F9E"/>
    <w:rsid w:val="00935C41"/>
    <w:rsid w:val="00941149"/>
    <w:rsid w:val="00950093"/>
    <w:rsid w:val="0095236D"/>
    <w:rsid w:val="00967210"/>
    <w:rsid w:val="00976214"/>
    <w:rsid w:val="00976CB1"/>
    <w:rsid w:val="009811D0"/>
    <w:rsid w:val="00982FFA"/>
    <w:rsid w:val="00983CC8"/>
    <w:rsid w:val="009927CC"/>
    <w:rsid w:val="0099280A"/>
    <w:rsid w:val="0099357F"/>
    <w:rsid w:val="009944C9"/>
    <w:rsid w:val="0099477B"/>
    <w:rsid w:val="00994DBF"/>
    <w:rsid w:val="00995078"/>
    <w:rsid w:val="009950B0"/>
    <w:rsid w:val="00996DFB"/>
    <w:rsid w:val="009970DF"/>
    <w:rsid w:val="009A261B"/>
    <w:rsid w:val="009A40DB"/>
    <w:rsid w:val="009B7AF1"/>
    <w:rsid w:val="009C181C"/>
    <w:rsid w:val="009C6954"/>
    <w:rsid w:val="009C7087"/>
    <w:rsid w:val="009D406C"/>
    <w:rsid w:val="009E77CD"/>
    <w:rsid w:val="009E7E43"/>
    <w:rsid w:val="00A03445"/>
    <w:rsid w:val="00A03E3D"/>
    <w:rsid w:val="00A12DDA"/>
    <w:rsid w:val="00A144E9"/>
    <w:rsid w:val="00A14D85"/>
    <w:rsid w:val="00A16626"/>
    <w:rsid w:val="00A16910"/>
    <w:rsid w:val="00A23CD6"/>
    <w:rsid w:val="00A24836"/>
    <w:rsid w:val="00A33BF0"/>
    <w:rsid w:val="00A33F5D"/>
    <w:rsid w:val="00A520AB"/>
    <w:rsid w:val="00A52256"/>
    <w:rsid w:val="00A54EB5"/>
    <w:rsid w:val="00A57645"/>
    <w:rsid w:val="00A64047"/>
    <w:rsid w:val="00A65CE1"/>
    <w:rsid w:val="00A65EB7"/>
    <w:rsid w:val="00A66685"/>
    <w:rsid w:val="00A77777"/>
    <w:rsid w:val="00A873BC"/>
    <w:rsid w:val="00A93577"/>
    <w:rsid w:val="00A941E2"/>
    <w:rsid w:val="00AA1E73"/>
    <w:rsid w:val="00AB428E"/>
    <w:rsid w:val="00AB4446"/>
    <w:rsid w:val="00AB4DE3"/>
    <w:rsid w:val="00AC4081"/>
    <w:rsid w:val="00AD518C"/>
    <w:rsid w:val="00AE02ED"/>
    <w:rsid w:val="00AE0BCE"/>
    <w:rsid w:val="00AE6C5C"/>
    <w:rsid w:val="00AF050C"/>
    <w:rsid w:val="00AF66B3"/>
    <w:rsid w:val="00B0390E"/>
    <w:rsid w:val="00B11C20"/>
    <w:rsid w:val="00B16BC7"/>
    <w:rsid w:val="00B1787E"/>
    <w:rsid w:val="00B312A0"/>
    <w:rsid w:val="00B34E6F"/>
    <w:rsid w:val="00B3755E"/>
    <w:rsid w:val="00B37CF8"/>
    <w:rsid w:val="00B41A05"/>
    <w:rsid w:val="00B43BD0"/>
    <w:rsid w:val="00B546BF"/>
    <w:rsid w:val="00B56345"/>
    <w:rsid w:val="00B57E92"/>
    <w:rsid w:val="00B60277"/>
    <w:rsid w:val="00B65E39"/>
    <w:rsid w:val="00B669D2"/>
    <w:rsid w:val="00B72EDF"/>
    <w:rsid w:val="00B73F92"/>
    <w:rsid w:val="00B74DEC"/>
    <w:rsid w:val="00B83E93"/>
    <w:rsid w:val="00B840FE"/>
    <w:rsid w:val="00B86125"/>
    <w:rsid w:val="00B86E0A"/>
    <w:rsid w:val="00BA2ABF"/>
    <w:rsid w:val="00BA6B0F"/>
    <w:rsid w:val="00BA7A41"/>
    <w:rsid w:val="00BB71A4"/>
    <w:rsid w:val="00BB7775"/>
    <w:rsid w:val="00BC0EDC"/>
    <w:rsid w:val="00BC2CA7"/>
    <w:rsid w:val="00BD079D"/>
    <w:rsid w:val="00BE1E6F"/>
    <w:rsid w:val="00C0594D"/>
    <w:rsid w:val="00C06CF1"/>
    <w:rsid w:val="00C075B5"/>
    <w:rsid w:val="00C11ACF"/>
    <w:rsid w:val="00C11DED"/>
    <w:rsid w:val="00C1624A"/>
    <w:rsid w:val="00C1658A"/>
    <w:rsid w:val="00C24DC5"/>
    <w:rsid w:val="00C25E15"/>
    <w:rsid w:val="00C27AA3"/>
    <w:rsid w:val="00C36695"/>
    <w:rsid w:val="00C43736"/>
    <w:rsid w:val="00C56ED3"/>
    <w:rsid w:val="00C75A06"/>
    <w:rsid w:val="00C761A1"/>
    <w:rsid w:val="00C80615"/>
    <w:rsid w:val="00C8092C"/>
    <w:rsid w:val="00C80DA8"/>
    <w:rsid w:val="00C90587"/>
    <w:rsid w:val="00C913CC"/>
    <w:rsid w:val="00CA13DD"/>
    <w:rsid w:val="00CC1421"/>
    <w:rsid w:val="00CD2AA9"/>
    <w:rsid w:val="00CD4BF4"/>
    <w:rsid w:val="00CF0B23"/>
    <w:rsid w:val="00CF1919"/>
    <w:rsid w:val="00CF26D1"/>
    <w:rsid w:val="00CF3C81"/>
    <w:rsid w:val="00CF6513"/>
    <w:rsid w:val="00D053BA"/>
    <w:rsid w:val="00D0572A"/>
    <w:rsid w:val="00D13F67"/>
    <w:rsid w:val="00D14CD1"/>
    <w:rsid w:val="00D1641A"/>
    <w:rsid w:val="00D22FAE"/>
    <w:rsid w:val="00D256D7"/>
    <w:rsid w:val="00D36EA9"/>
    <w:rsid w:val="00D4069A"/>
    <w:rsid w:val="00D4090B"/>
    <w:rsid w:val="00D4310E"/>
    <w:rsid w:val="00D514AE"/>
    <w:rsid w:val="00D530AC"/>
    <w:rsid w:val="00D550B7"/>
    <w:rsid w:val="00D60D28"/>
    <w:rsid w:val="00D62E59"/>
    <w:rsid w:val="00D6329C"/>
    <w:rsid w:val="00D64947"/>
    <w:rsid w:val="00D92914"/>
    <w:rsid w:val="00D9695D"/>
    <w:rsid w:val="00DA7316"/>
    <w:rsid w:val="00DA7D1F"/>
    <w:rsid w:val="00DB14CF"/>
    <w:rsid w:val="00DB5FB8"/>
    <w:rsid w:val="00DB75F1"/>
    <w:rsid w:val="00DC0852"/>
    <w:rsid w:val="00DC667C"/>
    <w:rsid w:val="00DE1BC7"/>
    <w:rsid w:val="00DE3897"/>
    <w:rsid w:val="00DE46E3"/>
    <w:rsid w:val="00DF0B23"/>
    <w:rsid w:val="00DF50D3"/>
    <w:rsid w:val="00E049D9"/>
    <w:rsid w:val="00E15C52"/>
    <w:rsid w:val="00E16C6E"/>
    <w:rsid w:val="00E16E41"/>
    <w:rsid w:val="00E2207E"/>
    <w:rsid w:val="00E3538A"/>
    <w:rsid w:val="00E35CC9"/>
    <w:rsid w:val="00E36664"/>
    <w:rsid w:val="00E37A6B"/>
    <w:rsid w:val="00E37D4D"/>
    <w:rsid w:val="00E400E1"/>
    <w:rsid w:val="00E42BE2"/>
    <w:rsid w:val="00E43225"/>
    <w:rsid w:val="00E5632B"/>
    <w:rsid w:val="00E7767D"/>
    <w:rsid w:val="00E800F6"/>
    <w:rsid w:val="00E92699"/>
    <w:rsid w:val="00E928AE"/>
    <w:rsid w:val="00EA1893"/>
    <w:rsid w:val="00EA7CFA"/>
    <w:rsid w:val="00EB065F"/>
    <w:rsid w:val="00EB0E56"/>
    <w:rsid w:val="00EB57EC"/>
    <w:rsid w:val="00EC1FA6"/>
    <w:rsid w:val="00EC28ED"/>
    <w:rsid w:val="00ED0400"/>
    <w:rsid w:val="00ED04CE"/>
    <w:rsid w:val="00ED5B65"/>
    <w:rsid w:val="00ED6814"/>
    <w:rsid w:val="00EE2600"/>
    <w:rsid w:val="00EE4D22"/>
    <w:rsid w:val="00F013CC"/>
    <w:rsid w:val="00F102A9"/>
    <w:rsid w:val="00F113F2"/>
    <w:rsid w:val="00F1319A"/>
    <w:rsid w:val="00F20A64"/>
    <w:rsid w:val="00F22934"/>
    <w:rsid w:val="00F40FA3"/>
    <w:rsid w:val="00F41E08"/>
    <w:rsid w:val="00F53C97"/>
    <w:rsid w:val="00F6055A"/>
    <w:rsid w:val="00F60826"/>
    <w:rsid w:val="00F658C7"/>
    <w:rsid w:val="00F7241D"/>
    <w:rsid w:val="00F76DB3"/>
    <w:rsid w:val="00F8016D"/>
    <w:rsid w:val="00F80D52"/>
    <w:rsid w:val="00F84CD0"/>
    <w:rsid w:val="00F86A84"/>
    <w:rsid w:val="00F9506E"/>
    <w:rsid w:val="00F95AFA"/>
    <w:rsid w:val="00F962C7"/>
    <w:rsid w:val="00FA34E1"/>
    <w:rsid w:val="00FB08A2"/>
    <w:rsid w:val="00FC3C43"/>
    <w:rsid w:val="00FC3F49"/>
    <w:rsid w:val="00FD1148"/>
    <w:rsid w:val="00FE0B14"/>
    <w:rsid w:val="00FE2625"/>
    <w:rsid w:val="00FE5128"/>
    <w:rsid w:val="00FF0B44"/>
    <w:rsid w:val="00FF0FE8"/>
    <w:rsid w:val="00FF351F"/>
    <w:rsid w:val="00FF55B4"/>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47F424"/>
  <w15:docId w15:val="{6D3E1759-5663-4F10-A591-1D533A925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6345"/>
    <w:pPr>
      <w:spacing w:before="120" w:line="312" w:lineRule="auto"/>
      <w:ind w:firstLine="567"/>
      <w:jc w:val="both"/>
    </w:pPr>
    <w:rPr>
      <w:sz w:val="26"/>
      <w:szCs w:val="24"/>
    </w:rPr>
  </w:style>
  <w:style w:type="paragraph" w:styleId="Heading1">
    <w:name w:val="heading 1"/>
    <w:basedOn w:val="Normal"/>
    <w:next w:val="Normal"/>
    <w:link w:val="Heading1Char"/>
    <w:uiPriority w:val="9"/>
    <w:qFormat/>
    <w:rsid w:val="00597ACF"/>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uiPriority w:val="9"/>
    <w:qFormat/>
    <w:rsid w:val="00916D44"/>
    <w:pPr>
      <w:keepNext/>
      <w:numPr>
        <w:ilvl w:val="1"/>
        <w:numId w:val="1"/>
      </w:numPr>
      <w:outlineLvl w:val="1"/>
    </w:pPr>
    <w:rPr>
      <w:rFonts w:cs="Arial"/>
      <w:b/>
      <w:bCs/>
      <w:iCs/>
      <w:szCs w:val="28"/>
    </w:rPr>
  </w:style>
  <w:style w:type="paragraph" w:styleId="Heading3">
    <w:name w:val="heading 3"/>
    <w:basedOn w:val="Normal"/>
    <w:next w:val="Normal"/>
    <w:link w:val="Heading3Char"/>
    <w:uiPriority w:val="9"/>
    <w:qFormat/>
    <w:rsid w:val="00511C02"/>
    <w:pPr>
      <w:keepNext/>
      <w:numPr>
        <w:ilvl w:val="2"/>
        <w:numId w:val="1"/>
      </w:numPr>
      <w:jc w:val="left"/>
      <w:outlineLvl w:val="2"/>
    </w:pPr>
    <w:rPr>
      <w:rFonts w:cs="Arial"/>
      <w:b/>
      <w:bCs/>
      <w:i/>
      <w:szCs w:val="26"/>
    </w:rPr>
  </w:style>
  <w:style w:type="paragraph" w:styleId="Heading4">
    <w:name w:val="heading 4"/>
    <w:basedOn w:val="Normal"/>
    <w:next w:val="Normal"/>
    <w:qFormat/>
    <w:rsid w:val="00597ACF"/>
    <w:pPr>
      <w:keepNext/>
      <w:numPr>
        <w:ilvl w:val="3"/>
        <w:numId w:val="1"/>
      </w:numPr>
      <w:outlineLvl w:val="3"/>
    </w:pPr>
    <w:rPr>
      <w:b/>
      <w:bCs/>
      <w:szCs w:val="28"/>
    </w:rPr>
  </w:style>
  <w:style w:type="paragraph" w:styleId="Heading5">
    <w:name w:val="heading 5"/>
    <w:basedOn w:val="Normal"/>
    <w:next w:val="Normal"/>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FF0B44"/>
    <w:pPr>
      <w:tabs>
        <w:tab w:val="right" w:leader="dot" w:pos="8778"/>
      </w:tabs>
      <w:spacing w:before="60" w:after="12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FF0B44"/>
    <w:pPr>
      <w:tabs>
        <w:tab w:val="right" w:leader="dot" w:pos="8778"/>
      </w:tabs>
      <w:spacing w:before="60" w:after="12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autoRedefine/>
    <w:qFormat/>
    <w:rsid w:val="00E400E1"/>
    <w:pPr>
      <w:jc w:val="center"/>
    </w:pPr>
    <w:rPr>
      <w:bCs/>
      <w:i/>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uiPriority w:val="99"/>
    <w:rsid w:val="0050292A"/>
    <w:pPr>
      <w:tabs>
        <w:tab w:val="center" w:pos="4513"/>
        <w:tab w:val="right" w:pos="9026"/>
      </w:tabs>
    </w:pPr>
  </w:style>
  <w:style w:type="character" w:customStyle="1" w:styleId="HeaderChar">
    <w:name w:val="Header Char"/>
    <w:basedOn w:val="DefaultParagraphFont"/>
    <w:link w:val="Header"/>
    <w:uiPriority w:val="99"/>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qFormat/>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EC1FA6"/>
    <w:rPr>
      <w:rFonts w:cs="Arial"/>
      <w:b/>
      <w:bCs/>
      <w:kern w:val="32"/>
      <w:sz w:val="32"/>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qFormat/>
    <w:rsid w:val="004044A0"/>
    <w:rPr>
      <w:b/>
      <w:bCs/>
      <w:i/>
      <w:iCs/>
      <w:color w:val="4F81BD"/>
    </w:rPr>
  </w:style>
  <w:style w:type="paragraph" w:styleId="Title">
    <w:name w:val="Title"/>
    <w:basedOn w:val="Normal"/>
    <w:next w:val="Normal"/>
    <w:link w:val="TitleChar"/>
    <w:qFormat/>
    <w:rsid w:val="008B7D7A"/>
    <w:pPr>
      <w:spacing w:before="60" w:after="480" w:line="288" w:lineRule="auto"/>
      <w:ind w:firstLine="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rsid w:val="008B7D7A"/>
    <w:rPr>
      <w:rFonts w:eastAsiaTheme="majorEastAsia" w:cstheme="majorBidi"/>
      <w:b/>
      <w:spacing w:val="-10"/>
      <w:kern w:val="28"/>
      <w:sz w:val="32"/>
      <w:szCs w:val="56"/>
    </w:rPr>
  </w:style>
  <w:style w:type="character" w:styleId="Strong">
    <w:name w:val="Strong"/>
    <w:basedOn w:val="DefaultParagraphFont"/>
    <w:uiPriority w:val="22"/>
    <w:qFormat/>
    <w:rsid w:val="00310DF9"/>
    <w:rPr>
      <w:b/>
      <w:bCs/>
    </w:rPr>
  </w:style>
  <w:style w:type="character" w:customStyle="1" w:styleId="apple-converted-space">
    <w:name w:val="apple-converted-space"/>
    <w:basedOn w:val="DefaultParagraphFont"/>
    <w:rsid w:val="00310DF9"/>
  </w:style>
  <w:style w:type="paragraph" w:styleId="NormalWeb">
    <w:name w:val="Normal (Web)"/>
    <w:basedOn w:val="Normal"/>
    <w:uiPriority w:val="99"/>
    <w:semiHidden/>
    <w:unhideWhenUsed/>
    <w:rsid w:val="00310DF9"/>
    <w:pPr>
      <w:spacing w:before="100" w:beforeAutospacing="1" w:after="100" w:afterAutospacing="1" w:line="240" w:lineRule="auto"/>
      <w:ind w:firstLine="0"/>
      <w:jc w:val="left"/>
    </w:pPr>
    <w:rPr>
      <w:sz w:val="24"/>
    </w:rPr>
  </w:style>
  <w:style w:type="paragraph" w:customStyle="1" w:styleId="Danhmuchinh">
    <w:name w:val="Danh muc hinh"/>
    <w:basedOn w:val="Normal"/>
    <w:uiPriority w:val="99"/>
    <w:qFormat/>
    <w:rsid w:val="001543CE"/>
    <w:pPr>
      <w:spacing w:before="0" w:after="160" w:line="259" w:lineRule="auto"/>
      <w:ind w:left="720" w:firstLine="0"/>
      <w:contextualSpacing/>
      <w:jc w:val="center"/>
    </w:pPr>
    <w:rPr>
      <w:rFonts w:eastAsiaTheme="minorHAnsi" w:cstheme="minorBidi"/>
      <w:sz w:val="32"/>
      <w:szCs w:val="22"/>
    </w:rPr>
  </w:style>
  <w:style w:type="table" w:styleId="GridTable4-Accent5">
    <w:name w:val="Grid Table 4 Accent 5"/>
    <w:basedOn w:val="TableNormal"/>
    <w:uiPriority w:val="49"/>
    <w:rsid w:val="00DE46E3"/>
    <w:rPr>
      <w:rFonts w:asciiTheme="minorHAnsi" w:eastAsiaTheme="minorHAnsi" w:hAnsiTheme="minorHAnsi" w:cstheme="minorBidi"/>
      <w:sz w:val="22"/>
      <w:szCs w:val="22"/>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crayon-ta">
    <w:name w:val="crayon-ta"/>
    <w:basedOn w:val="DefaultParagraphFont"/>
    <w:rsid w:val="00DE46E3"/>
  </w:style>
  <w:style w:type="character" w:customStyle="1" w:styleId="crayon-e">
    <w:name w:val="crayon-e"/>
    <w:basedOn w:val="DefaultParagraphFont"/>
    <w:rsid w:val="00DE46E3"/>
  </w:style>
  <w:style w:type="character" w:customStyle="1" w:styleId="crayon-o">
    <w:name w:val="crayon-o"/>
    <w:basedOn w:val="DefaultParagraphFont"/>
    <w:rsid w:val="00DE46E3"/>
  </w:style>
  <w:style w:type="character" w:customStyle="1" w:styleId="crayon-s">
    <w:name w:val="crayon-s"/>
    <w:basedOn w:val="DefaultParagraphFont"/>
    <w:rsid w:val="00DE46E3"/>
  </w:style>
  <w:style w:type="character" w:customStyle="1" w:styleId="crayon-h">
    <w:name w:val="crayon-h"/>
    <w:basedOn w:val="DefaultParagraphFont"/>
    <w:rsid w:val="00DE46E3"/>
  </w:style>
  <w:style w:type="table" w:styleId="GridTable4-Accent6">
    <w:name w:val="Grid Table 4 Accent 6"/>
    <w:basedOn w:val="TableNormal"/>
    <w:uiPriority w:val="49"/>
    <w:rsid w:val="005F5D49"/>
    <w:rPr>
      <w:rFonts w:asciiTheme="minorHAnsi" w:eastAsiaTheme="minorHAnsi" w:hAnsiTheme="minorHAnsi" w:cstheme="minorBidi"/>
      <w:sz w:val="22"/>
      <w:szCs w:val="22"/>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character" w:styleId="Emphasis">
    <w:name w:val="Emphasis"/>
    <w:basedOn w:val="DefaultParagraphFont"/>
    <w:qFormat/>
    <w:rsid w:val="00617311"/>
    <w:rPr>
      <w:i/>
      <w:iCs/>
    </w:rPr>
  </w:style>
  <w:style w:type="numbering" w:customStyle="1" w:styleId="NoList1">
    <w:name w:val="No List1"/>
    <w:next w:val="NoList"/>
    <w:uiPriority w:val="99"/>
    <w:semiHidden/>
    <w:unhideWhenUsed/>
    <w:rsid w:val="0023144C"/>
  </w:style>
  <w:style w:type="character" w:customStyle="1" w:styleId="Heading2Char">
    <w:name w:val="Heading 2 Char"/>
    <w:basedOn w:val="DefaultParagraphFont"/>
    <w:link w:val="Heading2"/>
    <w:uiPriority w:val="9"/>
    <w:rsid w:val="0023144C"/>
    <w:rPr>
      <w:rFonts w:cs="Arial"/>
      <w:b/>
      <w:bCs/>
      <w:iCs/>
      <w:sz w:val="26"/>
      <w:szCs w:val="28"/>
    </w:rPr>
  </w:style>
  <w:style w:type="character" w:customStyle="1" w:styleId="Heading3Char">
    <w:name w:val="Heading 3 Char"/>
    <w:basedOn w:val="DefaultParagraphFont"/>
    <w:link w:val="Heading3"/>
    <w:uiPriority w:val="9"/>
    <w:rsid w:val="0023144C"/>
    <w:rPr>
      <w:rFonts w:cs="Arial"/>
      <w:b/>
      <w:bCs/>
      <w:i/>
      <w:sz w:val="26"/>
      <w:szCs w:val="26"/>
    </w:rPr>
  </w:style>
  <w:style w:type="character" w:customStyle="1" w:styleId="FollowedHyperlink1">
    <w:name w:val="FollowedHyperlink1"/>
    <w:basedOn w:val="DefaultParagraphFont"/>
    <w:uiPriority w:val="99"/>
    <w:semiHidden/>
    <w:unhideWhenUsed/>
    <w:rsid w:val="0023144C"/>
    <w:rPr>
      <w:color w:val="954F72"/>
      <w:u w:val="single"/>
    </w:rPr>
  </w:style>
  <w:style w:type="paragraph" w:customStyle="1" w:styleId="TOCHeading1">
    <w:name w:val="TOC Heading1"/>
    <w:basedOn w:val="Heading1"/>
    <w:next w:val="Normal"/>
    <w:uiPriority w:val="39"/>
    <w:semiHidden/>
    <w:unhideWhenUsed/>
    <w:qFormat/>
    <w:rsid w:val="0023144C"/>
    <w:pPr>
      <w:keepLines/>
      <w:numPr>
        <w:numId w:val="0"/>
      </w:numPr>
      <w:spacing w:before="240" w:after="0" w:line="256" w:lineRule="auto"/>
      <w:jc w:val="left"/>
      <w:outlineLvl w:val="9"/>
    </w:pPr>
    <w:rPr>
      <w:rFonts w:ascii="Calibri Light" w:hAnsi="Calibri Light" w:cs="Times New Roman"/>
      <w:b w:val="0"/>
      <w:bCs w:val="0"/>
      <w:color w:val="2E74B5"/>
      <w:kern w:val="0"/>
    </w:rPr>
  </w:style>
  <w:style w:type="paragraph" w:customStyle="1" w:styleId="Style1">
    <w:name w:val="Style1"/>
    <w:basedOn w:val="ListParagraph"/>
    <w:uiPriority w:val="99"/>
    <w:semiHidden/>
    <w:qFormat/>
    <w:rsid w:val="0023144C"/>
    <w:pPr>
      <w:spacing w:before="0" w:after="160" w:line="256" w:lineRule="auto"/>
      <w:ind w:firstLine="0"/>
      <w:jc w:val="left"/>
    </w:pPr>
    <w:rPr>
      <w:rFonts w:eastAsia="Calibri"/>
      <w:b/>
      <w:sz w:val="32"/>
      <w:szCs w:val="22"/>
    </w:rPr>
  </w:style>
  <w:style w:type="paragraph" w:customStyle="1" w:styleId="Danhmuccacbang">
    <w:name w:val="Danh muc cac bang"/>
    <w:basedOn w:val="Normal"/>
    <w:uiPriority w:val="99"/>
    <w:semiHidden/>
    <w:qFormat/>
    <w:rsid w:val="0023144C"/>
    <w:pPr>
      <w:spacing w:before="0" w:after="160" w:line="360" w:lineRule="auto"/>
      <w:ind w:firstLine="0"/>
      <w:jc w:val="left"/>
    </w:pPr>
    <w:rPr>
      <w:rFonts w:eastAsia="Calibri"/>
      <w:szCs w:val="22"/>
    </w:rPr>
  </w:style>
  <w:style w:type="table" w:customStyle="1" w:styleId="TableGrid1">
    <w:name w:val="Table Grid1"/>
    <w:basedOn w:val="TableNormal"/>
    <w:next w:val="TableGrid"/>
    <w:uiPriority w:val="39"/>
    <w:rsid w:val="0023144C"/>
    <w:rPr>
      <w:rFonts w:ascii="Calibri" w:eastAsia="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
    <w:name w:val="Plain Table 11"/>
    <w:basedOn w:val="TableNormal"/>
    <w:next w:val="PlainTable1"/>
    <w:uiPriority w:val="41"/>
    <w:rsid w:val="0023144C"/>
    <w:rPr>
      <w:rFonts w:ascii="Calibri" w:eastAsia="Calibri" w:hAnsi="Calibri"/>
      <w:sz w:val="22"/>
      <w:szCs w:val="22"/>
    </w:rPr>
    <w:tblPr>
      <w:tblStyleRowBandSize w:val="1"/>
      <w:tblStyleColBandSize w:val="1"/>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PlainTable51">
    <w:name w:val="Plain Table 51"/>
    <w:basedOn w:val="TableNormal"/>
    <w:next w:val="PlainTable5"/>
    <w:uiPriority w:val="45"/>
    <w:rsid w:val="0023144C"/>
    <w:rPr>
      <w:rFonts w:ascii="Calibri" w:eastAsia="Calibri" w:hAnsi="Calibri"/>
      <w:sz w:val="22"/>
      <w:szCs w:val="22"/>
    </w:rPr>
    <w:tblPr>
      <w:tblStyleRowBandSize w:val="1"/>
      <w:tblStyleColBandSize w:val="1"/>
      <w:tblInd w:w="0" w:type="dxa"/>
      <w:tblCellMar>
        <w:top w:w="0" w:type="dxa"/>
        <w:left w:w="108" w:type="dxa"/>
        <w:bottom w:w="0" w:type="dxa"/>
        <w:right w:w="108" w:type="dxa"/>
      </w:tblCellMar>
    </w:tblPr>
    <w:tblStylePr w:type="firstRow">
      <w:rPr>
        <w:rFonts w:ascii="Calibri Light" w:eastAsia="Times New Roman" w:hAnsi="Calibri Light" w:cs="Times New Roman" w:hint="default"/>
        <w:i/>
        <w:iCs/>
        <w:sz w:val="26"/>
        <w:szCs w:val="26"/>
      </w:rPr>
      <w:tblPr/>
      <w:tcPr>
        <w:tcBorders>
          <w:bottom w:val="single" w:sz="4" w:space="0" w:color="7F7F7F"/>
        </w:tcBorders>
        <w:shd w:val="clear" w:color="auto" w:fill="FFFFFF"/>
      </w:tcPr>
    </w:tblStylePr>
    <w:tblStylePr w:type="lastRow">
      <w:rPr>
        <w:rFonts w:ascii="Calibri Light" w:eastAsia="Times New Roman" w:hAnsi="Calibri Light" w:cs="Times New Roman" w:hint="default"/>
        <w:i/>
        <w:iCs/>
        <w:sz w:val="26"/>
        <w:szCs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hint="default"/>
        <w:i/>
        <w:iCs/>
        <w:sz w:val="26"/>
        <w:szCs w:val="26"/>
      </w:rPr>
      <w:tblPr/>
      <w:tcPr>
        <w:tcBorders>
          <w:right w:val="single" w:sz="4" w:space="0" w:color="7F7F7F"/>
        </w:tcBorders>
        <w:shd w:val="clear" w:color="auto" w:fill="FFFFFF"/>
      </w:tcPr>
    </w:tblStylePr>
    <w:tblStylePr w:type="lastCol">
      <w:rPr>
        <w:rFonts w:ascii="Calibri Light" w:eastAsia="Times New Roman" w:hAnsi="Calibri Light" w:cs="Times New Roman" w:hint="default"/>
        <w:i/>
        <w:iCs/>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TableGridLight1">
    <w:name w:val="Table Grid Light1"/>
    <w:basedOn w:val="TableNormal"/>
    <w:next w:val="TableGridLight"/>
    <w:uiPriority w:val="40"/>
    <w:rsid w:val="0023144C"/>
    <w:rPr>
      <w:rFonts w:ascii="Calibri" w:eastAsia="Calibri" w:hAnsi="Calibri"/>
      <w:sz w:val="22"/>
      <w:szCs w:val="22"/>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GridTable1Light-Accent21">
    <w:name w:val="Grid Table 1 Light - Accent 21"/>
    <w:basedOn w:val="TableNormal"/>
    <w:next w:val="GridTable1Light-Accent2"/>
    <w:uiPriority w:val="46"/>
    <w:rsid w:val="0023144C"/>
    <w:rPr>
      <w:rFonts w:ascii="Calibri" w:eastAsia="Calibri" w:hAnsi="Calibri"/>
      <w:sz w:val="22"/>
      <w:szCs w:val="22"/>
    </w:rPr>
    <w:tblPr>
      <w:tblStyleRowBandSize w:val="1"/>
      <w:tblStyleColBandSize w:val="1"/>
      <w:tblInd w:w="0" w:type="dxa"/>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CellMar>
        <w:top w:w="0" w:type="dxa"/>
        <w:left w:w="108" w:type="dxa"/>
        <w:bottom w:w="0" w:type="dxa"/>
        <w:right w:w="108" w:type="dxa"/>
      </w:tblCellMar>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table" w:customStyle="1" w:styleId="GridTable1Light-Accent41">
    <w:name w:val="Grid Table 1 Light - Accent 41"/>
    <w:basedOn w:val="TableNormal"/>
    <w:next w:val="GridTable1Light-Accent4"/>
    <w:uiPriority w:val="46"/>
    <w:rsid w:val="0023144C"/>
    <w:rPr>
      <w:rFonts w:ascii="Calibri" w:eastAsia="Calibri" w:hAnsi="Calibri"/>
      <w:sz w:val="22"/>
      <w:szCs w:val="22"/>
    </w:rPr>
    <w:tblPr>
      <w:tblStyleRowBandSize w:val="1"/>
      <w:tblStyleColBandSize w:val="1"/>
      <w:tblInd w:w="0" w:type="dxa"/>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CellMar>
        <w:top w:w="0" w:type="dxa"/>
        <w:left w:w="108" w:type="dxa"/>
        <w:bottom w:w="0" w:type="dxa"/>
        <w:right w:w="108" w:type="dxa"/>
      </w:tblCellMar>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table" w:customStyle="1" w:styleId="GridTable4-Accent51">
    <w:name w:val="Grid Table 4 - Accent 51"/>
    <w:basedOn w:val="TableNormal"/>
    <w:next w:val="GridTable4-Accent5"/>
    <w:uiPriority w:val="49"/>
    <w:rsid w:val="0023144C"/>
    <w:rPr>
      <w:rFonts w:ascii="Calibri" w:eastAsia="Calibri" w:hAnsi="Calibri"/>
      <w:sz w:val="22"/>
      <w:szCs w:val="22"/>
    </w:rPr>
    <w:tblPr>
      <w:tblStyleRowBandSize w:val="1"/>
      <w:tblStyleColBandSize w:val="1"/>
      <w:tblInd w:w="0" w:type="dxa"/>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0" w:type="dxa"/>
        <w:left w:w="108" w:type="dxa"/>
        <w:bottom w:w="0" w:type="dxa"/>
        <w:right w:w="108"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4-Accent61">
    <w:name w:val="Grid Table 4 - Accent 61"/>
    <w:basedOn w:val="TableNormal"/>
    <w:next w:val="GridTable4-Accent6"/>
    <w:uiPriority w:val="49"/>
    <w:rsid w:val="0023144C"/>
    <w:rPr>
      <w:rFonts w:ascii="Calibri" w:eastAsia="Calibri" w:hAnsi="Calibri"/>
      <w:sz w:val="22"/>
      <w:szCs w:val="22"/>
    </w:rPr>
    <w:tblPr>
      <w:tblStyleRowBandSize w:val="1"/>
      <w:tblStyleColBandSize w:val="1"/>
      <w:tblInd w:w="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0" w:type="dxa"/>
        <w:left w:w="108" w:type="dxa"/>
        <w:bottom w:w="0" w:type="dxa"/>
        <w:right w:w="108"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character" w:styleId="FollowedHyperlink">
    <w:name w:val="FollowedHyperlink"/>
    <w:basedOn w:val="DefaultParagraphFont"/>
    <w:semiHidden/>
    <w:unhideWhenUsed/>
    <w:rsid w:val="0023144C"/>
    <w:rPr>
      <w:color w:val="800080" w:themeColor="followedHyperlink"/>
      <w:u w:val="single"/>
    </w:rPr>
  </w:style>
  <w:style w:type="table" w:styleId="PlainTable1">
    <w:name w:val="Plain Table 1"/>
    <w:basedOn w:val="TableNormal"/>
    <w:uiPriority w:val="41"/>
    <w:rsid w:val="0023144C"/>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3144C"/>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3144C"/>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GridTable1Light-Accent2">
    <w:name w:val="Grid Table 1 Light Accent 2"/>
    <w:basedOn w:val="TableNormal"/>
    <w:uiPriority w:val="46"/>
    <w:rsid w:val="0023144C"/>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23144C"/>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78530">
      <w:bodyDiv w:val="1"/>
      <w:marLeft w:val="0"/>
      <w:marRight w:val="0"/>
      <w:marTop w:val="0"/>
      <w:marBottom w:val="0"/>
      <w:divBdr>
        <w:top w:val="none" w:sz="0" w:space="0" w:color="auto"/>
        <w:left w:val="none" w:sz="0" w:space="0" w:color="auto"/>
        <w:bottom w:val="none" w:sz="0" w:space="0" w:color="auto"/>
        <w:right w:val="none" w:sz="0" w:space="0" w:color="auto"/>
      </w:divBdr>
    </w:div>
    <w:div w:id="4793466">
      <w:bodyDiv w:val="1"/>
      <w:marLeft w:val="0"/>
      <w:marRight w:val="0"/>
      <w:marTop w:val="0"/>
      <w:marBottom w:val="0"/>
      <w:divBdr>
        <w:top w:val="none" w:sz="0" w:space="0" w:color="auto"/>
        <w:left w:val="none" w:sz="0" w:space="0" w:color="auto"/>
        <w:bottom w:val="none" w:sz="0" w:space="0" w:color="auto"/>
        <w:right w:val="none" w:sz="0" w:space="0" w:color="auto"/>
      </w:divBdr>
    </w:div>
    <w:div w:id="58334997">
      <w:bodyDiv w:val="1"/>
      <w:marLeft w:val="0"/>
      <w:marRight w:val="0"/>
      <w:marTop w:val="0"/>
      <w:marBottom w:val="0"/>
      <w:divBdr>
        <w:top w:val="none" w:sz="0" w:space="0" w:color="auto"/>
        <w:left w:val="none" w:sz="0" w:space="0" w:color="auto"/>
        <w:bottom w:val="none" w:sz="0" w:space="0" w:color="auto"/>
        <w:right w:val="none" w:sz="0" w:space="0" w:color="auto"/>
      </w:divBdr>
    </w:div>
    <w:div w:id="66656427">
      <w:bodyDiv w:val="1"/>
      <w:marLeft w:val="0"/>
      <w:marRight w:val="0"/>
      <w:marTop w:val="0"/>
      <w:marBottom w:val="0"/>
      <w:divBdr>
        <w:top w:val="none" w:sz="0" w:space="0" w:color="auto"/>
        <w:left w:val="none" w:sz="0" w:space="0" w:color="auto"/>
        <w:bottom w:val="none" w:sz="0" w:space="0" w:color="auto"/>
        <w:right w:val="none" w:sz="0" w:space="0" w:color="auto"/>
      </w:divBdr>
    </w:div>
    <w:div w:id="72289575">
      <w:bodyDiv w:val="1"/>
      <w:marLeft w:val="0"/>
      <w:marRight w:val="0"/>
      <w:marTop w:val="0"/>
      <w:marBottom w:val="0"/>
      <w:divBdr>
        <w:top w:val="none" w:sz="0" w:space="0" w:color="auto"/>
        <w:left w:val="none" w:sz="0" w:space="0" w:color="auto"/>
        <w:bottom w:val="none" w:sz="0" w:space="0" w:color="auto"/>
        <w:right w:val="none" w:sz="0" w:space="0" w:color="auto"/>
      </w:divBdr>
    </w:div>
    <w:div w:id="108353018">
      <w:bodyDiv w:val="1"/>
      <w:marLeft w:val="0"/>
      <w:marRight w:val="0"/>
      <w:marTop w:val="0"/>
      <w:marBottom w:val="0"/>
      <w:divBdr>
        <w:top w:val="none" w:sz="0" w:space="0" w:color="auto"/>
        <w:left w:val="none" w:sz="0" w:space="0" w:color="auto"/>
        <w:bottom w:val="none" w:sz="0" w:space="0" w:color="auto"/>
        <w:right w:val="none" w:sz="0" w:space="0" w:color="auto"/>
      </w:divBdr>
    </w:div>
    <w:div w:id="142233398">
      <w:bodyDiv w:val="1"/>
      <w:marLeft w:val="0"/>
      <w:marRight w:val="0"/>
      <w:marTop w:val="0"/>
      <w:marBottom w:val="0"/>
      <w:divBdr>
        <w:top w:val="none" w:sz="0" w:space="0" w:color="auto"/>
        <w:left w:val="none" w:sz="0" w:space="0" w:color="auto"/>
        <w:bottom w:val="none" w:sz="0" w:space="0" w:color="auto"/>
        <w:right w:val="none" w:sz="0" w:space="0" w:color="auto"/>
      </w:divBdr>
    </w:div>
    <w:div w:id="243799935">
      <w:bodyDiv w:val="1"/>
      <w:marLeft w:val="0"/>
      <w:marRight w:val="0"/>
      <w:marTop w:val="0"/>
      <w:marBottom w:val="0"/>
      <w:divBdr>
        <w:top w:val="none" w:sz="0" w:space="0" w:color="auto"/>
        <w:left w:val="none" w:sz="0" w:space="0" w:color="auto"/>
        <w:bottom w:val="none" w:sz="0" w:space="0" w:color="auto"/>
        <w:right w:val="none" w:sz="0" w:space="0" w:color="auto"/>
      </w:divBdr>
    </w:div>
    <w:div w:id="382095540">
      <w:bodyDiv w:val="1"/>
      <w:marLeft w:val="0"/>
      <w:marRight w:val="0"/>
      <w:marTop w:val="0"/>
      <w:marBottom w:val="0"/>
      <w:divBdr>
        <w:top w:val="none" w:sz="0" w:space="0" w:color="auto"/>
        <w:left w:val="none" w:sz="0" w:space="0" w:color="auto"/>
        <w:bottom w:val="none" w:sz="0" w:space="0" w:color="auto"/>
        <w:right w:val="none" w:sz="0" w:space="0" w:color="auto"/>
      </w:divBdr>
    </w:div>
    <w:div w:id="422996985">
      <w:bodyDiv w:val="1"/>
      <w:marLeft w:val="0"/>
      <w:marRight w:val="0"/>
      <w:marTop w:val="0"/>
      <w:marBottom w:val="0"/>
      <w:divBdr>
        <w:top w:val="none" w:sz="0" w:space="0" w:color="auto"/>
        <w:left w:val="none" w:sz="0" w:space="0" w:color="auto"/>
        <w:bottom w:val="none" w:sz="0" w:space="0" w:color="auto"/>
        <w:right w:val="none" w:sz="0" w:space="0" w:color="auto"/>
      </w:divBdr>
    </w:div>
    <w:div w:id="492256721">
      <w:bodyDiv w:val="1"/>
      <w:marLeft w:val="0"/>
      <w:marRight w:val="0"/>
      <w:marTop w:val="0"/>
      <w:marBottom w:val="0"/>
      <w:divBdr>
        <w:top w:val="none" w:sz="0" w:space="0" w:color="auto"/>
        <w:left w:val="none" w:sz="0" w:space="0" w:color="auto"/>
        <w:bottom w:val="none" w:sz="0" w:space="0" w:color="auto"/>
        <w:right w:val="none" w:sz="0" w:space="0" w:color="auto"/>
      </w:divBdr>
    </w:div>
    <w:div w:id="540018483">
      <w:bodyDiv w:val="1"/>
      <w:marLeft w:val="0"/>
      <w:marRight w:val="0"/>
      <w:marTop w:val="0"/>
      <w:marBottom w:val="0"/>
      <w:divBdr>
        <w:top w:val="none" w:sz="0" w:space="0" w:color="auto"/>
        <w:left w:val="none" w:sz="0" w:space="0" w:color="auto"/>
        <w:bottom w:val="none" w:sz="0" w:space="0" w:color="auto"/>
        <w:right w:val="none" w:sz="0" w:space="0" w:color="auto"/>
      </w:divBdr>
    </w:div>
    <w:div w:id="605963586">
      <w:bodyDiv w:val="1"/>
      <w:marLeft w:val="0"/>
      <w:marRight w:val="0"/>
      <w:marTop w:val="0"/>
      <w:marBottom w:val="0"/>
      <w:divBdr>
        <w:top w:val="none" w:sz="0" w:space="0" w:color="auto"/>
        <w:left w:val="none" w:sz="0" w:space="0" w:color="auto"/>
        <w:bottom w:val="none" w:sz="0" w:space="0" w:color="auto"/>
        <w:right w:val="none" w:sz="0" w:space="0" w:color="auto"/>
      </w:divBdr>
    </w:div>
    <w:div w:id="636909137">
      <w:bodyDiv w:val="1"/>
      <w:marLeft w:val="0"/>
      <w:marRight w:val="0"/>
      <w:marTop w:val="0"/>
      <w:marBottom w:val="0"/>
      <w:divBdr>
        <w:top w:val="none" w:sz="0" w:space="0" w:color="auto"/>
        <w:left w:val="none" w:sz="0" w:space="0" w:color="auto"/>
        <w:bottom w:val="none" w:sz="0" w:space="0" w:color="auto"/>
        <w:right w:val="none" w:sz="0" w:space="0" w:color="auto"/>
      </w:divBdr>
    </w:div>
    <w:div w:id="648442510">
      <w:bodyDiv w:val="1"/>
      <w:marLeft w:val="0"/>
      <w:marRight w:val="0"/>
      <w:marTop w:val="0"/>
      <w:marBottom w:val="0"/>
      <w:divBdr>
        <w:top w:val="none" w:sz="0" w:space="0" w:color="auto"/>
        <w:left w:val="none" w:sz="0" w:space="0" w:color="auto"/>
        <w:bottom w:val="none" w:sz="0" w:space="0" w:color="auto"/>
        <w:right w:val="none" w:sz="0" w:space="0" w:color="auto"/>
      </w:divBdr>
    </w:div>
    <w:div w:id="656111889">
      <w:bodyDiv w:val="1"/>
      <w:marLeft w:val="0"/>
      <w:marRight w:val="0"/>
      <w:marTop w:val="0"/>
      <w:marBottom w:val="0"/>
      <w:divBdr>
        <w:top w:val="none" w:sz="0" w:space="0" w:color="auto"/>
        <w:left w:val="none" w:sz="0" w:space="0" w:color="auto"/>
        <w:bottom w:val="none" w:sz="0" w:space="0" w:color="auto"/>
        <w:right w:val="none" w:sz="0" w:space="0" w:color="auto"/>
      </w:divBdr>
    </w:div>
    <w:div w:id="717361985">
      <w:bodyDiv w:val="1"/>
      <w:marLeft w:val="0"/>
      <w:marRight w:val="0"/>
      <w:marTop w:val="0"/>
      <w:marBottom w:val="0"/>
      <w:divBdr>
        <w:top w:val="none" w:sz="0" w:space="0" w:color="auto"/>
        <w:left w:val="none" w:sz="0" w:space="0" w:color="auto"/>
        <w:bottom w:val="none" w:sz="0" w:space="0" w:color="auto"/>
        <w:right w:val="none" w:sz="0" w:space="0" w:color="auto"/>
      </w:divBdr>
    </w:div>
    <w:div w:id="719129293">
      <w:bodyDiv w:val="1"/>
      <w:marLeft w:val="0"/>
      <w:marRight w:val="0"/>
      <w:marTop w:val="0"/>
      <w:marBottom w:val="0"/>
      <w:divBdr>
        <w:top w:val="none" w:sz="0" w:space="0" w:color="auto"/>
        <w:left w:val="none" w:sz="0" w:space="0" w:color="auto"/>
        <w:bottom w:val="none" w:sz="0" w:space="0" w:color="auto"/>
        <w:right w:val="none" w:sz="0" w:space="0" w:color="auto"/>
      </w:divBdr>
    </w:div>
    <w:div w:id="736392585">
      <w:bodyDiv w:val="1"/>
      <w:marLeft w:val="0"/>
      <w:marRight w:val="0"/>
      <w:marTop w:val="0"/>
      <w:marBottom w:val="0"/>
      <w:divBdr>
        <w:top w:val="none" w:sz="0" w:space="0" w:color="auto"/>
        <w:left w:val="none" w:sz="0" w:space="0" w:color="auto"/>
        <w:bottom w:val="none" w:sz="0" w:space="0" w:color="auto"/>
        <w:right w:val="none" w:sz="0" w:space="0" w:color="auto"/>
      </w:divBdr>
    </w:div>
    <w:div w:id="739251880">
      <w:bodyDiv w:val="1"/>
      <w:marLeft w:val="0"/>
      <w:marRight w:val="0"/>
      <w:marTop w:val="0"/>
      <w:marBottom w:val="0"/>
      <w:divBdr>
        <w:top w:val="none" w:sz="0" w:space="0" w:color="auto"/>
        <w:left w:val="none" w:sz="0" w:space="0" w:color="auto"/>
        <w:bottom w:val="none" w:sz="0" w:space="0" w:color="auto"/>
        <w:right w:val="none" w:sz="0" w:space="0" w:color="auto"/>
      </w:divBdr>
    </w:div>
    <w:div w:id="741372833">
      <w:bodyDiv w:val="1"/>
      <w:marLeft w:val="0"/>
      <w:marRight w:val="0"/>
      <w:marTop w:val="0"/>
      <w:marBottom w:val="0"/>
      <w:divBdr>
        <w:top w:val="none" w:sz="0" w:space="0" w:color="auto"/>
        <w:left w:val="none" w:sz="0" w:space="0" w:color="auto"/>
        <w:bottom w:val="none" w:sz="0" w:space="0" w:color="auto"/>
        <w:right w:val="none" w:sz="0" w:space="0" w:color="auto"/>
      </w:divBdr>
    </w:div>
    <w:div w:id="801310330">
      <w:bodyDiv w:val="1"/>
      <w:marLeft w:val="0"/>
      <w:marRight w:val="0"/>
      <w:marTop w:val="0"/>
      <w:marBottom w:val="0"/>
      <w:divBdr>
        <w:top w:val="none" w:sz="0" w:space="0" w:color="auto"/>
        <w:left w:val="none" w:sz="0" w:space="0" w:color="auto"/>
        <w:bottom w:val="none" w:sz="0" w:space="0" w:color="auto"/>
        <w:right w:val="none" w:sz="0" w:space="0" w:color="auto"/>
      </w:divBdr>
    </w:div>
    <w:div w:id="808211305">
      <w:bodyDiv w:val="1"/>
      <w:marLeft w:val="0"/>
      <w:marRight w:val="0"/>
      <w:marTop w:val="0"/>
      <w:marBottom w:val="0"/>
      <w:divBdr>
        <w:top w:val="none" w:sz="0" w:space="0" w:color="auto"/>
        <w:left w:val="none" w:sz="0" w:space="0" w:color="auto"/>
        <w:bottom w:val="none" w:sz="0" w:space="0" w:color="auto"/>
        <w:right w:val="none" w:sz="0" w:space="0" w:color="auto"/>
      </w:divBdr>
    </w:div>
    <w:div w:id="927351301">
      <w:bodyDiv w:val="1"/>
      <w:marLeft w:val="0"/>
      <w:marRight w:val="0"/>
      <w:marTop w:val="0"/>
      <w:marBottom w:val="0"/>
      <w:divBdr>
        <w:top w:val="none" w:sz="0" w:space="0" w:color="auto"/>
        <w:left w:val="none" w:sz="0" w:space="0" w:color="auto"/>
        <w:bottom w:val="none" w:sz="0" w:space="0" w:color="auto"/>
        <w:right w:val="none" w:sz="0" w:space="0" w:color="auto"/>
      </w:divBdr>
    </w:div>
    <w:div w:id="1063135823">
      <w:bodyDiv w:val="1"/>
      <w:marLeft w:val="0"/>
      <w:marRight w:val="0"/>
      <w:marTop w:val="0"/>
      <w:marBottom w:val="0"/>
      <w:divBdr>
        <w:top w:val="none" w:sz="0" w:space="0" w:color="auto"/>
        <w:left w:val="none" w:sz="0" w:space="0" w:color="auto"/>
        <w:bottom w:val="none" w:sz="0" w:space="0" w:color="auto"/>
        <w:right w:val="none" w:sz="0" w:space="0" w:color="auto"/>
      </w:divBdr>
    </w:div>
    <w:div w:id="1073043445">
      <w:bodyDiv w:val="1"/>
      <w:marLeft w:val="0"/>
      <w:marRight w:val="0"/>
      <w:marTop w:val="0"/>
      <w:marBottom w:val="0"/>
      <w:divBdr>
        <w:top w:val="none" w:sz="0" w:space="0" w:color="auto"/>
        <w:left w:val="none" w:sz="0" w:space="0" w:color="auto"/>
        <w:bottom w:val="none" w:sz="0" w:space="0" w:color="auto"/>
        <w:right w:val="none" w:sz="0" w:space="0" w:color="auto"/>
      </w:divBdr>
    </w:div>
    <w:div w:id="1090079517">
      <w:bodyDiv w:val="1"/>
      <w:marLeft w:val="0"/>
      <w:marRight w:val="0"/>
      <w:marTop w:val="0"/>
      <w:marBottom w:val="0"/>
      <w:divBdr>
        <w:top w:val="none" w:sz="0" w:space="0" w:color="auto"/>
        <w:left w:val="none" w:sz="0" w:space="0" w:color="auto"/>
        <w:bottom w:val="none" w:sz="0" w:space="0" w:color="auto"/>
        <w:right w:val="none" w:sz="0" w:space="0" w:color="auto"/>
      </w:divBdr>
    </w:div>
    <w:div w:id="1157917325">
      <w:bodyDiv w:val="1"/>
      <w:marLeft w:val="0"/>
      <w:marRight w:val="0"/>
      <w:marTop w:val="0"/>
      <w:marBottom w:val="0"/>
      <w:divBdr>
        <w:top w:val="none" w:sz="0" w:space="0" w:color="auto"/>
        <w:left w:val="none" w:sz="0" w:space="0" w:color="auto"/>
        <w:bottom w:val="none" w:sz="0" w:space="0" w:color="auto"/>
        <w:right w:val="none" w:sz="0" w:space="0" w:color="auto"/>
      </w:divBdr>
    </w:div>
    <w:div w:id="1158231324">
      <w:bodyDiv w:val="1"/>
      <w:marLeft w:val="0"/>
      <w:marRight w:val="0"/>
      <w:marTop w:val="0"/>
      <w:marBottom w:val="0"/>
      <w:divBdr>
        <w:top w:val="none" w:sz="0" w:space="0" w:color="auto"/>
        <w:left w:val="none" w:sz="0" w:space="0" w:color="auto"/>
        <w:bottom w:val="none" w:sz="0" w:space="0" w:color="auto"/>
        <w:right w:val="none" w:sz="0" w:space="0" w:color="auto"/>
      </w:divBdr>
    </w:div>
    <w:div w:id="1196771516">
      <w:bodyDiv w:val="1"/>
      <w:marLeft w:val="0"/>
      <w:marRight w:val="0"/>
      <w:marTop w:val="0"/>
      <w:marBottom w:val="0"/>
      <w:divBdr>
        <w:top w:val="none" w:sz="0" w:space="0" w:color="auto"/>
        <w:left w:val="none" w:sz="0" w:space="0" w:color="auto"/>
        <w:bottom w:val="none" w:sz="0" w:space="0" w:color="auto"/>
        <w:right w:val="none" w:sz="0" w:space="0" w:color="auto"/>
      </w:divBdr>
    </w:div>
    <w:div w:id="1205751591">
      <w:bodyDiv w:val="1"/>
      <w:marLeft w:val="0"/>
      <w:marRight w:val="0"/>
      <w:marTop w:val="0"/>
      <w:marBottom w:val="0"/>
      <w:divBdr>
        <w:top w:val="none" w:sz="0" w:space="0" w:color="auto"/>
        <w:left w:val="none" w:sz="0" w:space="0" w:color="auto"/>
        <w:bottom w:val="none" w:sz="0" w:space="0" w:color="auto"/>
        <w:right w:val="none" w:sz="0" w:space="0" w:color="auto"/>
      </w:divBdr>
    </w:div>
    <w:div w:id="1206330186">
      <w:bodyDiv w:val="1"/>
      <w:marLeft w:val="0"/>
      <w:marRight w:val="0"/>
      <w:marTop w:val="0"/>
      <w:marBottom w:val="0"/>
      <w:divBdr>
        <w:top w:val="none" w:sz="0" w:space="0" w:color="auto"/>
        <w:left w:val="none" w:sz="0" w:space="0" w:color="auto"/>
        <w:bottom w:val="none" w:sz="0" w:space="0" w:color="auto"/>
        <w:right w:val="none" w:sz="0" w:space="0" w:color="auto"/>
      </w:divBdr>
    </w:div>
    <w:div w:id="1258713866">
      <w:bodyDiv w:val="1"/>
      <w:marLeft w:val="0"/>
      <w:marRight w:val="0"/>
      <w:marTop w:val="0"/>
      <w:marBottom w:val="0"/>
      <w:divBdr>
        <w:top w:val="none" w:sz="0" w:space="0" w:color="auto"/>
        <w:left w:val="none" w:sz="0" w:space="0" w:color="auto"/>
        <w:bottom w:val="none" w:sz="0" w:space="0" w:color="auto"/>
        <w:right w:val="none" w:sz="0" w:space="0" w:color="auto"/>
      </w:divBdr>
    </w:div>
    <w:div w:id="1284729037">
      <w:bodyDiv w:val="1"/>
      <w:marLeft w:val="0"/>
      <w:marRight w:val="0"/>
      <w:marTop w:val="0"/>
      <w:marBottom w:val="0"/>
      <w:divBdr>
        <w:top w:val="none" w:sz="0" w:space="0" w:color="auto"/>
        <w:left w:val="none" w:sz="0" w:space="0" w:color="auto"/>
        <w:bottom w:val="none" w:sz="0" w:space="0" w:color="auto"/>
        <w:right w:val="none" w:sz="0" w:space="0" w:color="auto"/>
      </w:divBdr>
    </w:div>
    <w:div w:id="1329015969">
      <w:bodyDiv w:val="1"/>
      <w:marLeft w:val="0"/>
      <w:marRight w:val="0"/>
      <w:marTop w:val="0"/>
      <w:marBottom w:val="0"/>
      <w:divBdr>
        <w:top w:val="none" w:sz="0" w:space="0" w:color="auto"/>
        <w:left w:val="none" w:sz="0" w:space="0" w:color="auto"/>
        <w:bottom w:val="none" w:sz="0" w:space="0" w:color="auto"/>
        <w:right w:val="none" w:sz="0" w:space="0" w:color="auto"/>
      </w:divBdr>
    </w:div>
    <w:div w:id="1408260953">
      <w:bodyDiv w:val="1"/>
      <w:marLeft w:val="0"/>
      <w:marRight w:val="0"/>
      <w:marTop w:val="0"/>
      <w:marBottom w:val="0"/>
      <w:divBdr>
        <w:top w:val="none" w:sz="0" w:space="0" w:color="auto"/>
        <w:left w:val="none" w:sz="0" w:space="0" w:color="auto"/>
        <w:bottom w:val="none" w:sz="0" w:space="0" w:color="auto"/>
        <w:right w:val="none" w:sz="0" w:space="0" w:color="auto"/>
      </w:divBdr>
    </w:div>
    <w:div w:id="1440300708">
      <w:bodyDiv w:val="1"/>
      <w:marLeft w:val="0"/>
      <w:marRight w:val="0"/>
      <w:marTop w:val="0"/>
      <w:marBottom w:val="0"/>
      <w:divBdr>
        <w:top w:val="none" w:sz="0" w:space="0" w:color="auto"/>
        <w:left w:val="none" w:sz="0" w:space="0" w:color="auto"/>
        <w:bottom w:val="none" w:sz="0" w:space="0" w:color="auto"/>
        <w:right w:val="none" w:sz="0" w:space="0" w:color="auto"/>
      </w:divBdr>
    </w:div>
    <w:div w:id="1442991988">
      <w:bodyDiv w:val="1"/>
      <w:marLeft w:val="0"/>
      <w:marRight w:val="0"/>
      <w:marTop w:val="0"/>
      <w:marBottom w:val="0"/>
      <w:divBdr>
        <w:top w:val="none" w:sz="0" w:space="0" w:color="auto"/>
        <w:left w:val="none" w:sz="0" w:space="0" w:color="auto"/>
        <w:bottom w:val="none" w:sz="0" w:space="0" w:color="auto"/>
        <w:right w:val="none" w:sz="0" w:space="0" w:color="auto"/>
      </w:divBdr>
    </w:div>
    <w:div w:id="1513491852">
      <w:bodyDiv w:val="1"/>
      <w:marLeft w:val="0"/>
      <w:marRight w:val="0"/>
      <w:marTop w:val="0"/>
      <w:marBottom w:val="0"/>
      <w:divBdr>
        <w:top w:val="none" w:sz="0" w:space="0" w:color="auto"/>
        <w:left w:val="none" w:sz="0" w:space="0" w:color="auto"/>
        <w:bottom w:val="none" w:sz="0" w:space="0" w:color="auto"/>
        <w:right w:val="none" w:sz="0" w:space="0" w:color="auto"/>
      </w:divBdr>
    </w:div>
    <w:div w:id="1542479011">
      <w:bodyDiv w:val="1"/>
      <w:marLeft w:val="0"/>
      <w:marRight w:val="0"/>
      <w:marTop w:val="0"/>
      <w:marBottom w:val="0"/>
      <w:divBdr>
        <w:top w:val="none" w:sz="0" w:space="0" w:color="auto"/>
        <w:left w:val="none" w:sz="0" w:space="0" w:color="auto"/>
        <w:bottom w:val="none" w:sz="0" w:space="0" w:color="auto"/>
        <w:right w:val="none" w:sz="0" w:space="0" w:color="auto"/>
      </w:divBdr>
    </w:div>
    <w:div w:id="1626741319">
      <w:bodyDiv w:val="1"/>
      <w:marLeft w:val="0"/>
      <w:marRight w:val="0"/>
      <w:marTop w:val="0"/>
      <w:marBottom w:val="0"/>
      <w:divBdr>
        <w:top w:val="none" w:sz="0" w:space="0" w:color="auto"/>
        <w:left w:val="none" w:sz="0" w:space="0" w:color="auto"/>
        <w:bottom w:val="none" w:sz="0" w:space="0" w:color="auto"/>
        <w:right w:val="none" w:sz="0" w:space="0" w:color="auto"/>
      </w:divBdr>
    </w:div>
    <w:div w:id="1690599168">
      <w:bodyDiv w:val="1"/>
      <w:marLeft w:val="0"/>
      <w:marRight w:val="0"/>
      <w:marTop w:val="0"/>
      <w:marBottom w:val="0"/>
      <w:divBdr>
        <w:top w:val="none" w:sz="0" w:space="0" w:color="auto"/>
        <w:left w:val="none" w:sz="0" w:space="0" w:color="auto"/>
        <w:bottom w:val="none" w:sz="0" w:space="0" w:color="auto"/>
        <w:right w:val="none" w:sz="0" w:space="0" w:color="auto"/>
      </w:divBdr>
    </w:div>
    <w:div w:id="1695692860">
      <w:bodyDiv w:val="1"/>
      <w:marLeft w:val="0"/>
      <w:marRight w:val="0"/>
      <w:marTop w:val="0"/>
      <w:marBottom w:val="0"/>
      <w:divBdr>
        <w:top w:val="none" w:sz="0" w:space="0" w:color="auto"/>
        <w:left w:val="none" w:sz="0" w:space="0" w:color="auto"/>
        <w:bottom w:val="none" w:sz="0" w:space="0" w:color="auto"/>
        <w:right w:val="none" w:sz="0" w:space="0" w:color="auto"/>
      </w:divBdr>
    </w:div>
    <w:div w:id="1728914186">
      <w:bodyDiv w:val="1"/>
      <w:marLeft w:val="0"/>
      <w:marRight w:val="0"/>
      <w:marTop w:val="0"/>
      <w:marBottom w:val="0"/>
      <w:divBdr>
        <w:top w:val="none" w:sz="0" w:space="0" w:color="auto"/>
        <w:left w:val="none" w:sz="0" w:space="0" w:color="auto"/>
        <w:bottom w:val="none" w:sz="0" w:space="0" w:color="auto"/>
        <w:right w:val="none" w:sz="0" w:space="0" w:color="auto"/>
      </w:divBdr>
    </w:div>
    <w:div w:id="1776097755">
      <w:bodyDiv w:val="1"/>
      <w:marLeft w:val="0"/>
      <w:marRight w:val="0"/>
      <w:marTop w:val="0"/>
      <w:marBottom w:val="0"/>
      <w:divBdr>
        <w:top w:val="none" w:sz="0" w:space="0" w:color="auto"/>
        <w:left w:val="none" w:sz="0" w:space="0" w:color="auto"/>
        <w:bottom w:val="none" w:sz="0" w:space="0" w:color="auto"/>
        <w:right w:val="none" w:sz="0" w:space="0" w:color="auto"/>
      </w:divBdr>
    </w:div>
    <w:div w:id="1798334547">
      <w:bodyDiv w:val="1"/>
      <w:marLeft w:val="0"/>
      <w:marRight w:val="0"/>
      <w:marTop w:val="0"/>
      <w:marBottom w:val="0"/>
      <w:divBdr>
        <w:top w:val="none" w:sz="0" w:space="0" w:color="auto"/>
        <w:left w:val="none" w:sz="0" w:space="0" w:color="auto"/>
        <w:bottom w:val="none" w:sz="0" w:space="0" w:color="auto"/>
        <w:right w:val="none" w:sz="0" w:space="0" w:color="auto"/>
      </w:divBdr>
    </w:div>
    <w:div w:id="1806775431">
      <w:bodyDiv w:val="1"/>
      <w:marLeft w:val="0"/>
      <w:marRight w:val="0"/>
      <w:marTop w:val="0"/>
      <w:marBottom w:val="0"/>
      <w:divBdr>
        <w:top w:val="none" w:sz="0" w:space="0" w:color="auto"/>
        <w:left w:val="none" w:sz="0" w:space="0" w:color="auto"/>
        <w:bottom w:val="none" w:sz="0" w:space="0" w:color="auto"/>
        <w:right w:val="none" w:sz="0" w:space="0" w:color="auto"/>
      </w:divBdr>
    </w:div>
    <w:div w:id="1841627316">
      <w:bodyDiv w:val="1"/>
      <w:marLeft w:val="0"/>
      <w:marRight w:val="0"/>
      <w:marTop w:val="0"/>
      <w:marBottom w:val="0"/>
      <w:divBdr>
        <w:top w:val="none" w:sz="0" w:space="0" w:color="auto"/>
        <w:left w:val="none" w:sz="0" w:space="0" w:color="auto"/>
        <w:bottom w:val="none" w:sz="0" w:space="0" w:color="auto"/>
        <w:right w:val="none" w:sz="0" w:space="0" w:color="auto"/>
      </w:divBdr>
    </w:div>
    <w:div w:id="1863203213">
      <w:bodyDiv w:val="1"/>
      <w:marLeft w:val="0"/>
      <w:marRight w:val="0"/>
      <w:marTop w:val="0"/>
      <w:marBottom w:val="0"/>
      <w:divBdr>
        <w:top w:val="none" w:sz="0" w:space="0" w:color="auto"/>
        <w:left w:val="none" w:sz="0" w:space="0" w:color="auto"/>
        <w:bottom w:val="none" w:sz="0" w:space="0" w:color="auto"/>
        <w:right w:val="none" w:sz="0" w:space="0" w:color="auto"/>
      </w:divBdr>
    </w:div>
    <w:div w:id="1887990358">
      <w:bodyDiv w:val="1"/>
      <w:marLeft w:val="0"/>
      <w:marRight w:val="0"/>
      <w:marTop w:val="0"/>
      <w:marBottom w:val="0"/>
      <w:divBdr>
        <w:top w:val="none" w:sz="0" w:space="0" w:color="auto"/>
        <w:left w:val="none" w:sz="0" w:space="0" w:color="auto"/>
        <w:bottom w:val="none" w:sz="0" w:space="0" w:color="auto"/>
        <w:right w:val="none" w:sz="0" w:space="0" w:color="auto"/>
      </w:divBdr>
    </w:div>
    <w:div w:id="1918633685">
      <w:bodyDiv w:val="1"/>
      <w:marLeft w:val="0"/>
      <w:marRight w:val="0"/>
      <w:marTop w:val="0"/>
      <w:marBottom w:val="0"/>
      <w:divBdr>
        <w:top w:val="none" w:sz="0" w:space="0" w:color="auto"/>
        <w:left w:val="none" w:sz="0" w:space="0" w:color="auto"/>
        <w:bottom w:val="none" w:sz="0" w:space="0" w:color="auto"/>
        <w:right w:val="none" w:sz="0" w:space="0" w:color="auto"/>
      </w:divBdr>
    </w:div>
    <w:div w:id="1923373246">
      <w:bodyDiv w:val="1"/>
      <w:marLeft w:val="0"/>
      <w:marRight w:val="0"/>
      <w:marTop w:val="0"/>
      <w:marBottom w:val="0"/>
      <w:divBdr>
        <w:top w:val="none" w:sz="0" w:space="0" w:color="auto"/>
        <w:left w:val="none" w:sz="0" w:space="0" w:color="auto"/>
        <w:bottom w:val="none" w:sz="0" w:space="0" w:color="auto"/>
        <w:right w:val="none" w:sz="0" w:space="0" w:color="auto"/>
      </w:divBdr>
    </w:div>
    <w:div w:id="2083795764">
      <w:bodyDiv w:val="1"/>
      <w:marLeft w:val="0"/>
      <w:marRight w:val="0"/>
      <w:marTop w:val="0"/>
      <w:marBottom w:val="0"/>
      <w:divBdr>
        <w:top w:val="none" w:sz="0" w:space="0" w:color="auto"/>
        <w:left w:val="none" w:sz="0" w:space="0" w:color="auto"/>
        <w:bottom w:val="none" w:sz="0" w:space="0" w:color="auto"/>
        <w:right w:val="none" w:sz="0" w:space="0" w:color="auto"/>
      </w:divBdr>
    </w:div>
    <w:div w:id="2119449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emf"/><Relationship Id="rId39" Type="http://schemas.openxmlformats.org/officeDocument/2006/relationships/image" Target="media/image26.emf"/><Relationship Id="rId21" Type="http://schemas.openxmlformats.org/officeDocument/2006/relationships/image" Target="media/image9.png"/><Relationship Id="rId34" Type="http://schemas.openxmlformats.org/officeDocument/2006/relationships/image" Target="media/image21.emf"/><Relationship Id="rId42" Type="http://schemas.openxmlformats.org/officeDocument/2006/relationships/footer" Target="footer4.xml"/><Relationship Id="rId47" Type="http://schemas.openxmlformats.org/officeDocument/2006/relationships/image" Target="media/image32.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emf"/><Relationship Id="rId11" Type="http://schemas.openxmlformats.org/officeDocument/2006/relationships/footer" Target="footer2.xml"/><Relationship Id="rId24" Type="http://schemas.openxmlformats.org/officeDocument/2006/relationships/footer" Target="footer3.xml"/><Relationship Id="rId32" Type="http://schemas.openxmlformats.org/officeDocument/2006/relationships/image" Target="media/image19.emf"/><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image" Target="media/image30.png"/><Relationship Id="rId53" Type="http://schemas.openxmlformats.org/officeDocument/2006/relationships/image" Target="media/image37.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8.emf"/><Relationship Id="rId44" Type="http://schemas.openxmlformats.org/officeDocument/2006/relationships/image" Target="media/image29.png"/><Relationship Id="rId52"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28.emf"/><Relationship Id="rId48" Type="http://schemas.openxmlformats.org/officeDocument/2006/relationships/header" Target="header3.xml"/><Relationship Id="rId8" Type="http://schemas.openxmlformats.org/officeDocument/2006/relationships/hyperlink" Target="http://hocdai.com/Tim-Kiem/CSharp" TargetMode="Externa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dothi.net/" TargetMode="Externa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1.png"/><Relationship Id="rId20" Type="http://schemas.openxmlformats.org/officeDocument/2006/relationships/image" Target="media/image8.png"/><Relationship Id="rId41" Type="http://schemas.openxmlformats.org/officeDocument/2006/relationships/header" Target="header2.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And06</b:Tag>
    <b:SourceType>Book</b:SourceType>
    <b:Guid>{4145CDD1-2704-43CC-AA59-187161F0042B}</b:Guid>
    <b:Author>
      <b:Author>
        <b:NameList>
          <b:Person>
            <b:Last>Tuner</b:Last>
            <b:First>Andrew</b:First>
          </b:Person>
        </b:NameList>
      </b:Author>
    </b:Author>
    <b:Title>Introduction to Neogeography</b:Title>
    <b:Year>2006</b:Year>
    <b:City>Sebastopol, CA USA</b:City>
    <b:Publisher>O'Reilly Media</b:Publisher>
    <b:RefOrder>8</b:RefOrder>
  </b:Source>
  <b:Source>
    <b:Tag>152</b:Tag>
    <b:SourceType>InternetSite</b:SourceType>
    <b:Guid>{F913C6B7-0B7D-4850-B72D-D7F5AE90102C}</b:Guid>
    <b:YearAccessed>2015</b:YearAccessed>
    <b:MonthAccessed>2</b:MonthAccessed>
    <b:DayAccessed>2</b:DayAccessed>
    <b:URL>http://nhadatquanbinhtan.vn/chi-tiet-bai-viet/tinh-hinh-thi-truong-bat-dong-san-nam-2015-568.html</b:URL>
    <b:Title>Tình hình thị trường bất động sản năm 2015</b:Title>
    <b:RefOrder>1</b:RefOrder>
  </b:Source>
  <b:Source>
    <b:Tag>Viễ2</b:Tag>
    <b:SourceType>InternetSite</b:SourceType>
    <b:Guid>{0873C4F9-3703-4263-8E8A-0135F2B39C85}</b:Guid>
    <b:Title>Viễn cảnh thị trường bất động sản 2015</b:Title>
    <b:YearAccessed>2</b:YearAccessed>
    <b:MonthAccessed>2</b:MonthAccessed>
    <b:DayAccessed>20115</b:DayAccessed>
    <b:URL>http://datvanggroup.com/tinh-hinh-thi-truong-bat-dong-san-nam-2015/</b:URL>
    <b:RefOrder>2</b:RefOrder>
  </b:Source>
  <b:Source>
    <b:Tag>Thư2</b:Tag>
    <b:SourceType>InternetSite</b:SourceType>
    <b:Guid>{B57D017C-BC9B-425F-ADCA-B3B5F1E0C378}</b:Guid>
    <b:Author>
      <b:Author>
        <b:NameList>
          <b:Person>
            <b:Last>(VOER)</b:Last>
            <b:First>Thư</b:First>
            <b:Middle>viện Học liệu Mở Việt Nam</b:Middle>
          </b:Person>
        </b:NameList>
      </b:Author>
    </b:Author>
    <b:Title>Tổng quan về ASP.NET</b:Title>
    <b:YearAccessed>2</b:YearAccessed>
    <b:MonthAccessed>2</b:MonthAccessed>
    <b:DayAccessed>2015</b:DayAccessed>
    <b:URL>http://voer.edu.vn/m/tong-quan-ve-aspnet/55e40ed5</b:URL>
    <b:RefOrder>3</b:RefOrder>
  </b:Source>
  <b:Source>
    <b:Tag>mdo3</b:Tag>
    <b:SourceType>InternetSite</b:SourceType>
    <b:Guid>{7E041F05-A2D3-491F-B53C-254B3FFD5A3E}</b:Guid>
    <b:Author>
      <b:Author>
        <b:NameList>
          <b:Person>
            <b:Last>@fat.</b:Last>
            <b:First>@mdo</b:First>
            <b:Middle>and</b:Middle>
          </b:Person>
        </b:NameList>
      </b:Author>
    </b:Author>
    <b:Title>Bootstrap</b:Title>
    <b:YearAccessed>3</b:YearAccessed>
    <b:MonthAccessed>3</b:MonthAccessed>
    <b:DayAccessed>2015</b:DayAccessed>
    <b:URL>http://getbootstrap.com/</b:URL>
    <b:RefOrder>5</b:RefOrder>
  </b:Source>
  <b:Source>
    <b:Tag>Ref3</b:Tag>
    <b:SourceType>InternetSite</b:SourceType>
    <b:Guid>{E7013A61-19CD-46B7-A876-1E80ABB61D20}</b:Guid>
    <b:Author>
      <b:Author>
        <b:NameList>
          <b:Person>
            <b:Last>Data</b:Last>
            <b:First>Refsnes</b:First>
          </b:Person>
        </b:NameList>
      </b:Author>
    </b:Author>
    <b:Title>JavaScript</b:Title>
    <b:YearAccessed>3</b:YearAccessed>
    <b:MonthAccessed>3</b:MonthAccessed>
    <b:DayAccessed>2015</b:DayAccessed>
    <b:URL>http://www.w3schools.com/js/default.asp</b:URL>
    <b:RefOrder>6</b:RefOrder>
  </b:Source>
  <b:Source>
    <b:Tag>Ngu2</b:Tag>
    <b:SourceType>InternetSite</b:SourceType>
    <b:Guid>{0CD524B2-B52B-40A1-B308-6859031363CF}</b:Guid>
    <b:Author>
      <b:Author>
        <b:NameList>
          <b:Person>
            <b:Last>Lộc</b:Last>
            <b:First>Nguyễn</b:First>
            <b:Middle>Thế</b:Middle>
          </b:Person>
        </b:NameList>
      </b:Author>
    </b:Author>
    <b:Title>Hướng dẫn xây dựng website bán hàng</b:Title>
    <b:YearAccessed>2</b:YearAccessed>
    <b:MonthAccessed>3</b:MonthAccessed>
    <b:DayAccessed>2015</b:DayAccessed>
    <b:URL>http://sinhvienit.net/forum/video-huong-dan-xay-dung-website-ban-hang-bang-asp-net.225444.html</b:URL>
    <b:RefOrder>7</b:RefOrder>
  </b:Source>
  <b:Source>
    <b:Tag>Ref2</b:Tag>
    <b:SourceType>InternetSite</b:SourceType>
    <b:Guid>{08AE2834-CAE3-458E-A0E1-3864A0F3F2CF}</b:Guid>
    <b:Author>
      <b:Author>
        <b:NameList>
          <b:Person>
            <b:Last>Data</b:Last>
            <b:First>Refsnes</b:First>
          </b:Person>
        </b:NameList>
      </b:Author>
    </b:Author>
    <b:Title>HTML</b:Title>
    <b:YearAccessed>2</b:YearAccessed>
    <b:URL>http://www.w3schools.com/html/default.asp</b:URL>
    <b:MonthAccessed>3</b:MonthAccessed>
    <b:DayAccessed>2015</b:DayAccessed>
    <b:RefOrder>4</b:RefOrder>
  </b:Source>
</b:Sources>
</file>

<file path=customXml/itemProps1.xml><?xml version="1.0" encoding="utf-8"?>
<ds:datastoreItem xmlns:ds="http://schemas.openxmlformats.org/officeDocument/2006/customXml" ds:itemID="{774B7386-A4D6-4578-9474-E373E576DE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3789</TotalTime>
  <Pages>1</Pages>
  <Words>12931</Words>
  <Characters>73713</Characters>
  <Application>Microsoft Office Word</Application>
  <DocSecurity>0</DocSecurity>
  <Lines>614</Lines>
  <Paragraphs>172</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TS. Lê Văn Hưng &amp; ThS. Nguyễn Thế Lộc</Manager>
  <Company>Bộ môn Công nghệ phần mềm - Khoa Công nghệ thông tin, Trường Đại học Mỏ-Địa chất</Company>
  <LinksUpToDate>false</LinksUpToDate>
  <CharactersWithSpaces>86472</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Nguyễn Thế Lộc</dc:creator>
  <cp:keywords>DATN, Do An Tot Nghiep, Mau Van Ban, Mẫu Đồ Án Tốt Nghiệp, Tin học trắc địa</cp:keywords>
  <dc:description>Văn bản này do Bộ môn Công nghệ phần mềm, Trường ĐH Mỏ-Địa chất cung cấp cho sinh viên làm Đồ án tốt nghiệp.</dc:description>
  <cp:lastModifiedBy>Ngo Cong Nguyen</cp:lastModifiedBy>
  <cp:revision>166</cp:revision>
  <dcterms:created xsi:type="dcterms:W3CDTF">2014-05-08T05:56:00Z</dcterms:created>
  <dcterms:modified xsi:type="dcterms:W3CDTF">2015-06-23T17:52:00Z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